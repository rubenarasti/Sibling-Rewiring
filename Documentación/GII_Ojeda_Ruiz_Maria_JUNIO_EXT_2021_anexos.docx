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8514E2" w14:textId="77777777" w:rsidR="001F2D12" w:rsidRDefault="001F2D12" w:rsidP="00F55467">
      <w:pPr>
        <w:pStyle w:val="Sinespaciado"/>
        <w:ind w:left="1440" w:hanging="11"/>
        <w:rPr>
          <w:rFonts w:eastAsia="Calibri" w:cs="LilyUPC"/>
          <w:sz w:val="40"/>
          <w:szCs w:val="40"/>
        </w:rPr>
      </w:pPr>
    </w:p>
    <w:p w14:paraId="7E4C9E4B" w14:textId="1A8146C8" w:rsidR="002A3B34" w:rsidRPr="00DD16FE" w:rsidRDefault="002A3B34" w:rsidP="00643DB5">
      <w:pPr>
        <w:pStyle w:val="Sinespaciado"/>
        <w:ind w:firstLine="0"/>
        <w:jc w:val="center"/>
        <w:rPr>
          <w:rFonts w:eastAsia="Calibri" w:cs="LilyUPC"/>
          <w:sz w:val="40"/>
          <w:szCs w:val="40"/>
        </w:rPr>
      </w:pPr>
      <w:r w:rsidRPr="00643DB5">
        <w:rPr>
          <w:rFonts w:eastAsia="Calibri" w:cs="Times New Roman"/>
          <w:noProof/>
          <w:sz w:val="24"/>
        </w:rPr>
        <w:drawing>
          <wp:anchor distT="0" distB="0" distL="114300" distR="114300" simplePos="0" relativeHeight="251657728" behindDoc="0" locked="0" layoutInCell="1" allowOverlap="1" wp14:anchorId="39C9D775" wp14:editId="0F5B8357">
            <wp:simplePos x="0" y="0"/>
            <wp:positionH relativeFrom="margin">
              <wp:align>left</wp:align>
            </wp:positionH>
            <wp:positionV relativeFrom="margin">
              <wp:posOffset>9939</wp:posOffset>
            </wp:positionV>
            <wp:extent cx="646510" cy="1080000"/>
            <wp:effectExtent l="0" t="0" r="1270" b="635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510" cy="1080000"/>
                    </a:xfrm>
                    <a:prstGeom prst="rect">
                      <a:avLst/>
                    </a:prstGeom>
                  </pic:spPr>
                </pic:pic>
              </a:graphicData>
            </a:graphic>
          </wp:anchor>
        </w:drawing>
      </w:r>
      <w:r w:rsidRPr="00643DB5">
        <w:rPr>
          <w:rFonts w:eastAsia="Calibri" w:cs="LilyUPC"/>
          <w:sz w:val="40"/>
          <w:szCs w:val="40"/>
        </w:rPr>
        <w:t>UNIVERSIDAD</w:t>
      </w:r>
      <w:r w:rsidRPr="00DD16FE">
        <w:rPr>
          <w:rFonts w:eastAsia="Calibri" w:cs="LilyUPC"/>
          <w:sz w:val="40"/>
          <w:szCs w:val="40"/>
        </w:rPr>
        <w:t xml:space="preserve"> DE BURGOS</w:t>
      </w:r>
    </w:p>
    <w:p w14:paraId="5C6194FC" w14:textId="77777777" w:rsidR="002A3B34" w:rsidRPr="00DD16FE" w:rsidRDefault="002A3B34" w:rsidP="002A3B34">
      <w:pPr>
        <w:spacing w:after="0" w:line="240" w:lineRule="auto"/>
        <w:ind w:firstLine="0"/>
        <w:jc w:val="center"/>
        <w:rPr>
          <w:rFonts w:eastAsia="Calibri" w:cs="LilyUPC"/>
          <w:smallCaps/>
          <w:sz w:val="40"/>
          <w:szCs w:val="40"/>
        </w:rPr>
      </w:pPr>
      <w:r w:rsidRPr="00DD16FE">
        <w:rPr>
          <w:rFonts w:eastAsia="Calibri" w:cs="LilyUPC"/>
          <w:smallCaps/>
          <w:sz w:val="40"/>
          <w:szCs w:val="40"/>
        </w:rPr>
        <w:t>Escuela Politécnica Superior</w:t>
      </w:r>
      <w:r w:rsidRPr="00DD16FE">
        <w:rPr>
          <w:rFonts w:eastAsia="Calibri" w:cs="Times New Roman"/>
          <w:smallCaps/>
          <w:noProof/>
          <w:sz w:val="24"/>
        </w:rPr>
        <w:drawing>
          <wp:anchor distT="0" distB="0" distL="114300" distR="114300" simplePos="0" relativeHeight="251659264" behindDoc="0" locked="0" layoutInCell="1" allowOverlap="1" wp14:anchorId="44CA604B" wp14:editId="22DD0639">
            <wp:simplePos x="5562600" y="1171575"/>
            <wp:positionH relativeFrom="margin">
              <wp:align>right</wp:align>
            </wp:positionH>
            <wp:positionV relativeFrom="margin">
              <wp:align>top</wp:align>
            </wp:positionV>
            <wp:extent cx="832485" cy="1079500"/>
            <wp:effectExtent l="0" t="0" r="5715" b="635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832485" cy="1079500"/>
                    </a:xfrm>
                    <a:prstGeom prst="rect">
                      <a:avLst/>
                    </a:prstGeom>
                  </pic:spPr>
                </pic:pic>
              </a:graphicData>
            </a:graphic>
          </wp:anchor>
        </w:drawing>
      </w:r>
    </w:p>
    <w:p w14:paraId="269D7D90" w14:textId="77777777" w:rsidR="002A3B34" w:rsidRPr="00DD16FE" w:rsidRDefault="002A3B34" w:rsidP="002A3B34">
      <w:pPr>
        <w:spacing w:after="0" w:line="240" w:lineRule="auto"/>
        <w:ind w:firstLine="0"/>
        <w:jc w:val="center"/>
        <w:rPr>
          <w:rFonts w:eastAsia="Calibri" w:cs="LilyUPC"/>
          <w:sz w:val="40"/>
          <w:szCs w:val="40"/>
        </w:rPr>
      </w:pPr>
      <w:r w:rsidRPr="00DD16FE">
        <w:rPr>
          <w:rFonts w:eastAsia="Calibri" w:cs="LilyUPC"/>
          <w:sz w:val="40"/>
          <w:szCs w:val="40"/>
        </w:rPr>
        <w:t>Gº en Ingeniería Informática</w:t>
      </w:r>
    </w:p>
    <w:p w14:paraId="02E6B404" w14:textId="77777777" w:rsidR="002A3B34" w:rsidRDefault="002A3B34" w:rsidP="002A3B34">
      <w:pPr>
        <w:spacing w:after="0" w:line="240" w:lineRule="auto"/>
        <w:ind w:firstLine="0"/>
        <w:jc w:val="left"/>
        <w:rPr>
          <w:rFonts w:eastAsia="Calibri" w:cs="Times New Roman"/>
          <w:sz w:val="24"/>
        </w:rPr>
      </w:pPr>
    </w:p>
    <w:p w14:paraId="6794A17E" w14:textId="77777777" w:rsidR="002A3B34" w:rsidRDefault="002A3B34" w:rsidP="002A3B34">
      <w:pPr>
        <w:spacing w:after="0" w:line="240" w:lineRule="auto"/>
        <w:ind w:firstLine="0"/>
        <w:jc w:val="left"/>
        <w:rPr>
          <w:rFonts w:eastAsia="Calibri" w:cs="Times New Roman"/>
          <w:sz w:val="24"/>
        </w:rPr>
      </w:pPr>
    </w:p>
    <w:p w14:paraId="4C0446C7" w14:textId="77777777" w:rsidR="002A3B34" w:rsidRDefault="002A3B34" w:rsidP="002A3B34">
      <w:pPr>
        <w:spacing w:after="0" w:line="240" w:lineRule="auto"/>
        <w:ind w:firstLine="0"/>
        <w:jc w:val="left"/>
        <w:rPr>
          <w:rFonts w:eastAsia="Calibri" w:cs="Times New Roman"/>
          <w:sz w:val="24"/>
        </w:rPr>
      </w:pPr>
    </w:p>
    <w:p w14:paraId="5B1C0F44" w14:textId="77777777" w:rsidR="002A3B34" w:rsidRDefault="002A3B34" w:rsidP="002A3B34">
      <w:pPr>
        <w:spacing w:after="0" w:line="240" w:lineRule="auto"/>
        <w:ind w:firstLine="0"/>
        <w:jc w:val="left"/>
        <w:rPr>
          <w:rFonts w:eastAsia="Calibri" w:cs="Times New Roman"/>
          <w:sz w:val="24"/>
        </w:rPr>
      </w:pPr>
    </w:p>
    <w:p w14:paraId="14EF55F4" w14:textId="77777777" w:rsidR="002A3B34" w:rsidRDefault="002A3B34" w:rsidP="002A3B34">
      <w:pPr>
        <w:spacing w:after="0" w:line="240" w:lineRule="auto"/>
        <w:ind w:firstLine="0"/>
        <w:jc w:val="left"/>
        <w:rPr>
          <w:rFonts w:eastAsia="Calibri" w:cs="Times New Roman"/>
          <w:sz w:val="24"/>
        </w:rPr>
      </w:pPr>
    </w:p>
    <w:p w14:paraId="3CC1390C" w14:textId="77777777" w:rsidR="002A3B34" w:rsidRDefault="002A3B34" w:rsidP="002A3B34">
      <w:pPr>
        <w:spacing w:after="0" w:line="240" w:lineRule="auto"/>
        <w:ind w:firstLine="0"/>
        <w:jc w:val="left"/>
        <w:rPr>
          <w:rFonts w:eastAsia="Calibri" w:cs="Times New Roman"/>
          <w:sz w:val="24"/>
        </w:rPr>
      </w:pPr>
    </w:p>
    <w:p w14:paraId="5BB65F2B" w14:textId="77777777" w:rsidR="002A3B34" w:rsidRDefault="002A3B34" w:rsidP="002A3B34">
      <w:pPr>
        <w:spacing w:after="0" w:line="240" w:lineRule="auto"/>
        <w:ind w:firstLine="0"/>
        <w:jc w:val="left"/>
        <w:rPr>
          <w:rFonts w:eastAsia="Calibri" w:cs="Times New Roman"/>
          <w:sz w:val="24"/>
        </w:rPr>
      </w:pPr>
    </w:p>
    <w:p w14:paraId="7E6DDE57" w14:textId="77777777" w:rsidR="002A3B34" w:rsidRDefault="002A3B34" w:rsidP="002A3B34">
      <w:pPr>
        <w:spacing w:after="0" w:line="240" w:lineRule="auto"/>
        <w:ind w:firstLine="0"/>
        <w:jc w:val="left"/>
        <w:rPr>
          <w:rFonts w:eastAsia="Calibri" w:cs="Times New Roman"/>
          <w:sz w:val="24"/>
        </w:rPr>
      </w:pPr>
    </w:p>
    <w:p w14:paraId="57F7BB1F" w14:textId="77777777" w:rsidR="002A3B34" w:rsidRDefault="002A3B34" w:rsidP="002A3B34">
      <w:pPr>
        <w:spacing w:after="0" w:line="240" w:lineRule="auto"/>
        <w:ind w:firstLine="0"/>
        <w:jc w:val="left"/>
        <w:rPr>
          <w:rFonts w:eastAsia="Calibri" w:cs="Times New Roman"/>
          <w:sz w:val="24"/>
        </w:rPr>
      </w:pPr>
    </w:p>
    <w:p w14:paraId="55D2767E" w14:textId="77777777" w:rsidR="002A3B34" w:rsidRDefault="002A3B34" w:rsidP="002A3B34">
      <w:pPr>
        <w:spacing w:after="0" w:line="240" w:lineRule="auto"/>
        <w:ind w:firstLine="0"/>
        <w:jc w:val="left"/>
        <w:rPr>
          <w:rFonts w:eastAsia="Calibri" w:cs="Times New Roman"/>
          <w:sz w:val="24"/>
        </w:rPr>
      </w:pPr>
    </w:p>
    <w:p w14:paraId="06189EA3" w14:textId="77777777" w:rsidR="002A3B34" w:rsidRDefault="002A3B34" w:rsidP="002A3B34">
      <w:pPr>
        <w:spacing w:after="0" w:line="240" w:lineRule="auto"/>
        <w:ind w:firstLine="0"/>
        <w:jc w:val="left"/>
        <w:rPr>
          <w:rFonts w:eastAsia="Calibri" w:cs="Times New Roman"/>
          <w:sz w:val="24"/>
        </w:rPr>
      </w:pPr>
    </w:p>
    <w:p w14:paraId="798A850A" w14:textId="77777777" w:rsidR="002A3B34" w:rsidRDefault="002A3B34" w:rsidP="002A3B34">
      <w:pPr>
        <w:spacing w:after="0" w:line="240" w:lineRule="auto"/>
        <w:ind w:firstLine="0"/>
        <w:jc w:val="left"/>
        <w:rPr>
          <w:rFonts w:eastAsia="Calibri" w:cs="Times New Roman"/>
          <w:sz w:val="24"/>
        </w:rPr>
      </w:pPr>
    </w:p>
    <w:p w14:paraId="521EC8D1" w14:textId="2190C70B" w:rsidR="002A3B34" w:rsidRDefault="007B739C" w:rsidP="002A3B34">
      <w:pPr>
        <w:spacing w:after="0" w:line="240" w:lineRule="auto"/>
        <w:ind w:firstLine="0"/>
        <w:jc w:val="left"/>
        <w:rPr>
          <w:rFonts w:eastAsia="Calibri" w:cs="Times New Roman"/>
          <w:sz w:val="24"/>
        </w:rPr>
      </w:pPr>
      <w:r>
        <w:rPr>
          <w:noProof/>
        </w:rPr>
        <w:pict w14:anchorId="2265418F">
          <v:roundrect id="Rectángulo: esquinas redondeadas 76" o:spid="_x0000_s1026" style="position:absolute;margin-left:15.4pt;margin-top:13.1pt;width:293pt;height:126.4pt;z-index:2516613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" fillcolor="#5b9bd5 [3204]" stroked="f" strokeweight="1pt">
            <v:fill opacity="19789f"/>
            <v:stroke joinstyle="miter"/>
            <v:textbox>
              <w:txbxContent>
                <w:p w14:paraId="3A3DAC1E" w14:textId="77777777" w:rsidR="00D31796" w:rsidRDefault="00D31796" w:rsidP="002A3B34">
                  <w:pPr>
                    <w:rPr>
                      <w:b/>
                      <w:bCs/>
                      <w:color w:val="000000" w:themeColor="text1"/>
                      <w:sz w:val="32"/>
                      <w:szCs w:val="40"/>
                      <w:lang w:val="en-US"/>
                    </w:rPr>
                  </w:pPr>
                  <w:r>
                    <w:rPr>
                      <w:b/>
                      <w:bCs/>
                      <w:color w:val="000000" w:themeColor="text1"/>
                      <w:sz w:val="32"/>
                      <w:szCs w:val="40"/>
                      <w:lang w:val="en-US"/>
                    </w:rPr>
                    <w:t>TFG en Ingeniería Informática</w:t>
                  </w:r>
                </w:p>
                <w:p w14:paraId="6B00CC7E" w14:textId="77777777" w:rsidR="00D31796" w:rsidRDefault="00D31796" w:rsidP="002A3B34">
                  <w:pPr>
                    <w:rPr>
                      <w:b/>
                      <w:bCs/>
                      <w:color w:val="000000" w:themeColor="text1"/>
                      <w:sz w:val="32"/>
                      <w:szCs w:val="40"/>
                      <w:lang w:val="en-US"/>
                    </w:rPr>
                  </w:pPr>
                  <w:r>
                    <w:rPr>
                      <w:b/>
                      <w:bCs/>
                      <w:color w:val="000000" w:themeColor="text1"/>
                      <w:sz w:val="32"/>
                      <w:szCs w:val="40"/>
                      <w:lang w:val="en-US"/>
                    </w:rPr>
                    <w:t>Sire</w:t>
                  </w:r>
                </w:p>
              </w:txbxContent>
            </v:textbox>
          </v:roundrect>
        </w:pict>
      </w:r>
    </w:p>
    <w:p w14:paraId="020AE142" w14:textId="77777777" w:rsidR="002A3B34" w:rsidRDefault="002A3B34" w:rsidP="002A3B34">
      <w:pPr>
        <w:spacing w:after="0" w:line="240" w:lineRule="auto"/>
        <w:ind w:firstLine="0"/>
        <w:jc w:val="left"/>
        <w:rPr>
          <w:rFonts w:eastAsia="Calibri" w:cs="Times New Roman"/>
          <w:sz w:val="24"/>
        </w:rPr>
      </w:pPr>
      <w:r>
        <w:rPr>
          <w:noProof/>
        </w:rPr>
        <w:drawing>
          <wp:anchor distT="0" distB="0" distL="114300" distR="114300" simplePos="0" relativeHeight="251662336" behindDoc="0" locked="0" layoutInCell="1" allowOverlap="1" wp14:anchorId="6EE087FC" wp14:editId="36CDD232">
            <wp:simplePos x="0" y="0"/>
            <wp:positionH relativeFrom="margin">
              <wp:posOffset>3923665</wp:posOffset>
            </wp:positionH>
            <wp:positionV relativeFrom="margin">
              <wp:posOffset>3721735</wp:posOffset>
            </wp:positionV>
            <wp:extent cx="1515745" cy="1439545"/>
            <wp:effectExtent l="0" t="0" r="8255" b="825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5745" cy="1439545"/>
                    </a:xfrm>
                    <a:prstGeom prst="rect">
                      <a:avLst/>
                    </a:prstGeom>
                    <a:noFill/>
                  </pic:spPr>
                </pic:pic>
              </a:graphicData>
            </a:graphic>
            <wp14:sizeRelH relativeFrom="page">
              <wp14:pctWidth>0</wp14:pctWidth>
            </wp14:sizeRelH>
            <wp14:sizeRelV relativeFrom="page">
              <wp14:pctHeight>0</wp14:pctHeight>
            </wp14:sizeRelV>
          </wp:anchor>
        </w:drawing>
      </w:r>
    </w:p>
    <w:p w14:paraId="76704098" w14:textId="77777777" w:rsidR="002A3B34" w:rsidRDefault="002A3B34" w:rsidP="002A3B34">
      <w:pPr>
        <w:spacing w:after="0" w:line="240" w:lineRule="auto"/>
        <w:ind w:firstLine="0"/>
        <w:jc w:val="left"/>
        <w:rPr>
          <w:rFonts w:eastAsia="Calibri" w:cs="Times New Roman"/>
          <w:sz w:val="24"/>
        </w:rPr>
      </w:pPr>
    </w:p>
    <w:p w14:paraId="4B6AFA16" w14:textId="77777777" w:rsidR="002A3B34" w:rsidRDefault="002A3B34" w:rsidP="002A3B34">
      <w:pPr>
        <w:spacing w:after="0" w:line="240" w:lineRule="auto"/>
        <w:ind w:firstLine="0"/>
        <w:jc w:val="left"/>
        <w:rPr>
          <w:rFonts w:eastAsia="Calibri" w:cs="Times New Roman"/>
          <w:sz w:val="24"/>
        </w:rPr>
      </w:pPr>
    </w:p>
    <w:p w14:paraId="6208F9ED" w14:textId="77777777" w:rsidR="002A3B34" w:rsidRDefault="002A3B34" w:rsidP="002A3B34">
      <w:pPr>
        <w:spacing w:after="0" w:line="240" w:lineRule="auto"/>
        <w:ind w:firstLine="0"/>
        <w:jc w:val="left"/>
        <w:rPr>
          <w:rFonts w:eastAsia="Calibri" w:cs="Times New Roman"/>
          <w:sz w:val="24"/>
        </w:rPr>
      </w:pPr>
    </w:p>
    <w:p w14:paraId="0D68F46F" w14:textId="77777777" w:rsidR="002A3B34" w:rsidRDefault="002A3B34" w:rsidP="002A3B34">
      <w:pPr>
        <w:spacing w:after="0" w:line="240" w:lineRule="auto"/>
        <w:ind w:firstLine="0"/>
        <w:jc w:val="left"/>
        <w:rPr>
          <w:rFonts w:eastAsia="Calibri" w:cs="Times New Roman"/>
          <w:sz w:val="24"/>
        </w:rPr>
      </w:pPr>
    </w:p>
    <w:p w14:paraId="0E75F90E" w14:textId="77777777" w:rsidR="002A3B34" w:rsidRDefault="002A3B34" w:rsidP="002A3B34">
      <w:pPr>
        <w:spacing w:after="0" w:line="240" w:lineRule="auto"/>
        <w:ind w:firstLine="0"/>
        <w:jc w:val="left"/>
        <w:rPr>
          <w:rFonts w:eastAsia="Calibri" w:cs="Times New Roman"/>
          <w:sz w:val="24"/>
        </w:rPr>
      </w:pPr>
    </w:p>
    <w:p w14:paraId="5EE04070" w14:textId="77777777" w:rsidR="002A3B34" w:rsidRDefault="002A3B34" w:rsidP="002A3B34">
      <w:pPr>
        <w:spacing w:after="0" w:line="240" w:lineRule="auto"/>
        <w:ind w:firstLine="0"/>
        <w:jc w:val="left"/>
        <w:rPr>
          <w:rFonts w:eastAsia="Calibri" w:cs="Times New Roman"/>
          <w:sz w:val="24"/>
        </w:rPr>
      </w:pPr>
    </w:p>
    <w:p w14:paraId="5C14E4EC" w14:textId="77777777" w:rsidR="002A3B34" w:rsidRDefault="002A3B34" w:rsidP="002A3B34">
      <w:pPr>
        <w:spacing w:after="0" w:line="240" w:lineRule="auto"/>
        <w:ind w:firstLine="0"/>
        <w:jc w:val="left"/>
        <w:rPr>
          <w:rFonts w:eastAsia="Calibri" w:cs="Times New Roman"/>
          <w:sz w:val="24"/>
        </w:rPr>
      </w:pPr>
    </w:p>
    <w:p w14:paraId="289F2294" w14:textId="77777777" w:rsidR="002A3B34" w:rsidRDefault="002A3B34" w:rsidP="002A3B34">
      <w:pPr>
        <w:spacing w:after="0" w:line="240" w:lineRule="auto"/>
        <w:ind w:firstLine="0"/>
        <w:jc w:val="left"/>
        <w:rPr>
          <w:rFonts w:eastAsia="Calibri" w:cs="Times New Roman"/>
          <w:sz w:val="24"/>
        </w:rPr>
      </w:pPr>
    </w:p>
    <w:p w14:paraId="7BFE505E" w14:textId="77777777" w:rsidR="002A3B34" w:rsidRDefault="002A3B34" w:rsidP="002A3B34">
      <w:pPr>
        <w:spacing w:after="0" w:line="240" w:lineRule="auto"/>
        <w:ind w:firstLine="0"/>
        <w:jc w:val="left"/>
        <w:rPr>
          <w:rFonts w:eastAsia="Calibri" w:cs="Times New Roman"/>
          <w:sz w:val="24"/>
        </w:rPr>
      </w:pPr>
    </w:p>
    <w:p w14:paraId="665E26B9" w14:textId="77777777" w:rsidR="002A3B34" w:rsidRDefault="002A3B34" w:rsidP="002A3B34">
      <w:pPr>
        <w:spacing w:after="0" w:line="240" w:lineRule="auto"/>
        <w:ind w:firstLine="0"/>
        <w:jc w:val="left"/>
        <w:rPr>
          <w:rFonts w:eastAsia="Calibri" w:cs="Times New Roman"/>
          <w:sz w:val="24"/>
        </w:rPr>
      </w:pPr>
    </w:p>
    <w:p w14:paraId="45007BB8" w14:textId="77777777" w:rsidR="002A3B34" w:rsidRDefault="002A3B34" w:rsidP="002A3B34">
      <w:pPr>
        <w:spacing w:after="0" w:line="240" w:lineRule="auto"/>
        <w:ind w:firstLine="0"/>
        <w:jc w:val="left"/>
        <w:rPr>
          <w:rFonts w:eastAsia="Calibri" w:cs="Times New Roman"/>
          <w:sz w:val="24"/>
        </w:rPr>
      </w:pPr>
    </w:p>
    <w:p w14:paraId="3E972CFE" w14:textId="77777777" w:rsidR="002A3B34" w:rsidRDefault="002A3B34" w:rsidP="002A3B34">
      <w:pPr>
        <w:spacing w:after="0" w:line="240" w:lineRule="auto"/>
        <w:ind w:firstLine="0"/>
        <w:jc w:val="left"/>
        <w:rPr>
          <w:rFonts w:eastAsia="Calibri" w:cs="Times New Roman"/>
          <w:sz w:val="24"/>
        </w:rPr>
      </w:pPr>
    </w:p>
    <w:p w14:paraId="48A5DC5F" w14:textId="77777777" w:rsidR="002A3B34" w:rsidRDefault="002A3B34" w:rsidP="002A3B34">
      <w:pPr>
        <w:spacing w:after="0" w:line="240" w:lineRule="auto"/>
        <w:ind w:firstLine="0"/>
        <w:jc w:val="left"/>
        <w:rPr>
          <w:rFonts w:eastAsia="Calibri" w:cs="Times New Roman"/>
          <w:sz w:val="24"/>
        </w:rPr>
      </w:pPr>
    </w:p>
    <w:p w14:paraId="1E040906" w14:textId="77777777" w:rsidR="002A3B34" w:rsidRDefault="002A3B34" w:rsidP="002A3B34">
      <w:pPr>
        <w:spacing w:after="0" w:line="240" w:lineRule="auto"/>
        <w:ind w:firstLine="0"/>
        <w:jc w:val="left"/>
        <w:rPr>
          <w:rFonts w:eastAsia="Calibri" w:cs="Times New Roman"/>
          <w:sz w:val="24"/>
        </w:rPr>
      </w:pPr>
    </w:p>
    <w:p w14:paraId="1BDADCDC" w14:textId="77777777" w:rsidR="002A3B34" w:rsidRDefault="002A3B34" w:rsidP="002A3B34">
      <w:pPr>
        <w:spacing w:after="0" w:line="240" w:lineRule="auto"/>
        <w:ind w:firstLine="0"/>
        <w:jc w:val="left"/>
        <w:rPr>
          <w:rFonts w:eastAsia="Calibri" w:cs="Times New Roman"/>
          <w:sz w:val="24"/>
        </w:rPr>
      </w:pPr>
    </w:p>
    <w:p w14:paraId="3657A7CF" w14:textId="77777777" w:rsidR="002A3B34" w:rsidRDefault="002A3B34" w:rsidP="002A3B34">
      <w:pPr>
        <w:spacing w:after="0" w:line="240" w:lineRule="auto"/>
        <w:ind w:firstLine="0"/>
        <w:jc w:val="left"/>
        <w:rPr>
          <w:rFonts w:eastAsia="Calibri" w:cs="Times New Roman"/>
          <w:sz w:val="24"/>
        </w:rPr>
      </w:pPr>
    </w:p>
    <w:p w14:paraId="5BCD7967" w14:textId="77777777" w:rsidR="002A3B34" w:rsidRDefault="002A3B34" w:rsidP="002A3B34">
      <w:pPr>
        <w:spacing w:after="0" w:line="240" w:lineRule="auto"/>
        <w:ind w:firstLine="0"/>
        <w:jc w:val="left"/>
        <w:rPr>
          <w:rFonts w:eastAsia="Calibri" w:cs="Times New Roman"/>
          <w:sz w:val="24"/>
        </w:rPr>
      </w:pPr>
    </w:p>
    <w:p w14:paraId="74B75003" w14:textId="77777777" w:rsidR="002A3B34" w:rsidRDefault="002A3B34" w:rsidP="002A3B34">
      <w:pPr>
        <w:spacing w:after="0" w:line="240" w:lineRule="auto"/>
        <w:ind w:firstLine="0"/>
        <w:jc w:val="left"/>
        <w:rPr>
          <w:rFonts w:eastAsia="Calibri" w:cs="Times New Roman"/>
          <w:sz w:val="24"/>
        </w:rPr>
      </w:pPr>
    </w:p>
    <w:p w14:paraId="37857D00" w14:textId="77777777" w:rsidR="002A3B34" w:rsidRDefault="002A3B34" w:rsidP="002A3B34">
      <w:pPr>
        <w:spacing w:after="0" w:line="240" w:lineRule="auto"/>
        <w:ind w:firstLine="0"/>
        <w:jc w:val="left"/>
        <w:rPr>
          <w:rFonts w:eastAsia="Calibri" w:cs="Times New Roman"/>
          <w:sz w:val="24"/>
        </w:rPr>
      </w:pPr>
    </w:p>
    <w:p w14:paraId="171930DC" w14:textId="77777777" w:rsidR="002A3B34" w:rsidRDefault="002A3B34" w:rsidP="002A3B34">
      <w:pPr>
        <w:spacing w:after="0" w:line="240" w:lineRule="auto"/>
        <w:ind w:firstLine="0"/>
        <w:jc w:val="left"/>
        <w:rPr>
          <w:rFonts w:eastAsia="Calibri" w:cs="Times New Roman"/>
          <w:sz w:val="24"/>
        </w:rPr>
      </w:pPr>
    </w:p>
    <w:p w14:paraId="3C7422D1" w14:textId="77777777" w:rsidR="002A3B34" w:rsidRDefault="002A3B34" w:rsidP="002A3B34">
      <w:pPr>
        <w:spacing w:after="0" w:line="240" w:lineRule="auto"/>
        <w:ind w:firstLine="0"/>
        <w:jc w:val="center"/>
        <w:rPr>
          <w:rFonts w:eastAsia="Calibri" w:cs="Times New Roman"/>
          <w:sz w:val="36"/>
          <w:szCs w:val="44"/>
        </w:rPr>
      </w:pPr>
      <w:r>
        <w:rPr>
          <w:rFonts w:eastAsia="Calibri" w:cs="Times New Roman"/>
          <w:sz w:val="36"/>
          <w:szCs w:val="44"/>
        </w:rPr>
        <w:t>Presentado por María Ojeda Ruiz</w:t>
      </w:r>
    </w:p>
    <w:p w14:paraId="4E687CEC" w14:textId="6FC5A876" w:rsidR="002A3B34" w:rsidRDefault="002A3B34" w:rsidP="002A3B34">
      <w:pPr>
        <w:spacing w:after="0" w:line="240" w:lineRule="auto"/>
        <w:ind w:firstLine="0"/>
        <w:jc w:val="center"/>
        <w:rPr>
          <w:rFonts w:eastAsia="Calibri" w:cs="Times New Roman"/>
          <w:sz w:val="36"/>
          <w:szCs w:val="44"/>
        </w:rPr>
      </w:pPr>
      <w:r>
        <w:rPr>
          <w:rFonts w:eastAsia="Calibri" w:cs="Times New Roman"/>
          <w:sz w:val="36"/>
          <w:szCs w:val="44"/>
        </w:rPr>
        <w:t xml:space="preserve">en Burgos el </w:t>
      </w:r>
      <w:r w:rsidR="00675108">
        <w:rPr>
          <w:rFonts w:eastAsia="Calibri" w:cs="Times New Roman"/>
          <w:sz w:val="36"/>
          <w:szCs w:val="44"/>
        </w:rPr>
        <w:t>8 de Julio de 2021</w:t>
      </w:r>
    </w:p>
    <w:p w14:paraId="198D5123" w14:textId="1E8056E7" w:rsidR="002A3B34" w:rsidRDefault="002A3B34" w:rsidP="002A3B34">
      <w:pPr>
        <w:spacing w:after="0" w:line="240" w:lineRule="auto"/>
        <w:ind w:firstLine="0"/>
        <w:jc w:val="center"/>
        <w:rPr>
          <w:rFonts w:eastAsia="Calibri" w:cs="Times New Roman"/>
          <w:sz w:val="36"/>
          <w:szCs w:val="44"/>
        </w:rPr>
      </w:pPr>
      <w:r>
        <w:rPr>
          <w:rFonts w:eastAsia="Calibri" w:cs="Times New Roman"/>
          <w:sz w:val="36"/>
          <w:szCs w:val="44"/>
        </w:rPr>
        <w:t>Tutores académicos: D</w:t>
      </w:r>
      <w:r w:rsidR="00675108">
        <w:rPr>
          <w:rFonts w:eastAsia="Calibri" w:cs="Times New Roman"/>
          <w:sz w:val="36"/>
          <w:szCs w:val="44"/>
        </w:rPr>
        <w:t>r</w:t>
      </w:r>
      <w:r>
        <w:rPr>
          <w:rFonts w:eastAsia="Calibri" w:cs="Times New Roman"/>
          <w:sz w:val="36"/>
          <w:szCs w:val="44"/>
        </w:rPr>
        <w:t>. José Manuel Galán Ordax y</w:t>
      </w:r>
    </w:p>
    <w:p w14:paraId="5D6E78AA" w14:textId="77777777" w:rsidR="002A3B34" w:rsidRDefault="002A3B34" w:rsidP="002A3B34">
      <w:pPr>
        <w:spacing w:after="0" w:line="240" w:lineRule="auto"/>
        <w:ind w:firstLine="0"/>
        <w:jc w:val="center"/>
        <w:rPr>
          <w:rFonts w:eastAsia="Calibri" w:cs="Times New Roman"/>
          <w:sz w:val="36"/>
          <w:szCs w:val="44"/>
        </w:rPr>
      </w:pPr>
      <w:r>
        <w:rPr>
          <w:rFonts w:eastAsia="Calibri" w:cs="Times New Roman"/>
          <w:sz w:val="36"/>
          <w:szCs w:val="44"/>
        </w:rPr>
        <w:t>Dra. Virginia Ahedo García</w:t>
      </w:r>
    </w:p>
    <w:p w14:paraId="72180080" w14:textId="77777777" w:rsidR="002A3B34" w:rsidRPr="00DD16FE" w:rsidRDefault="002A3B34" w:rsidP="002A3B34">
      <w:pPr>
        <w:spacing w:after="0" w:line="240" w:lineRule="auto"/>
        <w:ind w:firstLine="0"/>
        <w:jc w:val="left"/>
        <w:rPr>
          <w:rFonts w:eastAsia="Calibri" w:cs="Times New Roman"/>
          <w:sz w:val="24"/>
        </w:rPr>
      </w:pPr>
    </w:p>
    <w:p w14:paraId="1DD81A2D" w14:textId="77777777" w:rsidR="002A3B34" w:rsidRDefault="002A3B34" w:rsidP="002A3B34">
      <w:pPr>
        <w:rPr>
          <w:b/>
          <w:bCs/>
        </w:rPr>
        <w:sectPr w:rsidR="002A3B34" w:rsidSect="00771889">
          <w:headerReference w:type="default" r:id="rId11"/>
          <w:footerReference w:type="default" r:id="rId12"/>
          <w:pgSz w:w="11906" w:h="16838" w:code="9"/>
          <w:pgMar w:top="1418" w:right="1701" w:bottom="1418" w:left="1701" w:header="709" w:footer="709" w:gutter="0"/>
          <w:pgNumType w:start="1"/>
          <w:cols w:space="708"/>
          <w:titlePg/>
          <w:docGrid w:linePitch="360"/>
        </w:sectPr>
      </w:pPr>
    </w:p>
    <w:p w14:paraId="0670E494" w14:textId="77777777" w:rsidR="002A3B34" w:rsidRDefault="002A3B34" w:rsidP="002A3B34">
      <w:pPr>
        <w:ind w:firstLine="0"/>
        <w:jc w:val="left"/>
        <w:rPr>
          <w:b/>
          <w:bCs/>
        </w:rPr>
      </w:pPr>
      <w:r>
        <w:rPr>
          <w:b/>
          <w:bCs/>
        </w:rPr>
        <w:lastRenderedPageBreak/>
        <w:br w:type="page"/>
      </w:r>
    </w:p>
    <w:p w14:paraId="33FDA608" w14:textId="77777777" w:rsidR="002A3B34" w:rsidRDefault="002A3B34" w:rsidP="002A3B34">
      <w:pPr>
        <w:rPr>
          <w:b/>
          <w:bCs/>
        </w:rPr>
        <w:sectPr w:rsidR="002A3B34" w:rsidSect="00771889">
          <w:headerReference w:type="first" r:id="rId13"/>
          <w:pgSz w:w="11906" w:h="16838" w:code="9"/>
          <w:pgMar w:top="1418" w:right="1701" w:bottom="1418" w:left="1701" w:header="709" w:footer="709" w:gutter="0"/>
          <w:pgNumType w:start="1"/>
          <w:cols w:space="708"/>
          <w:titlePg/>
          <w:docGrid w:linePitch="360"/>
        </w:sectPr>
      </w:pPr>
    </w:p>
    <w:p w14:paraId="24D75773" w14:textId="77777777" w:rsidR="002A3B34" w:rsidRDefault="002A3B34" w:rsidP="002A3B34">
      <w:pPr>
        <w:ind w:firstLine="0"/>
        <w:rPr>
          <w:sz w:val="28"/>
          <w:bdr w:val="none" w:sz="0" w:space="0" w:color="auto" w:frame="1"/>
          <w:shd w:val="clear" w:color="auto" w:fill="FFFFFF"/>
          <w:lang w:eastAsia="es-ES"/>
        </w:rPr>
      </w:pPr>
    </w:p>
    <w:p w14:paraId="7442A8BF" w14:textId="77777777" w:rsidR="002A3B34" w:rsidRPr="00D22B30" w:rsidRDefault="002A3B34" w:rsidP="002A3B34">
      <w:pPr>
        <w:ind w:firstLine="0"/>
        <w:rPr>
          <w:sz w:val="28"/>
          <w:szCs w:val="24"/>
          <w:bdr w:val="none" w:sz="0" w:space="0" w:color="auto" w:frame="1"/>
          <w:shd w:val="clear" w:color="auto" w:fill="FFFFFF"/>
          <w:lang w:eastAsia="es-ES"/>
        </w:rPr>
      </w:pPr>
      <w:r w:rsidRPr="00D22B30">
        <w:rPr>
          <w:sz w:val="28"/>
          <w:bdr w:val="none" w:sz="0" w:space="0" w:color="auto" w:frame="1"/>
          <w:shd w:val="clear" w:color="auto" w:fill="FFFFFF"/>
          <w:lang w:eastAsia="es-ES"/>
        </w:rPr>
        <w:t>D. José Manuel Galán Ordax</w:t>
      </w:r>
      <w:r>
        <w:rPr>
          <w:sz w:val="28"/>
          <w:bdr w:val="none" w:sz="0" w:space="0" w:color="auto" w:frame="1"/>
          <w:shd w:val="clear" w:color="auto" w:fill="FFFFFF"/>
          <w:lang w:eastAsia="es-ES"/>
        </w:rPr>
        <w:t xml:space="preserve"> y Dña. Virginia Ahedo García</w:t>
      </w:r>
      <w:r w:rsidRPr="00D22B30">
        <w:rPr>
          <w:sz w:val="28"/>
          <w:bdr w:val="none" w:sz="0" w:space="0" w:color="auto" w:frame="1"/>
          <w:shd w:val="clear" w:color="auto" w:fill="FFFFFF"/>
          <w:lang w:eastAsia="es-ES"/>
        </w:rPr>
        <w:t>, profesor</w:t>
      </w:r>
      <w:r>
        <w:rPr>
          <w:sz w:val="28"/>
          <w:bdr w:val="none" w:sz="0" w:space="0" w:color="auto" w:frame="1"/>
          <w:shd w:val="clear" w:color="auto" w:fill="FFFFFF"/>
          <w:lang w:eastAsia="es-ES"/>
        </w:rPr>
        <w:t>es</w:t>
      </w:r>
      <w:r w:rsidRPr="00D22B30">
        <w:rPr>
          <w:sz w:val="28"/>
          <w:bdr w:val="none" w:sz="0" w:space="0" w:color="auto" w:frame="1"/>
          <w:shd w:val="clear" w:color="auto" w:fill="FFFFFF"/>
          <w:lang w:eastAsia="es-ES"/>
        </w:rPr>
        <w:t xml:space="preserve"> del departamento </w:t>
      </w:r>
      <w:r>
        <w:rPr>
          <w:sz w:val="28"/>
          <w:bdr w:val="none" w:sz="0" w:space="0" w:color="auto" w:frame="1"/>
          <w:shd w:val="clear" w:color="auto" w:fill="FFFFFF"/>
          <w:lang w:eastAsia="es-ES"/>
        </w:rPr>
        <w:t>de Ingeniería de Organización</w:t>
      </w:r>
    </w:p>
    <w:p w14:paraId="3C509CA6" w14:textId="77777777" w:rsidR="002A3B34" w:rsidRPr="00D22B30" w:rsidRDefault="002A3B34" w:rsidP="002A3B34">
      <w:pPr>
        <w:rPr>
          <w:sz w:val="28"/>
          <w:szCs w:val="24"/>
          <w:bdr w:val="none" w:sz="0" w:space="0" w:color="auto" w:frame="1"/>
          <w:shd w:val="clear" w:color="auto" w:fill="FFFFFF"/>
          <w:lang w:eastAsia="es-ES"/>
        </w:rPr>
      </w:pPr>
    </w:p>
    <w:p w14:paraId="7B96707B" w14:textId="77777777" w:rsidR="002A3B34" w:rsidRPr="00D22B30" w:rsidRDefault="002A3B34" w:rsidP="002A3B34">
      <w:pPr>
        <w:ind w:firstLine="0"/>
        <w:rPr>
          <w:sz w:val="28"/>
          <w:szCs w:val="24"/>
          <w:bdr w:val="none" w:sz="0" w:space="0" w:color="auto" w:frame="1"/>
          <w:shd w:val="clear" w:color="auto" w:fill="FFFFFF"/>
          <w:lang w:eastAsia="es-ES"/>
        </w:rPr>
      </w:pPr>
      <w:r w:rsidRPr="00D22B30">
        <w:rPr>
          <w:sz w:val="28"/>
          <w:bdr w:val="none" w:sz="0" w:space="0" w:color="auto" w:frame="1"/>
          <w:shd w:val="clear" w:color="auto" w:fill="FFFFFF"/>
          <w:lang w:eastAsia="es-ES"/>
        </w:rPr>
        <w:t>Expone</w:t>
      </w:r>
      <w:r>
        <w:rPr>
          <w:sz w:val="28"/>
          <w:bdr w:val="none" w:sz="0" w:space="0" w:color="auto" w:frame="1"/>
          <w:shd w:val="clear" w:color="auto" w:fill="FFFFFF"/>
          <w:lang w:eastAsia="es-ES"/>
        </w:rPr>
        <w:t>n</w:t>
      </w:r>
      <w:r w:rsidRPr="00D22B30">
        <w:rPr>
          <w:sz w:val="28"/>
          <w:bdr w:val="none" w:sz="0" w:space="0" w:color="auto" w:frame="1"/>
          <w:shd w:val="clear" w:color="auto" w:fill="FFFFFF"/>
          <w:lang w:eastAsia="es-ES"/>
        </w:rPr>
        <w:t>:</w:t>
      </w:r>
    </w:p>
    <w:p w14:paraId="55661944" w14:textId="77777777" w:rsidR="002A3B34" w:rsidRPr="00D22B30" w:rsidRDefault="002A3B34" w:rsidP="002A3B34">
      <w:pPr>
        <w:rPr>
          <w:sz w:val="28"/>
          <w:szCs w:val="24"/>
          <w:bdr w:val="none" w:sz="0" w:space="0" w:color="auto" w:frame="1"/>
          <w:shd w:val="clear" w:color="auto" w:fill="FFFFFF"/>
          <w:lang w:eastAsia="es-ES"/>
        </w:rPr>
      </w:pPr>
    </w:p>
    <w:p w14:paraId="48E425D6" w14:textId="77777777" w:rsidR="002A3B34" w:rsidRPr="00D22B30" w:rsidRDefault="002A3B34" w:rsidP="002A3B34">
      <w:pPr>
        <w:ind w:firstLine="0"/>
        <w:rPr>
          <w:sz w:val="28"/>
          <w:szCs w:val="24"/>
          <w:bdr w:val="none" w:sz="0" w:space="0" w:color="auto" w:frame="1"/>
          <w:shd w:val="clear" w:color="auto" w:fill="FFFFFF"/>
          <w:lang w:eastAsia="es-ES"/>
        </w:rPr>
      </w:pPr>
      <w:r w:rsidRPr="00D22B30">
        <w:rPr>
          <w:sz w:val="28"/>
          <w:bdr w:val="none" w:sz="0" w:space="0" w:color="auto" w:frame="1"/>
          <w:shd w:val="clear" w:color="auto" w:fill="FFFFFF"/>
          <w:lang w:eastAsia="es-ES"/>
        </w:rPr>
        <w:t>Que el alumno D.</w:t>
      </w:r>
      <w:r>
        <w:rPr>
          <w:sz w:val="28"/>
          <w:bdr w:val="none" w:sz="0" w:space="0" w:color="auto" w:frame="1"/>
          <w:shd w:val="clear" w:color="auto" w:fill="FFFFFF"/>
          <w:lang w:eastAsia="es-ES"/>
        </w:rPr>
        <w:t xml:space="preserve"> María Ojeda Ruiz</w:t>
      </w:r>
      <w:r w:rsidRPr="00D22B30">
        <w:rPr>
          <w:sz w:val="28"/>
          <w:bdr w:val="none" w:sz="0" w:space="0" w:color="auto" w:frame="1"/>
          <w:shd w:val="clear" w:color="auto" w:fill="FFFFFF"/>
          <w:lang w:eastAsia="es-ES"/>
        </w:rPr>
        <w:t xml:space="preserve">, con DNI </w:t>
      </w:r>
      <w:r>
        <w:rPr>
          <w:sz w:val="28"/>
          <w:bdr w:val="none" w:sz="0" w:space="0" w:color="auto" w:frame="1"/>
          <w:shd w:val="clear" w:color="auto" w:fill="FFFFFF"/>
          <w:lang w:eastAsia="es-ES"/>
        </w:rPr>
        <w:t>71297369Z</w:t>
      </w:r>
      <w:r w:rsidRPr="00D22B30">
        <w:rPr>
          <w:sz w:val="28"/>
          <w:bdr w:val="none" w:sz="0" w:space="0" w:color="auto" w:frame="1"/>
          <w:shd w:val="clear" w:color="auto" w:fill="FFFFFF"/>
          <w:lang w:eastAsia="es-ES"/>
        </w:rPr>
        <w:t xml:space="preserve">, ha realizado el TFG </w:t>
      </w:r>
      <w:r>
        <w:rPr>
          <w:sz w:val="28"/>
          <w:bdr w:val="none" w:sz="0" w:space="0" w:color="auto" w:frame="1"/>
          <w:shd w:val="clear" w:color="auto" w:fill="FFFFFF"/>
          <w:lang w:eastAsia="es-ES"/>
        </w:rPr>
        <w:t xml:space="preserve">en </w:t>
      </w:r>
      <w:r w:rsidRPr="00D22B30">
        <w:rPr>
          <w:sz w:val="28"/>
          <w:bdr w:val="none" w:sz="0" w:space="0" w:color="auto" w:frame="1"/>
          <w:shd w:val="clear" w:color="auto" w:fill="FFFFFF"/>
          <w:lang w:eastAsia="es-ES"/>
        </w:rPr>
        <w:t>Ingeniería Informática titulado:</w:t>
      </w:r>
      <w:r>
        <w:rPr>
          <w:sz w:val="28"/>
          <w:bdr w:val="none" w:sz="0" w:space="0" w:color="auto" w:frame="1"/>
          <w:shd w:val="clear" w:color="auto" w:fill="FFFFFF"/>
          <w:lang w:eastAsia="es-ES"/>
        </w:rPr>
        <w:t xml:space="preserve"> </w:t>
      </w:r>
      <w:r>
        <w:rPr>
          <w:i/>
          <w:iCs/>
          <w:sz w:val="28"/>
          <w:bdr w:val="none" w:sz="0" w:space="0" w:color="auto" w:frame="1"/>
          <w:shd w:val="clear" w:color="auto" w:fill="FFFFFF"/>
          <w:lang w:eastAsia="es-ES"/>
        </w:rPr>
        <w:t>Sire</w:t>
      </w:r>
      <w:r w:rsidRPr="00F448BC">
        <w:rPr>
          <w:i/>
          <w:iCs/>
          <w:sz w:val="28"/>
          <w:bdr w:val="none" w:sz="0" w:space="0" w:color="auto" w:frame="1"/>
          <w:shd w:val="clear" w:color="auto" w:fill="FFFFFF"/>
          <w:lang w:eastAsia="es-ES"/>
        </w:rPr>
        <w:t>.</w:t>
      </w:r>
    </w:p>
    <w:p w14:paraId="738C5E4D" w14:textId="77777777" w:rsidR="002A3B34" w:rsidRPr="00D22B30" w:rsidRDefault="002A3B34" w:rsidP="002A3B34">
      <w:pPr>
        <w:rPr>
          <w:sz w:val="28"/>
          <w:szCs w:val="24"/>
          <w:bdr w:val="none" w:sz="0" w:space="0" w:color="auto" w:frame="1"/>
          <w:shd w:val="clear" w:color="auto" w:fill="FFFFFF"/>
          <w:lang w:eastAsia="es-ES"/>
        </w:rPr>
      </w:pPr>
    </w:p>
    <w:p w14:paraId="6B0AAED3" w14:textId="77777777" w:rsidR="002A3B34" w:rsidRPr="00D22B30" w:rsidRDefault="002A3B34" w:rsidP="002A3B34">
      <w:pPr>
        <w:ind w:firstLine="0"/>
        <w:rPr>
          <w:sz w:val="28"/>
          <w:szCs w:val="24"/>
          <w:bdr w:val="none" w:sz="0" w:space="0" w:color="auto" w:frame="1"/>
          <w:shd w:val="clear" w:color="auto" w:fill="FFFFFF"/>
          <w:lang w:eastAsia="es-ES"/>
        </w:rPr>
      </w:pPr>
      <w:r w:rsidRPr="00D22B30">
        <w:rPr>
          <w:sz w:val="28"/>
          <w:bdr w:val="none" w:sz="0" w:space="0" w:color="auto" w:frame="1"/>
          <w:shd w:val="clear" w:color="auto" w:fill="FFFFFF"/>
          <w:lang w:eastAsia="es-ES"/>
        </w:rPr>
        <w:t>y que dicho trabajo ha sido realizado por el alumno bajo la dirección de</w:t>
      </w:r>
      <w:r>
        <w:rPr>
          <w:sz w:val="28"/>
          <w:bdr w:val="none" w:sz="0" w:space="0" w:color="auto" w:frame="1"/>
          <w:shd w:val="clear" w:color="auto" w:fill="FFFFFF"/>
          <w:lang w:eastAsia="es-ES"/>
        </w:rPr>
        <w:t xml:space="preserve"> </w:t>
      </w:r>
      <w:r w:rsidRPr="00D22B30">
        <w:rPr>
          <w:sz w:val="28"/>
          <w:bdr w:val="none" w:sz="0" w:space="0" w:color="auto" w:frame="1"/>
          <w:shd w:val="clear" w:color="auto" w:fill="FFFFFF"/>
          <w:lang w:eastAsia="es-ES"/>
        </w:rPr>
        <w:t>l</w:t>
      </w:r>
      <w:r>
        <w:rPr>
          <w:sz w:val="28"/>
          <w:bdr w:val="none" w:sz="0" w:space="0" w:color="auto" w:frame="1"/>
          <w:shd w:val="clear" w:color="auto" w:fill="FFFFFF"/>
          <w:lang w:eastAsia="es-ES"/>
        </w:rPr>
        <w:t>os</w:t>
      </w:r>
      <w:r w:rsidRPr="00D22B30">
        <w:rPr>
          <w:sz w:val="28"/>
          <w:bdr w:val="none" w:sz="0" w:space="0" w:color="auto" w:frame="1"/>
          <w:shd w:val="clear" w:color="auto" w:fill="FFFFFF"/>
          <w:lang w:eastAsia="es-ES"/>
        </w:rPr>
        <w:t xml:space="preserve"> que suscribe</w:t>
      </w:r>
      <w:r>
        <w:rPr>
          <w:sz w:val="28"/>
          <w:bdr w:val="none" w:sz="0" w:space="0" w:color="auto" w:frame="1"/>
          <w:shd w:val="clear" w:color="auto" w:fill="FFFFFF"/>
          <w:lang w:eastAsia="es-ES"/>
        </w:rPr>
        <w:t>n</w:t>
      </w:r>
      <w:r w:rsidRPr="00D22B30">
        <w:rPr>
          <w:sz w:val="28"/>
          <w:bdr w:val="none" w:sz="0" w:space="0" w:color="auto" w:frame="1"/>
          <w:shd w:val="clear" w:color="auto" w:fill="FFFFFF"/>
          <w:lang w:eastAsia="es-ES"/>
        </w:rPr>
        <w:t xml:space="preserve">, en virtud de lo cual, </w:t>
      </w:r>
      <w:r>
        <w:rPr>
          <w:sz w:val="28"/>
          <w:bdr w:val="none" w:sz="0" w:space="0" w:color="auto" w:frame="1"/>
          <w:shd w:val="clear" w:color="auto" w:fill="FFFFFF"/>
          <w:lang w:eastAsia="es-ES"/>
        </w:rPr>
        <w:t>s</w:t>
      </w:r>
      <w:r w:rsidRPr="00D22B30">
        <w:rPr>
          <w:sz w:val="28"/>
          <w:bdr w:val="none" w:sz="0" w:space="0" w:color="auto" w:frame="1"/>
          <w:shd w:val="clear" w:color="auto" w:fill="FFFFFF"/>
          <w:lang w:eastAsia="es-ES"/>
        </w:rPr>
        <w:t>e autoriza su presentación y defensa.</w:t>
      </w:r>
    </w:p>
    <w:p w14:paraId="13E1C26D" w14:textId="77777777" w:rsidR="002A3B34" w:rsidRPr="00D22B30" w:rsidRDefault="002A3B34" w:rsidP="002A3B34">
      <w:pPr>
        <w:rPr>
          <w:sz w:val="28"/>
          <w:szCs w:val="24"/>
          <w:bdr w:val="none" w:sz="0" w:space="0" w:color="auto" w:frame="1"/>
          <w:shd w:val="clear" w:color="auto" w:fill="FFFFFF"/>
          <w:lang w:eastAsia="es-ES"/>
        </w:rPr>
      </w:pPr>
    </w:p>
    <w:p w14:paraId="56EC871E" w14:textId="1A1454DF" w:rsidR="002A3B34" w:rsidRDefault="002A3B34" w:rsidP="002A3B34">
      <w:pPr>
        <w:ind w:firstLine="0"/>
        <w:jc w:val="center"/>
        <w:rPr>
          <w:sz w:val="28"/>
          <w:bdr w:val="none" w:sz="0" w:space="0" w:color="auto" w:frame="1"/>
          <w:shd w:val="clear" w:color="auto" w:fill="FFFFFF"/>
          <w:lang w:eastAsia="es-ES"/>
        </w:rPr>
      </w:pPr>
      <w:r w:rsidRPr="00D22B30">
        <w:rPr>
          <w:sz w:val="28"/>
          <w:bdr w:val="none" w:sz="0" w:space="0" w:color="auto" w:frame="1"/>
          <w:shd w:val="clear" w:color="auto" w:fill="FFFFFF"/>
          <w:lang w:eastAsia="es-ES"/>
        </w:rPr>
        <w:t xml:space="preserve">En Burgos a </w:t>
      </w:r>
      <w:r w:rsidR="007A0B57">
        <w:rPr>
          <w:sz w:val="28"/>
          <w:bdr w:val="none" w:sz="0" w:space="0" w:color="auto" w:frame="1"/>
          <w:shd w:val="clear" w:color="auto" w:fill="FFFFFF"/>
          <w:lang w:eastAsia="es-ES"/>
        </w:rPr>
        <w:t>8</w:t>
      </w:r>
      <w:r>
        <w:rPr>
          <w:sz w:val="28"/>
          <w:bdr w:val="none" w:sz="0" w:space="0" w:color="auto" w:frame="1"/>
          <w:shd w:val="clear" w:color="auto" w:fill="FFFFFF"/>
          <w:lang w:eastAsia="es-ES"/>
        </w:rPr>
        <w:t xml:space="preserve"> de ju</w:t>
      </w:r>
      <w:r w:rsidR="007A0B57">
        <w:rPr>
          <w:sz w:val="28"/>
          <w:bdr w:val="none" w:sz="0" w:space="0" w:color="auto" w:frame="1"/>
          <w:shd w:val="clear" w:color="auto" w:fill="FFFFFF"/>
          <w:lang w:eastAsia="es-ES"/>
        </w:rPr>
        <w:t>l</w:t>
      </w:r>
      <w:r>
        <w:rPr>
          <w:sz w:val="28"/>
          <w:bdr w:val="none" w:sz="0" w:space="0" w:color="auto" w:frame="1"/>
          <w:shd w:val="clear" w:color="auto" w:fill="FFFFFF"/>
          <w:lang w:eastAsia="es-ES"/>
        </w:rPr>
        <w:t>io de 202</w:t>
      </w:r>
      <w:r w:rsidR="007A0B57">
        <w:rPr>
          <w:sz w:val="28"/>
          <w:bdr w:val="none" w:sz="0" w:space="0" w:color="auto" w:frame="1"/>
          <w:shd w:val="clear" w:color="auto" w:fill="FFFFFF"/>
          <w:lang w:eastAsia="es-ES"/>
        </w:rPr>
        <w:t>1</w:t>
      </w:r>
    </w:p>
    <w:p w14:paraId="4B087A97" w14:textId="77777777" w:rsidR="002A3B34" w:rsidRDefault="002A3B34" w:rsidP="002A3B34">
      <w:pPr>
        <w:ind w:firstLine="0"/>
        <w:jc w:val="center"/>
        <w:rPr>
          <w:sz w:val="28"/>
          <w:bdr w:val="none" w:sz="0" w:space="0" w:color="auto" w:frame="1"/>
          <w:shd w:val="clear" w:color="auto" w:fill="FFFFFF"/>
          <w:lang w:eastAsia="es-ES"/>
        </w:rPr>
      </w:pPr>
    </w:p>
    <w:p w14:paraId="1F53D3E4" w14:textId="77777777" w:rsidR="002A3B34" w:rsidRDefault="002A3B34" w:rsidP="002A3B34">
      <w:pPr>
        <w:ind w:firstLine="0"/>
        <w:rPr>
          <w:sz w:val="28"/>
          <w:bdr w:val="none" w:sz="0" w:space="0" w:color="auto" w:frame="1"/>
          <w:shd w:val="clear" w:color="auto" w:fill="FFFFFF"/>
          <w:lang w:eastAsia="es-ES"/>
        </w:rPr>
      </w:pPr>
      <w:r>
        <w:rPr>
          <w:sz w:val="28"/>
          <w:bdr w:val="none" w:sz="0" w:space="0" w:color="auto" w:frame="1"/>
          <w:shd w:val="clear" w:color="auto" w:fill="FFFFFF"/>
          <w:lang w:eastAsia="es-ES"/>
        </w:rPr>
        <w:t>Tutores académicos:</w:t>
      </w:r>
    </w:p>
    <w:p w14:paraId="6DF48DEB" w14:textId="77777777" w:rsidR="002A3B34" w:rsidRDefault="002A3B34" w:rsidP="002A3B34">
      <w:pPr>
        <w:ind w:firstLine="0"/>
        <w:rPr>
          <w:sz w:val="28"/>
          <w:bdr w:val="none" w:sz="0" w:space="0" w:color="auto" w:frame="1"/>
          <w:shd w:val="clear" w:color="auto" w:fill="FFFFFF"/>
          <w:lang w:eastAsia="es-ES"/>
        </w:rPr>
      </w:pPr>
    </w:p>
    <w:p w14:paraId="59F56422" w14:textId="77777777" w:rsidR="002A3B34" w:rsidRDefault="002A3B34" w:rsidP="002A3B34">
      <w:pPr>
        <w:ind w:firstLine="0"/>
        <w:rPr>
          <w:sz w:val="28"/>
          <w:bdr w:val="none" w:sz="0" w:space="0" w:color="auto" w:frame="1"/>
          <w:shd w:val="clear" w:color="auto" w:fill="FFFFFF"/>
          <w:lang w:eastAsia="es-ES"/>
        </w:rPr>
      </w:pPr>
    </w:p>
    <w:p w14:paraId="360F5E9E" w14:textId="77777777" w:rsidR="002A3B34" w:rsidRDefault="002A3B34" w:rsidP="002A3B34">
      <w:pPr>
        <w:ind w:firstLine="0"/>
        <w:rPr>
          <w:sz w:val="28"/>
          <w:bdr w:val="none" w:sz="0" w:space="0" w:color="auto" w:frame="1"/>
          <w:shd w:val="clear" w:color="auto" w:fill="FFFFFF"/>
          <w:lang w:eastAsia="es-ES"/>
        </w:rPr>
      </w:pPr>
    </w:p>
    <w:p w14:paraId="4FDEAEB4" w14:textId="77777777" w:rsidR="002A3B34" w:rsidRDefault="002A3B34" w:rsidP="002A3B34">
      <w:pPr>
        <w:ind w:firstLine="0"/>
        <w:rPr>
          <w:sz w:val="28"/>
          <w:bdr w:val="none" w:sz="0" w:space="0" w:color="auto" w:frame="1"/>
          <w:shd w:val="clear" w:color="auto" w:fill="FFFFFF"/>
          <w:lang w:eastAsia="es-ES"/>
        </w:rPr>
      </w:pPr>
    </w:p>
    <w:p w14:paraId="2D37C334" w14:textId="77777777" w:rsidR="002A3B34" w:rsidRPr="00D22B30" w:rsidRDefault="002A3B34" w:rsidP="002A3B34">
      <w:pPr>
        <w:ind w:firstLine="0"/>
        <w:jc w:val="center"/>
        <w:rPr>
          <w:sz w:val="28"/>
          <w:szCs w:val="24"/>
          <w:bdr w:val="none" w:sz="0" w:space="0" w:color="auto" w:frame="1"/>
          <w:shd w:val="clear" w:color="auto" w:fill="FFFFFF"/>
          <w:lang w:eastAsia="es-ES"/>
        </w:rPr>
      </w:pPr>
    </w:p>
    <w:p w14:paraId="4F487F7A" w14:textId="77777777" w:rsidR="002A3B34" w:rsidRDefault="002A3B34" w:rsidP="00056A76">
      <w:pPr>
        <w:ind w:firstLine="0"/>
        <w:sectPr w:rsidR="002A3B34" w:rsidSect="00771889">
          <w:pgSz w:w="11906" w:h="16838" w:code="9"/>
          <w:pgMar w:top="1418" w:right="1701" w:bottom="1418" w:left="1701" w:header="709" w:footer="709" w:gutter="0"/>
          <w:pgNumType w:start="1"/>
          <w:cols w:space="708"/>
          <w:titlePg/>
          <w:docGrid w:linePitch="360"/>
        </w:sectPr>
      </w:pPr>
    </w:p>
    <w:p w14:paraId="2B4F4024" w14:textId="6ECE5EF3" w:rsidR="002A3B34" w:rsidRPr="00D41E29" w:rsidRDefault="002A3B34" w:rsidP="00056A76">
      <w:pPr>
        <w:ind w:firstLine="0"/>
        <w:rPr>
          <w:b/>
          <w:bCs/>
        </w:rPr>
      </w:pPr>
    </w:p>
    <w:bookmarkStart w:id="0" w:name="_Toc76585751" w:displacedByCustomXml="next"/>
    <w:sdt>
      <w:sdtPr>
        <w:rPr>
          <w:rFonts w:asciiTheme="minorHAnsi" w:eastAsiaTheme="minorHAnsi" w:hAnsiTheme="minorHAnsi" w:cstheme="minorBidi"/>
          <w:b w:val="0"/>
          <w:sz w:val="22"/>
          <w:szCs w:val="22"/>
        </w:rPr>
        <w:id w:val="1775906842"/>
        <w:docPartObj>
          <w:docPartGallery w:val="Table of Contents"/>
          <w:docPartUnique/>
        </w:docPartObj>
      </w:sdtPr>
      <w:sdtEndPr>
        <w:rPr>
          <w:rFonts w:ascii="Liberation Serif" w:hAnsi="Liberation Serif"/>
          <w:bCs/>
        </w:rPr>
      </w:sdtEndPr>
      <w:sdtContent>
        <w:p w14:paraId="5ECA5E72" w14:textId="77777777" w:rsidR="002A3B34" w:rsidRPr="0013451B" w:rsidRDefault="002A3B34" w:rsidP="002A3B34">
          <w:pPr>
            <w:pStyle w:val="Ttulo1"/>
            <w:pBdr>
              <w:top w:val="none" w:sz="0" w:space="0" w:color="auto"/>
            </w:pBdr>
            <w:rPr>
              <w:lang w:val="en-US"/>
            </w:rPr>
          </w:pPr>
          <w:r w:rsidRPr="0013451B">
            <w:rPr>
              <w:lang w:val="en-US"/>
            </w:rPr>
            <w:t>Índice General</w:t>
          </w:r>
          <w:bookmarkEnd w:id="0"/>
        </w:p>
        <w:p w14:paraId="7A86D48B" w14:textId="33957D54" w:rsidR="00617597" w:rsidRDefault="002A3B34">
          <w:pPr>
            <w:pStyle w:val="TDC1"/>
            <w:rPr>
              <w:rFonts w:asciiTheme="minorHAnsi" w:eastAsiaTheme="minorEastAsia" w:hAnsiTheme="minorHAnsi"/>
              <w:noProof/>
              <w:lang w:eastAsia="es-ES"/>
            </w:rPr>
          </w:pPr>
          <w:r>
            <w:fldChar w:fldCharType="begin"/>
          </w:r>
          <w:r>
            <w:instrText xml:space="preserve"> TOC \o "1-3" \h \z \u </w:instrText>
          </w:r>
          <w:r>
            <w:fldChar w:fldCharType="separate"/>
          </w:r>
          <w:hyperlink w:anchor="_Toc76585751" w:history="1">
            <w:r w:rsidR="00617597" w:rsidRPr="00CA1180">
              <w:rPr>
                <w:rStyle w:val="Hipervnculo"/>
                <w:noProof/>
                <w:lang w:val="en-US"/>
              </w:rPr>
              <w:t>Índice General</w:t>
            </w:r>
            <w:r w:rsidR="00617597">
              <w:rPr>
                <w:noProof/>
                <w:webHidden/>
              </w:rPr>
              <w:tab/>
            </w:r>
            <w:r w:rsidR="00617597">
              <w:rPr>
                <w:noProof/>
                <w:webHidden/>
              </w:rPr>
              <w:fldChar w:fldCharType="begin"/>
            </w:r>
            <w:r w:rsidR="00617597">
              <w:rPr>
                <w:noProof/>
                <w:webHidden/>
              </w:rPr>
              <w:instrText xml:space="preserve"> PAGEREF _Toc76585751 \h </w:instrText>
            </w:r>
            <w:r w:rsidR="00617597">
              <w:rPr>
                <w:noProof/>
                <w:webHidden/>
              </w:rPr>
            </w:r>
            <w:r w:rsidR="00617597">
              <w:rPr>
                <w:noProof/>
                <w:webHidden/>
              </w:rPr>
              <w:fldChar w:fldCharType="separate"/>
            </w:r>
            <w:r w:rsidR="00675108">
              <w:rPr>
                <w:noProof/>
                <w:webHidden/>
              </w:rPr>
              <w:t>2</w:t>
            </w:r>
            <w:r w:rsidR="00617597">
              <w:rPr>
                <w:noProof/>
                <w:webHidden/>
              </w:rPr>
              <w:fldChar w:fldCharType="end"/>
            </w:r>
          </w:hyperlink>
        </w:p>
        <w:p w14:paraId="2194D0FC" w14:textId="570B52FC" w:rsidR="00617597" w:rsidRDefault="007B739C">
          <w:pPr>
            <w:pStyle w:val="TDC1"/>
            <w:rPr>
              <w:rFonts w:asciiTheme="minorHAnsi" w:eastAsiaTheme="minorEastAsia" w:hAnsiTheme="minorHAnsi"/>
              <w:noProof/>
              <w:lang w:eastAsia="es-ES"/>
            </w:rPr>
          </w:pPr>
          <w:hyperlink w:anchor="_Toc76585752" w:history="1">
            <w:r w:rsidR="00617597" w:rsidRPr="00CA1180">
              <w:rPr>
                <w:rStyle w:val="Hipervnculo"/>
                <w:noProof/>
              </w:rPr>
              <w:t>Índice de Ilustraciones</w:t>
            </w:r>
            <w:r w:rsidR="00617597">
              <w:rPr>
                <w:noProof/>
                <w:webHidden/>
              </w:rPr>
              <w:tab/>
            </w:r>
            <w:r w:rsidR="00617597">
              <w:rPr>
                <w:noProof/>
                <w:webHidden/>
              </w:rPr>
              <w:fldChar w:fldCharType="begin"/>
            </w:r>
            <w:r w:rsidR="00617597">
              <w:rPr>
                <w:noProof/>
                <w:webHidden/>
              </w:rPr>
              <w:instrText xml:space="preserve"> PAGEREF _Toc76585752 \h </w:instrText>
            </w:r>
            <w:r w:rsidR="00617597">
              <w:rPr>
                <w:noProof/>
                <w:webHidden/>
              </w:rPr>
            </w:r>
            <w:r w:rsidR="00617597">
              <w:rPr>
                <w:noProof/>
                <w:webHidden/>
              </w:rPr>
              <w:fldChar w:fldCharType="separate"/>
            </w:r>
            <w:r w:rsidR="00675108">
              <w:rPr>
                <w:noProof/>
                <w:webHidden/>
              </w:rPr>
              <w:t>5</w:t>
            </w:r>
            <w:r w:rsidR="00617597">
              <w:rPr>
                <w:noProof/>
                <w:webHidden/>
              </w:rPr>
              <w:fldChar w:fldCharType="end"/>
            </w:r>
          </w:hyperlink>
        </w:p>
        <w:p w14:paraId="65220A05" w14:textId="62B2A1B1" w:rsidR="00617597" w:rsidRDefault="007B739C">
          <w:pPr>
            <w:pStyle w:val="TDC1"/>
            <w:rPr>
              <w:rFonts w:asciiTheme="minorHAnsi" w:eastAsiaTheme="minorEastAsia" w:hAnsiTheme="minorHAnsi"/>
              <w:noProof/>
              <w:lang w:eastAsia="es-ES"/>
            </w:rPr>
          </w:pPr>
          <w:hyperlink w:anchor="_Toc76585753" w:history="1">
            <w:r w:rsidR="00617597" w:rsidRPr="00CA1180">
              <w:rPr>
                <w:rStyle w:val="Hipervnculo"/>
                <w:noProof/>
              </w:rPr>
              <w:t>Índice de Tablas</w:t>
            </w:r>
            <w:r w:rsidR="00617597">
              <w:rPr>
                <w:noProof/>
                <w:webHidden/>
              </w:rPr>
              <w:tab/>
            </w:r>
            <w:r w:rsidR="00617597">
              <w:rPr>
                <w:noProof/>
                <w:webHidden/>
              </w:rPr>
              <w:fldChar w:fldCharType="begin"/>
            </w:r>
            <w:r w:rsidR="00617597">
              <w:rPr>
                <w:noProof/>
                <w:webHidden/>
              </w:rPr>
              <w:instrText xml:space="preserve"> PAGEREF _Toc76585753 \h </w:instrText>
            </w:r>
            <w:r w:rsidR="00617597">
              <w:rPr>
                <w:noProof/>
                <w:webHidden/>
              </w:rPr>
            </w:r>
            <w:r w:rsidR="00617597">
              <w:rPr>
                <w:noProof/>
                <w:webHidden/>
              </w:rPr>
              <w:fldChar w:fldCharType="separate"/>
            </w:r>
            <w:r w:rsidR="00675108">
              <w:rPr>
                <w:noProof/>
                <w:webHidden/>
              </w:rPr>
              <w:t>7</w:t>
            </w:r>
            <w:r w:rsidR="00617597">
              <w:rPr>
                <w:noProof/>
                <w:webHidden/>
              </w:rPr>
              <w:fldChar w:fldCharType="end"/>
            </w:r>
          </w:hyperlink>
        </w:p>
        <w:p w14:paraId="65E73DAD" w14:textId="5401A318" w:rsidR="00617597" w:rsidRDefault="007B739C">
          <w:pPr>
            <w:pStyle w:val="TDC1"/>
            <w:rPr>
              <w:rFonts w:asciiTheme="minorHAnsi" w:eastAsiaTheme="minorEastAsia" w:hAnsiTheme="minorHAnsi"/>
              <w:noProof/>
              <w:lang w:eastAsia="es-ES"/>
            </w:rPr>
          </w:pPr>
          <w:hyperlink w:anchor="_Toc76585754" w:history="1">
            <w:r w:rsidR="00617597" w:rsidRPr="00CA1180">
              <w:rPr>
                <w:rStyle w:val="Hipervnculo"/>
                <w:noProof/>
              </w:rPr>
              <w:t>Apéndice A. Planificación</w:t>
            </w:r>
            <w:r w:rsidR="00617597">
              <w:rPr>
                <w:noProof/>
                <w:webHidden/>
              </w:rPr>
              <w:tab/>
            </w:r>
            <w:r w:rsidR="00617597">
              <w:rPr>
                <w:noProof/>
                <w:webHidden/>
              </w:rPr>
              <w:fldChar w:fldCharType="begin"/>
            </w:r>
            <w:r w:rsidR="00617597">
              <w:rPr>
                <w:noProof/>
                <w:webHidden/>
              </w:rPr>
              <w:instrText xml:space="preserve"> PAGEREF _Toc76585754 \h </w:instrText>
            </w:r>
            <w:r w:rsidR="00617597">
              <w:rPr>
                <w:noProof/>
                <w:webHidden/>
              </w:rPr>
            </w:r>
            <w:r w:rsidR="00617597">
              <w:rPr>
                <w:noProof/>
                <w:webHidden/>
              </w:rPr>
              <w:fldChar w:fldCharType="separate"/>
            </w:r>
            <w:r w:rsidR="00675108">
              <w:rPr>
                <w:noProof/>
                <w:webHidden/>
              </w:rPr>
              <w:t>8</w:t>
            </w:r>
            <w:r w:rsidR="00617597">
              <w:rPr>
                <w:noProof/>
                <w:webHidden/>
              </w:rPr>
              <w:fldChar w:fldCharType="end"/>
            </w:r>
          </w:hyperlink>
        </w:p>
        <w:p w14:paraId="73360A35" w14:textId="2C287C46" w:rsidR="00617597" w:rsidRDefault="007B739C">
          <w:pPr>
            <w:pStyle w:val="TDC2"/>
            <w:rPr>
              <w:rFonts w:asciiTheme="minorHAnsi" w:eastAsiaTheme="minorEastAsia" w:hAnsiTheme="minorHAnsi"/>
              <w:noProof/>
              <w:lang w:eastAsia="es-ES"/>
            </w:rPr>
          </w:pPr>
          <w:hyperlink w:anchor="_Toc76585755" w:history="1">
            <w:r w:rsidR="00617597" w:rsidRPr="00CA1180">
              <w:rPr>
                <w:rStyle w:val="Hipervnculo"/>
                <w:noProof/>
              </w:rPr>
              <w:t>1.1</w:t>
            </w:r>
            <w:r w:rsidR="00617597">
              <w:rPr>
                <w:rFonts w:asciiTheme="minorHAnsi" w:eastAsiaTheme="minorEastAsia" w:hAnsiTheme="minorHAnsi"/>
                <w:noProof/>
                <w:lang w:eastAsia="es-ES"/>
              </w:rPr>
              <w:tab/>
            </w:r>
            <w:r w:rsidR="00617597" w:rsidRPr="00CA1180">
              <w:rPr>
                <w:rStyle w:val="Hipervnculo"/>
                <w:noProof/>
              </w:rPr>
              <w:t>Introducción</w:t>
            </w:r>
            <w:r w:rsidR="00617597">
              <w:rPr>
                <w:noProof/>
                <w:webHidden/>
              </w:rPr>
              <w:tab/>
            </w:r>
            <w:r w:rsidR="00617597">
              <w:rPr>
                <w:noProof/>
                <w:webHidden/>
              </w:rPr>
              <w:fldChar w:fldCharType="begin"/>
            </w:r>
            <w:r w:rsidR="00617597">
              <w:rPr>
                <w:noProof/>
                <w:webHidden/>
              </w:rPr>
              <w:instrText xml:space="preserve"> PAGEREF _Toc76585755 \h </w:instrText>
            </w:r>
            <w:r w:rsidR="00617597">
              <w:rPr>
                <w:noProof/>
                <w:webHidden/>
              </w:rPr>
            </w:r>
            <w:r w:rsidR="00617597">
              <w:rPr>
                <w:noProof/>
                <w:webHidden/>
              </w:rPr>
              <w:fldChar w:fldCharType="separate"/>
            </w:r>
            <w:r w:rsidR="00675108">
              <w:rPr>
                <w:noProof/>
                <w:webHidden/>
              </w:rPr>
              <w:t>8</w:t>
            </w:r>
            <w:r w:rsidR="00617597">
              <w:rPr>
                <w:noProof/>
                <w:webHidden/>
              </w:rPr>
              <w:fldChar w:fldCharType="end"/>
            </w:r>
          </w:hyperlink>
        </w:p>
        <w:p w14:paraId="7B3296D3" w14:textId="79C902A7" w:rsidR="00617597" w:rsidRDefault="007B739C">
          <w:pPr>
            <w:pStyle w:val="TDC2"/>
            <w:rPr>
              <w:rFonts w:asciiTheme="minorHAnsi" w:eastAsiaTheme="minorEastAsia" w:hAnsiTheme="minorHAnsi"/>
              <w:noProof/>
              <w:lang w:eastAsia="es-ES"/>
            </w:rPr>
          </w:pPr>
          <w:hyperlink w:anchor="_Toc76585756" w:history="1">
            <w:r w:rsidR="00617597" w:rsidRPr="00CA1180">
              <w:rPr>
                <w:rStyle w:val="Hipervnculo"/>
                <w:noProof/>
              </w:rPr>
              <w:t>1.2</w:t>
            </w:r>
            <w:r w:rsidR="00617597">
              <w:rPr>
                <w:rFonts w:asciiTheme="minorHAnsi" w:eastAsiaTheme="minorEastAsia" w:hAnsiTheme="minorHAnsi"/>
                <w:noProof/>
                <w:lang w:eastAsia="es-ES"/>
              </w:rPr>
              <w:tab/>
            </w:r>
            <w:r w:rsidR="00617597" w:rsidRPr="00CA1180">
              <w:rPr>
                <w:rStyle w:val="Hipervnculo"/>
                <w:noProof/>
              </w:rPr>
              <w:t>Planificación</w:t>
            </w:r>
            <w:r w:rsidR="00617597">
              <w:rPr>
                <w:noProof/>
                <w:webHidden/>
              </w:rPr>
              <w:tab/>
            </w:r>
            <w:r w:rsidR="00617597">
              <w:rPr>
                <w:noProof/>
                <w:webHidden/>
              </w:rPr>
              <w:fldChar w:fldCharType="begin"/>
            </w:r>
            <w:r w:rsidR="00617597">
              <w:rPr>
                <w:noProof/>
                <w:webHidden/>
              </w:rPr>
              <w:instrText xml:space="preserve"> PAGEREF _Toc76585756 \h </w:instrText>
            </w:r>
            <w:r w:rsidR="00617597">
              <w:rPr>
                <w:noProof/>
                <w:webHidden/>
              </w:rPr>
            </w:r>
            <w:r w:rsidR="00617597">
              <w:rPr>
                <w:noProof/>
                <w:webHidden/>
              </w:rPr>
              <w:fldChar w:fldCharType="separate"/>
            </w:r>
            <w:r w:rsidR="00675108">
              <w:rPr>
                <w:noProof/>
                <w:webHidden/>
              </w:rPr>
              <w:t>8</w:t>
            </w:r>
            <w:r w:rsidR="00617597">
              <w:rPr>
                <w:noProof/>
                <w:webHidden/>
              </w:rPr>
              <w:fldChar w:fldCharType="end"/>
            </w:r>
          </w:hyperlink>
        </w:p>
        <w:p w14:paraId="5ED11B5B" w14:textId="20237D47" w:rsidR="00617597" w:rsidRDefault="007B739C">
          <w:pPr>
            <w:pStyle w:val="TDC3"/>
            <w:tabs>
              <w:tab w:val="right" w:leader="dot" w:pos="9350"/>
            </w:tabs>
            <w:rPr>
              <w:rFonts w:asciiTheme="minorHAnsi" w:eastAsiaTheme="minorEastAsia" w:hAnsiTheme="minorHAnsi"/>
              <w:noProof/>
              <w:lang w:eastAsia="es-ES"/>
            </w:rPr>
          </w:pPr>
          <w:hyperlink w:anchor="_Toc76585757" w:history="1">
            <w:r w:rsidR="00617597" w:rsidRPr="00CA1180">
              <w:rPr>
                <w:rStyle w:val="Hipervnculo"/>
                <w:noProof/>
              </w:rPr>
              <w:t>Sprint 1 (01/11/2020 – 13/11/2020)</w:t>
            </w:r>
            <w:r w:rsidR="00617597">
              <w:rPr>
                <w:noProof/>
                <w:webHidden/>
              </w:rPr>
              <w:tab/>
            </w:r>
            <w:r w:rsidR="00617597">
              <w:rPr>
                <w:noProof/>
                <w:webHidden/>
              </w:rPr>
              <w:fldChar w:fldCharType="begin"/>
            </w:r>
            <w:r w:rsidR="00617597">
              <w:rPr>
                <w:noProof/>
                <w:webHidden/>
              </w:rPr>
              <w:instrText xml:space="preserve"> PAGEREF _Toc76585757 \h </w:instrText>
            </w:r>
            <w:r w:rsidR="00617597">
              <w:rPr>
                <w:noProof/>
                <w:webHidden/>
              </w:rPr>
            </w:r>
            <w:r w:rsidR="00617597">
              <w:rPr>
                <w:noProof/>
                <w:webHidden/>
              </w:rPr>
              <w:fldChar w:fldCharType="separate"/>
            </w:r>
            <w:r w:rsidR="00675108">
              <w:rPr>
                <w:noProof/>
                <w:webHidden/>
              </w:rPr>
              <w:t>8</w:t>
            </w:r>
            <w:r w:rsidR="00617597">
              <w:rPr>
                <w:noProof/>
                <w:webHidden/>
              </w:rPr>
              <w:fldChar w:fldCharType="end"/>
            </w:r>
          </w:hyperlink>
        </w:p>
        <w:p w14:paraId="171351E5" w14:textId="1F14610A" w:rsidR="00617597" w:rsidRDefault="007B739C">
          <w:pPr>
            <w:pStyle w:val="TDC3"/>
            <w:tabs>
              <w:tab w:val="right" w:leader="dot" w:pos="9350"/>
            </w:tabs>
            <w:rPr>
              <w:rFonts w:asciiTheme="minorHAnsi" w:eastAsiaTheme="minorEastAsia" w:hAnsiTheme="minorHAnsi"/>
              <w:noProof/>
              <w:lang w:eastAsia="es-ES"/>
            </w:rPr>
          </w:pPr>
          <w:hyperlink w:anchor="_Toc76585758" w:history="1">
            <w:r w:rsidR="00617597" w:rsidRPr="00CA1180">
              <w:rPr>
                <w:rStyle w:val="Hipervnculo"/>
                <w:noProof/>
              </w:rPr>
              <w:t>Sprint 2 (13/11/2020 – 24/11/2020)</w:t>
            </w:r>
            <w:r w:rsidR="00617597">
              <w:rPr>
                <w:noProof/>
                <w:webHidden/>
              </w:rPr>
              <w:tab/>
            </w:r>
            <w:r w:rsidR="00617597">
              <w:rPr>
                <w:noProof/>
                <w:webHidden/>
              </w:rPr>
              <w:fldChar w:fldCharType="begin"/>
            </w:r>
            <w:r w:rsidR="00617597">
              <w:rPr>
                <w:noProof/>
                <w:webHidden/>
              </w:rPr>
              <w:instrText xml:space="preserve"> PAGEREF _Toc76585758 \h </w:instrText>
            </w:r>
            <w:r w:rsidR="00617597">
              <w:rPr>
                <w:noProof/>
                <w:webHidden/>
              </w:rPr>
            </w:r>
            <w:r w:rsidR="00617597">
              <w:rPr>
                <w:noProof/>
                <w:webHidden/>
              </w:rPr>
              <w:fldChar w:fldCharType="separate"/>
            </w:r>
            <w:r w:rsidR="00675108">
              <w:rPr>
                <w:noProof/>
                <w:webHidden/>
              </w:rPr>
              <w:t>9</w:t>
            </w:r>
            <w:r w:rsidR="00617597">
              <w:rPr>
                <w:noProof/>
                <w:webHidden/>
              </w:rPr>
              <w:fldChar w:fldCharType="end"/>
            </w:r>
          </w:hyperlink>
        </w:p>
        <w:p w14:paraId="5B397DE1" w14:textId="5C771332" w:rsidR="00617597" w:rsidRDefault="007B739C">
          <w:pPr>
            <w:pStyle w:val="TDC3"/>
            <w:tabs>
              <w:tab w:val="right" w:leader="dot" w:pos="9350"/>
            </w:tabs>
            <w:rPr>
              <w:rFonts w:asciiTheme="minorHAnsi" w:eastAsiaTheme="minorEastAsia" w:hAnsiTheme="minorHAnsi"/>
              <w:noProof/>
              <w:lang w:eastAsia="es-ES"/>
            </w:rPr>
          </w:pPr>
          <w:hyperlink w:anchor="_Toc76585759" w:history="1">
            <w:r w:rsidR="00617597" w:rsidRPr="00CA1180">
              <w:rPr>
                <w:rStyle w:val="Hipervnculo"/>
                <w:noProof/>
              </w:rPr>
              <w:t>Sprint 3 (24/11/2020 – 11/12/2020)</w:t>
            </w:r>
            <w:r w:rsidR="00617597">
              <w:rPr>
                <w:noProof/>
                <w:webHidden/>
              </w:rPr>
              <w:tab/>
            </w:r>
            <w:r w:rsidR="00617597">
              <w:rPr>
                <w:noProof/>
                <w:webHidden/>
              </w:rPr>
              <w:fldChar w:fldCharType="begin"/>
            </w:r>
            <w:r w:rsidR="00617597">
              <w:rPr>
                <w:noProof/>
                <w:webHidden/>
              </w:rPr>
              <w:instrText xml:space="preserve"> PAGEREF _Toc76585759 \h </w:instrText>
            </w:r>
            <w:r w:rsidR="00617597">
              <w:rPr>
                <w:noProof/>
                <w:webHidden/>
              </w:rPr>
            </w:r>
            <w:r w:rsidR="00617597">
              <w:rPr>
                <w:noProof/>
                <w:webHidden/>
              </w:rPr>
              <w:fldChar w:fldCharType="separate"/>
            </w:r>
            <w:r w:rsidR="00675108">
              <w:rPr>
                <w:noProof/>
                <w:webHidden/>
              </w:rPr>
              <w:t>11</w:t>
            </w:r>
            <w:r w:rsidR="00617597">
              <w:rPr>
                <w:noProof/>
                <w:webHidden/>
              </w:rPr>
              <w:fldChar w:fldCharType="end"/>
            </w:r>
          </w:hyperlink>
        </w:p>
        <w:p w14:paraId="479F09B6" w14:textId="28A0BD09" w:rsidR="00617597" w:rsidRDefault="007B739C">
          <w:pPr>
            <w:pStyle w:val="TDC3"/>
            <w:tabs>
              <w:tab w:val="right" w:leader="dot" w:pos="9350"/>
            </w:tabs>
            <w:rPr>
              <w:rFonts w:asciiTheme="minorHAnsi" w:eastAsiaTheme="minorEastAsia" w:hAnsiTheme="minorHAnsi"/>
              <w:noProof/>
              <w:lang w:eastAsia="es-ES"/>
            </w:rPr>
          </w:pPr>
          <w:hyperlink w:anchor="_Toc76585760" w:history="1">
            <w:r w:rsidR="00617597" w:rsidRPr="00CA1180">
              <w:rPr>
                <w:rStyle w:val="Hipervnculo"/>
                <w:noProof/>
              </w:rPr>
              <w:t>Sprint 4 (12/12/2020 – 29/12/2020)</w:t>
            </w:r>
            <w:r w:rsidR="00617597">
              <w:rPr>
                <w:noProof/>
                <w:webHidden/>
              </w:rPr>
              <w:tab/>
            </w:r>
            <w:r w:rsidR="00617597">
              <w:rPr>
                <w:noProof/>
                <w:webHidden/>
              </w:rPr>
              <w:fldChar w:fldCharType="begin"/>
            </w:r>
            <w:r w:rsidR="00617597">
              <w:rPr>
                <w:noProof/>
                <w:webHidden/>
              </w:rPr>
              <w:instrText xml:space="preserve"> PAGEREF _Toc76585760 \h </w:instrText>
            </w:r>
            <w:r w:rsidR="00617597">
              <w:rPr>
                <w:noProof/>
                <w:webHidden/>
              </w:rPr>
            </w:r>
            <w:r w:rsidR="00617597">
              <w:rPr>
                <w:noProof/>
                <w:webHidden/>
              </w:rPr>
              <w:fldChar w:fldCharType="separate"/>
            </w:r>
            <w:r w:rsidR="00675108">
              <w:rPr>
                <w:noProof/>
                <w:webHidden/>
              </w:rPr>
              <w:t>12</w:t>
            </w:r>
            <w:r w:rsidR="00617597">
              <w:rPr>
                <w:noProof/>
                <w:webHidden/>
              </w:rPr>
              <w:fldChar w:fldCharType="end"/>
            </w:r>
          </w:hyperlink>
        </w:p>
        <w:p w14:paraId="3B447750" w14:textId="1A2AEDAA" w:rsidR="00617597" w:rsidRDefault="007B739C">
          <w:pPr>
            <w:pStyle w:val="TDC3"/>
            <w:tabs>
              <w:tab w:val="right" w:leader="dot" w:pos="9350"/>
            </w:tabs>
            <w:rPr>
              <w:rFonts w:asciiTheme="minorHAnsi" w:eastAsiaTheme="minorEastAsia" w:hAnsiTheme="minorHAnsi"/>
              <w:noProof/>
              <w:lang w:eastAsia="es-ES"/>
            </w:rPr>
          </w:pPr>
          <w:hyperlink w:anchor="_Toc76585761" w:history="1">
            <w:r w:rsidR="00617597" w:rsidRPr="00CA1180">
              <w:rPr>
                <w:rStyle w:val="Hipervnculo"/>
                <w:noProof/>
              </w:rPr>
              <w:t>Sprint 5 (29/12/2020 – 22/01/2021)</w:t>
            </w:r>
            <w:r w:rsidR="00617597">
              <w:rPr>
                <w:noProof/>
                <w:webHidden/>
              </w:rPr>
              <w:tab/>
            </w:r>
            <w:r w:rsidR="00617597">
              <w:rPr>
                <w:noProof/>
                <w:webHidden/>
              </w:rPr>
              <w:fldChar w:fldCharType="begin"/>
            </w:r>
            <w:r w:rsidR="00617597">
              <w:rPr>
                <w:noProof/>
                <w:webHidden/>
              </w:rPr>
              <w:instrText xml:space="preserve"> PAGEREF _Toc76585761 \h </w:instrText>
            </w:r>
            <w:r w:rsidR="00617597">
              <w:rPr>
                <w:noProof/>
                <w:webHidden/>
              </w:rPr>
            </w:r>
            <w:r w:rsidR="00617597">
              <w:rPr>
                <w:noProof/>
                <w:webHidden/>
              </w:rPr>
              <w:fldChar w:fldCharType="separate"/>
            </w:r>
            <w:r w:rsidR="00675108">
              <w:rPr>
                <w:noProof/>
                <w:webHidden/>
              </w:rPr>
              <w:t>14</w:t>
            </w:r>
            <w:r w:rsidR="00617597">
              <w:rPr>
                <w:noProof/>
                <w:webHidden/>
              </w:rPr>
              <w:fldChar w:fldCharType="end"/>
            </w:r>
          </w:hyperlink>
        </w:p>
        <w:p w14:paraId="4CA21CFE" w14:textId="343DA73A" w:rsidR="00617597" w:rsidRDefault="007B739C">
          <w:pPr>
            <w:pStyle w:val="TDC3"/>
            <w:tabs>
              <w:tab w:val="right" w:leader="dot" w:pos="9350"/>
            </w:tabs>
            <w:rPr>
              <w:rFonts w:asciiTheme="minorHAnsi" w:eastAsiaTheme="minorEastAsia" w:hAnsiTheme="minorHAnsi"/>
              <w:noProof/>
              <w:lang w:eastAsia="es-ES"/>
            </w:rPr>
          </w:pPr>
          <w:hyperlink w:anchor="_Toc76585762" w:history="1">
            <w:r w:rsidR="00617597" w:rsidRPr="00CA1180">
              <w:rPr>
                <w:rStyle w:val="Hipervnculo"/>
                <w:noProof/>
              </w:rPr>
              <w:t>Sprint 6 (24/01/2021 – 2/02/2021)</w:t>
            </w:r>
            <w:r w:rsidR="00617597">
              <w:rPr>
                <w:noProof/>
                <w:webHidden/>
              </w:rPr>
              <w:tab/>
            </w:r>
            <w:r w:rsidR="00617597">
              <w:rPr>
                <w:noProof/>
                <w:webHidden/>
              </w:rPr>
              <w:fldChar w:fldCharType="begin"/>
            </w:r>
            <w:r w:rsidR="00617597">
              <w:rPr>
                <w:noProof/>
                <w:webHidden/>
              </w:rPr>
              <w:instrText xml:space="preserve"> PAGEREF _Toc76585762 \h </w:instrText>
            </w:r>
            <w:r w:rsidR="00617597">
              <w:rPr>
                <w:noProof/>
                <w:webHidden/>
              </w:rPr>
            </w:r>
            <w:r w:rsidR="00617597">
              <w:rPr>
                <w:noProof/>
                <w:webHidden/>
              </w:rPr>
              <w:fldChar w:fldCharType="separate"/>
            </w:r>
            <w:r w:rsidR="00675108">
              <w:rPr>
                <w:noProof/>
                <w:webHidden/>
              </w:rPr>
              <w:t>15</w:t>
            </w:r>
            <w:r w:rsidR="00617597">
              <w:rPr>
                <w:noProof/>
                <w:webHidden/>
              </w:rPr>
              <w:fldChar w:fldCharType="end"/>
            </w:r>
          </w:hyperlink>
        </w:p>
        <w:p w14:paraId="023F0974" w14:textId="43691D64" w:rsidR="00617597" w:rsidRDefault="007B739C">
          <w:pPr>
            <w:pStyle w:val="TDC3"/>
            <w:tabs>
              <w:tab w:val="right" w:leader="dot" w:pos="9350"/>
            </w:tabs>
            <w:rPr>
              <w:rFonts w:asciiTheme="minorHAnsi" w:eastAsiaTheme="minorEastAsia" w:hAnsiTheme="minorHAnsi"/>
              <w:noProof/>
              <w:lang w:eastAsia="es-ES"/>
            </w:rPr>
          </w:pPr>
          <w:hyperlink w:anchor="_Toc76585763" w:history="1">
            <w:r w:rsidR="00617597" w:rsidRPr="00CA1180">
              <w:rPr>
                <w:rStyle w:val="Hipervnculo"/>
                <w:noProof/>
              </w:rPr>
              <w:t>Sprint 7 (02/02/2021 – 12/02/2021)</w:t>
            </w:r>
            <w:r w:rsidR="00617597">
              <w:rPr>
                <w:noProof/>
                <w:webHidden/>
              </w:rPr>
              <w:tab/>
            </w:r>
            <w:r w:rsidR="00617597">
              <w:rPr>
                <w:noProof/>
                <w:webHidden/>
              </w:rPr>
              <w:fldChar w:fldCharType="begin"/>
            </w:r>
            <w:r w:rsidR="00617597">
              <w:rPr>
                <w:noProof/>
                <w:webHidden/>
              </w:rPr>
              <w:instrText xml:space="preserve"> PAGEREF _Toc76585763 \h </w:instrText>
            </w:r>
            <w:r w:rsidR="00617597">
              <w:rPr>
                <w:noProof/>
                <w:webHidden/>
              </w:rPr>
            </w:r>
            <w:r w:rsidR="00617597">
              <w:rPr>
                <w:noProof/>
                <w:webHidden/>
              </w:rPr>
              <w:fldChar w:fldCharType="separate"/>
            </w:r>
            <w:r w:rsidR="00675108">
              <w:rPr>
                <w:noProof/>
                <w:webHidden/>
              </w:rPr>
              <w:t>17</w:t>
            </w:r>
            <w:r w:rsidR="00617597">
              <w:rPr>
                <w:noProof/>
                <w:webHidden/>
              </w:rPr>
              <w:fldChar w:fldCharType="end"/>
            </w:r>
          </w:hyperlink>
        </w:p>
        <w:p w14:paraId="475A5E10" w14:textId="3EC29EDE" w:rsidR="00617597" w:rsidRDefault="007B739C">
          <w:pPr>
            <w:pStyle w:val="TDC3"/>
            <w:tabs>
              <w:tab w:val="right" w:leader="dot" w:pos="9350"/>
            </w:tabs>
            <w:rPr>
              <w:rFonts w:asciiTheme="minorHAnsi" w:eastAsiaTheme="minorEastAsia" w:hAnsiTheme="minorHAnsi"/>
              <w:noProof/>
              <w:lang w:eastAsia="es-ES"/>
            </w:rPr>
          </w:pPr>
          <w:hyperlink w:anchor="_Toc76585764" w:history="1">
            <w:r w:rsidR="00617597" w:rsidRPr="00CA1180">
              <w:rPr>
                <w:rStyle w:val="Hipervnculo"/>
                <w:noProof/>
              </w:rPr>
              <w:t>Sprint 8 (12/02/2021 – 4/03/2021)</w:t>
            </w:r>
            <w:r w:rsidR="00617597">
              <w:rPr>
                <w:noProof/>
                <w:webHidden/>
              </w:rPr>
              <w:tab/>
            </w:r>
            <w:r w:rsidR="00617597">
              <w:rPr>
                <w:noProof/>
                <w:webHidden/>
              </w:rPr>
              <w:fldChar w:fldCharType="begin"/>
            </w:r>
            <w:r w:rsidR="00617597">
              <w:rPr>
                <w:noProof/>
                <w:webHidden/>
              </w:rPr>
              <w:instrText xml:space="preserve"> PAGEREF _Toc76585764 \h </w:instrText>
            </w:r>
            <w:r w:rsidR="00617597">
              <w:rPr>
                <w:noProof/>
                <w:webHidden/>
              </w:rPr>
            </w:r>
            <w:r w:rsidR="00617597">
              <w:rPr>
                <w:noProof/>
                <w:webHidden/>
              </w:rPr>
              <w:fldChar w:fldCharType="separate"/>
            </w:r>
            <w:r w:rsidR="00675108">
              <w:rPr>
                <w:noProof/>
                <w:webHidden/>
              </w:rPr>
              <w:t>19</w:t>
            </w:r>
            <w:r w:rsidR="00617597">
              <w:rPr>
                <w:noProof/>
                <w:webHidden/>
              </w:rPr>
              <w:fldChar w:fldCharType="end"/>
            </w:r>
          </w:hyperlink>
        </w:p>
        <w:p w14:paraId="70D76B1F" w14:textId="275328EB" w:rsidR="00617597" w:rsidRDefault="007B739C">
          <w:pPr>
            <w:pStyle w:val="TDC3"/>
            <w:tabs>
              <w:tab w:val="right" w:leader="dot" w:pos="9350"/>
            </w:tabs>
            <w:rPr>
              <w:rFonts w:asciiTheme="minorHAnsi" w:eastAsiaTheme="minorEastAsia" w:hAnsiTheme="minorHAnsi"/>
              <w:noProof/>
              <w:lang w:eastAsia="es-ES"/>
            </w:rPr>
          </w:pPr>
          <w:hyperlink w:anchor="_Toc76585765" w:history="1">
            <w:r w:rsidR="00617597" w:rsidRPr="00CA1180">
              <w:rPr>
                <w:rStyle w:val="Hipervnculo"/>
                <w:noProof/>
              </w:rPr>
              <w:t>Sprint 9 (5/03/2021 – 30/03/2021)</w:t>
            </w:r>
            <w:r w:rsidR="00617597">
              <w:rPr>
                <w:noProof/>
                <w:webHidden/>
              </w:rPr>
              <w:tab/>
            </w:r>
            <w:r w:rsidR="00617597">
              <w:rPr>
                <w:noProof/>
                <w:webHidden/>
              </w:rPr>
              <w:fldChar w:fldCharType="begin"/>
            </w:r>
            <w:r w:rsidR="00617597">
              <w:rPr>
                <w:noProof/>
                <w:webHidden/>
              </w:rPr>
              <w:instrText xml:space="preserve"> PAGEREF _Toc76585765 \h </w:instrText>
            </w:r>
            <w:r w:rsidR="00617597">
              <w:rPr>
                <w:noProof/>
                <w:webHidden/>
              </w:rPr>
            </w:r>
            <w:r w:rsidR="00617597">
              <w:rPr>
                <w:noProof/>
                <w:webHidden/>
              </w:rPr>
              <w:fldChar w:fldCharType="separate"/>
            </w:r>
            <w:r w:rsidR="00675108">
              <w:rPr>
                <w:noProof/>
                <w:webHidden/>
              </w:rPr>
              <w:t>21</w:t>
            </w:r>
            <w:r w:rsidR="00617597">
              <w:rPr>
                <w:noProof/>
                <w:webHidden/>
              </w:rPr>
              <w:fldChar w:fldCharType="end"/>
            </w:r>
          </w:hyperlink>
        </w:p>
        <w:p w14:paraId="133576E8" w14:textId="3590FB97" w:rsidR="00617597" w:rsidRDefault="007B739C">
          <w:pPr>
            <w:pStyle w:val="TDC3"/>
            <w:tabs>
              <w:tab w:val="right" w:leader="dot" w:pos="9350"/>
            </w:tabs>
            <w:rPr>
              <w:rFonts w:asciiTheme="minorHAnsi" w:eastAsiaTheme="minorEastAsia" w:hAnsiTheme="minorHAnsi"/>
              <w:noProof/>
              <w:lang w:eastAsia="es-ES"/>
            </w:rPr>
          </w:pPr>
          <w:hyperlink w:anchor="_Toc76585766" w:history="1">
            <w:r w:rsidR="00617597" w:rsidRPr="00CA1180">
              <w:rPr>
                <w:rStyle w:val="Hipervnculo"/>
                <w:noProof/>
              </w:rPr>
              <w:t>Sprint 10 (31/03/2021 – 13/04/2021)</w:t>
            </w:r>
            <w:r w:rsidR="00617597">
              <w:rPr>
                <w:noProof/>
                <w:webHidden/>
              </w:rPr>
              <w:tab/>
            </w:r>
            <w:r w:rsidR="00617597">
              <w:rPr>
                <w:noProof/>
                <w:webHidden/>
              </w:rPr>
              <w:fldChar w:fldCharType="begin"/>
            </w:r>
            <w:r w:rsidR="00617597">
              <w:rPr>
                <w:noProof/>
                <w:webHidden/>
              </w:rPr>
              <w:instrText xml:space="preserve"> PAGEREF _Toc76585766 \h </w:instrText>
            </w:r>
            <w:r w:rsidR="00617597">
              <w:rPr>
                <w:noProof/>
                <w:webHidden/>
              </w:rPr>
            </w:r>
            <w:r w:rsidR="00617597">
              <w:rPr>
                <w:noProof/>
                <w:webHidden/>
              </w:rPr>
              <w:fldChar w:fldCharType="separate"/>
            </w:r>
            <w:r w:rsidR="00675108">
              <w:rPr>
                <w:noProof/>
                <w:webHidden/>
              </w:rPr>
              <w:t>23</w:t>
            </w:r>
            <w:r w:rsidR="00617597">
              <w:rPr>
                <w:noProof/>
                <w:webHidden/>
              </w:rPr>
              <w:fldChar w:fldCharType="end"/>
            </w:r>
          </w:hyperlink>
        </w:p>
        <w:p w14:paraId="051F5277" w14:textId="17C0E98C" w:rsidR="00617597" w:rsidRDefault="007B739C">
          <w:pPr>
            <w:pStyle w:val="TDC3"/>
            <w:tabs>
              <w:tab w:val="right" w:leader="dot" w:pos="9350"/>
            </w:tabs>
            <w:rPr>
              <w:rFonts w:asciiTheme="minorHAnsi" w:eastAsiaTheme="minorEastAsia" w:hAnsiTheme="minorHAnsi"/>
              <w:noProof/>
              <w:lang w:eastAsia="es-ES"/>
            </w:rPr>
          </w:pPr>
          <w:hyperlink w:anchor="_Toc76585767" w:history="1">
            <w:r w:rsidR="00617597" w:rsidRPr="00CA1180">
              <w:rPr>
                <w:rStyle w:val="Hipervnculo"/>
                <w:noProof/>
              </w:rPr>
              <w:t>Sprint 11 (13/04/2021 – 11/05/2021)</w:t>
            </w:r>
            <w:r w:rsidR="00617597">
              <w:rPr>
                <w:noProof/>
                <w:webHidden/>
              </w:rPr>
              <w:tab/>
            </w:r>
            <w:r w:rsidR="00617597">
              <w:rPr>
                <w:noProof/>
                <w:webHidden/>
              </w:rPr>
              <w:fldChar w:fldCharType="begin"/>
            </w:r>
            <w:r w:rsidR="00617597">
              <w:rPr>
                <w:noProof/>
                <w:webHidden/>
              </w:rPr>
              <w:instrText xml:space="preserve"> PAGEREF _Toc76585767 \h </w:instrText>
            </w:r>
            <w:r w:rsidR="00617597">
              <w:rPr>
                <w:noProof/>
                <w:webHidden/>
              </w:rPr>
            </w:r>
            <w:r w:rsidR="00617597">
              <w:rPr>
                <w:noProof/>
                <w:webHidden/>
              </w:rPr>
              <w:fldChar w:fldCharType="separate"/>
            </w:r>
            <w:r w:rsidR="00675108">
              <w:rPr>
                <w:noProof/>
                <w:webHidden/>
              </w:rPr>
              <w:t>25</w:t>
            </w:r>
            <w:r w:rsidR="00617597">
              <w:rPr>
                <w:noProof/>
                <w:webHidden/>
              </w:rPr>
              <w:fldChar w:fldCharType="end"/>
            </w:r>
          </w:hyperlink>
        </w:p>
        <w:p w14:paraId="1DAB4AD7" w14:textId="607A9258" w:rsidR="00617597" w:rsidRDefault="007B739C">
          <w:pPr>
            <w:pStyle w:val="TDC3"/>
            <w:tabs>
              <w:tab w:val="right" w:leader="dot" w:pos="9350"/>
            </w:tabs>
            <w:rPr>
              <w:rFonts w:asciiTheme="minorHAnsi" w:eastAsiaTheme="minorEastAsia" w:hAnsiTheme="minorHAnsi"/>
              <w:noProof/>
              <w:lang w:eastAsia="es-ES"/>
            </w:rPr>
          </w:pPr>
          <w:hyperlink w:anchor="_Toc76585768" w:history="1">
            <w:r w:rsidR="00617597" w:rsidRPr="00CA1180">
              <w:rPr>
                <w:rStyle w:val="Hipervnculo"/>
                <w:noProof/>
              </w:rPr>
              <w:t>Sprint 12 (12/05/2021 – 02/06/2021)</w:t>
            </w:r>
            <w:r w:rsidR="00617597">
              <w:rPr>
                <w:noProof/>
                <w:webHidden/>
              </w:rPr>
              <w:tab/>
            </w:r>
            <w:r w:rsidR="00617597">
              <w:rPr>
                <w:noProof/>
                <w:webHidden/>
              </w:rPr>
              <w:fldChar w:fldCharType="begin"/>
            </w:r>
            <w:r w:rsidR="00617597">
              <w:rPr>
                <w:noProof/>
                <w:webHidden/>
              </w:rPr>
              <w:instrText xml:space="preserve"> PAGEREF _Toc76585768 \h </w:instrText>
            </w:r>
            <w:r w:rsidR="00617597">
              <w:rPr>
                <w:noProof/>
                <w:webHidden/>
              </w:rPr>
            </w:r>
            <w:r w:rsidR="00617597">
              <w:rPr>
                <w:noProof/>
                <w:webHidden/>
              </w:rPr>
              <w:fldChar w:fldCharType="separate"/>
            </w:r>
            <w:r w:rsidR="00675108">
              <w:rPr>
                <w:noProof/>
                <w:webHidden/>
              </w:rPr>
              <w:t>27</w:t>
            </w:r>
            <w:r w:rsidR="00617597">
              <w:rPr>
                <w:noProof/>
                <w:webHidden/>
              </w:rPr>
              <w:fldChar w:fldCharType="end"/>
            </w:r>
          </w:hyperlink>
        </w:p>
        <w:p w14:paraId="4F62E901" w14:textId="7D373B48" w:rsidR="00617597" w:rsidRDefault="007B739C">
          <w:pPr>
            <w:pStyle w:val="TDC3"/>
            <w:tabs>
              <w:tab w:val="right" w:leader="dot" w:pos="9350"/>
            </w:tabs>
            <w:rPr>
              <w:rFonts w:asciiTheme="minorHAnsi" w:eastAsiaTheme="minorEastAsia" w:hAnsiTheme="minorHAnsi"/>
              <w:noProof/>
              <w:lang w:eastAsia="es-ES"/>
            </w:rPr>
          </w:pPr>
          <w:hyperlink w:anchor="_Toc76585769" w:history="1">
            <w:r w:rsidR="00617597" w:rsidRPr="00CA1180">
              <w:rPr>
                <w:rStyle w:val="Hipervnculo"/>
                <w:noProof/>
              </w:rPr>
              <w:t>Sprint 13 (2/06/2021 – 19/06/2021)</w:t>
            </w:r>
            <w:r w:rsidR="00617597">
              <w:rPr>
                <w:noProof/>
                <w:webHidden/>
              </w:rPr>
              <w:tab/>
            </w:r>
            <w:r w:rsidR="00617597">
              <w:rPr>
                <w:noProof/>
                <w:webHidden/>
              </w:rPr>
              <w:fldChar w:fldCharType="begin"/>
            </w:r>
            <w:r w:rsidR="00617597">
              <w:rPr>
                <w:noProof/>
                <w:webHidden/>
              </w:rPr>
              <w:instrText xml:space="preserve"> PAGEREF _Toc76585769 \h </w:instrText>
            </w:r>
            <w:r w:rsidR="00617597">
              <w:rPr>
                <w:noProof/>
                <w:webHidden/>
              </w:rPr>
            </w:r>
            <w:r w:rsidR="00617597">
              <w:rPr>
                <w:noProof/>
                <w:webHidden/>
              </w:rPr>
              <w:fldChar w:fldCharType="separate"/>
            </w:r>
            <w:r w:rsidR="00675108">
              <w:rPr>
                <w:noProof/>
                <w:webHidden/>
              </w:rPr>
              <w:t>28</w:t>
            </w:r>
            <w:r w:rsidR="00617597">
              <w:rPr>
                <w:noProof/>
                <w:webHidden/>
              </w:rPr>
              <w:fldChar w:fldCharType="end"/>
            </w:r>
          </w:hyperlink>
        </w:p>
        <w:p w14:paraId="2091AF78" w14:textId="15BB9AC7" w:rsidR="00617597" w:rsidRDefault="007B739C">
          <w:pPr>
            <w:pStyle w:val="TDC3"/>
            <w:tabs>
              <w:tab w:val="right" w:leader="dot" w:pos="9350"/>
            </w:tabs>
            <w:rPr>
              <w:rFonts w:asciiTheme="minorHAnsi" w:eastAsiaTheme="minorEastAsia" w:hAnsiTheme="minorHAnsi"/>
              <w:noProof/>
              <w:lang w:eastAsia="es-ES"/>
            </w:rPr>
          </w:pPr>
          <w:hyperlink w:anchor="_Toc76585770" w:history="1">
            <w:r w:rsidR="00617597" w:rsidRPr="00CA1180">
              <w:rPr>
                <w:rStyle w:val="Hipervnculo"/>
                <w:noProof/>
              </w:rPr>
              <w:t>Sprint 14 (19/06/2021 – 29/06/2021)</w:t>
            </w:r>
            <w:r w:rsidR="00617597">
              <w:rPr>
                <w:noProof/>
                <w:webHidden/>
              </w:rPr>
              <w:tab/>
            </w:r>
            <w:r w:rsidR="00617597">
              <w:rPr>
                <w:noProof/>
                <w:webHidden/>
              </w:rPr>
              <w:fldChar w:fldCharType="begin"/>
            </w:r>
            <w:r w:rsidR="00617597">
              <w:rPr>
                <w:noProof/>
                <w:webHidden/>
              </w:rPr>
              <w:instrText xml:space="preserve"> PAGEREF _Toc76585770 \h </w:instrText>
            </w:r>
            <w:r w:rsidR="00617597">
              <w:rPr>
                <w:noProof/>
                <w:webHidden/>
              </w:rPr>
            </w:r>
            <w:r w:rsidR="00617597">
              <w:rPr>
                <w:noProof/>
                <w:webHidden/>
              </w:rPr>
              <w:fldChar w:fldCharType="separate"/>
            </w:r>
            <w:r w:rsidR="00675108">
              <w:rPr>
                <w:noProof/>
                <w:webHidden/>
              </w:rPr>
              <w:t>30</w:t>
            </w:r>
            <w:r w:rsidR="00617597">
              <w:rPr>
                <w:noProof/>
                <w:webHidden/>
              </w:rPr>
              <w:fldChar w:fldCharType="end"/>
            </w:r>
          </w:hyperlink>
        </w:p>
        <w:p w14:paraId="10055BD9" w14:textId="4038F3A9" w:rsidR="00617597" w:rsidRDefault="007B739C">
          <w:pPr>
            <w:pStyle w:val="TDC3"/>
            <w:tabs>
              <w:tab w:val="right" w:leader="dot" w:pos="9350"/>
            </w:tabs>
            <w:rPr>
              <w:rFonts w:asciiTheme="minorHAnsi" w:eastAsiaTheme="minorEastAsia" w:hAnsiTheme="minorHAnsi"/>
              <w:noProof/>
              <w:lang w:eastAsia="es-ES"/>
            </w:rPr>
          </w:pPr>
          <w:hyperlink w:anchor="_Toc76585771" w:history="1">
            <w:r w:rsidR="00617597" w:rsidRPr="00CA1180">
              <w:rPr>
                <w:rStyle w:val="Hipervnculo"/>
                <w:noProof/>
              </w:rPr>
              <w:t>Sprint 15 (29/06/2021 – 6/07/2021)</w:t>
            </w:r>
            <w:r w:rsidR="00617597">
              <w:rPr>
                <w:noProof/>
                <w:webHidden/>
              </w:rPr>
              <w:tab/>
            </w:r>
            <w:r w:rsidR="00617597">
              <w:rPr>
                <w:noProof/>
                <w:webHidden/>
              </w:rPr>
              <w:fldChar w:fldCharType="begin"/>
            </w:r>
            <w:r w:rsidR="00617597">
              <w:rPr>
                <w:noProof/>
                <w:webHidden/>
              </w:rPr>
              <w:instrText xml:space="preserve"> PAGEREF _Toc76585771 \h </w:instrText>
            </w:r>
            <w:r w:rsidR="00617597">
              <w:rPr>
                <w:noProof/>
                <w:webHidden/>
              </w:rPr>
            </w:r>
            <w:r w:rsidR="00617597">
              <w:rPr>
                <w:noProof/>
                <w:webHidden/>
              </w:rPr>
              <w:fldChar w:fldCharType="separate"/>
            </w:r>
            <w:r w:rsidR="00675108">
              <w:rPr>
                <w:noProof/>
                <w:webHidden/>
              </w:rPr>
              <w:t>32</w:t>
            </w:r>
            <w:r w:rsidR="00617597">
              <w:rPr>
                <w:noProof/>
                <w:webHidden/>
              </w:rPr>
              <w:fldChar w:fldCharType="end"/>
            </w:r>
          </w:hyperlink>
        </w:p>
        <w:p w14:paraId="38A151B9" w14:textId="68BA0837" w:rsidR="00617597" w:rsidRDefault="007B739C">
          <w:pPr>
            <w:pStyle w:val="TDC2"/>
            <w:rPr>
              <w:rFonts w:asciiTheme="minorHAnsi" w:eastAsiaTheme="minorEastAsia" w:hAnsiTheme="minorHAnsi"/>
              <w:noProof/>
              <w:lang w:eastAsia="es-ES"/>
            </w:rPr>
          </w:pPr>
          <w:hyperlink w:anchor="_Toc76585772" w:history="1">
            <w:r w:rsidR="00617597" w:rsidRPr="00CA1180">
              <w:rPr>
                <w:rStyle w:val="Hipervnculo"/>
                <w:noProof/>
              </w:rPr>
              <w:t>1.3</w:t>
            </w:r>
            <w:r w:rsidR="00617597">
              <w:rPr>
                <w:rFonts w:asciiTheme="minorHAnsi" w:eastAsiaTheme="minorEastAsia" w:hAnsiTheme="minorHAnsi"/>
                <w:noProof/>
                <w:lang w:eastAsia="es-ES"/>
              </w:rPr>
              <w:tab/>
            </w:r>
            <w:r w:rsidR="00617597" w:rsidRPr="00CA1180">
              <w:rPr>
                <w:rStyle w:val="Hipervnculo"/>
                <w:noProof/>
              </w:rPr>
              <w:t>Estudio de viabilidad económica</w:t>
            </w:r>
            <w:r w:rsidR="00617597">
              <w:rPr>
                <w:noProof/>
                <w:webHidden/>
              </w:rPr>
              <w:tab/>
            </w:r>
            <w:r w:rsidR="00617597">
              <w:rPr>
                <w:noProof/>
                <w:webHidden/>
              </w:rPr>
              <w:fldChar w:fldCharType="begin"/>
            </w:r>
            <w:r w:rsidR="00617597">
              <w:rPr>
                <w:noProof/>
                <w:webHidden/>
              </w:rPr>
              <w:instrText xml:space="preserve"> PAGEREF _Toc76585772 \h </w:instrText>
            </w:r>
            <w:r w:rsidR="00617597">
              <w:rPr>
                <w:noProof/>
                <w:webHidden/>
              </w:rPr>
            </w:r>
            <w:r w:rsidR="00617597">
              <w:rPr>
                <w:noProof/>
                <w:webHidden/>
              </w:rPr>
              <w:fldChar w:fldCharType="separate"/>
            </w:r>
            <w:r w:rsidR="00675108">
              <w:rPr>
                <w:noProof/>
                <w:webHidden/>
              </w:rPr>
              <w:t>34</w:t>
            </w:r>
            <w:r w:rsidR="00617597">
              <w:rPr>
                <w:noProof/>
                <w:webHidden/>
              </w:rPr>
              <w:fldChar w:fldCharType="end"/>
            </w:r>
          </w:hyperlink>
        </w:p>
        <w:p w14:paraId="1FC90166" w14:textId="20E9A26A" w:rsidR="00617597" w:rsidRDefault="007B739C">
          <w:pPr>
            <w:pStyle w:val="TDC3"/>
            <w:tabs>
              <w:tab w:val="right" w:leader="dot" w:pos="9350"/>
            </w:tabs>
            <w:rPr>
              <w:rFonts w:asciiTheme="minorHAnsi" w:eastAsiaTheme="minorEastAsia" w:hAnsiTheme="minorHAnsi"/>
              <w:noProof/>
              <w:lang w:eastAsia="es-ES"/>
            </w:rPr>
          </w:pPr>
          <w:hyperlink w:anchor="_Toc76585773" w:history="1">
            <w:r w:rsidR="00617597" w:rsidRPr="00CA1180">
              <w:rPr>
                <w:rStyle w:val="Hipervnculo"/>
                <w:noProof/>
              </w:rPr>
              <w:t>Costes</w:t>
            </w:r>
            <w:r w:rsidR="00617597">
              <w:rPr>
                <w:noProof/>
                <w:webHidden/>
              </w:rPr>
              <w:tab/>
            </w:r>
            <w:r w:rsidR="00617597">
              <w:rPr>
                <w:noProof/>
                <w:webHidden/>
              </w:rPr>
              <w:fldChar w:fldCharType="begin"/>
            </w:r>
            <w:r w:rsidR="00617597">
              <w:rPr>
                <w:noProof/>
                <w:webHidden/>
              </w:rPr>
              <w:instrText xml:space="preserve"> PAGEREF _Toc76585773 \h </w:instrText>
            </w:r>
            <w:r w:rsidR="00617597">
              <w:rPr>
                <w:noProof/>
                <w:webHidden/>
              </w:rPr>
            </w:r>
            <w:r w:rsidR="00617597">
              <w:rPr>
                <w:noProof/>
                <w:webHidden/>
              </w:rPr>
              <w:fldChar w:fldCharType="separate"/>
            </w:r>
            <w:r w:rsidR="00675108">
              <w:rPr>
                <w:noProof/>
                <w:webHidden/>
              </w:rPr>
              <w:t>35</w:t>
            </w:r>
            <w:r w:rsidR="00617597">
              <w:rPr>
                <w:noProof/>
                <w:webHidden/>
              </w:rPr>
              <w:fldChar w:fldCharType="end"/>
            </w:r>
          </w:hyperlink>
        </w:p>
        <w:p w14:paraId="7D475BB3" w14:textId="68745D69" w:rsidR="00617597" w:rsidRDefault="007B739C">
          <w:pPr>
            <w:pStyle w:val="TDC3"/>
            <w:tabs>
              <w:tab w:val="right" w:leader="dot" w:pos="9350"/>
            </w:tabs>
            <w:rPr>
              <w:rFonts w:asciiTheme="minorHAnsi" w:eastAsiaTheme="minorEastAsia" w:hAnsiTheme="minorHAnsi"/>
              <w:noProof/>
              <w:lang w:eastAsia="es-ES"/>
            </w:rPr>
          </w:pPr>
          <w:hyperlink w:anchor="_Toc76585774" w:history="1">
            <w:r w:rsidR="00617597" w:rsidRPr="00CA1180">
              <w:rPr>
                <w:rStyle w:val="Hipervnculo"/>
                <w:noProof/>
              </w:rPr>
              <w:t>Beneficios</w:t>
            </w:r>
            <w:r w:rsidR="00617597">
              <w:rPr>
                <w:noProof/>
                <w:webHidden/>
              </w:rPr>
              <w:tab/>
            </w:r>
            <w:r w:rsidR="00617597">
              <w:rPr>
                <w:noProof/>
                <w:webHidden/>
              </w:rPr>
              <w:fldChar w:fldCharType="begin"/>
            </w:r>
            <w:r w:rsidR="00617597">
              <w:rPr>
                <w:noProof/>
                <w:webHidden/>
              </w:rPr>
              <w:instrText xml:space="preserve"> PAGEREF _Toc76585774 \h </w:instrText>
            </w:r>
            <w:r w:rsidR="00617597">
              <w:rPr>
                <w:noProof/>
                <w:webHidden/>
              </w:rPr>
            </w:r>
            <w:r w:rsidR="00617597">
              <w:rPr>
                <w:noProof/>
                <w:webHidden/>
              </w:rPr>
              <w:fldChar w:fldCharType="separate"/>
            </w:r>
            <w:r w:rsidR="00675108">
              <w:rPr>
                <w:noProof/>
                <w:webHidden/>
              </w:rPr>
              <w:t>37</w:t>
            </w:r>
            <w:r w:rsidR="00617597">
              <w:rPr>
                <w:noProof/>
                <w:webHidden/>
              </w:rPr>
              <w:fldChar w:fldCharType="end"/>
            </w:r>
          </w:hyperlink>
        </w:p>
        <w:p w14:paraId="3595E454" w14:textId="0433FEA4" w:rsidR="00617597" w:rsidRDefault="007B739C">
          <w:pPr>
            <w:pStyle w:val="TDC2"/>
            <w:rPr>
              <w:rFonts w:asciiTheme="minorHAnsi" w:eastAsiaTheme="minorEastAsia" w:hAnsiTheme="minorHAnsi"/>
              <w:noProof/>
              <w:lang w:eastAsia="es-ES"/>
            </w:rPr>
          </w:pPr>
          <w:hyperlink w:anchor="_Toc76585775" w:history="1">
            <w:r w:rsidR="00617597" w:rsidRPr="00CA1180">
              <w:rPr>
                <w:rStyle w:val="Hipervnculo"/>
                <w:noProof/>
              </w:rPr>
              <w:t>1.4</w:t>
            </w:r>
            <w:r w:rsidR="00617597">
              <w:rPr>
                <w:rFonts w:asciiTheme="minorHAnsi" w:eastAsiaTheme="minorEastAsia" w:hAnsiTheme="minorHAnsi"/>
                <w:noProof/>
                <w:lang w:eastAsia="es-ES"/>
              </w:rPr>
              <w:tab/>
            </w:r>
            <w:r w:rsidR="00617597" w:rsidRPr="00CA1180">
              <w:rPr>
                <w:rStyle w:val="Hipervnculo"/>
                <w:noProof/>
              </w:rPr>
              <w:t>Estudio de viabilidad legal</w:t>
            </w:r>
            <w:r w:rsidR="00617597">
              <w:rPr>
                <w:noProof/>
                <w:webHidden/>
              </w:rPr>
              <w:tab/>
            </w:r>
            <w:r w:rsidR="00617597">
              <w:rPr>
                <w:noProof/>
                <w:webHidden/>
              </w:rPr>
              <w:fldChar w:fldCharType="begin"/>
            </w:r>
            <w:r w:rsidR="00617597">
              <w:rPr>
                <w:noProof/>
                <w:webHidden/>
              </w:rPr>
              <w:instrText xml:space="preserve"> PAGEREF _Toc76585775 \h </w:instrText>
            </w:r>
            <w:r w:rsidR="00617597">
              <w:rPr>
                <w:noProof/>
                <w:webHidden/>
              </w:rPr>
            </w:r>
            <w:r w:rsidR="00617597">
              <w:rPr>
                <w:noProof/>
                <w:webHidden/>
              </w:rPr>
              <w:fldChar w:fldCharType="separate"/>
            </w:r>
            <w:r w:rsidR="00675108">
              <w:rPr>
                <w:noProof/>
                <w:webHidden/>
              </w:rPr>
              <w:t>37</w:t>
            </w:r>
            <w:r w:rsidR="00617597">
              <w:rPr>
                <w:noProof/>
                <w:webHidden/>
              </w:rPr>
              <w:fldChar w:fldCharType="end"/>
            </w:r>
          </w:hyperlink>
        </w:p>
        <w:p w14:paraId="52653F8F" w14:textId="32E93356" w:rsidR="00617597" w:rsidRDefault="007B739C">
          <w:pPr>
            <w:pStyle w:val="TDC1"/>
            <w:rPr>
              <w:rFonts w:asciiTheme="minorHAnsi" w:eastAsiaTheme="minorEastAsia" w:hAnsiTheme="minorHAnsi"/>
              <w:noProof/>
              <w:lang w:eastAsia="es-ES"/>
            </w:rPr>
          </w:pPr>
          <w:hyperlink w:anchor="_Toc76585776" w:history="1">
            <w:r w:rsidR="00617597" w:rsidRPr="00CA1180">
              <w:rPr>
                <w:rStyle w:val="Hipervnculo"/>
                <w:noProof/>
              </w:rPr>
              <w:t>Apéndice B. Especificación de requisitos</w:t>
            </w:r>
            <w:r w:rsidR="00617597">
              <w:rPr>
                <w:noProof/>
                <w:webHidden/>
              </w:rPr>
              <w:tab/>
            </w:r>
            <w:r w:rsidR="00617597">
              <w:rPr>
                <w:noProof/>
                <w:webHidden/>
              </w:rPr>
              <w:fldChar w:fldCharType="begin"/>
            </w:r>
            <w:r w:rsidR="00617597">
              <w:rPr>
                <w:noProof/>
                <w:webHidden/>
              </w:rPr>
              <w:instrText xml:space="preserve"> PAGEREF _Toc76585776 \h </w:instrText>
            </w:r>
            <w:r w:rsidR="00617597">
              <w:rPr>
                <w:noProof/>
                <w:webHidden/>
              </w:rPr>
            </w:r>
            <w:r w:rsidR="00617597">
              <w:rPr>
                <w:noProof/>
                <w:webHidden/>
              </w:rPr>
              <w:fldChar w:fldCharType="separate"/>
            </w:r>
            <w:r w:rsidR="00675108">
              <w:rPr>
                <w:noProof/>
                <w:webHidden/>
              </w:rPr>
              <w:t>39</w:t>
            </w:r>
            <w:r w:rsidR="00617597">
              <w:rPr>
                <w:noProof/>
                <w:webHidden/>
              </w:rPr>
              <w:fldChar w:fldCharType="end"/>
            </w:r>
          </w:hyperlink>
        </w:p>
        <w:p w14:paraId="11443103" w14:textId="7274B69F" w:rsidR="00617597" w:rsidRDefault="007B739C">
          <w:pPr>
            <w:pStyle w:val="TDC2"/>
            <w:rPr>
              <w:rFonts w:asciiTheme="minorHAnsi" w:eastAsiaTheme="minorEastAsia" w:hAnsiTheme="minorHAnsi"/>
              <w:noProof/>
              <w:lang w:eastAsia="es-ES"/>
            </w:rPr>
          </w:pPr>
          <w:hyperlink w:anchor="_Toc76585777" w:history="1">
            <w:r w:rsidR="00617597" w:rsidRPr="00CA1180">
              <w:rPr>
                <w:rStyle w:val="Hipervnculo"/>
                <w:noProof/>
              </w:rPr>
              <w:t>2.1</w:t>
            </w:r>
            <w:r w:rsidR="00617597">
              <w:rPr>
                <w:rFonts w:asciiTheme="minorHAnsi" w:eastAsiaTheme="minorEastAsia" w:hAnsiTheme="minorHAnsi"/>
                <w:noProof/>
                <w:lang w:eastAsia="es-ES"/>
              </w:rPr>
              <w:tab/>
            </w:r>
            <w:r w:rsidR="00617597" w:rsidRPr="00CA1180">
              <w:rPr>
                <w:rStyle w:val="Hipervnculo"/>
                <w:noProof/>
              </w:rPr>
              <w:t>Introducción</w:t>
            </w:r>
            <w:r w:rsidR="00617597">
              <w:rPr>
                <w:noProof/>
                <w:webHidden/>
              </w:rPr>
              <w:tab/>
            </w:r>
            <w:r w:rsidR="00617597">
              <w:rPr>
                <w:noProof/>
                <w:webHidden/>
              </w:rPr>
              <w:fldChar w:fldCharType="begin"/>
            </w:r>
            <w:r w:rsidR="00617597">
              <w:rPr>
                <w:noProof/>
                <w:webHidden/>
              </w:rPr>
              <w:instrText xml:space="preserve"> PAGEREF _Toc76585777 \h </w:instrText>
            </w:r>
            <w:r w:rsidR="00617597">
              <w:rPr>
                <w:noProof/>
                <w:webHidden/>
              </w:rPr>
            </w:r>
            <w:r w:rsidR="00617597">
              <w:rPr>
                <w:noProof/>
                <w:webHidden/>
              </w:rPr>
              <w:fldChar w:fldCharType="separate"/>
            </w:r>
            <w:r w:rsidR="00675108">
              <w:rPr>
                <w:noProof/>
                <w:webHidden/>
              </w:rPr>
              <w:t>39</w:t>
            </w:r>
            <w:r w:rsidR="00617597">
              <w:rPr>
                <w:noProof/>
                <w:webHidden/>
              </w:rPr>
              <w:fldChar w:fldCharType="end"/>
            </w:r>
          </w:hyperlink>
        </w:p>
        <w:p w14:paraId="0018EE53" w14:textId="40C0043C" w:rsidR="00617597" w:rsidRDefault="007B739C">
          <w:pPr>
            <w:pStyle w:val="TDC2"/>
            <w:rPr>
              <w:rFonts w:asciiTheme="minorHAnsi" w:eastAsiaTheme="minorEastAsia" w:hAnsiTheme="minorHAnsi"/>
              <w:noProof/>
              <w:lang w:eastAsia="es-ES"/>
            </w:rPr>
          </w:pPr>
          <w:hyperlink w:anchor="_Toc76585778" w:history="1">
            <w:r w:rsidR="00617597" w:rsidRPr="00CA1180">
              <w:rPr>
                <w:rStyle w:val="Hipervnculo"/>
                <w:noProof/>
              </w:rPr>
              <w:t>2.2</w:t>
            </w:r>
            <w:r w:rsidR="00617597">
              <w:rPr>
                <w:rFonts w:asciiTheme="minorHAnsi" w:eastAsiaTheme="minorEastAsia" w:hAnsiTheme="minorHAnsi"/>
                <w:noProof/>
                <w:lang w:eastAsia="es-ES"/>
              </w:rPr>
              <w:tab/>
            </w:r>
            <w:r w:rsidR="00617597" w:rsidRPr="00CA1180">
              <w:rPr>
                <w:rStyle w:val="Hipervnculo"/>
                <w:noProof/>
              </w:rPr>
              <w:t>Objetivos generales</w:t>
            </w:r>
            <w:r w:rsidR="00617597">
              <w:rPr>
                <w:noProof/>
                <w:webHidden/>
              </w:rPr>
              <w:tab/>
            </w:r>
            <w:r w:rsidR="00617597">
              <w:rPr>
                <w:noProof/>
                <w:webHidden/>
              </w:rPr>
              <w:fldChar w:fldCharType="begin"/>
            </w:r>
            <w:r w:rsidR="00617597">
              <w:rPr>
                <w:noProof/>
                <w:webHidden/>
              </w:rPr>
              <w:instrText xml:space="preserve"> PAGEREF _Toc76585778 \h </w:instrText>
            </w:r>
            <w:r w:rsidR="00617597">
              <w:rPr>
                <w:noProof/>
                <w:webHidden/>
              </w:rPr>
            </w:r>
            <w:r w:rsidR="00617597">
              <w:rPr>
                <w:noProof/>
                <w:webHidden/>
              </w:rPr>
              <w:fldChar w:fldCharType="separate"/>
            </w:r>
            <w:r w:rsidR="00675108">
              <w:rPr>
                <w:noProof/>
                <w:webHidden/>
              </w:rPr>
              <w:t>39</w:t>
            </w:r>
            <w:r w:rsidR="00617597">
              <w:rPr>
                <w:noProof/>
                <w:webHidden/>
              </w:rPr>
              <w:fldChar w:fldCharType="end"/>
            </w:r>
          </w:hyperlink>
        </w:p>
        <w:p w14:paraId="577B9C66" w14:textId="4442C593" w:rsidR="00617597" w:rsidRDefault="007B739C">
          <w:pPr>
            <w:pStyle w:val="TDC2"/>
            <w:rPr>
              <w:rFonts w:asciiTheme="minorHAnsi" w:eastAsiaTheme="minorEastAsia" w:hAnsiTheme="minorHAnsi"/>
              <w:noProof/>
              <w:lang w:eastAsia="es-ES"/>
            </w:rPr>
          </w:pPr>
          <w:hyperlink w:anchor="_Toc76585779" w:history="1">
            <w:r w:rsidR="00617597" w:rsidRPr="00CA1180">
              <w:rPr>
                <w:rStyle w:val="Hipervnculo"/>
                <w:noProof/>
              </w:rPr>
              <w:t>2.3</w:t>
            </w:r>
            <w:r w:rsidR="00617597">
              <w:rPr>
                <w:rFonts w:asciiTheme="minorHAnsi" w:eastAsiaTheme="minorEastAsia" w:hAnsiTheme="minorHAnsi"/>
                <w:noProof/>
                <w:lang w:eastAsia="es-ES"/>
              </w:rPr>
              <w:tab/>
            </w:r>
            <w:r w:rsidR="00617597" w:rsidRPr="00CA1180">
              <w:rPr>
                <w:rStyle w:val="Hipervnculo"/>
                <w:noProof/>
              </w:rPr>
              <w:t>Catálogo de requisitos</w:t>
            </w:r>
            <w:r w:rsidR="00617597">
              <w:rPr>
                <w:noProof/>
                <w:webHidden/>
              </w:rPr>
              <w:tab/>
            </w:r>
            <w:r w:rsidR="00617597">
              <w:rPr>
                <w:noProof/>
                <w:webHidden/>
              </w:rPr>
              <w:fldChar w:fldCharType="begin"/>
            </w:r>
            <w:r w:rsidR="00617597">
              <w:rPr>
                <w:noProof/>
                <w:webHidden/>
              </w:rPr>
              <w:instrText xml:space="preserve"> PAGEREF _Toc76585779 \h </w:instrText>
            </w:r>
            <w:r w:rsidR="00617597">
              <w:rPr>
                <w:noProof/>
                <w:webHidden/>
              </w:rPr>
            </w:r>
            <w:r w:rsidR="00617597">
              <w:rPr>
                <w:noProof/>
                <w:webHidden/>
              </w:rPr>
              <w:fldChar w:fldCharType="separate"/>
            </w:r>
            <w:r w:rsidR="00675108">
              <w:rPr>
                <w:noProof/>
                <w:webHidden/>
              </w:rPr>
              <w:t>39</w:t>
            </w:r>
            <w:r w:rsidR="00617597">
              <w:rPr>
                <w:noProof/>
                <w:webHidden/>
              </w:rPr>
              <w:fldChar w:fldCharType="end"/>
            </w:r>
          </w:hyperlink>
        </w:p>
        <w:p w14:paraId="3C2BE261" w14:textId="00C6A011" w:rsidR="00617597" w:rsidRDefault="007B739C">
          <w:pPr>
            <w:pStyle w:val="TDC3"/>
            <w:tabs>
              <w:tab w:val="right" w:leader="dot" w:pos="9350"/>
            </w:tabs>
            <w:rPr>
              <w:rFonts w:asciiTheme="minorHAnsi" w:eastAsiaTheme="minorEastAsia" w:hAnsiTheme="minorHAnsi"/>
              <w:noProof/>
              <w:lang w:eastAsia="es-ES"/>
            </w:rPr>
          </w:pPr>
          <w:hyperlink w:anchor="_Toc76585780" w:history="1">
            <w:r w:rsidR="00617597" w:rsidRPr="00CA1180">
              <w:rPr>
                <w:rStyle w:val="Hipervnculo"/>
                <w:noProof/>
              </w:rPr>
              <w:t>Requisitos funcionales</w:t>
            </w:r>
            <w:r w:rsidR="00617597">
              <w:rPr>
                <w:noProof/>
                <w:webHidden/>
              </w:rPr>
              <w:tab/>
            </w:r>
            <w:r w:rsidR="00617597">
              <w:rPr>
                <w:noProof/>
                <w:webHidden/>
              </w:rPr>
              <w:fldChar w:fldCharType="begin"/>
            </w:r>
            <w:r w:rsidR="00617597">
              <w:rPr>
                <w:noProof/>
                <w:webHidden/>
              </w:rPr>
              <w:instrText xml:space="preserve"> PAGEREF _Toc76585780 \h </w:instrText>
            </w:r>
            <w:r w:rsidR="00617597">
              <w:rPr>
                <w:noProof/>
                <w:webHidden/>
              </w:rPr>
            </w:r>
            <w:r w:rsidR="00617597">
              <w:rPr>
                <w:noProof/>
                <w:webHidden/>
              </w:rPr>
              <w:fldChar w:fldCharType="separate"/>
            </w:r>
            <w:r w:rsidR="00675108">
              <w:rPr>
                <w:noProof/>
                <w:webHidden/>
              </w:rPr>
              <w:t>39</w:t>
            </w:r>
            <w:r w:rsidR="00617597">
              <w:rPr>
                <w:noProof/>
                <w:webHidden/>
              </w:rPr>
              <w:fldChar w:fldCharType="end"/>
            </w:r>
          </w:hyperlink>
        </w:p>
        <w:p w14:paraId="7A9864DF" w14:textId="50153E42" w:rsidR="00617597" w:rsidRDefault="007B739C">
          <w:pPr>
            <w:pStyle w:val="TDC3"/>
            <w:tabs>
              <w:tab w:val="right" w:leader="dot" w:pos="9350"/>
            </w:tabs>
            <w:rPr>
              <w:rFonts w:asciiTheme="minorHAnsi" w:eastAsiaTheme="minorEastAsia" w:hAnsiTheme="minorHAnsi"/>
              <w:noProof/>
              <w:lang w:eastAsia="es-ES"/>
            </w:rPr>
          </w:pPr>
          <w:hyperlink w:anchor="_Toc76585781" w:history="1">
            <w:r w:rsidR="00617597" w:rsidRPr="00CA1180">
              <w:rPr>
                <w:rStyle w:val="Hipervnculo"/>
                <w:noProof/>
              </w:rPr>
              <w:t>Requisitos no funcionales</w:t>
            </w:r>
            <w:r w:rsidR="00617597">
              <w:rPr>
                <w:noProof/>
                <w:webHidden/>
              </w:rPr>
              <w:tab/>
            </w:r>
            <w:r w:rsidR="00617597">
              <w:rPr>
                <w:noProof/>
                <w:webHidden/>
              </w:rPr>
              <w:fldChar w:fldCharType="begin"/>
            </w:r>
            <w:r w:rsidR="00617597">
              <w:rPr>
                <w:noProof/>
                <w:webHidden/>
              </w:rPr>
              <w:instrText xml:space="preserve"> PAGEREF _Toc76585781 \h </w:instrText>
            </w:r>
            <w:r w:rsidR="00617597">
              <w:rPr>
                <w:noProof/>
                <w:webHidden/>
              </w:rPr>
            </w:r>
            <w:r w:rsidR="00617597">
              <w:rPr>
                <w:noProof/>
                <w:webHidden/>
              </w:rPr>
              <w:fldChar w:fldCharType="separate"/>
            </w:r>
            <w:r w:rsidR="00675108">
              <w:rPr>
                <w:noProof/>
                <w:webHidden/>
              </w:rPr>
              <w:t>40</w:t>
            </w:r>
            <w:r w:rsidR="00617597">
              <w:rPr>
                <w:noProof/>
                <w:webHidden/>
              </w:rPr>
              <w:fldChar w:fldCharType="end"/>
            </w:r>
          </w:hyperlink>
        </w:p>
        <w:p w14:paraId="4362C3B6" w14:textId="259CC754" w:rsidR="00617597" w:rsidRDefault="007B739C">
          <w:pPr>
            <w:pStyle w:val="TDC3"/>
            <w:tabs>
              <w:tab w:val="right" w:leader="dot" w:pos="9350"/>
            </w:tabs>
            <w:rPr>
              <w:rFonts w:asciiTheme="minorHAnsi" w:eastAsiaTheme="minorEastAsia" w:hAnsiTheme="minorHAnsi"/>
              <w:noProof/>
              <w:lang w:eastAsia="es-ES"/>
            </w:rPr>
          </w:pPr>
          <w:hyperlink w:anchor="_Toc76585782" w:history="1">
            <w:r w:rsidR="00617597" w:rsidRPr="00CA1180">
              <w:rPr>
                <w:rStyle w:val="Hipervnculo"/>
                <w:noProof/>
              </w:rPr>
              <w:t>Casos de uso</w:t>
            </w:r>
            <w:r w:rsidR="00617597">
              <w:rPr>
                <w:noProof/>
                <w:webHidden/>
              </w:rPr>
              <w:tab/>
            </w:r>
            <w:r w:rsidR="00617597">
              <w:rPr>
                <w:noProof/>
                <w:webHidden/>
              </w:rPr>
              <w:fldChar w:fldCharType="begin"/>
            </w:r>
            <w:r w:rsidR="00617597">
              <w:rPr>
                <w:noProof/>
                <w:webHidden/>
              </w:rPr>
              <w:instrText xml:space="preserve"> PAGEREF _Toc76585782 \h </w:instrText>
            </w:r>
            <w:r w:rsidR="00617597">
              <w:rPr>
                <w:noProof/>
                <w:webHidden/>
              </w:rPr>
            </w:r>
            <w:r w:rsidR="00617597">
              <w:rPr>
                <w:noProof/>
                <w:webHidden/>
              </w:rPr>
              <w:fldChar w:fldCharType="separate"/>
            </w:r>
            <w:r w:rsidR="00675108">
              <w:rPr>
                <w:noProof/>
                <w:webHidden/>
              </w:rPr>
              <w:t>42</w:t>
            </w:r>
            <w:r w:rsidR="00617597">
              <w:rPr>
                <w:noProof/>
                <w:webHidden/>
              </w:rPr>
              <w:fldChar w:fldCharType="end"/>
            </w:r>
          </w:hyperlink>
        </w:p>
        <w:p w14:paraId="3EFAEAF8" w14:textId="79E184E4" w:rsidR="00617597" w:rsidRDefault="007B739C">
          <w:pPr>
            <w:pStyle w:val="TDC1"/>
            <w:rPr>
              <w:rFonts w:asciiTheme="minorHAnsi" w:eastAsiaTheme="minorEastAsia" w:hAnsiTheme="minorHAnsi"/>
              <w:noProof/>
              <w:lang w:eastAsia="es-ES"/>
            </w:rPr>
          </w:pPr>
          <w:hyperlink w:anchor="_Toc76585783" w:history="1">
            <w:r w:rsidR="00617597" w:rsidRPr="00CA1180">
              <w:rPr>
                <w:rStyle w:val="Hipervnculo"/>
                <w:noProof/>
              </w:rPr>
              <w:t>Apéndice C. Especificación de requisitos</w:t>
            </w:r>
            <w:r w:rsidR="00617597">
              <w:rPr>
                <w:noProof/>
                <w:webHidden/>
              </w:rPr>
              <w:tab/>
            </w:r>
            <w:r w:rsidR="00617597">
              <w:rPr>
                <w:noProof/>
                <w:webHidden/>
              </w:rPr>
              <w:fldChar w:fldCharType="begin"/>
            </w:r>
            <w:r w:rsidR="00617597">
              <w:rPr>
                <w:noProof/>
                <w:webHidden/>
              </w:rPr>
              <w:instrText xml:space="preserve"> PAGEREF _Toc76585783 \h </w:instrText>
            </w:r>
            <w:r w:rsidR="00617597">
              <w:rPr>
                <w:noProof/>
                <w:webHidden/>
              </w:rPr>
            </w:r>
            <w:r w:rsidR="00617597">
              <w:rPr>
                <w:noProof/>
                <w:webHidden/>
              </w:rPr>
              <w:fldChar w:fldCharType="separate"/>
            </w:r>
            <w:r w:rsidR="00675108">
              <w:rPr>
                <w:noProof/>
                <w:webHidden/>
              </w:rPr>
              <w:t>48</w:t>
            </w:r>
            <w:r w:rsidR="00617597">
              <w:rPr>
                <w:noProof/>
                <w:webHidden/>
              </w:rPr>
              <w:fldChar w:fldCharType="end"/>
            </w:r>
          </w:hyperlink>
        </w:p>
        <w:p w14:paraId="3B14FB5E" w14:textId="27D52A8E" w:rsidR="00617597" w:rsidRDefault="007B739C">
          <w:pPr>
            <w:pStyle w:val="TDC2"/>
            <w:rPr>
              <w:rFonts w:asciiTheme="minorHAnsi" w:eastAsiaTheme="minorEastAsia" w:hAnsiTheme="minorHAnsi"/>
              <w:noProof/>
              <w:lang w:eastAsia="es-ES"/>
            </w:rPr>
          </w:pPr>
          <w:hyperlink w:anchor="_Toc76585784" w:history="1">
            <w:r w:rsidR="00617597" w:rsidRPr="00CA1180">
              <w:rPr>
                <w:rStyle w:val="Hipervnculo"/>
                <w:noProof/>
              </w:rPr>
              <w:t>4.1</w:t>
            </w:r>
            <w:r w:rsidR="00617597">
              <w:rPr>
                <w:rFonts w:asciiTheme="minorHAnsi" w:eastAsiaTheme="minorEastAsia" w:hAnsiTheme="minorHAnsi"/>
                <w:noProof/>
                <w:lang w:eastAsia="es-ES"/>
              </w:rPr>
              <w:tab/>
            </w:r>
            <w:r w:rsidR="00617597" w:rsidRPr="00CA1180">
              <w:rPr>
                <w:rStyle w:val="Hipervnculo"/>
                <w:noProof/>
              </w:rPr>
              <w:t>Introducción</w:t>
            </w:r>
            <w:r w:rsidR="00617597">
              <w:rPr>
                <w:noProof/>
                <w:webHidden/>
              </w:rPr>
              <w:tab/>
            </w:r>
            <w:r w:rsidR="00617597">
              <w:rPr>
                <w:noProof/>
                <w:webHidden/>
              </w:rPr>
              <w:fldChar w:fldCharType="begin"/>
            </w:r>
            <w:r w:rsidR="00617597">
              <w:rPr>
                <w:noProof/>
                <w:webHidden/>
              </w:rPr>
              <w:instrText xml:space="preserve"> PAGEREF _Toc76585784 \h </w:instrText>
            </w:r>
            <w:r w:rsidR="00617597">
              <w:rPr>
                <w:noProof/>
                <w:webHidden/>
              </w:rPr>
            </w:r>
            <w:r w:rsidR="00617597">
              <w:rPr>
                <w:noProof/>
                <w:webHidden/>
              </w:rPr>
              <w:fldChar w:fldCharType="separate"/>
            </w:r>
            <w:r w:rsidR="00675108">
              <w:rPr>
                <w:noProof/>
                <w:webHidden/>
              </w:rPr>
              <w:t>48</w:t>
            </w:r>
            <w:r w:rsidR="00617597">
              <w:rPr>
                <w:noProof/>
                <w:webHidden/>
              </w:rPr>
              <w:fldChar w:fldCharType="end"/>
            </w:r>
          </w:hyperlink>
        </w:p>
        <w:p w14:paraId="2EFC25BB" w14:textId="00ACE219" w:rsidR="00617597" w:rsidRDefault="007B739C">
          <w:pPr>
            <w:pStyle w:val="TDC2"/>
            <w:rPr>
              <w:rFonts w:asciiTheme="minorHAnsi" w:eastAsiaTheme="minorEastAsia" w:hAnsiTheme="minorHAnsi"/>
              <w:noProof/>
              <w:lang w:eastAsia="es-ES"/>
            </w:rPr>
          </w:pPr>
          <w:hyperlink w:anchor="_Toc76585785" w:history="1">
            <w:r w:rsidR="00617597" w:rsidRPr="00CA1180">
              <w:rPr>
                <w:rStyle w:val="Hipervnculo"/>
                <w:noProof/>
              </w:rPr>
              <w:t>4.2</w:t>
            </w:r>
            <w:r w:rsidR="00617597">
              <w:rPr>
                <w:rFonts w:asciiTheme="minorHAnsi" w:eastAsiaTheme="minorEastAsia" w:hAnsiTheme="minorHAnsi"/>
                <w:noProof/>
                <w:lang w:eastAsia="es-ES"/>
              </w:rPr>
              <w:tab/>
            </w:r>
            <w:r w:rsidR="00617597" w:rsidRPr="00CA1180">
              <w:rPr>
                <w:rStyle w:val="Hipervnculo"/>
                <w:noProof/>
              </w:rPr>
              <w:t>Diseño de datos</w:t>
            </w:r>
            <w:r w:rsidR="00617597">
              <w:rPr>
                <w:noProof/>
                <w:webHidden/>
              </w:rPr>
              <w:tab/>
            </w:r>
            <w:r w:rsidR="00617597">
              <w:rPr>
                <w:noProof/>
                <w:webHidden/>
              </w:rPr>
              <w:fldChar w:fldCharType="begin"/>
            </w:r>
            <w:r w:rsidR="00617597">
              <w:rPr>
                <w:noProof/>
                <w:webHidden/>
              </w:rPr>
              <w:instrText xml:space="preserve"> PAGEREF _Toc76585785 \h </w:instrText>
            </w:r>
            <w:r w:rsidR="00617597">
              <w:rPr>
                <w:noProof/>
                <w:webHidden/>
              </w:rPr>
            </w:r>
            <w:r w:rsidR="00617597">
              <w:rPr>
                <w:noProof/>
                <w:webHidden/>
              </w:rPr>
              <w:fldChar w:fldCharType="separate"/>
            </w:r>
            <w:r w:rsidR="00675108">
              <w:rPr>
                <w:noProof/>
                <w:webHidden/>
              </w:rPr>
              <w:t>48</w:t>
            </w:r>
            <w:r w:rsidR="00617597">
              <w:rPr>
                <w:noProof/>
                <w:webHidden/>
              </w:rPr>
              <w:fldChar w:fldCharType="end"/>
            </w:r>
          </w:hyperlink>
        </w:p>
        <w:p w14:paraId="1A4055F2" w14:textId="28268C91" w:rsidR="00617597" w:rsidRDefault="007B739C">
          <w:pPr>
            <w:pStyle w:val="TDC3"/>
            <w:tabs>
              <w:tab w:val="right" w:leader="dot" w:pos="9350"/>
            </w:tabs>
            <w:rPr>
              <w:rFonts w:asciiTheme="minorHAnsi" w:eastAsiaTheme="minorEastAsia" w:hAnsiTheme="minorHAnsi"/>
              <w:noProof/>
              <w:lang w:eastAsia="es-ES"/>
            </w:rPr>
          </w:pPr>
          <w:hyperlink w:anchor="_Toc76585786" w:history="1">
            <w:r w:rsidR="00617597" w:rsidRPr="00CA1180">
              <w:rPr>
                <w:rStyle w:val="Hipervnculo"/>
                <w:noProof/>
              </w:rPr>
              <w:t>Base de datos</w:t>
            </w:r>
            <w:r w:rsidR="00617597">
              <w:rPr>
                <w:noProof/>
                <w:webHidden/>
              </w:rPr>
              <w:tab/>
            </w:r>
            <w:r w:rsidR="00617597">
              <w:rPr>
                <w:noProof/>
                <w:webHidden/>
              </w:rPr>
              <w:fldChar w:fldCharType="begin"/>
            </w:r>
            <w:r w:rsidR="00617597">
              <w:rPr>
                <w:noProof/>
                <w:webHidden/>
              </w:rPr>
              <w:instrText xml:space="preserve"> PAGEREF _Toc76585786 \h </w:instrText>
            </w:r>
            <w:r w:rsidR="00617597">
              <w:rPr>
                <w:noProof/>
                <w:webHidden/>
              </w:rPr>
            </w:r>
            <w:r w:rsidR="00617597">
              <w:rPr>
                <w:noProof/>
                <w:webHidden/>
              </w:rPr>
              <w:fldChar w:fldCharType="separate"/>
            </w:r>
            <w:r w:rsidR="00675108">
              <w:rPr>
                <w:noProof/>
                <w:webHidden/>
              </w:rPr>
              <w:t>48</w:t>
            </w:r>
            <w:r w:rsidR="00617597">
              <w:rPr>
                <w:noProof/>
                <w:webHidden/>
              </w:rPr>
              <w:fldChar w:fldCharType="end"/>
            </w:r>
          </w:hyperlink>
        </w:p>
        <w:p w14:paraId="312DE4AE" w14:textId="049AB5FA" w:rsidR="00617597" w:rsidRDefault="007B739C">
          <w:pPr>
            <w:pStyle w:val="TDC3"/>
            <w:tabs>
              <w:tab w:val="right" w:leader="dot" w:pos="9350"/>
            </w:tabs>
            <w:rPr>
              <w:rFonts w:asciiTheme="minorHAnsi" w:eastAsiaTheme="minorEastAsia" w:hAnsiTheme="minorHAnsi"/>
              <w:noProof/>
              <w:lang w:eastAsia="es-ES"/>
            </w:rPr>
          </w:pPr>
          <w:hyperlink w:anchor="_Toc76585787" w:history="1">
            <w:r w:rsidR="00617597" w:rsidRPr="00CA1180">
              <w:rPr>
                <w:rStyle w:val="Hipervnculo"/>
                <w:noProof/>
              </w:rPr>
              <w:t>Variables globales</w:t>
            </w:r>
            <w:r w:rsidR="00617597">
              <w:rPr>
                <w:noProof/>
                <w:webHidden/>
              </w:rPr>
              <w:tab/>
            </w:r>
            <w:r w:rsidR="00617597">
              <w:rPr>
                <w:noProof/>
                <w:webHidden/>
              </w:rPr>
              <w:fldChar w:fldCharType="begin"/>
            </w:r>
            <w:r w:rsidR="00617597">
              <w:rPr>
                <w:noProof/>
                <w:webHidden/>
              </w:rPr>
              <w:instrText xml:space="preserve"> PAGEREF _Toc76585787 \h </w:instrText>
            </w:r>
            <w:r w:rsidR="00617597">
              <w:rPr>
                <w:noProof/>
                <w:webHidden/>
              </w:rPr>
            </w:r>
            <w:r w:rsidR="00617597">
              <w:rPr>
                <w:noProof/>
                <w:webHidden/>
              </w:rPr>
              <w:fldChar w:fldCharType="separate"/>
            </w:r>
            <w:r w:rsidR="00675108">
              <w:rPr>
                <w:noProof/>
                <w:webHidden/>
              </w:rPr>
              <w:t>49</w:t>
            </w:r>
            <w:r w:rsidR="00617597">
              <w:rPr>
                <w:noProof/>
                <w:webHidden/>
              </w:rPr>
              <w:fldChar w:fldCharType="end"/>
            </w:r>
          </w:hyperlink>
        </w:p>
        <w:p w14:paraId="48AAB0CA" w14:textId="4F786AD7" w:rsidR="00617597" w:rsidRDefault="007B739C">
          <w:pPr>
            <w:pStyle w:val="TDC2"/>
            <w:rPr>
              <w:rFonts w:asciiTheme="minorHAnsi" w:eastAsiaTheme="minorEastAsia" w:hAnsiTheme="minorHAnsi"/>
              <w:noProof/>
              <w:lang w:eastAsia="es-ES"/>
            </w:rPr>
          </w:pPr>
          <w:hyperlink w:anchor="_Toc76585788" w:history="1">
            <w:r w:rsidR="00617597" w:rsidRPr="00CA1180">
              <w:rPr>
                <w:rStyle w:val="Hipervnculo"/>
                <w:noProof/>
              </w:rPr>
              <w:t>4.3</w:t>
            </w:r>
            <w:r w:rsidR="00617597">
              <w:rPr>
                <w:rFonts w:asciiTheme="minorHAnsi" w:eastAsiaTheme="minorEastAsia" w:hAnsiTheme="minorHAnsi"/>
                <w:noProof/>
                <w:lang w:eastAsia="es-ES"/>
              </w:rPr>
              <w:tab/>
            </w:r>
            <w:r w:rsidR="00617597" w:rsidRPr="00CA1180">
              <w:rPr>
                <w:rStyle w:val="Hipervnculo"/>
                <w:noProof/>
              </w:rPr>
              <w:t>Diseño arquitectónico</w:t>
            </w:r>
            <w:r w:rsidR="00617597">
              <w:rPr>
                <w:noProof/>
                <w:webHidden/>
              </w:rPr>
              <w:tab/>
            </w:r>
            <w:r w:rsidR="00617597">
              <w:rPr>
                <w:noProof/>
                <w:webHidden/>
              </w:rPr>
              <w:fldChar w:fldCharType="begin"/>
            </w:r>
            <w:r w:rsidR="00617597">
              <w:rPr>
                <w:noProof/>
                <w:webHidden/>
              </w:rPr>
              <w:instrText xml:space="preserve"> PAGEREF _Toc76585788 \h </w:instrText>
            </w:r>
            <w:r w:rsidR="00617597">
              <w:rPr>
                <w:noProof/>
                <w:webHidden/>
              </w:rPr>
            </w:r>
            <w:r w:rsidR="00617597">
              <w:rPr>
                <w:noProof/>
                <w:webHidden/>
              </w:rPr>
              <w:fldChar w:fldCharType="separate"/>
            </w:r>
            <w:r w:rsidR="00675108">
              <w:rPr>
                <w:noProof/>
                <w:webHidden/>
              </w:rPr>
              <w:t>49</w:t>
            </w:r>
            <w:r w:rsidR="00617597">
              <w:rPr>
                <w:noProof/>
                <w:webHidden/>
              </w:rPr>
              <w:fldChar w:fldCharType="end"/>
            </w:r>
          </w:hyperlink>
        </w:p>
        <w:p w14:paraId="574D1D75" w14:textId="0DBB12E4" w:rsidR="00617597" w:rsidRDefault="007B739C">
          <w:pPr>
            <w:pStyle w:val="TDC3"/>
            <w:tabs>
              <w:tab w:val="right" w:leader="dot" w:pos="9350"/>
            </w:tabs>
            <w:rPr>
              <w:rFonts w:asciiTheme="minorHAnsi" w:eastAsiaTheme="minorEastAsia" w:hAnsiTheme="minorHAnsi"/>
              <w:noProof/>
              <w:lang w:eastAsia="es-ES"/>
            </w:rPr>
          </w:pPr>
          <w:hyperlink w:anchor="_Toc76585789" w:history="1">
            <w:r w:rsidR="00617597" w:rsidRPr="00CA1180">
              <w:rPr>
                <w:rStyle w:val="Hipervnculo"/>
                <w:noProof/>
              </w:rPr>
              <w:t>Modelo-Vista-Controlador (MVC)</w:t>
            </w:r>
            <w:r w:rsidR="00617597">
              <w:rPr>
                <w:noProof/>
                <w:webHidden/>
              </w:rPr>
              <w:tab/>
            </w:r>
            <w:r w:rsidR="00617597">
              <w:rPr>
                <w:noProof/>
                <w:webHidden/>
              </w:rPr>
              <w:fldChar w:fldCharType="begin"/>
            </w:r>
            <w:r w:rsidR="00617597">
              <w:rPr>
                <w:noProof/>
                <w:webHidden/>
              </w:rPr>
              <w:instrText xml:space="preserve"> PAGEREF _Toc76585789 \h </w:instrText>
            </w:r>
            <w:r w:rsidR="00617597">
              <w:rPr>
                <w:noProof/>
                <w:webHidden/>
              </w:rPr>
            </w:r>
            <w:r w:rsidR="00617597">
              <w:rPr>
                <w:noProof/>
                <w:webHidden/>
              </w:rPr>
              <w:fldChar w:fldCharType="separate"/>
            </w:r>
            <w:r w:rsidR="00675108">
              <w:rPr>
                <w:noProof/>
                <w:webHidden/>
              </w:rPr>
              <w:t>49</w:t>
            </w:r>
            <w:r w:rsidR="00617597">
              <w:rPr>
                <w:noProof/>
                <w:webHidden/>
              </w:rPr>
              <w:fldChar w:fldCharType="end"/>
            </w:r>
          </w:hyperlink>
        </w:p>
        <w:p w14:paraId="446FF6CF" w14:textId="41D9AE89" w:rsidR="00617597" w:rsidRDefault="007B739C">
          <w:pPr>
            <w:pStyle w:val="TDC3"/>
            <w:tabs>
              <w:tab w:val="right" w:leader="dot" w:pos="9350"/>
            </w:tabs>
            <w:rPr>
              <w:rFonts w:asciiTheme="minorHAnsi" w:eastAsiaTheme="minorEastAsia" w:hAnsiTheme="minorHAnsi"/>
              <w:noProof/>
              <w:lang w:eastAsia="es-ES"/>
            </w:rPr>
          </w:pPr>
          <w:hyperlink w:anchor="_Toc76585790" w:history="1">
            <w:r w:rsidR="00617597" w:rsidRPr="00CA1180">
              <w:rPr>
                <w:rStyle w:val="Hipervnculo"/>
                <w:noProof/>
              </w:rPr>
              <w:t>Diagrama de paquetes</w:t>
            </w:r>
            <w:r w:rsidR="00617597">
              <w:rPr>
                <w:noProof/>
                <w:webHidden/>
              </w:rPr>
              <w:tab/>
            </w:r>
            <w:r w:rsidR="00617597">
              <w:rPr>
                <w:noProof/>
                <w:webHidden/>
              </w:rPr>
              <w:fldChar w:fldCharType="begin"/>
            </w:r>
            <w:r w:rsidR="00617597">
              <w:rPr>
                <w:noProof/>
                <w:webHidden/>
              </w:rPr>
              <w:instrText xml:space="preserve"> PAGEREF _Toc76585790 \h </w:instrText>
            </w:r>
            <w:r w:rsidR="00617597">
              <w:rPr>
                <w:noProof/>
                <w:webHidden/>
              </w:rPr>
            </w:r>
            <w:r w:rsidR="00617597">
              <w:rPr>
                <w:noProof/>
                <w:webHidden/>
              </w:rPr>
              <w:fldChar w:fldCharType="separate"/>
            </w:r>
            <w:r w:rsidR="00675108">
              <w:rPr>
                <w:noProof/>
                <w:webHidden/>
              </w:rPr>
              <w:t>50</w:t>
            </w:r>
            <w:r w:rsidR="00617597">
              <w:rPr>
                <w:noProof/>
                <w:webHidden/>
              </w:rPr>
              <w:fldChar w:fldCharType="end"/>
            </w:r>
          </w:hyperlink>
        </w:p>
        <w:p w14:paraId="165C2CDB" w14:textId="24973E07" w:rsidR="00617597" w:rsidRDefault="007B739C">
          <w:pPr>
            <w:pStyle w:val="TDC3"/>
            <w:tabs>
              <w:tab w:val="right" w:leader="dot" w:pos="9350"/>
            </w:tabs>
            <w:rPr>
              <w:rFonts w:asciiTheme="minorHAnsi" w:eastAsiaTheme="minorEastAsia" w:hAnsiTheme="minorHAnsi"/>
              <w:noProof/>
              <w:lang w:eastAsia="es-ES"/>
            </w:rPr>
          </w:pPr>
          <w:hyperlink w:anchor="_Toc76585791" w:history="1">
            <w:r w:rsidR="00617597" w:rsidRPr="00CA1180">
              <w:rPr>
                <w:rStyle w:val="Hipervnculo"/>
                <w:noProof/>
              </w:rPr>
              <w:t>Diseño procedimental</w:t>
            </w:r>
            <w:r w:rsidR="00617597">
              <w:rPr>
                <w:noProof/>
                <w:webHidden/>
              </w:rPr>
              <w:tab/>
            </w:r>
            <w:r w:rsidR="00617597">
              <w:rPr>
                <w:noProof/>
                <w:webHidden/>
              </w:rPr>
              <w:fldChar w:fldCharType="begin"/>
            </w:r>
            <w:r w:rsidR="00617597">
              <w:rPr>
                <w:noProof/>
                <w:webHidden/>
              </w:rPr>
              <w:instrText xml:space="preserve"> PAGEREF _Toc76585791 \h </w:instrText>
            </w:r>
            <w:r w:rsidR="00617597">
              <w:rPr>
                <w:noProof/>
                <w:webHidden/>
              </w:rPr>
            </w:r>
            <w:r w:rsidR="00617597">
              <w:rPr>
                <w:noProof/>
                <w:webHidden/>
              </w:rPr>
              <w:fldChar w:fldCharType="separate"/>
            </w:r>
            <w:r w:rsidR="00675108">
              <w:rPr>
                <w:noProof/>
                <w:webHidden/>
              </w:rPr>
              <w:t>51</w:t>
            </w:r>
            <w:r w:rsidR="00617597">
              <w:rPr>
                <w:noProof/>
                <w:webHidden/>
              </w:rPr>
              <w:fldChar w:fldCharType="end"/>
            </w:r>
          </w:hyperlink>
        </w:p>
        <w:p w14:paraId="6931963D" w14:textId="23EEA77E" w:rsidR="00617597" w:rsidRDefault="007B739C">
          <w:pPr>
            <w:pStyle w:val="TDC2"/>
            <w:rPr>
              <w:rFonts w:asciiTheme="minorHAnsi" w:eastAsiaTheme="minorEastAsia" w:hAnsiTheme="minorHAnsi"/>
              <w:noProof/>
              <w:lang w:eastAsia="es-ES"/>
            </w:rPr>
          </w:pPr>
          <w:hyperlink w:anchor="_Toc76585792" w:history="1">
            <w:r w:rsidR="00617597" w:rsidRPr="00CA1180">
              <w:rPr>
                <w:rStyle w:val="Hipervnculo"/>
                <w:noProof/>
              </w:rPr>
              <w:t>4.4</w:t>
            </w:r>
            <w:r w:rsidR="00617597">
              <w:rPr>
                <w:rFonts w:asciiTheme="minorHAnsi" w:eastAsiaTheme="minorEastAsia" w:hAnsiTheme="minorHAnsi"/>
                <w:noProof/>
                <w:lang w:eastAsia="es-ES"/>
              </w:rPr>
              <w:tab/>
            </w:r>
            <w:r w:rsidR="00617597" w:rsidRPr="00CA1180">
              <w:rPr>
                <w:rStyle w:val="Hipervnculo"/>
                <w:noProof/>
              </w:rPr>
              <w:t>Diseño de interfaces</w:t>
            </w:r>
            <w:r w:rsidR="00617597">
              <w:rPr>
                <w:noProof/>
                <w:webHidden/>
              </w:rPr>
              <w:tab/>
            </w:r>
            <w:r w:rsidR="00617597">
              <w:rPr>
                <w:noProof/>
                <w:webHidden/>
              </w:rPr>
              <w:fldChar w:fldCharType="begin"/>
            </w:r>
            <w:r w:rsidR="00617597">
              <w:rPr>
                <w:noProof/>
                <w:webHidden/>
              </w:rPr>
              <w:instrText xml:space="preserve"> PAGEREF _Toc76585792 \h </w:instrText>
            </w:r>
            <w:r w:rsidR="00617597">
              <w:rPr>
                <w:noProof/>
                <w:webHidden/>
              </w:rPr>
            </w:r>
            <w:r w:rsidR="00617597">
              <w:rPr>
                <w:noProof/>
                <w:webHidden/>
              </w:rPr>
              <w:fldChar w:fldCharType="separate"/>
            </w:r>
            <w:r w:rsidR="00675108">
              <w:rPr>
                <w:noProof/>
                <w:webHidden/>
              </w:rPr>
              <w:t>53</w:t>
            </w:r>
            <w:r w:rsidR="00617597">
              <w:rPr>
                <w:noProof/>
                <w:webHidden/>
              </w:rPr>
              <w:fldChar w:fldCharType="end"/>
            </w:r>
          </w:hyperlink>
        </w:p>
        <w:p w14:paraId="2E5D8358" w14:textId="2914297F" w:rsidR="00617597" w:rsidRDefault="007B739C">
          <w:pPr>
            <w:pStyle w:val="TDC1"/>
            <w:rPr>
              <w:rFonts w:asciiTheme="minorHAnsi" w:eastAsiaTheme="minorEastAsia" w:hAnsiTheme="minorHAnsi"/>
              <w:noProof/>
              <w:lang w:eastAsia="es-ES"/>
            </w:rPr>
          </w:pPr>
          <w:hyperlink w:anchor="_Toc76585793" w:history="1">
            <w:r w:rsidR="00617597" w:rsidRPr="00CA1180">
              <w:rPr>
                <w:rStyle w:val="Hipervnculo"/>
                <w:noProof/>
              </w:rPr>
              <w:t>Apéndice D. Documentación técnica de programación</w:t>
            </w:r>
            <w:r w:rsidR="00617597">
              <w:rPr>
                <w:noProof/>
                <w:webHidden/>
              </w:rPr>
              <w:tab/>
            </w:r>
            <w:r w:rsidR="00617597">
              <w:rPr>
                <w:noProof/>
                <w:webHidden/>
              </w:rPr>
              <w:fldChar w:fldCharType="begin"/>
            </w:r>
            <w:r w:rsidR="00617597">
              <w:rPr>
                <w:noProof/>
                <w:webHidden/>
              </w:rPr>
              <w:instrText xml:space="preserve"> PAGEREF _Toc76585793 \h </w:instrText>
            </w:r>
            <w:r w:rsidR="00617597">
              <w:rPr>
                <w:noProof/>
                <w:webHidden/>
              </w:rPr>
            </w:r>
            <w:r w:rsidR="00617597">
              <w:rPr>
                <w:noProof/>
                <w:webHidden/>
              </w:rPr>
              <w:fldChar w:fldCharType="separate"/>
            </w:r>
            <w:r w:rsidR="00675108">
              <w:rPr>
                <w:noProof/>
                <w:webHidden/>
              </w:rPr>
              <w:t>68</w:t>
            </w:r>
            <w:r w:rsidR="00617597">
              <w:rPr>
                <w:noProof/>
                <w:webHidden/>
              </w:rPr>
              <w:fldChar w:fldCharType="end"/>
            </w:r>
          </w:hyperlink>
        </w:p>
        <w:p w14:paraId="548490FF" w14:textId="6A9C9E1F" w:rsidR="00617597" w:rsidRDefault="007B739C">
          <w:pPr>
            <w:pStyle w:val="TDC2"/>
            <w:rPr>
              <w:rFonts w:asciiTheme="minorHAnsi" w:eastAsiaTheme="minorEastAsia" w:hAnsiTheme="minorHAnsi"/>
              <w:noProof/>
              <w:lang w:eastAsia="es-ES"/>
            </w:rPr>
          </w:pPr>
          <w:hyperlink w:anchor="_Toc76585794" w:history="1">
            <w:r w:rsidR="00617597" w:rsidRPr="00CA1180">
              <w:rPr>
                <w:rStyle w:val="Hipervnculo"/>
                <w:noProof/>
              </w:rPr>
              <w:t>4.1</w:t>
            </w:r>
            <w:r w:rsidR="00617597">
              <w:rPr>
                <w:rFonts w:asciiTheme="minorHAnsi" w:eastAsiaTheme="minorEastAsia" w:hAnsiTheme="minorHAnsi"/>
                <w:noProof/>
                <w:lang w:eastAsia="es-ES"/>
              </w:rPr>
              <w:tab/>
            </w:r>
            <w:r w:rsidR="00617597" w:rsidRPr="00CA1180">
              <w:rPr>
                <w:rStyle w:val="Hipervnculo"/>
                <w:noProof/>
              </w:rPr>
              <w:t>Introducción</w:t>
            </w:r>
            <w:r w:rsidR="00617597">
              <w:rPr>
                <w:noProof/>
                <w:webHidden/>
              </w:rPr>
              <w:tab/>
            </w:r>
            <w:r w:rsidR="00617597">
              <w:rPr>
                <w:noProof/>
                <w:webHidden/>
              </w:rPr>
              <w:fldChar w:fldCharType="begin"/>
            </w:r>
            <w:r w:rsidR="00617597">
              <w:rPr>
                <w:noProof/>
                <w:webHidden/>
              </w:rPr>
              <w:instrText xml:space="preserve"> PAGEREF _Toc76585794 \h </w:instrText>
            </w:r>
            <w:r w:rsidR="00617597">
              <w:rPr>
                <w:noProof/>
                <w:webHidden/>
              </w:rPr>
            </w:r>
            <w:r w:rsidR="00617597">
              <w:rPr>
                <w:noProof/>
                <w:webHidden/>
              </w:rPr>
              <w:fldChar w:fldCharType="separate"/>
            </w:r>
            <w:r w:rsidR="00675108">
              <w:rPr>
                <w:noProof/>
                <w:webHidden/>
              </w:rPr>
              <w:t>68</w:t>
            </w:r>
            <w:r w:rsidR="00617597">
              <w:rPr>
                <w:noProof/>
                <w:webHidden/>
              </w:rPr>
              <w:fldChar w:fldCharType="end"/>
            </w:r>
          </w:hyperlink>
        </w:p>
        <w:p w14:paraId="7CBB7228" w14:textId="42C3F285" w:rsidR="00617597" w:rsidRDefault="007B739C">
          <w:pPr>
            <w:pStyle w:val="TDC2"/>
            <w:rPr>
              <w:rFonts w:asciiTheme="minorHAnsi" w:eastAsiaTheme="minorEastAsia" w:hAnsiTheme="minorHAnsi"/>
              <w:noProof/>
              <w:lang w:eastAsia="es-ES"/>
            </w:rPr>
          </w:pPr>
          <w:hyperlink w:anchor="_Toc76585795" w:history="1">
            <w:r w:rsidR="00617597" w:rsidRPr="00CA1180">
              <w:rPr>
                <w:rStyle w:val="Hipervnculo"/>
                <w:noProof/>
              </w:rPr>
              <w:t>4.2</w:t>
            </w:r>
            <w:r w:rsidR="00617597">
              <w:rPr>
                <w:rFonts w:asciiTheme="minorHAnsi" w:eastAsiaTheme="minorEastAsia" w:hAnsiTheme="minorHAnsi"/>
                <w:noProof/>
                <w:lang w:eastAsia="es-ES"/>
              </w:rPr>
              <w:tab/>
            </w:r>
            <w:r w:rsidR="00617597" w:rsidRPr="00CA1180">
              <w:rPr>
                <w:rStyle w:val="Hipervnculo"/>
                <w:noProof/>
              </w:rPr>
              <w:t>Estructura de directorios</w:t>
            </w:r>
            <w:r w:rsidR="00617597">
              <w:rPr>
                <w:noProof/>
                <w:webHidden/>
              </w:rPr>
              <w:tab/>
            </w:r>
            <w:r w:rsidR="00617597">
              <w:rPr>
                <w:noProof/>
                <w:webHidden/>
              </w:rPr>
              <w:fldChar w:fldCharType="begin"/>
            </w:r>
            <w:r w:rsidR="00617597">
              <w:rPr>
                <w:noProof/>
                <w:webHidden/>
              </w:rPr>
              <w:instrText xml:space="preserve"> PAGEREF _Toc76585795 \h </w:instrText>
            </w:r>
            <w:r w:rsidR="00617597">
              <w:rPr>
                <w:noProof/>
                <w:webHidden/>
              </w:rPr>
            </w:r>
            <w:r w:rsidR="00617597">
              <w:rPr>
                <w:noProof/>
                <w:webHidden/>
              </w:rPr>
              <w:fldChar w:fldCharType="separate"/>
            </w:r>
            <w:r w:rsidR="00675108">
              <w:rPr>
                <w:noProof/>
                <w:webHidden/>
              </w:rPr>
              <w:t>68</w:t>
            </w:r>
            <w:r w:rsidR="00617597">
              <w:rPr>
                <w:noProof/>
                <w:webHidden/>
              </w:rPr>
              <w:fldChar w:fldCharType="end"/>
            </w:r>
          </w:hyperlink>
        </w:p>
        <w:p w14:paraId="3E175B79" w14:textId="777656F8" w:rsidR="00617597" w:rsidRDefault="007B739C">
          <w:pPr>
            <w:pStyle w:val="TDC2"/>
            <w:rPr>
              <w:rFonts w:asciiTheme="minorHAnsi" w:eastAsiaTheme="minorEastAsia" w:hAnsiTheme="minorHAnsi"/>
              <w:noProof/>
              <w:lang w:eastAsia="es-ES"/>
            </w:rPr>
          </w:pPr>
          <w:hyperlink w:anchor="_Toc76585796" w:history="1">
            <w:r w:rsidR="00617597" w:rsidRPr="00CA1180">
              <w:rPr>
                <w:rStyle w:val="Hipervnculo"/>
                <w:noProof/>
              </w:rPr>
              <w:t>4.3</w:t>
            </w:r>
            <w:r w:rsidR="00617597">
              <w:rPr>
                <w:rFonts w:asciiTheme="minorHAnsi" w:eastAsiaTheme="minorEastAsia" w:hAnsiTheme="minorHAnsi"/>
                <w:noProof/>
                <w:lang w:eastAsia="es-ES"/>
              </w:rPr>
              <w:tab/>
            </w:r>
            <w:r w:rsidR="00617597" w:rsidRPr="00CA1180">
              <w:rPr>
                <w:rStyle w:val="Hipervnculo"/>
                <w:noProof/>
              </w:rPr>
              <w:t>Manual del programador</w:t>
            </w:r>
            <w:r w:rsidR="00617597">
              <w:rPr>
                <w:noProof/>
                <w:webHidden/>
              </w:rPr>
              <w:tab/>
            </w:r>
            <w:r w:rsidR="00617597">
              <w:rPr>
                <w:noProof/>
                <w:webHidden/>
              </w:rPr>
              <w:fldChar w:fldCharType="begin"/>
            </w:r>
            <w:r w:rsidR="00617597">
              <w:rPr>
                <w:noProof/>
                <w:webHidden/>
              </w:rPr>
              <w:instrText xml:space="preserve"> PAGEREF _Toc76585796 \h </w:instrText>
            </w:r>
            <w:r w:rsidR="00617597">
              <w:rPr>
                <w:noProof/>
                <w:webHidden/>
              </w:rPr>
            </w:r>
            <w:r w:rsidR="00617597">
              <w:rPr>
                <w:noProof/>
                <w:webHidden/>
              </w:rPr>
              <w:fldChar w:fldCharType="separate"/>
            </w:r>
            <w:r w:rsidR="00675108">
              <w:rPr>
                <w:noProof/>
                <w:webHidden/>
              </w:rPr>
              <w:t>69</w:t>
            </w:r>
            <w:r w:rsidR="00617597">
              <w:rPr>
                <w:noProof/>
                <w:webHidden/>
              </w:rPr>
              <w:fldChar w:fldCharType="end"/>
            </w:r>
          </w:hyperlink>
        </w:p>
        <w:p w14:paraId="211CFD03" w14:textId="3DF5AB66" w:rsidR="00617597" w:rsidRDefault="007B739C">
          <w:pPr>
            <w:pStyle w:val="TDC3"/>
            <w:tabs>
              <w:tab w:val="right" w:leader="dot" w:pos="9350"/>
            </w:tabs>
            <w:rPr>
              <w:rFonts w:asciiTheme="minorHAnsi" w:eastAsiaTheme="minorEastAsia" w:hAnsiTheme="minorHAnsi"/>
              <w:noProof/>
              <w:lang w:eastAsia="es-ES"/>
            </w:rPr>
          </w:pPr>
          <w:hyperlink w:anchor="_Toc76585797" w:history="1">
            <w:r w:rsidR="00617597" w:rsidRPr="00CA1180">
              <w:rPr>
                <w:rStyle w:val="Hipervnculo"/>
                <w:noProof/>
              </w:rPr>
              <w:t>Instalación para ejecución en local</w:t>
            </w:r>
            <w:r w:rsidR="00617597">
              <w:rPr>
                <w:noProof/>
                <w:webHidden/>
              </w:rPr>
              <w:tab/>
            </w:r>
            <w:r w:rsidR="00617597">
              <w:rPr>
                <w:noProof/>
                <w:webHidden/>
              </w:rPr>
              <w:fldChar w:fldCharType="begin"/>
            </w:r>
            <w:r w:rsidR="00617597">
              <w:rPr>
                <w:noProof/>
                <w:webHidden/>
              </w:rPr>
              <w:instrText xml:space="preserve"> PAGEREF _Toc76585797 \h </w:instrText>
            </w:r>
            <w:r w:rsidR="00617597">
              <w:rPr>
                <w:noProof/>
                <w:webHidden/>
              </w:rPr>
            </w:r>
            <w:r w:rsidR="00617597">
              <w:rPr>
                <w:noProof/>
                <w:webHidden/>
              </w:rPr>
              <w:fldChar w:fldCharType="separate"/>
            </w:r>
            <w:r w:rsidR="00675108">
              <w:rPr>
                <w:noProof/>
                <w:webHidden/>
              </w:rPr>
              <w:t>69</w:t>
            </w:r>
            <w:r w:rsidR="00617597">
              <w:rPr>
                <w:noProof/>
                <w:webHidden/>
              </w:rPr>
              <w:fldChar w:fldCharType="end"/>
            </w:r>
          </w:hyperlink>
        </w:p>
        <w:p w14:paraId="70231D93" w14:textId="383486CB" w:rsidR="00617597" w:rsidRDefault="007B739C">
          <w:pPr>
            <w:pStyle w:val="TDC3"/>
            <w:tabs>
              <w:tab w:val="right" w:leader="dot" w:pos="9350"/>
            </w:tabs>
            <w:rPr>
              <w:rFonts w:asciiTheme="minorHAnsi" w:eastAsiaTheme="minorEastAsia" w:hAnsiTheme="minorHAnsi"/>
              <w:noProof/>
              <w:lang w:eastAsia="es-ES"/>
            </w:rPr>
          </w:pPr>
          <w:hyperlink w:anchor="_Toc76585798" w:history="1">
            <w:r w:rsidR="00617597" w:rsidRPr="00CA1180">
              <w:rPr>
                <w:rStyle w:val="Hipervnculo"/>
                <w:noProof/>
              </w:rPr>
              <w:t>Instalación para trabajar desde una máquina virtual</w:t>
            </w:r>
            <w:r w:rsidR="00617597">
              <w:rPr>
                <w:noProof/>
                <w:webHidden/>
              </w:rPr>
              <w:tab/>
            </w:r>
            <w:r w:rsidR="00617597">
              <w:rPr>
                <w:noProof/>
                <w:webHidden/>
              </w:rPr>
              <w:fldChar w:fldCharType="begin"/>
            </w:r>
            <w:r w:rsidR="00617597">
              <w:rPr>
                <w:noProof/>
                <w:webHidden/>
              </w:rPr>
              <w:instrText xml:space="preserve"> PAGEREF _Toc76585798 \h </w:instrText>
            </w:r>
            <w:r w:rsidR="00617597">
              <w:rPr>
                <w:noProof/>
                <w:webHidden/>
              </w:rPr>
            </w:r>
            <w:r w:rsidR="00617597">
              <w:rPr>
                <w:noProof/>
                <w:webHidden/>
              </w:rPr>
              <w:fldChar w:fldCharType="separate"/>
            </w:r>
            <w:r w:rsidR="00675108">
              <w:rPr>
                <w:noProof/>
                <w:webHidden/>
              </w:rPr>
              <w:t>70</w:t>
            </w:r>
            <w:r w:rsidR="00617597">
              <w:rPr>
                <w:noProof/>
                <w:webHidden/>
              </w:rPr>
              <w:fldChar w:fldCharType="end"/>
            </w:r>
          </w:hyperlink>
        </w:p>
        <w:p w14:paraId="0E32872B" w14:textId="445F200A" w:rsidR="00617597" w:rsidRDefault="007B739C">
          <w:pPr>
            <w:pStyle w:val="TDC1"/>
            <w:rPr>
              <w:rFonts w:asciiTheme="minorHAnsi" w:eastAsiaTheme="minorEastAsia" w:hAnsiTheme="minorHAnsi"/>
              <w:noProof/>
              <w:lang w:eastAsia="es-ES"/>
            </w:rPr>
          </w:pPr>
          <w:hyperlink w:anchor="_Toc76585799" w:history="1">
            <w:r w:rsidR="00617597" w:rsidRPr="00CA1180">
              <w:rPr>
                <w:rStyle w:val="Hipervnculo"/>
                <w:noProof/>
              </w:rPr>
              <w:t>Apéndice E. Documentación de usuario</w:t>
            </w:r>
            <w:r w:rsidR="00617597">
              <w:rPr>
                <w:noProof/>
                <w:webHidden/>
              </w:rPr>
              <w:tab/>
            </w:r>
            <w:r w:rsidR="00617597">
              <w:rPr>
                <w:noProof/>
                <w:webHidden/>
              </w:rPr>
              <w:fldChar w:fldCharType="begin"/>
            </w:r>
            <w:r w:rsidR="00617597">
              <w:rPr>
                <w:noProof/>
                <w:webHidden/>
              </w:rPr>
              <w:instrText xml:space="preserve"> PAGEREF _Toc76585799 \h </w:instrText>
            </w:r>
            <w:r w:rsidR="00617597">
              <w:rPr>
                <w:noProof/>
                <w:webHidden/>
              </w:rPr>
            </w:r>
            <w:r w:rsidR="00617597">
              <w:rPr>
                <w:noProof/>
                <w:webHidden/>
              </w:rPr>
              <w:fldChar w:fldCharType="separate"/>
            </w:r>
            <w:r w:rsidR="00675108">
              <w:rPr>
                <w:noProof/>
                <w:webHidden/>
              </w:rPr>
              <w:t>72</w:t>
            </w:r>
            <w:r w:rsidR="00617597">
              <w:rPr>
                <w:noProof/>
                <w:webHidden/>
              </w:rPr>
              <w:fldChar w:fldCharType="end"/>
            </w:r>
          </w:hyperlink>
        </w:p>
        <w:p w14:paraId="43782C5A" w14:textId="5B5F772B" w:rsidR="00617597" w:rsidRDefault="007B739C">
          <w:pPr>
            <w:pStyle w:val="TDC2"/>
            <w:rPr>
              <w:rFonts w:asciiTheme="minorHAnsi" w:eastAsiaTheme="minorEastAsia" w:hAnsiTheme="minorHAnsi"/>
              <w:noProof/>
              <w:lang w:eastAsia="es-ES"/>
            </w:rPr>
          </w:pPr>
          <w:hyperlink w:anchor="_Toc76585800" w:history="1">
            <w:r w:rsidR="00617597" w:rsidRPr="00CA1180">
              <w:rPr>
                <w:rStyle w:val="Hipervnculo"/>
                <w:noProof/>
              </w:rPr>
              <w:t>5.1</w:t>
            </w:r>
            <w:r w:rsidR="00617597">
              <w:rPr>
                <w:rFonts w:asciiTheme="minorHAnsi" w:eastAsiaTheme="minorEastAsia" w:hAnsiTheme="minorHAnsi"/>
                <w:noProof/>
                <w:lang w:eastAsia="es-ES"/>
              </w:rPr>
              <w:tab/>
            </w:r>
            <w:r w:rsidR="00617597" w:rsidRPr="00CA1180">
              <w:rPr>
                <w:rStyle w:val="Hipervnculo"/>
                <w:noProof/>
              </w:rPr>
              <w:t>Introducción</w:t>
            </w:r>
            <w:r w:rsidR="00617597">
              <w:rPr>
                <w:noProof/>
                <w:webHidden/>
              </w:rPr>
              <w:tab/>
            </w:r>
            <w:r w:rsidR="00617597">
              <w:rPr>
                <w:noProof/>
                <w:webHidden/>
              </w:rPr>
              <w:fldChar w:fldCharType="begin"/>
            </w:r>
            <w:r w:rsidR="00617597">
              <w:rPr>
                <w:noProof/>
                <w:webHidden/>
              </w:rPr>
              <w:instrText xml:space="preserve"> PAGEREF _Toc76585800 \h </w:instrText>
            </w:r>
            <w:r w:rsidR="00617597">
              <w:rPr>
                <w:noProof/>
                <w:webHidden/>
              </w:rPr>
            </w:r>
            <w:r w:rsidR="00617597">
              <w:rPr>
                <w:noProof/>
                <w:webHidden/>
              </w:rPr>
              <w:fldChar w:fldCharType="separate"/>
            </w:r>
            <w:r w:rsidR="00675108">
              <w:rPr>
                <w:noProof/>
                <w:webHidden/>
              </w:rPr>
              <w:t>72</w:t>
            </w:r>
            <w:r w:rsidR="00617597">
              <w:rPr>
                <w:noProof/>
                <w:webHidden/>
              </w:rPr>
              <w:fldChar w:fldCharType="end"/>
            </w:r>
          </w:hyperlink>
        </w:p>
        <w:p w14:paraId="744A4738" w14:textId="52DDEE56" w:rsidR="00617597" w:rsidRDefault="007B739C">
          <w:pPr>
            <w:pStyle w:val="TDC2"/>
            <w:rPr>
              <w:rFonts w:asciiTheme="minorHAnsi" w:eastAsiaTheme="minorEastAsia" w:hAnsiTheme="minorHAnsi"/>
              <w:noProof/>
              <w:lang w:eastAsia="es-ES"/>
            </w:rPr>
          </w:pPr>
          <w:hyperlink w:anchor="_Toc76585801" w:history="1">
            <w:r w:rsidR="00617597" w:rsidRPr="00CA1180">
              <w:rPr>
                <w:rStyle w:val="Hipervnculo"/>
                <w:noProof/>
              </w:rPr>
              <w:t>5.2</w:t>
            </w:r>
            <w:r w:rsidR="00617597">
              <w:rPr>
                <w:rFonts w:asciiTheme="minorHAnsi" w:eastAsiaTheme="minorEastAsia" w:hAnsiTheme="minorHAnsi"/>
                <w:noProof/>
                <w:lang w:eastAsia="es-ES"/>
              </w:rPr>
              <w:tab/>
            </w:r>
            <w:r w:rsidR="00617597" w:rsidRPr="00CA1180">
              <w:rPr>
                <w:rStyle w:val="Hipervnculo"/>
                <w:noProof/>
              </w:rPr>
              <w:t>Requisitos de usuario</w:t>
            </w:r>
            <w:r w:rsidR="00617597">
              <w:rPr>
                <w:noProof/>
                <w:webHidden/>
              </w:rPr>
              <w:tab/>
            </w:r>
            <w:r w:rsidR="00617597">
              <w:rPr>
                <w:noProof/>
                <w:webHidden/>
              </w:rPr>
              <w:fldChar w:fldCharType="begin"/>
            </w:r>
            <w:r w:rsidR="00617597">
              <w:rPr>
                <w:noProof/>
                <w:webHidden/>
              </w:rPr>
              <w:instrText xml:space="preserve"> PAGEREF _Toc76585801 \h </w:instrText>
            </w:r>
            <w:r w:rsidR="00617597">
              <w:rPr>
                <w:noProof/>
                <w:webHidden/>
              </w:rPr>
            </w:r>
            <w:r w:rsidR="00617597">
              <w:rPr>
                <w:noProof/>
                <w:webHidden/>
              </w:rPr>
              <w:fldChar w:fldCharType="separate"/>
            </w:r>
            <w:r w:rsidR="00675108">
              <w:rPr>
                <w:noProof/>
                <w:webHidden/>
              </w:rPr>
              <w:t>72</w:t>
            </w:r>
            <w:r w:rsidR="00617597">
              <w:rPr>
                <w:noProof/>
                <w:webHidden/>
              </w:rPr>
              <w:fldChar w:fldCharType="end"/>
            </w:r>
          </w:hyperlink>
        </w:p>
        <w:p w14:paraId="609B16F8" w14:textId="41D1EE44" w:rsidR="00617597" w:rsidRDefault="007B739C">
          <w:pPr>
            <w:pStyle w:val="TDC2"/>
            <w:rPr>
              <w:rFonts w:asciiTheme="minorHAnsi" w:eastAsiaTheme="minorEastAsia" w:hAnsiTheme="minorHAnsi"/>
              <w:noProof/>
              <w:lang w:eastAsia="es-ES"/>
            </w:rPr>
          </w:pPr>
          <w:hyperlink w:anchor="_Toc76585802" w:history="1">
            <w:r w:rsidR="00617597" w:rsidRPr="00CA1180">
              <w:rPr>
                <w:rStyle w:val="Hipervnculo"/>
                <w:noProof/>
              </w:rPr>
              <w:t>5.3</w:t>
            </w:r>
            <w:r w:rsidR="00617597">
              <w:rPr>
                <w:rFonts w:asciiTheme="minorHAnsi" w:eastAsiaTheme="minorEastAsia" w:hAnsiTheme="minorHAnsi"/>
                <w:noProof/>
                <w:lang w:eastAsia="es-ES"/>
              </w:rPr>
              <w:tab/>
            </w:r>
            <w:r w:rsidR="00617597" w:rsidRPr="00CA1180">
              <w:rPr>
                <w:rStyle w:val="Hipervnculo"/>
                <w:noProof/>
              </w:rPr>
              <w:t>Instalación</w:t>
            </w:r>
            <w:r w:rsidR="00617597">
              <w:rPr>
                <w:noProof/>
                <w:webHidden/>
              </w:rPr>
              <w:tab/>
            </w:r>
            <w:r w:rsidR="00617597">
              <w:rPr>
                <w:noProof/>
                <w:webHidden/>
              </w:rPr>
              <w:fldChar w:fldCharType="begin"/>
            </w:r>
            <w:r w:rsidR="00617597">
              <w:rPr>
                <w:noProof/>
                <w:webHidden/>
              </w:rPr>
              <w:instrText xml:space="preserve"> PAGEREF _Toc76585802 \h </w:instrText>
            </w:r>
            <w:r w:rsidR="00617597">
              <w:rPr>
                <w:noProof/>
                <w:webHidden/>
              </w:rPr>
            </w:r>
            <w:r w:rsidR="00617597">
              <w:rPr>
                <w:noProof/>
                <w:webHidden/>
              </w:rPr>
              <w:fldChar w:fldCharType="separate"/>
            </w:r>
            <w:r w:rsidR="00675108">
              <w:rPr>
                <w:noProof/>
                <w:webHidden/>
              </w:rPr>
              <w:t>72</w:t>
            </w:r>
            <w:r w:rsidR="00617597">
              <w:rPr>
                <w:noProof/>
                <w:webHidden/>
              </w:rPr>
              <w:fldChar w:fldCharType="end"/>
            </w:r>
          </w:hyperlink>
        </w:p>
        <w:p w14:paraId="38CD0A07" w14:textId="189D7C28" w:rsidR="00617597" w:rsidRDefault="007B739C">
          <w:pPr>
            <w:pStyle w:val="TDC2"/>
            <w:rPr>
              <w:rFonts w:asciiTheme="minorHAnsi" w:eastAsiaTheme="minorEastAsia" w:hAnsiTheme="minorHAnsi"/>
              <w:noProof/>
              <w:lang w:eastAsia="es-ES"/>
            </w:rPr>
          </w:pPr>
          <w:hyperlink w:anchor="_Toc76585803" w:history="1">
            <w:r w:rsidR="00617597" w:rsidRPr="00CA1180">
              <w:rPr>
                <w:rStyle w:val="Hipervnculo"/>
                <w:noProof/>
              </w:rPr>
              <w:t>5.4</w:t>
            </w:r>
            <w:r w:rsidR="00617597">
              <w:rPr>
                <w:rFonts w:asciiTheme="minorHAnsi" w:eastAsiaTheme="minorEastAsia" w:hAnsiTheme="minorHAnsi"/>
                <w:noProof/>
                <w:lang w:eastAsia="es-ES"/>
              </w:rPr>
              <w:tab/>
            </w:r>
            <w:r w:rsidR="00617597" w:rsidRPr="00CA1180">
              <w:rPr>
                <w:rStyle w:val="Hipervnculo"/>
                <w:noProof/>
              </w:rPr>
              <w:t>Manual de usuario</w:t>
            </w:r>
            <w:r w:rsidR="00617597">
              <w:rPr>
                <w:noProof/>
                <w:webHidden/>
              </w:rPr>
              <w:tab/>
            </w:r>
            <w:r w:rsidR="00617597">
              <w:rPr>
                <w:noProof/>
                <w:webHidden/>
              </w:rPr>
              <w:fldChar w:fldCharType="begin"/>
            </w:r>
            <w:r w:rsidR="00617597">
              <w:rPr>
                <w:noProof/>
                <w:webHidden/>
              </w:rPr>
              <w:instrText xml:space="preserve"> PAGEREF _Toc76585803 \h </w:instrText>
            </w:r>
            <w:r w:rsidR="00617597">
              <w:rPr>
                <w:noProof/>
                <w:webHidden/>
              </w:rPr>
            </w:r>
            <w:r w:rsidR="00617597">
              <w:rPr>
                <w:noProof/>
                <w:webHidden/>
              </w:rPr>
              <w:fldChar w:fldCharType="separate"/>
            </w:r>
            <w:r w:rsidR="00675108">
              <w:rPr>
                <w:noProof/>
                <w:webHidden/>
              </w:rPr>
              <w:t>72</w:t>
            </w:r>
            <w:r w:rsidR="00617597">
              <w:rPr>
                <w:noProof/>
                <w:webHidden/>
              </w:rPr>
              <w:fldChar w:fldCharType="end"/>
            </w:r>
          </w:hyperlink>
        </w:p>
        <w:p w14:paraId="2D067188" w14:textId="54E613D8" w:rsidR="00617597" w:rsidRDefault="007B739C">
          <w:pPr>
            <w:pStyle w:val="TDC3"/>
            <w:tabs>
              <w:tab w:val="right" w:leader="dot" w:pos="9350"/>
            </w:tabs>
            <w:rPr>
              <w:rFonts w:asciiTheme="minorHAnsi" w:eastAsiaTheme="minorEastAsia" w:hAnsiTheme="minorHAnsi"/>
              <w:noProof/>
              <w:lang w:eastAsia="es-ES"/>
            </w:rPr>
          </w:pPr>
          <w:hyperlink w:anchor="_Toc76585804" w:history="1">
            <w:r w:rsidR="00617597" w:rsidRPr="00CA1180">
              <w:rPr>
                <w:rStyle w:val="Hipervnculo"/>
                <w:noProof/>
              </w:rPr>
              <w:t>Inicio</w:t>
            </w:r>
            <w:r w:rsidR="00617597">
              <w:rPr>
                <w:noProof/>
                <w:webHidden/>
              </w:rPr>
              <w:tab/>
            </w:r>
            <w:r w:rsidR="00617597">
              <w:rPr>
                <w:noProof/>
                <w:webHidden/>
              </w:rPr>
              <w:fldChar w:fldCharType="begin"/>
            </w:r>
            <w:r w:rsidR="00617597">
              <w:rPr>
                <w:noProof/>
                <w:webHidden/>
              </w:rPr>
              <w:instrText xml:space="preserve"> PAGEREF _Toc76585804 \h </w:instrText>
            </w:r>
            <w:r w:rsidR="00617597">
              <w:rPr>
                <w:noProof/>
                <w:webHidden/>
              </w:rPr>
            </w:r>
            <w:r w:rsidR="00617597">
              <w:rPr>
                <w:noProof/>
                <w:webHidden/>
              </w:rPr>
              <w:fldChar w:fldCharType="separate"/>
            </w:r>
            <w:r w:rsidR="00675108">
              <w:rPr>
                <w:noProof/>
                <w:webHidden/>
              </w:rPr>
              <w:t>73</w:t>
            </w:r>
            <w:r w:rsidR="00617597">
              <w:rPr>
                <w:noProof/>
                <w:webHidden/>
              </w:rPr>
              <w:fldChar w:fldCharType="end"/>
            </w:r>
          </w:hyperlink>
        </w:p>
        <w:p w14:paraId="6B3E30B7" w14:textId="63E65B55" w:rsidR="00617597" w:rsidRDefault="007B739C">
          <w:pPr>
            <w:pStyle w:val="TDC3"/>
            <w:tabs>
              <w:tab w:val="right" w:leader="dot" w:pos="9350"/>
            </w:tabs>
            <w:rPr>
              <w:rFonts w:asciiTheme="minorHAnsi" w:eastAsiaTheme="minorEastAsia" w:hAnsiTheme="minorHAnsi"/>
              <w:noProof/>
              <w:lang w:eastAsia="es-ES"/>
            </w:rPr>
          </w:pPr>
          <w:hyperlink w:anchor="_Toc76585805" w:history="1">
            <w:r w:rsidR="00617597" w:rsidRPr="00CA1180">
              <w:rPr>
                <w:rStyle w:val="Hipervnculo"/>
                <w:noProof/>
              </w:rPr>
              <w:t>Barra de navegación sin inicio de sesión</w:t>
            </w:r>
            <w:r w:rsidR="00617597">
              <w:rPr>
                <w:noProof/>
                <w:webHidden/>
              </w:rPr>
              <w:tab/>
            </w:r>
            <w:r w:rsidR="00617597">
              <w:rPr>
                <w:noProof/>
                <w:webHidden/>
              </w:rPr>
              <w:fldChar w:fldCharType="begin"/>
            </w:r>
            <w:r w:rsidR="00617597">
              <w:rPr>
                <w:noProof/>
                <w:webHidden/>
              </w:rPr>
              <w:instrText xml:space="preserve"> PAGEREF _Toc76585805 \h </w:instrText>
            </w:r>
            <w:r w:rsidR="00617597">
              <w:rPr>
                <w:noProof/>
                <w:webHidden/>
              </w:rPr>
            </w:r>
            <w:r w:rsidR="00617597">
              <w:rPr>
                <w:noProof/>
                <w:webHidden/>
              </w:rPr>
              <w:fldChar w:fldCharType="separate"/>
            </w:r>
            <w:r w:rsidR="00675108">
              <w:rPr>
                <w:noProof/>
                <w:webHidden/>
              </w:rPr>
              <w:t>73</w:t>
            </w:r>
            <w:r w:rsidR="00617597">
              <w:rPr>
                <w:noProof/>
                <w:webHidden/>
              </w:rPr>
              <w:fldChar w:fldCharType="end"/>
            </w:r>
          </w:hyperlink>
        </w:p>
        <w:p w14:paraId="4BDFD32B" w14:textId="299B694A" w:rsidR="00617597" w:rsidRDefault="007B739C">
          <w:pPr>
            <w:pStyle w:val="TDC3"/>
            <w:tabs>
              <w:tab w:val="right" w:leader="dot" w:pos="9350"/>
            </w:tabs>
            <w:rPr>
              <w:rFonts w:asciiTheme="minorHAnsi" w:eastAsiaTheme="minorEastAsia" w:hAnsiTheme="minorHAnsi"/>
              <w:noProof/>
              <w:lang w:eastAsia="es-ES"/>
            </w:rPr>
          </w:pPr>
          <w:hyperlink w:anchor="_Toc76585806" w:history="1">
            <w:r w:rsidR="00617597" w:rsidRPr="00CA1180">
              <w:rPr>
                <w:rStyle w:val="Hipervnculo"/>
                <w:noProof/>
              </w:rPr>
              <w:t>Acerca de Sire</w:t>
            </w:r>
            <w:r w:rsidR="00617597">
              <w:rPr>
                <w:noProof/>
                <w:webHidden/>
              </w:rPr>
              <w:tab/>
            </w:r>
            <w:r w:rsidR="00617597">
              <w:rPr>
                <w:noProof/>
                <w:webHidden/>
              </w:rPr>
              <w:fldChar w:fldCharType="begin"/>
            </w:r>
            <w:r w:rsidR="00617597">
              <w:rPr>
                <w:noProof/>
                <w:webHidden/>
              </w:rPr>
              <w:instrText xml:space="preserve"> PAGEREF _Toc76585806 \h </w:instrText>
            </w:r>
            <w:r w:rsidR="00617597">
              <w:rPr>
                <w:noProof/>
                <w:webHidden/>
              </w:rPr>
            </w:r>
            <w:r w:rsidR="00617597">
              <w:rPr>
                <w:noProof/>
                <w:webHidden/>
              </w:rPr>
              <w:fldChar w:fldCharType="separate"/>
            </w:r>
            <w:r w:rsidR="00675108">
              <w:rPr>
                <w:noProof/>
                <w:webHidden/>
              </w:rPr>
              <w:t>74</w:t>
            </w:r>
            <w:r w:rsidR="00617597">
              <w:rPr>
                <w:noProof/>
                <w:webHidden/>
              </w:rPr>
              <w:fldChar w:fldCharType="end"/>
            </w:r>
          </w:hyperlink>
        </w:p>
        <w:p w14:paraId="64B4E7AB" w14:textId="3AB55D8A" w:rsidR="00617597" w:rsidRDefault="007B739C">
          <w:pPr>
            <w:pStyle w:val="TDC3"/>
            <w:tabs>
              <w:tab w:val="right" w:leader="dot" w:pos="9350"/>
            </w:tabs>
            <w:rPr>
              <w:rFonts w:asciiTheme="minorHAnsi" w:eastAsiaTheme="minorEastAsia" w:hAnsiTheme="minorHAnsi"/>
              <w:noProof/>
              <w:lang w:eastAsia="es-ES"/>
            </w:rPr>
          </w:pPr>
          <w:hyperlink w:anchor="_Toc76585807" w:history="1">
            <w:r w:rsidR="00617597" w:rsidRPr="00CA1180">
              <w:rPr>
                <w:rStyle w:val="Hipervnculo"/>
                <w:noProof/>
              </w:rPr>
              <w:t>Login</w:t>
            </w:r>
            <w:r w:rsidR="00617597">
              <w:rPr>
                <w:noProof/>
                <w:webHidden/>
              </w:rPr>
              <w:tab/>
            </w:r>
            <w:r w:rsidR="00617597">
              <w:rPr>
                <w:noProof/>
                <w:webHidden/>
              </w:rPr>
              <w:fldChar w:fldCharType="begin"/>
            </w:r>
            <w:r w:rsidR="00617597">
              <w:rPr>
                <w:noProof/>
                <w:webHidden/>
              </w:rPr>
              <w:instrText xml:space="preserve"> PAGEREF _Toc76585807 \h </w:instrText>
            </w:r>
            <w:r w:rsidR="00617597">
              <w:rPr>
                <w:noProof/>
                <w:webHidden/>
              </w:rPr>
            </w:r>
            <w:r w:rsidR="00617597">
              <w:rPr>
                <w:noProof/>
                <w:webHidden/>
              </w:rPr>
              <w:fldChar w:fldCharType="separate"/>
            </w:r>
            <w:r w:rsidR="00675108">
              <w:rPr>
                <w:noProof/>
                <w:webHidden/>
              </w:rPr>
              <w:t>75</w:t>
            </w:r>
            <w:r w:rsidR="00617597">
              <w:rPr>
                <w:noProof/>
                <w:webHidden/>
              </w:rPr>
              <w:fldChar w:fldCharType="end"/>
            </w:r>
          </w:hyperlink>
        </w:p>
        <w:p w14:paraId="0B287D2A" w14:textId="52D7E25A" w:rsidR="00617597" w:rsidRDefault="007B739C">
          <w:pPr>
            <w:pStyle w:val="TDC3"/>
            <w:tabs>
              <w:tab w:val="right" w:leader="dot" w:pos="9350"/>
            </w:tabs>
            <w:rPr>
              <w:rFonts w:asciiTheme="minorHAnsi" w:eastAsiaTheme="minorEastAsia" w:hAnsiTheme="minorHAnsi"/>
              <w:noProof/>
              <w:lang w:eastAsia="es-ES"/>
            </w:rPr>
          </w:pPr>
          <w:hyperlink w:anchor="_Toc76585808" w:history="1">
            <w:r w:rsidR="00617597" w:rsidRPr="00CA1180">
              <w:rPr>
                <w:rStyle w:val="Hipervnculo"/>
                <w:noProof/>
              </w:rPr>
              <w:t>Registro</w:t>
            </w:r>
            <w:r w:rsidR="00617597">
              <w:rPr>
                <w:noProof/>
                <w:webHidden/>
              </w:rPr>
              <w:tab/>
            </w:r>
            <w:r w:rsidR="00617597">
              <w:rPr>
                <w:noProof/>
                <w:webHidden/>
              </w:rPr>
              <w:fldChar w:fldCharType="begin"/>
            </w:r>
            <w:r w:rsidR="00617597">
              <w:rPr>
                <w:noProof/>
                <w:webHidden/>
              </w:rPr>
              <w:instrText xml:space="preserve"> PAGEREF _Toc76585808 \h </w:instrText>
            </w:r>
            <w:r w:rsidR="00617597">
              <w:rPr>
                <w:noProof/>
                <w:webHidden/>
              </w:rPr>
            </w:r>
            <w:r w:rsidR="00617597">
              <w:rPr>
                <w:noProof/>
                <w:webHidden/>
              </w:rPr>
              <w:fldChar w:fldCharType="separate"/>
            </w:r>
            <w:r w:rsidR="00675108">
              <w:rPr>
                <w:noProof/>
                <w:webHidden/>
              </w:rPr>
              <w:t>76</w:t>
            </w:r>
            <w:r w:rsidR="00617597">
              <w:rPr>
                <w:noProof/>
                <w:webHidden/>
              </w:rPr>
              <w:fldChar w:fldCharType="end"/>
            </w:r>
          </w:hyperlink>
        </w:p>
        <w:p w14:paraId="2B567945" w14:textId="67249133" w:rsidR="00617597" w:rsidRDefault="007B739C">
          <w:pPr>
            <w:pStyle w:val="TDC3"/>
            <w:tabs>
              <w:tab w:val="right" w:leader="dot" w:pos="9350"/>
            </w:tabs>
            <w:rPr>
              <w:rFonts w:asciiTheme="minorHAnsi" w:eastAsiaTheme="minorEastAsia" w:hAnsiTheme="minorHAnsi"/>
              <w:noProof/>
              <w:lang w:eastAsia="es-ES"/>
            </w:rPr>
          </w:pPr>
          <w:hyperlink w:anchor="_Toc76585809" w:history="1">
            <w:r w:rsidR="00617597" w:rsidRPr="00CA1180">
              <w:rPr>
                <w:rStyle w:val="Hipervnculo"/>
                <w:noProof/>
              </w:rPr>
              <w:t>Barra navegación login y registro</w:t>
            </w:r>
            <w:r w:rsidR="00617597">
              <w:rPr>
                <w:noProof/>
                <w:webHidden/>
              </w:rPr>
              <w:tab/>
            </w:r>
            <w:r w:rsidR="00617597">
              <w:rPr>
                <w:noProof/>
                <w:webHidden/>
              </w:rPr>
              <w:fldChar w:fldCharType="begin"/>
            </w:r>
            <w:r w:rsidR="00617597">
              <w:rPr>
                <w:noProof/>
                <w:webHidden/>
              </w:rPr>
              <w:instrText xml:space="preserve"> PAGEREF _Toc76585809 \h </w:instrText>
            </w:r>
            <w:r w:rsidR="00617597">
              <w:rPr>
                <w:noProof/>
                <w:webHidden/>
              </w:rPr>
            </w:r>
            <w:r w:rsidR="00617597">
              <w:rPr>
                <w:noProof/>
                <w:webHidden/>
              </w:rPr>
              <w:fldChar w:fldCharType="separate"/>
            </w:r>
            <w:r w:rsidR="00675108">
              <w:rPr>
                <w:noProof/>
                <w:webHidden/>
              </w:rPr>
              <w:t>78</w:t>
            </w:r>
            <w:r w:rsidR="00617597">
              <w:rPr>
                <w:noProof/>
                <w:webHidden/>
              </w:rPr>
              <w:fldChar w:fldCharType="end"/>
            </w:r>
          </w:hyperlink>
        </w:p>
        <w:p w14:paraId="2F770AB5" w14:textId="2881AA1D" w:rsidR="00617597" w:rsidRDefault="007B739C">
          <w:pPr>
            <w:pStyle w:val="TDC3"/>
            <w:tabs>
              <w:tab w:val="right" w:leader="dot" w:pos="9350"/>
            </w:tabs>
            <w:rPr>
              <w:rFonts w:asciiTheme="minorHAnsi" w:eastAsiaTheme="minorEastAsia" w:hAnsiTheme="minorHAnsi"/>
              <w:noProof/>
              <w:lang w:eastAsia="es-ES"/>
            </w:rPr>
          </w:pPr>
          <w:hyperlink w:anchor="_Toc76585810" w:history="1">
            <w:r w:rsidR="00617597" w:rsidRPr="00CA1180">
              <w:rPr>
                <w:rStyle w:val="Hipervnculo"/>
                <w:noProof/>
              </w:rPr>
              <w:t>Barra de navegación tras inicio de sesión</w:t>
            </w:r>
            <w:r w:rsidR="00617597">
              <w:rPr>
                <w:noProof/>
                <w:webHidden/>
              </w:rPr>
              <w:tab/>
            </w:r>
            <w:r w:rsidR="00617597">
              <w:rPr>
                <w:noProof/>
                <w:webHidden/>
              </w:rPr>
              <w:fldChar w:fldCharType="begin"/>
            </w:r>
            <w:r w:rsidR="00617597">
              <w:rPr>
                <w:noProof/>
                <w:webHidden/>
              </w:rPr>
              <w:instrText xml:space="preserve"> PAGEREF _Toc76585810 \h </w:instrText>
            </w:r>
            <w:r w:rsidR="00617597">
              <w:rPr>
                <w:noProof/>
                <w:webHidden/>
              </w:rPr>
            </w:r>
            <w:r w:rsidR="00617597">
              <w:rPr>
                <w:noProof/>
                <w:webHidden/>
              </w:rPr>
              <w:fldChar w:fldCharType="separate"/>
            </w:r>
            <w:r w:rsidR="00675108">
              <w:rPr>
                <w:noProof/>
                <w:webHidden/>
              </w:rPr>
              <w:t>78</w:t>
            </w:r>
            <w:r w:rsidR="00617597">
              <w:rPr>
                <w:noProof/>
                <w:webHidden/>
              </w:rPr>
              <w:fldChar w:fldCharType="end"/>
            </w:r>
          </w:hyperlink>
        </w:p>
        <w:p w14:paraId="04E295E7" w14:textId="57261CF3" w:rsidR="00617597" w:rsidRDefault="007B739C">
          <w:pPr>
            <w:pStyle w:val="TDC3"/>
            <w:tabs>
              <w:tab w:val="right" w:leader="dot" w:pos="9350"/>
            </w:tabs>
            <w:rPr>
              <w:rFonts w:asciiTheme="minorHAnsi" w:eastAsiaTheme="minorEastAsia" w:hAnsiTheme="minorHAnsi"/>
              <w:noProof/>
              <w:lang w:eastAsia="es-ES"/>
            </w:rPr>
          </w:pPr>
          <w:hyperlink w:anchor="_Toc76585811" w:history="1">
            <w:r w:rsidR="00617597" w:rsidRPr="00CA1180">
              <w:rPr>
                <w:rStyle w:val="Hipervnculo"/>
                <w:noProof/>
              </w:rPr>
              <w:t>Página de inicio del usuario</w:t>
            </w:r>
            <w:r w:rsidR="00617597">
              <w:rPr>
                <w:noProof/>
                <w:webHidden/>
              </w:rPr>
              <w:tab/>
            </w:r>
            <w:r w:rsidR="00617597">
              <w:rPr>
                <w:noProof/>
                <w:webHidden/>
              </w:rPr>
              <w:fldChar w:fldCharType="begin"/>
            </w:r>
            <w:r w:rsidR="00617597">
              <w:rPr>
                <w:noProof/>
                <w:webHidden/>
              </w:rPr>
              <w:instrText xml:space="preserve"> PAGEREF _Toc76585811 \h </w:instrText>
            </w:r>
            <w:r w:rsidR="00617597">
              <w:rPr>
                <w:noProof/>
                <w:webHidden/>
              </w:rPr>
            </w:r>
            <w:r w:rsidR="00617597">
              <w:rPr>
                <w:noProof/>
                <w:webHidden/>
              </w:rPr>
              <w:fldChar w:fldCharType="separate"/>
            </w:r>
            <w:r w:rsidR="00675108">
              <w:rPr>
                <w:noProof/>
                <w:webHidden/>
              </w:rPr>
              <w:t>78</w:t>
            </w:r>
            <w:r w:rsidR="00617597">
              <w:rPr>
                <w:noProof/>
                <w:webHidden/>
              </w:rPr>
              <w:fldChar w:fldCharType="end"/>
            </w:r>
          </w:hyperlink>
        </w:p>
        <w:p w14:paraId="039D71B9" w14:textId="434EA683" w:rsidR="00617597" w:rsidRDefault="007B739C">
          <w:pPr>
            <w:pStyle w:val="TDC3"/>
            <w:tabs>
              <w:tab w:val="right" w:leader="dot" w:pos="9350"/>
            </w:tabs>
            <w:rPr>
              <w:rFonts w:asciiTheme="minorHAnsi" w:eastAsiaTheme="minorEastAsia" w:hAnsiTheme="minorHAnsi"/>
              <w:noProof/>
              <w:lang w:eastAsia="es-ES"/>
            </w:rPr>
          </w:pPr>
          <w:hyperlink w:anchor="_Toc76585812" w:history="1">
            <w:r w:rsidR="00617597" w:rsidRPr="00CA1180">
              <w:rPr>
                <w:rStyle w:val="Hipervnculo"/>
                <w:noProof/>
              </w:rPr>
              <w:t>Comienza a reorganizar</w:t>
            </w:r>
            <w:r w:rsidR="00617597">
              <w:rPr>
                <w:noProof/>
                <w:webHidden/>
              </w:rPr>
              <w:tab/>
            </w:r>
            <w:r w:rsidR="00617597">
              <w:rPr>
                <w:noProof/>
                <w:webHidden/>
              </w:rPr>
              <w:fldChar w:fldCharType="begin"/>
            </w:r>
            <w:r w:rsidR="00617597">
              <w:rPr>
                <w:noProof/>
                <w:webHidden/>
              </w:rPr>
              <w:instrText xml:space="preserve"> PAGEREF _Toc76585812 \h </w:instrText>
            </w:r>
            <w:r w:rsidR="00617597">
              <w:rPr>
                <w:noProof/>
                <w:webHidden/>
              </w:rPr>
            </w:r>
            <w:r w:rsidR="00617597">
              <w:rPr>
                <w:noProof/>
                <w:webHidden/>
              </w:rPr>
              <w:fldChar w:fldCharType="separate"/>
            </w:r>
            <w:r w:rsidR="00675108">
              <w:rPr>
                <w:noProof/>
                <w:webHidden/>
              </w:rPr>
              <w:t>79</w:t>
            </w:r>
            <w:r w:rsidR="00617597">
              <w:rPr>
                <w:noProof/>
                <w:webHidden/>
              </w:rPr>
              <w:fldChar w:fldCharType="end"/>
            </w:r>
          </w:hyperlink>
        </w:p>
        <w:p w14:paraId="4A207F87" w14:textId="0C26CAE0" w:rsidR="00617597" w:rsidRDefault="007B739C">
          <w:pPr>
            <w:pStyle w:val="TDC3"/>
            <w:tabs>
              <w:tab w:val="right" w:leader="dot" w:pos="9350"/>
            </w:tabs>
            <w:rPr>
              <w:rFonts w:asciiTheme="minorHAnsi" w:eastAsiaTheme="minorEastAsia" w:hAnsiTheme="minorHAnsi"/>
              <w:noProof/>
              <w:lang w:eastAsia="es-ES"/>
            </w:rPr>
          </w:pPr>
          <w:hyperlink w:anchor="_Toc76585813" w:history="1">
            <w:r w:rsidR="00617597" w:rsidRPr="00CA1180">
              <w:rPr>
                <w:rStyle w:val="Hipervnculo"/>
                <w:noProof/>
              </w:rPr>
              <w:t>Creación aleatoria de la red</w:t>
            </w:r>
            <w:r w:rsidR="00617597">
              <w:rPr>
                <w:noProof/>
                <w:webHidden/>
              </w:rPr>
              <w:tab/>
            </w:r>
            <w:r w:rsidR="00617597">
              <w:rPr>
                <w:noProof/>
                <w:webHidden/>
              </w:rPr>
              <w:fldChar w:fldCharType="begin"/>
            </w:r>
            <w:r w:rsidR="00617597">
              <w:rPr>
                <w:noProof/>
                <w:webHidden/>
              </w:rPr>
              <w:instrText xml:space="preserve"> PAGEREF _Toc76585813 \h </w:instrText>
            </w:r>
            <w:r w:rsidR="00617597">
              <w:rPr>
                <w:noProof/>
                <w:webHidden/>
              </w:rPr>
            </w:r>
            <w:r w:rsidR="00617597">
              <w:rPr>
                <w:noProof/>
                <w:webHidden/>
              </w:rPr>
              <w:fldChar w:fldCharType="separate"/>
            </w:r>
            <w:r w:rsidR="00675108">
              <w:rPr>
                <w:noProof/>
                <w:webHidden/>
              </w:rPr>
              <w:t>80</w:t>
            </w:r>
            <w:r w:rsidR="00617597">
              <w:rPr>
                <w:noProof/>
                <w:webHidden/>
              </w:rPr>
              <w:fldChar w:fldCharType="end"/>
            </w:r>
          </w:hyperlink>
        </w:p>
        <w:p w14:paraId="5BC93628" w14:textId="3FC9E6EA" w:rsidR="00617597" w:rsidRDefault="007B739C">
          <w:pPr>
            <w:pStyle w:val="TDC3"/>
            <w:tabs>
              <w:tab w:val="right" w:leader="dot" w:pos="9350"/>
            </w:tabs>
            <w:rPr>
              <w:rFonts w:asciiTheme="minorHAnsi" w:eastAsiaTheme="minorEastAsia" w:hAnsiTheme="minorHAnsi"/>
              <w:noProof/>
              <w:lang w:eastAsia="es-ES"/>
            </w:rPr>
          </w:pPr>
          <w:hyperlink w:anchor="_Toc76585814" w:history="1">
            <w:r w:rsidR="00617597" w:rsidRPr="00CA1180">
              <w:rPr>
                <w:rStyle w:val="Hipervnculo"/>
                <w:noProof/>
              </w:rPr>
              <w:t>Creación de la red usando fichero</w:t>
            </w:r>
            <w:r w:rsidR="00617597">
              <w:rPr>
                <w:noProof/>
                <w:webHidden/>
              </w:rPr>
              <w:tab/>
            </w:r>
            <w:r w:rsidR="00617597">
              <w:rPr>
                <w:noProof/>
                <w:webHidden/>
              </w:rPr>
              <w:fldChar w:fldCharType="begin"/>
            </w:r>
            <w:r w:rsidR="00617597">
              <w:rPr>
                <w:noProof/>
                <w:webHidden/>
              </w:rPr>
              <w:instrText xml:space="preserve"> PAGEREF _Toc76585814 \h </w:instrText>
            </w:r>
            <w:r w:rsidR="00617597">
              <w:rPr>
                <w:noProof/>
                <w:webHidden/>
              </w:rPr>
            </w:r>
            <w:r w:rsidR="00617597">
              <w:rPr>
                <w:noProof/>
                <w:webHidden/>
              </w:rPr>
              <w:fldChar w:fldCharType="separate"/>
            </w:r>
            <w:r w:rsidR="00675108">
              <w:rPr>
                <w:noProof/>
                <w:webHidden/>
              </w:rPr>
              <w:t>80</w:t>
            </w:r>
            <w:r w:rsidR="00617597">
              <w:rPr>
                <w:noProof/>
                <w:webHidden/>
              </w:rPr>
              <w:fldChar w:fldCharType="end"/>
            </w:r>
          </w:hyperlink>
        </w:p>
        <w:p w14:paraId="512F8DBF" w14:textId="575CE63A" w:rsidR="00617597" w:rsidRDefault="007B739C">
          <w:pPr>
            <w:pStyle w:val="TDC3"/>
            <w:tabs>
              <w:tab w:val="right" w:leader="dot" w:pos="9350"/>
            </w:tabs>
            <w:rPr>
              <w:rFonts w:asciiTheme="minorHAnsi" w:eastAsiaTheme="minorEastAsia" w:hAnsiTheme="minorHAnsi"/>
              <w:noProof/>
              <w:lang w:eastAsia="es-ES"/>
            </w:rPr>
          </w:pPr>
          <w:hyperlink w:anchor="_Toc76585815" w:history="1">
            <w:r w:rsidR="00617597" w:rsidRPr="00CA1180">
              <w:rPr>
                <w:rStyle w:val="Hipervnculo"/>
                <w:noProof/>
              </w:rPr>
              <w:t>Selección del tipo de procesado</w:t>
            </w:r>
            <w:r w:rsidR="00617597">
              <w:rPr>
                <w:noProof/>
                <w:webHidden/>
              </w:rPr>
              <w:tab/>
            </w:r>
            <w:r w:rsidR="00617597">
              <w:rPr>
                <w:noProof/>
                <w:webHidden/>
              </w:rPr>
              <w:fldChar w:fldCharType="begin"/>
            </w:r>
            <w:r w:rsidR="00617597">
              <w:rPr>
                <w:noProof/>
                <w:webHidden/>
              </w:rPr>
              <w:instrText xml:space="preserve"> PAGEREF _Toc76585815 \h </w:instrText>
            </w:r>
            <w:r w:rsidR="00617597">
              <w:rPr>
                <w:noProof/>
                <w:webHidden/>
              </w:rPr>
            </w:r>
            <w:r w:rsidR="00617597">
              <w:rPr>
                <w:noProof/>
                <w:webHidden/>
              </w:rPr>
              <w:fldChar w:fldCharType="separate"/>
            </w:r>
            <w:r w:rsidR="00675108">
              <w:rPr>
                <w:noProof/>
                <w:webHidden/>
              </w:rPr>
              <w:t>80</w:t>
            </w:r>
            <w:r w:rsidR="00617597">
              <w:rPr>
                <w:noProof/>
                <w:webHidden/>
              </w:rPr>
              <w:fldChar w:fldCharType="end"/>
            </w:r>
          </w:hyperlink>
        </w:p>
        <w:p w14:paraId="285DC3D6" w14:textId="6CE42CD0" w:rsidR="00617597" w:rsidRDefault="007B739C">
          <w:pPr>
            <w:pStyle w:val="TDC3"/>
            <w:tabs>
              <w:tab w:val="right" w:leader="dot" w:pos="9350"/>
            </w:tabs>
            <w:rPr>
              <w:rFonts w:asciiTheme="minorHAnsi" w:eastAsiaTheme="minorEastAsia" w:hAnsiTheme="minorHAnsi"/>
              <w:noProof/>
              <w:lang w:eastAsia="es-ES"/>
            </w:rPr>
          </w:pPr>
          <w:hyperlink w:anchor="_Toc76585816" w:history="1">
            <w:r w:rsidR="00617597" w:rsidRPr="00CA1180">
              <w:rPr>
                <w:rStyle w:val="Hipervnculo"/>
                <w:noProof/>
              </w:rPr>
              <w:t>Opciones avanzadas</w:t>
            </w:r>
            <w:r w:rsidR="00617597">
              <w:rPr>
                <w:noProof/>
                <w:webHidden/>
              </w:rPr>
              <w:tab/>
            </w:r>
            <w:r w:rsidR="00617597">
              <w:rPr>
                <w:noProof/>
                <w:webHidden/>
              </w:rPr>
              <w:fldChar w:fldCharType="begin"/>
            </w:r>
            <w:r w:rsidR="00617597">
              <w:rPr>
                <w:noProof/>
                <w:webHidden/>
              </w:rPr>
              <w:instrText xml:space="preserve"> PAGEREF _Toc76585816 \h </w:instrText>
            </w:r>
            <w:r w:rsidR="00617597">
              <w:rPr>
                <w:noProof/>
                <w:webHidden/>
              </w:rPr>
            </w:r>
            <w:r w:rsidR="00617597">
              <w:rPr>
                <w:noProof/>
                <w:webHidden/>
              </w:rPr>
              <w:fldChar w:fldCharType="separate"/>
            </w:r>
            <w:r w:rsidR="00675108">
              <w:rPr>
                <w:noProof/>
                <w:webHidden/>
              </w:rPr>
              <w:t>81</w:t>
            </w:r>
            <w:r w:rsidR="00617597">
              <w:rPr>
                <w:noProof/>
                <w:webHidden/>
              </w:rPr>
              <w:fldChar w:fldCharType="end"/>
            </w:r>
          </w:hyperlink>
        </w:p>
        <w:p w14:paraId="302EAE5A" w14:textId="4ED5EBFC" w:rsidR="00617597" w:rsidRDefault="007B739C">
          <w:pPr>
            <w:pStyle w:val="TDC3"/>
            <w:tabs>
              <w:tab w:val="right" w:leader="dot" w:pos="9350"/>
            </w:tabs>
            <w:rPr>
              <w:rFonts w:asciiTheme="minorHAnsi" w:eastAsiaTheme="minorEastAsia" w:hAnsiTheme="minorHAnsi"/>
              <w:noProof/>
              <w:lang w:eastAsia="es-ES"/>
            </w:rPr>
          </w:pPr>
          <w:hyperlink w:anchor="_Toc76585817" w:history="1">
            <w:r w:rsidR="00617597" w:rsidRPr="00CA1180">
              <w:rPr>
                <w:rStyle w:val="Hipervnculo"/>
                <w:noProof/>
              </w:rPr>
              <w:t>Pantalla de resultados</w:t>
            </w:r>
            <w:r w:rsidR="00617597">
              <w:rPr>
                <w:noProof/>
                <w:webHidden/>
              </w:rPr>
              <w:tab/>
            </w:r>
            <w:r w:rsidR="00617597">
              <w:rPr>
                <w:noProof/>
                <w:webHidden/>
              </w:rPr>
              <w:fldChar w:fldCharType="begin"/>
            </w:r>
            <w:r w:rsidR="00617597">
              <w:rPr>
                <w:noProof/>
                <w:webHidden/>
              </w:rPr>
              <w:instrText xml:space="preserve"> PAGEREF _Toc76585817 \h </w:instrText>
            </w:r>
            <w:r w:rsidR="00617597">
              <w:rPr>
                <w:noProof/>
                <w:webHidden/>
              </w:rPr>
            </w:r>
            <w:r w:rsidR="00617597">
              <w:rPr>
                <w:noProof/>
                <w:webHidden/>
              </w:rPr>
              <w:fldChar w:fldCharType="separate"/>
            </w:r>
            <w:r w:rsidR="00675108">
              <w:rPr>
                <w:noProof/>
                <w:webHidden/>
              </w:rPr>
              <w:t>82</w:t>
            </w:r>
            <w:r w:rsidR="00617597">
              <w:rPr>
                <w:noProof/>
                <w:webHidden/>
              </w:rPr>
              <w:fldChar w:fldCharType="end"/>
            </w:r>
          </w:hyperlink>
        </w:p>
        <w:p w14:paraId="09E382B9" w14:textId="2C12B32D" w:rsidR="00617597" w:rsidRDefault="007B739C">
          <w:pPr>
            <w:pStyle w:val="TDC3"/>
            <w:tabs>
              <w:tab w:val="right" w:leader="dot" w:pos="9350"/>
            </w:tabs>
            <w:rPr>
              <w:rFonts w:asciiTheme="minorHAnsi" w:eastAsiaTheme="minorEastAsia" w:hAnsiTheme="minorHAnsi"/>
              <w:noProof/>
              <w:lang w:eastAsia="es-ES"/>
            </w:rPr>
          </w:pPr>
          <w:hyperlink w:anchor="_Toc76585818" w:history="1">
            <w:r w:rsidR="00617597" w:rsidRPr="00CA1180">
              <w:rPr>
                <w:rStyle w:val="Hipervnculo"/>
                <w:noProof/>
              </w:rPr>
              <w:t>Visualiza redes</w:t>
            </w:r>
            <w:r w:rsidR="00617597">
              <w:rPr>
                <w:noProof/>
                <w:webHidden/>
              </w:rPr>
              <w:tab/>
            </w:r>
            <w:r w:rsidR="00617597">
              <w:rPr>
                <w:noProof/>
                <w:webHidden/>
              </w:rPr>
              <w:fldChar w:fldCharType="begin"/>
            </w:r>
            <w:r w:rsidR="00617597">
              <w:rPr>
                <w:noProof/>
                <w:webHidden/>
              </w:rPr>
              <w:instrText xml:space="preserve"> PAGEREF _Toc76585818 \h </w:instrText>
            </w:r>
            <w:r w:rsidR="00617597">
              <w:rPr>
                <w:noProof/>
                <w:webHidden/>
              </w:rPr>
            </w:r>
            <w:r w:rsidR="00617597">
              <w:rPr>
                <w:noProof/>
                <w:webHidden/>
              </w:rPr>
              <w:fldChar w:fldCharType="separate"/>
            </w:r>
            <w:r w:rsidR="00675108">
              <w:rPr>
                <w:noProof/>
                <w:webHidden/>
              </w:rPr>
              <w:t>82</w:t>
            </w:r>
            <w:r w:rsidR="00617597">
              <w:rPr>
                <w:noProof/>
                <w:webHidden/>
              </w:rPr>
              <w:fldChar w:fldCharType="end"/>
            </w:r>
          </w:hyperlink>
        </w:p>
        <w:p w14:paraId="781AA661" w14:textId="4FC0044C" w:rsidR="00617597" w:rsidRDefault="007B739C">
          <w:pPr>
            <w:pStyle w:val="TDC3"/>
            <w:tabs>
              <w:tab w:val="right" w:leader="dot" w:pos="9350"/>
            </w:tabs>
            <w:rPr>
              <w:rFonts w:asciiTheme="minorHAnsi" w:eastAsiaTheme="minorEastAsia" w:hAnsiTheme="minorHAnsi"/>
              <w:noProof/>
              <w:lang w:eastAsia="es-ES"/>
            </w:rPr>
          </w:pPr>
          <w:hyperlink w:anchor="_Toc76585819" w:history="1">
            <w:r w:rsidR="00617597" w:rsidRPr="00CA1180">
              <w:rPr>
                <w:rStyle w:val="Hipervnculo"/>
                <w:noProof/>
              </w:rPr>
              <w:t>Descargar</w:t>
            </w:r>
            <w:r w:rsidR="00617597">
              <w:rPr>
                <w:noProof/>
                <w:webHidden/>
              </w:rPr>
              <w:tab/>
            </w:r>
            <w:r w:rsidR="00617597">
              <w:rPr>
                <w:noProof/>
                <w:webHidden/>
              </w:rPr>
              <w:fldChar w:fldCharType="begin"/>
            </w:r>
            <w:r w:rsidR="00617597">
              <w:rPr>
                <w:noProof/>
                <w:webHidden/>
              </w:rPr>
              <w:instrText xml:space="preserve"> PAGEREF _Toc76585819 \h </w:instrText>
            </w:r>
            <w:r w:rsidR="00617597">
              <w:rPr>
                <w:noProof/>
                <w:webHidden/>
              </w:rPr>
            </w:r>
            <w:r w:rsidR="00617597">
              <w:rPr>
                <w:noProof/>
                <w:webHidden/>
              </w:rPr>
              <w:fldChar w:fldCharType="separate"/>
            </w:r>
            <w:r w:rsidR="00675108">
              <w:rPr>
                <w:noProof/>
                <w:webHidden/>
              </w:rPr>
              <w:t>82</w:t>
            </w:r>
            <w:r w:rsidR="00617597">
              <w:rPr>
                <w:noProof/>
                <w:webHidden/>
              </w:rPr>
              <w:fldChar w:fldCharType="end"/>
            </w:r>
          </w:hyperlink>
        </w:p>
        <w:p w14:paraId="316DD9C4" w14:textId="6B7A3A60" w:rsidR="00617597" w:rsidRDefault="007B739C">
          <w:pPr>
            <w:pStyle w:val="TDC3"/>
            <w:tabs>
              <w:tab w:val="right" w:leader="dot" w:pos="9350"/>
            </w:tabs>
            <w:rPr>
              <w:rFonts w:asciiTheme="minorHAnsi" w:eastAsiaTheme="minorEastAsia" w:hAnsiTheme="minorHAnsi"/>
              <w:noProof/>
              <w:lang w:eastAsia="es-ES"/>
            </w:rPr>
          </w:pPr>
          <w:hyperlink w:anchor="_Toc76585820" w:history="1">
            <w:r w:rsidR="00617597" w:rsidRPr="00CA1180">
              <w:rPr>
                <w:rStyle w:val="Hipervnculo"/>
                <w:noProof/>
              </w:rPr>
              <w:t>Ver ejemplos</w:t>
            </w:r>
            <w:r w:rsidR="00617597">
              <w:rPr>
                <w:noProof/>
                <w:webHidden/>
              </w:rPr>
              <w:tab/>
            </w:r>
            <w:r w:rsidR="00617597">
              <w:rPr>
                <w:noProof/>
                <w:webHidden/>
              </w:rPr>
              <w:fldChar w:fldCharType="begin"/>
            </w:r>
            <w:r w:rsidR="00617597">
              <w:rPr>
                <w:noProof/>
                <w:webHidden/>
              </w:rPr>
              <w:instrText xml:space="preserve"> PAGEREF _Toc76585820 \h </w:instrText>
            </w:r>
            <w:r w:rsidR="00617597">
              <w:rPr>
                <w:noProof/>
                <w:webHidden/>
              </w:rPr>
            </w:r>
            <w:r w:rsidR="00617597">
              <w:rPr>
                <w:noProof/>
                <w:webHidden/>
              </w:rPr>
              <w:fldChar w:fldCharType="separate"/>
            </w:r>
            <w:r w:rsidR="00675108">
              <w:rPr>
                <w:noProof/>
                <w:webHidden/>
              </w:rPr>
              <w:t>83</w:t>
            </w:r>
            <w:r w:rsidR="00617597">
              <w:rPr>
                <w:noProof/>
                <w:webHidden/>
              </w:rPr>
              <w:fldChar w:fldCharType="end"/>
            </w:r>
          </w:hyperlink>
        </w:p>
        <w:p w14:paraId="5E47F7DD" w14:textId="66BE3D35" w:rsidR="00617597" w:rsidRDefault="007B739C">
          <w:pPr>
            <w:pStyle w:val="TDC1"/>
            <w:rPr>
              <w:rFonts w:asciiTheme="minorHAnsi" w:eastAsiaTheme="minorEastAsia" w:hAnsiTheme="minorHAnsi"/>
              <w:noProof/>
              <w:lang w:eastAsia="es-ES"/>
            </w:rPr>
          </w:pPr>
          <w:hyperlink w:anchor="_Toc76585821" w:history="1">
            <w:r w:rsidR="00617597" w:rsidRPr="00CA1180">
              <w:rPr>
                <w:rStyle w:val="Hipervnculo"/>
                <w:noProof/>
              </w:rPr>
              <w:t>Bibliografía</w:t>
            </w:r>
            <w:r w:rsidR="00617597">
              <w:rPr>
                <w:noProof/>
                <w:webHidden/>
              </w:rPr>
              <w:tab/>
            </w:r>
            <w:r w:rsidR="00617597">
              <w:rPr>
                <w:noProof/>
                <w:webHidden/>
              </w:rPr>
              <w:fldChar w:fldCharType="begin"/>
            </w:r>
            <w:r w:rsidR="00617597">
              <w:rPr>
                <w:noProof/>
                <w:webHidden/>
              </w:rPr>
              <w:instrText xml:space="preserve"> PAGEREF _Toc76585821 \h </w:instrText>
            </w:r>
            <w:r w:rsidR="00617597">
              <w:rPr>
                <w:noProof/>
                <w:webHidden/>
              </w:rPr>
            </w:r>
            <w:r w:rsidR="00617597">
              <w:rPr>
                <w:noProof/>
                <w:webHidden/>
              </w:rPr>
              <w:fldChar w:fldCharType="separate"/>
            </w:r>
            <w:r w:rsidR="00675108">
              <w:rPr>
                <w:noProof/>
                <w:webHidden/>
              </w:rPr>
              <w:t>84</w:t>
            </w:r>
            <w:r w:rsidR="00617597">
              <w:rPr>
                <w:noProof/>
                <w:webHidden/>
              </w:rPr>
              <w:fldChar w:fldCharType="end"/>
            </w:r>
          </w:hyperlink>
        </w:p>
        <w:p w14:paraId="1F801218" w14:textId="09FCB3F4" w:rsidR="002A3B34" w:rsidRDefault="002A3B34" w:rsidP="002A3B34">
          <w:r>
            <w:rPr>
              <w:b/>
              <w:bCs/>
            </w:rPr>
            <w:fldChar w:fldCharType="end"/>
          </w:r>
        </w:p>
      </w:sdtContent>
    </w:sdt>
    <w:p w14:paraId="0F42E808" w14:textId="77777777" w:rsidR="002A3B34" w:rsidRDefault="002A3B34" w:rsidP="002A3B34">
      <w:pPr>
        <w:rPr>
          <w:lang w:val="en-US"/>
        </w:rPr>
      </w:pPr>
    </w:p>
    <w:p w14:paraId="14CC2F0F" w14:textId="77777777" w:rsidR="002A3B34" w:rsidRDefault="002A3B34" w:rsidP="002A3B34">
      <w:pPr>
        <w:rPr>
          <w:lang w:val="en-US"/>
        </w:rPr>
      </w:pPr>
      <w:r>
        <w:rPr>
          <w:lang w:val="en-US"/>
        </w:rPr>
        <w:br w:type="page"/>
      </w:r>
    </w:p>
    <w:p w14:paraId="7830F597" w14:textId="77777777" w:rsidR="00D22DF5" w:rsidRDefault="00D22DF5" w:rsidP="00D22DF5">
      <w:pPr>
        <w:pStyle w:val="Ttulo1"/>
        <w:pBdr>
          <w:top w:val="none" w:sz="0" w:space="0" w:color="auto"/>
        </w:pBdr>
      </w:pPr>
      <w:bookmarkStart w:id="1" w:name="_Toc76585752"/>
      <w:r>
        <w:lastRenderedPageBreak/>
        <w:t>Índice de Ilustraciones</w:t>
      </w:r>
      <w:bookmarkEnd w:id="1"/>
    </w:p>
    <w:p w14:paraId="7E3F53AD" w14:textId="343217E3" w:rsidR="00617597" w:rsidRDefault="00D22DF5">
      <w:pPr>
        <w:pStyle w:val="Tabladeilustraciones"/>
        <w:tabs>
          <w:tab w:val="right" w:leader="dot" w:pos="9350"/>
        </w:tabs>
        <w:rPr>
          <w:rFonts w:asciiTheme="minorHAnsi" w:eastAsiaTheme="minorEastAsia" w:hAnsiTheme="minorHAnsi"/>
          <w:noProof/>
          <w:lang w:eastAsia="es-ES"/>
        </w:rPr>
      </w:pPr>
      <w:r>
        <w:fldChar w:fldCharType="begin"/>
      </w:r>
      <w:r>
        <w:instrText xml:space="preserve"> TOC \h \z \c "Ilustración" </w:instrText>
      </w:r>
      <w:r>
        <w:fldChar w:fldCharType="separate"/>
      </w:r>
      <w:hyperlink w:anchor="_Toc76585678" w:history="1">
        <w:r w:rsidR="00617597" w:rsidRPr="00107877">
          <w:rPr>
            <w:rStyle w:val="Hipervnculo"/>
            <w:noProof/>
          </w:rPr>
          <w:t>Ilustración 1 - Gráfico del trabajo realizado en el primer Sprint.</w:t>
        </w:r>
        <w:r w:rsidR="00617597">
          <w:rPr>
            <w:noProof/>
            <w:webHidden/>
          </w:rPr>
          <w:tab/>
        </w:r>
        <w:r w:rsidR="00617597">
          <w:rPr>
            <w:noProof/>
            <w:webHidden/>
          </w:rPr>
          <w:fldChar w:fldCharType="begin"/>
        </w:r>
        <w:r w:rsidR="00617597">
          <w:rPr>
            <w:noProof/>
            <w:webHidden/>
          </w:rPr>
          <w:instrText xml:space="preserve"> PAGEREF _Toc76585678 \h </w:instrText>
        </w:r>
        <w:r w:rsidR="00617597">
          <w:rPr>
            <w:noProof/>
            <w:webHidden/>
          </w:rPr>
        </w:r>
        <w:r w:rsidR="00617597">
          <w:rPr>
            <w:noProof/>
            <w:webHidden/>
          </w:rPr>
          <w:fldChar w:fldCharType="separate"/>
        </w:r>
        <w:r w:rsidR="00675108">
          <w:rPr>
            <w:noProof/>
            <w:webHidden/>
          </w:rPr>
          <w:t>9</w:t>
        </w:r>
        <w:r w:rsidR="00617597">
          <w:rPr>
            <w:noProof/>
            <w:webHidden/>
          </w:rPr>
          <w:fldChar w:fldCharType="end"/>
        </w:r>
      </w:hyperlink>
    </w:p>
    <w:p w14:paraId="5E7A07D6" w14:textId="0BF57E75" w:rsidR="00617597" w:rsidRDefault="007B739C">
      <w:pPr>
        <w:pStyle w:val="Tabladeilustraciones"/>
        <w:tabs>
          <w:tab w:val="right" w:leader="dot" w:pos="9350"/>
        </w:tabs>
        <w:rPr>
          <w:rFonts w:asciiTheme="minorHAnsi" w:eastAsiaTheme="minorEastAsia" w:hAnsiTheme="minorHAnsi"/>
          <w:noProof/>
          <w:lang w:eastAsia="es-ES"/>
        </w:rPr>
      </w:pPr>
      <w:hyperlink w:anchor="_Toc76585679" w:history="1">
        <w:r w:rsidR="00617597" w:rsidRPr="00107877">
          <w:rPr>
            <w:rStyle w:val="Hipervnculo"/>
            <w:noProof/>
          </w:rPr>
          <w:t>Ilustración 2 - Gráfico del trabajo realizado en el segundo Sprint.</w:t>
        </w:r>
        <w:r w:rsidR="00617597">
          <w:rPr>
            <w:noProof/>
            <w:webHidden/>
          </w:rPr>
          <w:tab/>
        </w:r>
        <w:r w:rsidR="00617597">
          <w:rPr>
            <w:noProof/>
            <w:webHidden/>
          </w:rPr>
          <w:fldChar w:fldCharType="begin"/>
        </w:r>
        <w:r w:rsidR="00617597">
          <w:rPr>
            <w:noProof/>
            <w:webHidden/>
          </w:rPr>
          <w:instrText xml:space="preserve"> PAGEREF _Toc76585679 \h </w:instrText>
        </w:r>
        <w:r w:rsidR="00617597">
          <w:rPr>
            <w:noProof/>
            <w:webHidden/>
          </w:rPr>
        </w:r>
        <w:r w:rsidR="00617597">
          <w:rPr>
            <w:noProof/>
            <w:webHidden/>
          </w:rPr>
          <w:fldChar w:fldCharType="separate"/>
        </w:r>
        <w:r w:rsidR="00675108">
          <w:rPr>
            <w:noProof/>
            <w:webHidden/>
          </w:rPr>
          <w:t>10</w:t>
        </w:r>
        <w:r w:rsidR="00617597">
          <w:rPr>
            <w:noProof/>
            <w:webHidden/>
          </w:rPr>
          <w:fldChar w:fldCharType="end"/>
        </w:r>
      </w:hyperlink>
    </w:p>
    <w:p w14:paraId="0A8B7D7A" w14:textId="1448C7C9" w:rsidR="00617597" w:rsidRDefault="007B739C">
      <w:pPr>
        <w:pStyle w:val="Tabladeilustraciones"/>
        <w:tabs>
          <w:tab w:val="right" w:leader="dot" w:pos="9350"/>
        </w:tabs>
        <w:rPr>
          <w:rFonts w:asciiTheme="minorHAnsi" w:eastAsiaTheme="minorEastAsia" w:hAnsiTheme="minorHAnsi"/>
          <w:noProof/>
          <w:lang w:eastAsia="es-ES"/>
        </w:rPr>
      </w:pPr>
      <w:hyperlink w:anchor="_Toc76585680" w:history="1">
        <w:r w:rsidR="00617597" w:rsidRPr="00107877">
          <w:rPr>
            <w:rStyle w:val="Hipervnculo"/>
            <w:noProof/>
          </w:rPr>
          <w:t>Ilustración 3 - Gráfico del trabajo realizado en el tercer Sprint.</w:t>
        </w:r>
        <w:r w:rsidR="00617597">
          <w:rPr>
            <w:noProof/>
            <w:webHidden/>
          </w:rPr>
          <w:tab/>
        </w:r>
        <w:r w:rsidR="00617597">
          <w:rPr>
            <w:noProof/>
            <w:webHidden/>
          </w:rPr>
          <w:fldChar w:fldCharType="begin"/>
        </w:r>
        <w:r w:rsidR="00617597">
          <w:rPr>
            <w:noProof/>
            <w:webHidden/>
          </w:rPr>
          <w:instrText xml:space="preserve"> PAGEREF _Toc76585680 \h </w:instrText>
        </w:r>
        <w:r w:rsidR="00617597">
          <w:rPr>
            <w:noProof/>
            <w:webHidden/>
          </w:rPr>
        </w:r>
        <w:r w:rsidR="00617597">
          <w:rPr>
            <w:noProof/>
            <w:webHidden/>
          </w:rPr>
          <w:fldChar w:fldCharType="separate"/>
        </w:r>
        <w:r w:rsidR="00675108">
          <w:rPr>
            <w:noProof/>
            <w:webHidden/>
          </w:rPr>
          <w:t>11</w:t>
        </w:r>
        <w:r w:rsidR="00617597">
          <w:rPr>
            <w:noProof/>
            <w:webHidden/>
          </w:rPr>
          <w:fldChar w:fldCharType="end"/>
        </w:r>
      </w:hyperlink>
    </w:p>
    <w:p w14:paraId="245977E8" w14:textId="75FD81E6" w:rsidR="00617597" w:rsidRDefault="007B739C">
      <w:pPr>
        <w:pStyle w:val="Tabladeilustraciones"/>
        <w:tabs>
          <w:tab w:val="right" w:leader="dot" w:pos="9350"/>
        </w:tabs>
        <w:rPr>
          <w:rFonts w:asciiTheme="minorHAnsi" w:eastAsiaTheme="minorEastAsia" w:hAnsiTheme="minorHAnsi"/>
          <w:noProof/>
          <w:lang w:eastAsia="es-ES"/>
        </w:rPr>
      </w:pPr>
      <w:hyperlink w:anchor="_Toc76585681" w:history="1">
        <w:r w:rsidR="00617597" w:rsidRPr="00107877">
          <w:rPr>
            <w:rStyle w:val="Hipervnculo"/>
            <w:noProof/>
          </w:rPr>
          <w:t>Ilustración 4 - Gráfico del trabajo realizado en el cuarto Sprint.</w:t>
        </w:r>
        <w:r w:rsidR="00617597">
          <w:rPr>
            <w:noProof/>
            <w:webHidden/>
          </w:rPr>
          <w:tab/>
        </w:r>
        <w:r w:rsidR="00617597">
          <w:rPr>
            <w:noProof/>
            <w:webHidden/>
          </w:rPr>
          <w:fldChar w:fldCharType="begin"/>
        </w:r>
        <w:r w:rsidR="00617597">
          <w:rPr>
            <w:noProof/>
            <w:webHidden/>
          </w:rPr>
          <w:instrText xml:space="preserve"> PAGEREF _Toc76585681 \h </w:instrText>
        </w:r>
        <w:r w:rsidR="00617597">
          <w:rPr>
            <w:noProof/>
            <w:webHidden/>
          </w:rPr>
        </w:r>
        <w:r w:rsidR="00617597">
          <w:rPr>
            <w:noProof/>
            <w:webHidden/>
          </w:rPr>
          <w:fldChar w:fldCharType="separate"/>
        </w:r>
        <w:r w:rsidR="00675108">
          <w:rPr>
            <w:noProof/>
            <w:webHidden/>
          </w:rPr>
          <w:t>13</w:t>
        </w:r>
        <w:r w:rsidR="00617597">
          <w:rPr>
            <w:noProof/>
            <w:webHidden/>
          </w:rPr>
          <w:fldChar w:fldCharType="end"/>
        </w:r>
      </w:hyperlink>
    </w:p>
    <w:p w14:paraId="1759B6CE" w14:textId="13B53881" w:rsidR="00617597" w:rsidRDefault="007B739C">
      <w:pPr>
        <w:pStyle w:val="Tabladeilustraciones"/>
        <w:tabs>
          <w:tab w:val="right" w:leader="dot" w:pos="9350"/>
        </w:tabs>
        <w:rPr>
          <w:rFonts w:asciiTheme="minorHAnsi" w:eastAsiaTheme="minorEastAsia" w:hAnsiTheme="minorHAnsi"/>
          <w:noProof/>
          <w:lang w:eastAsia="es-ES"/>
        </w:rPr>
      </w:pPr>
      <w:hyperlink w:anchor="_Toc76585682" w:history="1">
        <w:r w:rsidR="00617597" w:rsidRPr="00107877">
          <w:rPr>
            <w:rStyle w:val="Hipervnculo"/>
            <w:noProof/>
          </w:rPr>
          <w:t>Ilustración 5 - Gráfico del trabajo realizado en el quinto Sprint.</w:t>
        </w:r>
        <w:r w:rsidR="00617597">
          <w:rPr>
            <w:noProof/>
            <w:webHidden/>
          </w:rPr>
          <w:tab/>
        </w:r>
        <w:r w:rsidR="00617597">
          <w:rPr>
            <w:noProof/>
            <w:webHidden/>
          </w:rPr>
          <w:fldChar w:fldCharType="begin"/>
        </w:r>
        <w:r w:rsidR="00617597">
          <w:rPr>
            <w:noProof/>
            <w:webHidden/>
          </w:rPr>
          <w:instrText xml:space="preserve"> PAGEREF _Toc76585682 \h </w:instrText>
        </w:r>
        <w:r w:rsidR="00617597">
          <w:rPr>
            <w:noProof/>
            <w:webHidden/>
          </w:rPr>
        </w:r>
        <w:r w:rsidR="00617597">
          <w:rPr>
            <w:noProof/>
            <w:webHidden/>
          </w:rPr>
          <w:fldChar w:fldCharType="separate"/>
        </w:r>
        <w:r w:rsidR="00675108">
          <w:rPr>
            <w:noProof/>
            <w:webHidden/>
          </w:rPr>
          <w:t>15</w:t>
        </w:r>
        <w:r w:rsidR="00617597">
          <w:rPr>
            <w:noProof/>
            <w:webHidden/>
          </w:rPr>
          <w:fldChar w:fldCharType="end"/>
        </w:r>
      </w:hyperlink>
    </w:p>
    <w:p w14:paraId="67C6C72A" w14:textId="427F5BED" w:rsidR="00617597" w:rsidRDefault="007B739C">
      <w:pPr>
        <w:pStyle w:val="Tabladeilustraciones"/>
        <w:tabs>
          <w:tab w:val="right" w:leader="dot" w:pos="9350"/>
        </w:tabs>
        <w:rPr>
          <w:rFonts w:asciiTheme="minorHAnsi" w:eastAsiaTheme="minorEastAsia" w:hAnsiTheme="minorHAnsi"/>
          <w:noProof/>
          <w:lang w:eastAsia="es-ES"/>
        </w:rPr>
      </w:pPr>
      <w:hyperlink w:anchor="_Toc76585683" w:history="1">
        <w:r w:rsidR="00617597" w:rsidRPr="00107877">
          <w:rPr>
            <w:rStyle w:val="Hipervnculo"/>
            <w:noProof/>
          </w:rPr>
          <w:t>Ilustración 6 - Gráfico del trabajo realizado en el sexto Sprint.</w:t>
        </w:r>
        <w:r w:rsidR="00617597">
          <w:rPr>
            <w:noProof/>
            <w:webHidden/>
          </w:rPr>
          <w:tab/>
        </w:r>
        <w:r w:rsidR="00617597">
          <w:rPr>
            <w:noProof/>
            <w:webHidden/>
          </w:rPr>
          <w:fldChar w:fldCharType="begin"/>
        </w:r>
        <w:r w:rsidR="00617597">
          <w:rPr>
            <w:noProof/>
            <w:webHidden/>
          </w:rPr>
          <w:instrText xml:space="preserve"> PAGEREF _Toc76585683 \h </w:instrText>
        </w:r>
        <w:r w:rsidR="00617597">
          <w:rPr>
            <w:noProof/>
            <w:webHidden/>
          </w:rPr>
        </w:r>
        <w:r w:rsidR="00617597">
          <w:rPr>
            <w:noProof/>
            <w:webHidden/>
          </w:rPr>
          <w:fldChar w:fldCharType="separate"/>
        </w:r>
        <w:r w:rsidR="00675108">
          <w:rPr>
            <w:noProof/>
            <w:webHidden/>
          </w:rPr>
          <w:t>16</w:t>
        </w:r>
        <w:r w:rsidR="00617597">
          <w:rPr>
            <w:noProof/>
            <w:webHidden/>
          </w:rPr>
          <w:fldChar w:fldCharType="end"/>
        </w:r>
      </w:hyperlink>
    </w:p>
    <w:p w14:paraId="4FD3774A" w14:textId="48038449" w:rsidR="00617597" w:rsidRDefault="007B739C">
      <w:pPr>
        <w:pStyle w:val="Tabladeilustraciones"/>
        <w:tabs>
          <w:tab w:val="right" w:leader="dot" w:pos="9350"/>
        </w:tabs>
        <w:rPr>
          <w:rFonts w:asciiTheme="minorHAnsi" w:eastAsiaTheme="minorEastAsia" w:hAnsiTheme="minorHAnsi"/>
          <w:noProof/>
          <w:lang w:eastAsia="es-ES"/>
        </w:rPr>
      </w:pPr>
      <w:hyperlink w:anchor="_Toc76585684" w:history="1">
        <w:r w:rsidR="00617597" w:rsidRPr="00107877">
          <w:rPr>
            <w:rStyle w:val="Hipervnculo"/>
            <w:noProof/>
          </w:rPr>
          <w:t>Ilustración 7 - Gráfico del trabajo realizado en el séptimo Sprint.</w:t>
        </w:r>
        <w:r w:rsidR="00617597">
          <w:rPr>
            <w:noProof/>
            <w:webHidden/>
          </w:rPr>
          <w:tab/>
        </w:r>
        <w:r w:rsidR="00617597">
          <w:rPr>
            <w:noProof/>
            <w:webHidden/>
          </w:rPr>
          <w:fldChar w:fldCharType="begin"/>
        </w:r>
        <w:r w:rsidR="00617597">
          <w:rPr>
            <w:noProof/>
            <w:webHidden/>
          </w:rPr>
          <w:instrText xml:space="preserve"> PAGEREF _Toc76585684 \h </w:instrText>
        </w:r>
        <w:r w:rsidR="00617597">
          <w:rPr>
            <w:noProof/>
            <w:webHidden/>
          </w:rPr>
        </w:r>
        <w:r w:rsidR="00617597">
          <w:rPr>
            <w:noProof/>
            <w:webHidden/>
          </w:rPr>
          <w:fldChar w:fldCharType="separate"/>
        </w:r>
        <w:r w:rsidR="00675108">
          <w:rPr>
            <w:noProof/>
            <w:webHidden/>
          </w:rPr>
          <w:t>18</w:t>
        </w:r>
        <w:r w:rsidR="00617597">
          <w:rPr>
            <w:noProof/>
            <w:webHidden/>
          </w:rPr>
          <w:fldChar w:fldCharType="end"/>
        </w:r>
      </w:hyperlink>
    </w:p>
    <w:p w14:paraId="7E943456" w14:textId="1A78BB05" w:rsidR="00617597" w:rsidRDefault="007B739C">
      <w:pPr>
        <w:pStyle w:val="Tabladeilustraciones"/>
        <w:tabs>
          <w:tab w:val="right" w:leader="dot" w:pos="9350"/>
        </w:tabs>
        <w:rPr>
          <w:rFonts w:asciiTheme="minorHAnsi" w:eastAsiaTheme="minorEastAsia" w:hAnsiTheme="minorHAnsi"/>
          <w:noProof/>
          <w:lang w:eastAsia="es-ES"/>
        </w:rPr>
      </w:pPr>
      <w:hyperlink w:anchor="_Toc76585685" w:history="1">
        <w:r w:rsidR="00617597" w:rsidRPr="00107877">
          <w:rPr>
            <w:rStyle w:val="Hipervnculo"/>
            <w:noProof/>
          </w:rPr>
          <w:t>Ilustración 8 - Gráfico del trabajo realizado en el octavo Sprint.</w:t>
        </w:r>
        <w:r w:rsidR="00617597">
          <w:rPr>
            <w:noProof/>
            <w:webHidden/>
          </w:rPr>
          <w:tab/>
        </w:r>
        <w:r w:rsidR="00617597">
          <w:rPr>
            <w:noProof/>
            <w:webHidden/>
          </w:rPr>
          <w:fldChar w:fldCharType="begin"/>
        </w:r>
        <w:r w:rsidR="00617597">
          <w:rPr>
            <w:noProof/>
            <w:webHidden/>
          </w:rPr>
          <w:instrText xml:space="preserve"> PAGEREF _Toc76585685 \h </w:instrText>
        </w:r>
        <w:r w:rsidR="00617597">
          <w:rPr>
            <w:noProof/>
            <w:webHidden/>
          </w:rPr>
        </w:r>
        <w:r w:rsidR="00617597">
          <w:rPr>
            <w:noProof/>
            <w:webHidden/>
          </w:rPr>
          <w:fldChar w:fldCharType="separate"/>
        </w:r>
        <w:r w:rsidR="00675108">
          <w:rPr>
            <w:noProof/>
            <w:webHidden/>
          </w:rPr>
          <w:t>20</w:t>
        </w:r>
        <w:r w:rsidR="00617597">
          <w:rPr>
            <w:noProof/>
            <w:webHidden/>
          </w:rPr>
          <w:fldChar w:fldCharType="end"/>
        </w:r>
      </w:hyperlink>
    </w:p>
    <w:p w14:paraId="16A8BB02" w14:textId="5D8D8CED" w:rsidR="00617597" w:rsidRDefault="007B739C">
      <w:pPr>
        <w:pStyle w:val="Tabladeilustraciones"/>
        <w:tabs>
          <w:tab w:val="right" w:leader="dot" w:pos="9350"/>
        </w:tabs>
        <w:rPr>
          <w:rFonts w:asciiTheme="minorHAnsi" w:eastAsiaTheme="minorEastAsia" w:hAnsiTheme="minorHAnsi"/>
          <w:noProof/>
          <w:lang w:eastAsia="es-ES"/>
        </w:rPr>
      </w:pPr>
      <w:hyperlink w:anchor="_Toc76585686" w:history="1">
        <w:r w:rsidR="00617597" w:rsidRPr="00107877">
          <w:rPr>
            <w:rStyle w:val="Hipervnculo"/>
            <w:noProof/>
          </w:rPr>
          <w:t>Ilustración 9 - Gráfico del trabajo realizado en el noveno Sprint.</w:t>
        </w:r>
        <w:r w:rsidR="00617597">
          <w:rPr>
            <w:noProof/>
            <w:webHidden/>
          </w:rPr>
          <w:tab/>
        </w:r>
        <w:r w:rsidR="00617597">
          <w:rPr>
            <w:noProof/>
            <w:webHidden/>
          </w:rPr>
          <w:fldChar w:fldCharType="begin"/>
        </w:r>
        <w:r w:rsidR="00617597">
          <w:rPr>
            <w:noProof/>
            <w:webHidden/>
          </w:rPr>
          <w:instrText xml:space="preserve"> PAGEREF _Toc76585686 \h </w:instrText>
        </w:r>
        <w:r w:rsidR="00617597">
          <w:rPr>
            <w:noProof/>
            <w:webHidden/>
          </w:rPr>
        </w:r>
        <w:r w:rsidR="00617597">
          <w:rPr>
            <w:noProof/>
            <w:webHidden/>
          </w:rPr>
          <w:fldChar w:fldCharType="separate"/>
        </w:r>
        <w:r w:rsidR="00675108">
          <w:rPr>
            <w:noProof/>
            <w:webHidden/>
          </w:rPr>
          <w:t>22</w:t>
        </w:r>
        <w:r w:rsidR="00617597">
          <w:rPr>
            <w:noProof/>
            <w:webHidden/>
          </w:rPr>
          <w:fldChar w:fldCharType="end"/>
        </w:r>
      </w:hyperlink>
    </w:p>
    <w:p w14:paraId="621B07A1" w14:textId="13E408C8" w:rsidR="00617597" w:rsidRDefault="007B739C">
      <w:pPr>
        <w:pStyle w:val="Tabladeilustraciones"/>
        <w:tabs>
          <w:tab w:val="right" w:leader="dot" w:pos="9350"/>
        </w:tabs>
        <w:rPr>
          <w:rFonts w:asciiTheme="minorHAnsi" w:eastAsiaTheme="minorEastAsia" w:hAnsiTheme="minorHAnsi"/>
          <w:noProof/>
          <w:lang w:eastAsia="es-ES"/>
        </w:rPr>
      </w:pPr>
      <w:hyperlink w:anchor="_Toc76585687" w:history="1">
        <w:r w:rsidR="00617597" w:rsidRPr="00107877">
          <w:rPr>
            <w:rStyle w:val="Hipervnculo"/>
            <w:noProof/>
          </w:rPr>
          <w:t>Ilustración 10 - Gráfico del trabajo realizado en el décimo Sprint.</w:t>
        </w:r>
        <w:r w:rsidR="00617597">
          <w:rPr>
            <w:noProof/>
            <w:webHidden/>
          </w:rPr>
          <w:tab/>
        </w:r>
        <w:r w:rsidR="00617597">
          <w:rPr>
            <w:noProof/>
            <w:webHidden/>
          </w:rPr>
          <w:fldChar w:fldCharType="begin"/>
        </w:r>
        <w:r w:rsidR="00617597">
          <w:rPr>
            <w:noProof/>
            <w:webHidden/>
          </w:rPr>
          <w:instrText xml:space="preserve"> PAGEREF _Toc76585687 \h </w:instrText>
        </w:r>
        <w:r w:rsidR="00617597">
          <w:rPr>
            <w:noProof/>
            <w:webHidden/>
          </w:rPr>
        </w:r>
        <w:r w:rsidR="00617597">
          <w:rPr>
            <w:noProof/>
            <w:webHidden/>
          </w:rPr>
          <w:fldChar w:fldCharType="separate"/>
        </w:r>
        <w:r w:rsidR="00675108">
          <w:rPr>
            <w:noProof/>
            <w:webHidden/>
          </w:rPr>
          <w:t>24</w:t>
        </w:r>
        <w:r w:rsidR="00617597">
          <w:rPr>
            <w:noProof/>
            <w:webHidden/>
          </w:rPr>
          <w:fldChar w:fldCharType="end"/>
        </w:r>
      </w:hyperlink>
    </w:p>
    <w:p w14:paraId="42008567" w14:textId="41CCEE57" w:rsidR="00617597" w:rsidRDefault="007B739C">
      <w:pPr>
        <w:pStyle w:val="Tabladeilustraciones"/>
        <w:tabs>
          <w:tab w:val="right" w:leader="dot" w:pos="9350"/>
        </w:tabs>
        <w:rPr>
          <w:rFonts w:asciiTheme="minorHAnsi" w:eastAsiaTheme="minorEastAsia" w:hAnsiTheme="minorHAnsi"/>
          <w:noProof/>
          <w:lang w:eastAsia="es-ES"/>
        </w:rPr>
      </w:pPr>
      <w:hyperlink w:anchor="_Toc76585688" w:history="1">
        <w:r w:rsidR="00617597" w:rsidRPr="00107877">
          <w:rPr>
            <w:rStyle w:val="Hipervnculo"/>
            <w:noProof/>
          </w:rPr>
          <w:t>Ilustración 11 - Gráfico del trabajo realizado en el undécimo Sprint.</w:t>
        </w:r>
        <w:r w:rsidR="00617597">
          <w:rPr>
            <w:noProof/>
            <w:webHidden/>
          </w:rPr>
          <w:tab/>
        </w:r>
        <w:r w:rsidR="00617597">
          <w:rPr>
            <w:noProof/>
            <w:webHidden/>
          </w:rPr>
          <w:fldChar w:fldCharType="begin"/>
        </w:r>
        <w:r w:rsidR="00617597">
          <w:rPr>
            <w:noProof/>
            <w:webHidden/>
          </w:rPr>
          <w:instrText xml:space="preserve"> PAGEREF _Toc76585688 \h </w:instrText>
        </w:r>
        <w:r w:rsidR="00617597">
          <w:rPr>
            <w:noProof/>
            <w:webHidden/>
          </w:rPr>
        </w:r>
        <w:r w:rsidR="00617597">
          <w:rPr>
            <w:noProof/>
            <w:webHidden/>
          </w:rPr>
          <w:fldChar w:fldCharType="separate"/>
        </w:r>
        <w:r w:rsidR="00675108">
          <w:rPr>
            <w:noProof/>
            <w:webHidden/>
          </w:rPr>
          <w:t>26</w:t>
        </w:r>
        <w:r w:rsidR="00617597">
          <w:rPr>
            <w:noProof/>
            <w:webHidden/>
          </w:rPr>
          <w:fldChar w:fldCharType="end"/>
        </w:r>
      </w:hyperlink>
    </w:p>
    <w:p w14:paraId="290A990F" w14:textId="50EE71F1" w:rsidR="00617597" w:rsidRDefault="007B739C">
      <w:pPr>
        <w:pStyle w:val="Tabladeilustraciones"/>
        <w:tabs>
          <w:tab w:val="right" w:leader="dot" w:pos="9350"/>
        </w:tabs>
        <w:rPr>
          <w:rFonts w:asciiTheme="minorHAnsi" w:eastAsiaTheme="minorEastAsia" w:hAnsiTheme="minorHAnsi"/>
          <w:noProof/>
          <w:lang w:eastAsia="es-ES"/>
        </w:rPr>
      </w:pPr>
      <w:hyperlink w:anchor="_Toc76585689" w:history="1">
        <w:r w:rsidR="00617597" w:rsidRPr="00107877">
          <w:rPr>
            <w:rStyle w:val="Hipervnculo"/>
            <w:noProof/>
          </w:rPr>
          <w:t>Ilustración 12 - Gráfico del trabajo realizado en el duodécimo Sprint.</w:t>
        </w:r>
        <w:r w:rsidR="00617597">
          <w:rPr>
            <w:noProof/>
            <w:webHidden/>
          </w:rPr>
          <w:tab/>
        </w:r>
        <w:r w:rsidR="00617597">
          <w:rPr>
            <w:noProof/>
            <w:webHidden/>
          </w:rPr>
          <w:fldChar w:fldCharType="begin"/>
        </w:r>
        <w:r w:rsidR="00617597">
          <w:rPr>
            <w:noProof/>
            <w:webHidden/>
          </w:rPr>
          <w:instrText xml:space="preserve"> PAGEREF _Toc76585689 \h </w:instrText>
        </w:r>
        <w:r w:rsidR="00617597">
          <w:rPr>
            <w:noProof/>
            <w:webHidden/>
          </w:rPr>
        </w:r>
        <w:r w:rsidR="00617597">
          <w:rPr>
            <w:noProof/>
            <w:webHidden/>
          </w:rPr>
          <w:fldChar w:fldCharType="separate"/>
        </w:r>
        <w:r w:rsidR="00675108">
          <w:rPr>
            <w:noProof/>
            <w:webHidden/>
          </w:rPr>
          <w:t>27</w:t>
        </w:r>
        <w:r w:rsidR="00617597">
          <w:rPr>
            <w:noProof/>
            <w:webHidden/>
          </w:rPr>
          <w:fldChar w:fldCharType="end"/>
        </w:r>
      </w:hyperlink>
    </w:p>
    <w:p w14:paraId="169EA9B8" w14:textId="2507F86F" w:rsidR="00617597" w:rsidRDefault="007B739C">
      <w:pPr>
        <w:pStyle w:val="Tabladeilustraciones"/>
        <w:tabs>
          <w:tab w:val="right" w:leader="dot" w:pos="9350"/>
        </w:tabs>
        <w:rPr>
          <w:rFonts w:asciiTheme="minorHAnsi" w:eastAsiaTheme="minorEastAsia" w:hAnsiTheme="minorHAnsi"/>
          <w:noProof/>
          <w:lang w:eastAsia="es-ES"/>
        </w:rPr>
      </w:pPr>
      <w:hyperlink w:anchor="_Toc76585690" w:history="1">
        <w:r w:rsidR="00617597" w:rsidRPr="00107877">
          <w:rPr>
            <w:rStyle w:val="Hipervnculo"/>
            <w:noProof/>
          </w:rPr>
          <w:t>Ilustración 13 - Gráfico del trabajo realizado en el decimotercero Sprint.</w:t>
        </w:r>
        <w:r w:rsidR="00617597">
          <w:rPr>
            <w:noProof/>
            <w:webHidden/>
          </w:rPr>
          <w:tab/>
        </w:r>
        <w:r w:rsidR="00617597">
          <w:rPr>
            <w:noProof/>
            <w:webHidden/>
          </w:rPr>
          <w:fldChar w:fldCharType="begin"/>
        </w:r>
        <w:r w:rsidR="00617597">
          <w:rPr>
            <w:noProof/>
            <w:webHidden/>
          </w:rPr>
          <w:instrText xml:space="preserve"> PAGEREF _Toc76585690 \h </w:instrText>
        </w:r>
        <w:r w:rsidR="00617597">
          <w:rPr>
            <w:noProof/>
            <w:webHidden/>
          </w:rPr>
        </w:r>
        <w:r w:rsidR="00617597">
          <w:rPr>
            <w:noProof/>
            <w:webHidden/>
          </w:rPr>
          <w:fldChar w:fldCharType="separate"/>
        </w:r>
        <w:r w:rsidR="00675108">
          <w:rPr>
            <w:noProof/>
            <w:webHidden/>
          </w:rPr>
          <w:t>29</w:t>
        </w:r>
        <w:r w:rsidR="00617597">
          <w:rPr>
            <w:noProof/>
            <w:webHidden/>
          </w:rPr>
          <w:fldChar w:fldCharType="end"/>
        </w:r>
      </w:hyperlink>
    </w:p>
    <w:p w14:paraId="5FE1C671" w14:textId="4D04A08F" w:rsidR="00617597" w:rsidRDefault="007B739C">
      <w:pPr>
        <w:pStyle w:val="Tabladeilustraciones"/>
        <w:tabs>
          <w:tab w:val="right" w:leader="dot" w:pos="9350"/>
        </w:tabs>
        <w:rPr>
          <w:rFonts w:asciiTheme="minorHAnsi" w:eastAsiaTheme="minorEastAsia" w:hAnsiTheme="minorHAnsi"/>
          <w:noProof/>
          <w:lang w:eastAsia="es-ES"/>
        </w:rPr>
      </w:pPr>
      <w:hyperlink w:anchor="_Toc76585691" w:history="1">
        <w:r w:rsidR="00617597" w:rsidRPr="00107877">
          <w:rPr>
            <w:rStyle w:val="Hipervnculo"/>
            <w:noProof/>
          </w:rPr>
          <w:t>Ilustración 14 - Gráfico del trabajo realizado en el decimocuarto Sprint.</w:t>
        </w:r>
        <w:r w:rsidR="00617597">
          <w:rPr>
            <w:noProof/>
            <w:webHidden/>
          </w:rPr>
          <w:tab/>
        </w:r>
        <w:r w:rsidR="00617597">
          <w:rPr>
            <w:noProof/>
            <w:webHidden/>
          </w:rPr>
          <w:fldChar w:fldCharType="begin"/>
        </w:r>
        <w:r w:rsidR="00617597">
          <w:rPr>
            <w:noProof/>
            <w:webHidden/>
          </w:rPr>
          <w:instrText xml:space="preserve"> PAGEREF _Toc76585691 \h </w:instrText>
        </w:r>
        <w:r w:rsidR="00617597">
          <w:rPr>
            <w:noProof/>
            <w:webHidden/>
          </w:rPr>
        </w:r>
        <w:r w:rsidR="00617597">
          <w:rPr>
            <w:noProof/>
            <w:webHidden/>
          </w:rPr>
          <w:fldChar w:fldCharType="separate"/>
        </w:r>
        <w:r w:rsidR="00675108">
          <w:rPr>
            <w:noProof/>
            <w:webHidden/>
          </w:rPr>
          <w:t>31</w:t>
        </w:r>
        <w:r w:rsidR="00617597">
          <w:rPr>
            <w:noProof/>
            <w:webHidden/>
          </w:rPr>
          <w:fldChar w:fldCharType="end"/>
        </w:r>
      </w:hyperlink>
    </w:p>
    <w:p w14:paraId="7386CBA4" w14:textId="4EFECCA9" w:rsidR="00617597" w:rsidRDefault="007B739C">
      <w:pPr>
        <w:pStyle w:val="Tabladeilustraciones"/>
        <w:tabs>
          <w:tab w:val="right" w:leader="dot" w:pos="9350"/>
        </w:tabs>
        <w:rPr>
          <w:rFonts w:asciiTheme="minorHAnsi" w:eastAsiaTheme="minorEastAsia" w:hAnsiTheme="minorHAnsi"/>
          <w:noProof/>
          <w:lang w:eastAsia="es-ES"/>
        </w:rPr>
      </w:pPr>
      <w:hyperlink w:anchor="_Toc76585692" w:history="1">
        <w:r w:rsidR="00617597" w:rsidRPr="00107877">
          <w:rPr>
            <w:rStyle w:val="Hipervnculo"/>
            <w:noProof/>
          </w:rPr>
          <w:t>Ilustración 15 - Gráfico del trabajo realizado en el decimoquinto Sprint.</w:t>
        </w:r>
        <w:r w:rsidR="00617597">
          <w:rPr>
            <w:noProof/>
            <w:webHidden/>
          </w:rPr>
          <w:tab/>
        </w:r>
        <w:r w:rsidR="00617597">
          <w:rPr>
            <w:noProof/>
            <w:webHidden/>
          </w:rPr>
          <w:fldChar w:fldCharType="begin"/>
        </w:r>
        <w:r w:rsidR="00617597">
          <w:rPr>
            <w:noProof/>
            <w:webHidden/>
          </w:rPr>
          <w:instrText xml:space="preserve"> PAGEREF _Toc76585692 \h </w:instrText>
        </w:r>
        <w:r w:rsidR="00617597">
          <w:rPr>
            <w:noProof/>
            <w:webHidden/>
          </w:rPr>
        </w:r>
        <w:r w:rsidR="00617597">
          <w:rPr>
            <w:noProof/>
            <w:webHidden/>
          </w:rPr>
          <w:fldChar w:fldCharType="separate"/>
        </w:r>
        <w:r w:rsidR="00675108">
          <w:rPr>
            <w:noProof/>
            <w:webHidden/>
          </w:rPr>
          <w:t>33</w:t>
        </w:r>
        <w:r w:rsidR="00617597">
          <w:rPr>
            <w:noProof/>
            <w:webHidden/>
          </w:rPr>
          <w:fldChar w:fldCharType="end"/>
        </w:r>
      </w:hyperlink>
    </w:p>
    <w:p w14:paraId="153F56AE" w14:textId="782161EA" w:rsidR="00617597" w:rsidRDefault="007B739C">
      <w:pPr>
        <w:pStyle w:val="Tabladeilustraciones"/>
        <w:tabs>
          <w:tab w:val="right" w:leader="dot" w:pos="9350"/>
        </w:tabs>
        <w:rPr>
          <w:rFonts w:asciiTheme="minorHAnsi" w:eastAsiaTheme="minorEastAsia" w:hAnsiTheme="minorHAnsi"/>
          <w:noProof/>
          <w:lang w:eastAsia="es-ES"/>
        </w:rPr>
      </w:pPr>
      <w:hyperlink w:anchor="_Toc76585693" w:history="1">
        <w:r w:rsidR="00617597" w:rsidRPr="00107877">
          <w:rPr>
            <w:rStyle w:val="Hipervnculo"/>
            <w:noProof/>
          </w:rPr>
          <w:t>Ilustración 16 - Seguridad social</w:t>
        </w:r>
        <w:r w:rsidR="00617597">
          <w:rPr>
            <w:noProof/>
            <w:webHidden/>
          </w:rPr>
          <w:tab/>
        </w:r>
        <w:r w:rsidR="00617597">
          <w:rPr>
            <w:noProof/>
            <w:webHidden/>
          </w:rPr>
          <w:fldChar w:fldCharType="begin"/>
        </w:r>
        <w:r w:rsidR="00617597">
          <w:rPr>
            <w:noProof/>
            <w:webHidden/>
          </w:rPr>
          <w:instrText xml:space="preserve"> PAGEREF _Toc76585693 \h </w:instrText>
        </w:r>
        <w:r w:rsidR="00617597">
          <w:rPr>
            <w:noProof/>
            <w:webHidden/>
          </w:rPr>
        </w:r>
        <w:r w:rsidR="00617597">
          <w:rPr>
            <w:noProof/>
            <w:webHidden/>
          </w:rPr>
          <w:fldChar w:fldCharType="separate"/>
        </w:r>
        <w:r w:rsidR="00675108">
          <w:rPr>
            <w:noProof/>
            <w:webHidden/>
          </w:rPr>
          <w:t>35</w:t>
        </w:r>
        <w:r w:rsidR="00617597">
          <w:rPr>
            <w:noProof/>
            <w:webHidden/>
          </w:rPr>
          <w:fldChar w:fldCharType="end"/>
        </w:r>
      </w:hyperlink>
    </w:p>
    <w:p w14:paraId="39ED0DAE" w14:textId="74CEF4C2" w:rsidR="00617597" w:rsidRDefault="007B739C">
      <w:pPr>
        <w:pStyle w:val="Tabladeilustraciones"/>
        <w:tabs>
          <w:tab w:val="right" w:leader="dot" w:pos="9350"/>
        </w:tabs>
        <w:rPr>
          <w:rFonts w:asciiTheme="minorHAnsi" w:eastAsiaTheme="minorEastAsia" w:hAnsiTheme="minorHAnsi"/>
          <w:noProof/>
          <w:lang w:eastAsia="es-ES"/>
        </w:rPr>
      </w:pPr>
      <w:hyperlink w:anchor="_Toc76585694" w:history="1">
        <w:r w:rsidR="00617597" w:rsidRPr="00107877">
          <w:rPr>
            <w:rStyle w:val="Hipervnculo"/>
            <w:noProof/>
          </w:rPr>
          <w:t>Ilustración 17 - Diagrama de casos de uso.</w:t>
        </w:r>
        <w:r w:rsidR="00617597">
          <w:rPr>
            <w:noProof/>
            <w:webHidden/>
          </w:rPr>
          <w:tab/>
        </w:r>
        <w:r w:rsidR="00617597">
          <w:rPr>
            <w:noProof/>
            <w:webHidden/>
          </w:rPr>
          <w:fldChar w:fldCharType="begin"/>
        </w:r>
        <w:r w:rsidR="00617597">
          <w:rPr>
            <w:noProof/>
            <w:webHidden/>
          </w:rPr>
          <w:instrText xml:space="preserve"> PAGEREF _Toc76585694 \h </w:instrText>
        </w:r>
        <w:r w:rsidR="00617597">
          <w:rPr>
            <w:noProof/>
            <w:webHidden/>
          </w:rPr>
        </w:r>
        <w:r w:rsidR="00617597">
          <w:rPr>
            <w:noProof/>
            <w:webHidden/>
          </w:rPr>
          <w:fldChar w:fldCharType="separate"/>
        </w:r>
        <w:r w:rsidR="00675108">
          <w:rPr>
            <w:noProof/>
            <w:webHidden/>
          </w:rPr>
          <w:t>42</w:t>
        </w:r>
        <w:r w:rsidR="00617597">
          <w:rPr>
            <w:noProof/>
            <w:webHidden/>
          </w:rPr>
          <w:fldChar w:fldCharType="end"/>
        </w:r>
      </w:hyperlink>
    </w:p>
    <w:p w14:paraId="56329617" w14:textId="41110D2C" w:rsidR="00617597" w:rsidRDefault="007B739C">
      <w:pPr>
        <w:pStyle w:val="Tabladeilustraciones"/>
        <w:tabs>
          <w:tab w:val="right" w:leader="dot" w:pos="9350"/>
        </w:tabs>
        <w:rPr>
          <w:rFonts w:asciiTheme="minorHAnsi" w:eastAsiaTheme="minorEastAsia" w:hAnsiTheme="minorHAnsi"/>
          <w:noProof/>
          <w:lang w:eastAsia="es-ES"/>
        </w:rPr>
      </w:pPr>
      <w:hyperlink w:anchor="_Toc76585695" w:history="1">
        <w:r w:rsidR="00617597" w:rsidRPr="00107877">
          <w:rPr>
            <w:rStyle w:val="Hipervnculo"/>
            <w:noProof/>
          </w:rPr>
          <w:t>Ilustración 18 - Estructura de la base de datos.</w:t>
        </w:r>
        <w:r w:rsidR="00617597">
          <w:rPr>
            <w:noProof/>
            <w:webHidden/>
          </w:rPr>
          <w:tab/>
        </w:r>
        <w:r w:rsidR="00617597">
          <w:rPr>
            <w:noProof/>
            <w:webHidden/>
          </w:rPr>
          <w:fldChar w:fldCharType="begin"/>
        </w:r>
        <w:r w:rsidR="00617597">
          <w:rPr>
            <w:noProof/>
            <w:webHidden/>
          </w:rPr>
          <w:instrText xml:space="preserve"> PAGEREF _Toc76585695 \h </w:instrText>
        </w:r>
        <w:r w:rsidR="00617597">
          <w:rPr>
            <w:noProof/>
            <w:webHidden/>
          </w:rPr>
        </w:r>
        <w:r w:rsidR="00617597">
          <w:rPr>
            <w:noProof/>
            <w:webHidden/>
          </w:rPr>
          <w:fldChar w:fldCharType="separate"/>
        </w:r>
        <w:r w:rsidR="00675108">
          <w:rPr>
            <w:noProof/>
            <w:webHidden/>
          </w:rPr>
          <w:t>48</w:t>
        </w:r>
        <w:r w:rsidR="00617597">
          <w:rPr>
            <w:noProof/>
            <w:webHidden/>
          </w:rPr>
          <w:fldChar w:fldCharType="end"/>
        </w:r>
      </w:hyperlink>
    </w:p>
    <w:p w14:paraId="6DB4CDF0" w14:textId="34A84AB2" w:rsidR="00617597" w:rsidRDefault="007B739C">
      <w:pPr>
        <w:pStyle w:val="Tabladeilustraciones"/>
        <w:tabs>
          <w:tab w:val="right" w:leader="dot" w:pos="9350"/>
        </w:tabs>
        <w:rPr>
          <w:rFonts w:asciiTheme="minorHAnsi" w:eastAsiaTheme="minorEastAsia" w:hAnsiTheme="minorHAnsi"/>
          <w:noProof/>
          <w:lang w:eastAsia="es-ES"/>
        </w:rPr>
      </w:pPr>
      <w:hyperlink w:anchor="_Toc76585696" w:history="1">
        <w:r w:rsidR="00617597" w:rsidRPr="00107877">
          <w:rPr>
            <w:rStyle w:val="Hipervnculo"/>
            <w:noProof/>
          </w:rPr>
          <w:t>Ilustración 19 - Modelo-vista-controlador (MVC)</w:t>
        </w:r>
        <w:r w:rsidR="00617597">
          <w:rPr>
            <w:noProof/>
            <w:webHidden/>
          </w:rPr>
          <w:tab/>
        </w:r>
        <w:r w:rsidR="00617597">
          <w:rPr>
            <w:noProof/>
            <w:webHidden/>
          </w:rPr>
          <w:fldChar w:fldCharType="begin"/>
        </w:r>
        <w:r w:rsidR="00617597">
          <w:rPr>
            <w:noProof/>
            <w:webHidden/>
          </w:rPr>
          <w:instrText xml:space="preserve"> PAGEREF _Toc76585696 \h </w:instrText>
        </w:r>
        <w:r w:rsidR="00617597">
          <w:rPr>
            <w:noProof/>
            <w:webHidden/>
          </w:rPr>
        </w:r>
        <w:r w:rsidR="00617597">
          <w:rPr>
            <w:noProof/>
            <w:webHidden/>
          </w:rPr>
          <w:fldChar w:fldCharType="separate"/>
        </w:r>
        <w:r w:rsidR="00675108">
          <w:rPr>
            <w:noProof/>
            <w:webHidden/>
          </w:rPr>
          <w:t>50</w:t>
        </w:r>
        <w:r w:rsidR="00617597">
          <w:rPr>
            <w:noProof/>
            <w:webHidden/>
          </w:rPr>
          <w:fldChar w:fldCharType="end"/>
        </w:r>
      </w:hyperlink>
    </w:p>
    <w:p w14:paraId="4C4D6B5F" w14:textId="212165B0" w:rsidR="00617597" w:rsidRDefault="007B739C">
      <w:pPr>
        <w:pStyle w:val="Tabladeilustraciones"/>
        <w:tabs>
          <w:tab w:val="right" w:leader="dot" w:pos="9350"/>
        </w:tabs>
        <w:rPr>
          <w:rFonts w:asciiTheme="minorHAnsi" w:eastAsiaTheme="minorEastAsia" w:hAnsiTheme="minorHAnsi"/>
          <w:noProof/>
          <w:lang w:eastAsia="es-ES"/>
        </w:rPr>
      </w:pPr>
      <w:hyperlink w:anchor="_Toc76585697" w:history="1">
        <w:r w:rsidR="00617597" w:rsidRPr="00107877">
          <w:rPr>
            <w:rStyle w:val="Hipervnculo"/>
            <w:noProof/>
          </w:rPr>
          <w:t>Ilustración 20 - Diagrama de paquetes.</w:t>
        </w:r>
        <w:r w:rsidR="00617597">
          <w:rPr>
            <w:noProof/>
            <w:webHidden/>
          </w:rPr>
          <w:tab/>
        </w:r>
        <w:r w:rsidR="00617597">
          <w:rPr>
            <w:noProof/>
            <w:webHidden/>
          </w:rPr>
          <w:fldChar w:fldCharType="begin"/>
        </w:r>
        <w:r w:rsidR="00617597">
          <w:rPr>
            <w:noProof/>
            <w:webHidden/>
          </w:rPr>
          <w:instrText xml:space="preserve"> PAGEREF _Toc76585697 \h </w:instrText>
        </w:r>
        <w:r w:rsidR="00617597">
          <w:rPr>
            <w:noProof/>
            <w:webHidden/>
          </w:rPr>
        </w:r>
        <w:r w:rsidR="00617597">
          <w:rPr>
            <w:noProof/>
            <w:webHidden/>
          </w:rPr>
          <w:fldChar w:fldCharType="separate"/>
        </w:r>
        <w:r w:rsidR="00675108">
          <w:rPr>
            <w:noProof/>
            <w:webHidden/>
          </w:rPr>
          <w:t>51</w:t>
        </w:r>
        <w:r w:rsidR="00617597">
          <w:rPr>
            <w:noProof/>
            <w:webHidden/>
          </w:rPr>
          <w:fldChar w:fldCharType="end"/>
        </w:r>
      </w:hyperlink>
    </w:p>
    <w:p w14:paraId="511CE6AA" w14:textId="4C28F9D3" w:rsidR="00617597" w:rsidRDefault="007B739C">
      <w:pPr>
        <w:pStyle w:val="Tabladeilustraciones"/>
        <w:tabs>
          <w:tab w:val="right" w:leader="dot" w:pos="9350"/>
        </w:tabs>
        <w:rPr>
          <w:rFonts w:asciiTheme="minorHAnsi" w:eastAsiaTheme="minorEastAsia" w:hAnsiTheme="minorHAnsi"/>
          <w:noProof/>
          <w:lang w:eastAsia="es-ES"/>
        </w:rPr>
      </w:pPr>
      <w:hyperlink w:anchor="_Toc76585698" w:history="1">
        <w:r w:rsidR="00617597" w:rsidRPr="00107877">
          <w:rPr>
            <w:rStyle w:val="Hipervnculo"/>
            <w:noProof/>
          </w:rPr>
          <w:t>Ilustración 21 - Diseño procedimental registro y login.</w:t>
        </w:r>
        <w:r w:rsidR="00617597">
          <w:rPr>
            <w:noProof/>
            <w:webHidden/>
          </w:rPr>
          <w:tab/>
        </w:r>
        <w:r w:rsidR="00617597">
          <w:rPr>
            <w:noProof/>
            <w:webHidden/>
          </w:rPr>
          <w:fldChar w:fldCharType="begin"/>
        </w:r>
        <w:r w:rsidR="00617597">
          <w:rPr>
            <w:noProof/>
            <w:webHidden/>
          </w:rPr>
          <w:instrText xml:space="preserve"> PAGEREF _Toc76585698 \h </w:instrText>
        </w:r>
        <w:r w:rsidR="00617597">
          <w:rPr>
            <w:noProof/>
            <w:webHidden/>
          </w:rPr>
        </w:r>
        <w:r w:rsidR="00617597">
          <w:rPr>
            <w:noProof/>
            <w:webHidden/>
          </w:rPr>
          <w:fldChar w:fldCharType="separate"/>
        </w:r>
        <w:r w:rsidR="00675108">
          <w:rPr>
            <w:noProof/>
            <w:webHidden/>
          </w:rPr>
          <w:t>52</w:t>
        </w:r>
        <w:r w:rsidR="00617597">
          <w:rPr>
            <w:noProof/>
            <w:webHidden/>
          </w:rPr>
          <w:fldChar w:fldCharType="end"/>
        </w:r>
      </w:hyperlink>
    </w:p>
    <w:p w14:paraId="5CC9E8B7" w14:textId="6776A82D" w:rsidR="00617597" w:rsidRDefault="007B739C">
      <w:pPr>
        <w:pStyle w:val="Tabladeilustraciones"/>
        <w:tabs>
          <w:tab w:val="right" w:leader="dot" w:pos="9350"/>
        </w:tabs>
        <w:rPr>
          <w:rFonts w:asciiTheme="minorHAnsi" w:eastAsiaTheme="minorEastAsia" w:hAnsiTheme="minorHAnsi"/>
          <w:noProof/>
          <w:lang w:eastAsia="es-ES"/>
        </w:rPr>
      </w:pPr>
      <w:hyperlink w:anchor="_Toc76585699" w:history="1">
        <w:r w:rsidR="00617597" w:rsidRPr="00107877">
          <w:rPr>
            <w:rStyle w:val="Hipervnculo"/>
            <w:noProof/>
          </w:rPr>
          <w:t>Ilustración 22 - Diseño procedimental redes aleatorias.</w:t>
        </w:r>
        <w:r w:rsidR="00617597">
          <w:rPr>
            <w:noProof/>
            <w:webHidden/>
          </w:rPr>
          <w:tab/>
        </w:r>
        <w:r w:rsidR="00617597">
          <w:rPr>
            <w:noProof/>
            <w:webHidden/>
          </w:rPr>
          <w:fldChar w:fldCharType="begin"/>
        </w:r>
        <w:r w:rsidR="00617597">
          <w:rPr>
            <w:noProof/>
            <w:webHidden/>
          </w:rPr>
          <w:instrText xml:space="preserve"> PAGEREF _Toc76585699 \h </w:instrText>
        </w:r>
        <w:r w:rsidR="00617597">
          <w:rPr>
            <w:noProof/>
            <w:webHidden/>
          </w:rPr>
        </w:r>
        <w:r w:rsidR="00617597">
          <w:rPr>
            <w:noProof/>
            <w:webHidden/>
          </w:rPr>
          <w:fldChar w:fldCharType="separate"/>
        </w:r>
        <w:r w:rsidR="00675108">
          <w:rPr>
            <w:noProof/>
            <w:webHidden/>
          </w:rPr>
          <w:t>53</w:t>
        </w:r>
        <w:r w:rsidR="00617597">
          <w:rPr>
            <w:noProof/>
            <w:webHidden/>
          </w:rPr>
          <w:fldChar w:fldCharType="end"/>
        </w:r>
      </w:hyperlink>
    </w:p>
    <w:p w14:paraId="48F18FF8" w14:textId="0A80A5C2" w:rsidR="00617597" w:rsidRDefault="007B739C">
      <w:pPr>
        <w:pStyle w:val="Tabladeilustraciones"/>
        <w:tabs>
          <w:tab w:val="right" w:leader="dot" w:pos="9350"/>
        </w:tabs>
        <w:rPr>
          <w:rFonts w:asciiTheme="minorHAnsi" w:eastAsiaTheme="minorEastAsia" w:hAnsiTheme="minorHAnsi"/>
          <w:noProof/>
          <w:lang w:eastAsia="es-ES"/>
        </w:rPr>
      </w:pPr>
      <w:hyperlink w:anchor="_Toc76585700" w:history="1">
        <w:r w:rsidR="00617597" w:rsidRPr="00107877">
          <w:rPr>
            <w:rStyle w:val="Hipervnculo"/>
            <w:noProof/>
          </w:rPr>
          <w:t>Ilustración 23 - pantalla principal prototipo.</w:t>
        </w:r>
        <w:r w:rsidR="00617597">
          <w:rPr>
            <w:noProof/>
            <w:webHidden/>
          </w:rPr>
          <w:tab/>
        </w:r>
        <w:r w:rsidR="00617597">
          <w:rPr>
            <w:noProof/>
            <w:webHidden/>
          </w:rPr>
          <w:fldChar w:fldCharType="begin"/>
        </w:r>
        <w:r w:rsidR="00617597">
          <w:rPr>
            <w:noProof/>
            <w:webHidden/>
          </w:rPr>
          <w:instrText xml:space="preserve"> PAGEREF _Toc76585700 \h </w:instrText>
        </w:r>
        <w:r w:rsidR="00617597">
          <w:rPr>
            <w:noProof/>
            <w:webHidden/>
          </w:rPr>
        </w:r>
        <w:r w:rsidR="00617597">
          <w:rPr>
            <w:noProof/>
            <w:webHidden/>
          </w:rPr>
          <w:fldChar w:fldCharType="separate"/>
        </w:r>
        <w:r w:rsidR="00675108">
          <w:rPr>
            <w:noProof/>
            <w:webHidden/>
          </w:rPr>
          <w:t>54</w:t>
        </w:r>
        <w:r w:rsidR="00617597">
          <w:rPr>
            <w:noProof/>
            <w:webHidden/>
          </w:rPr>
          <w:fldChar w:fldCharType="end"/>
        </w:r>
      </w:hyperlink>
    </w:p>
    <w:p w14:paraId="762CEE9D" w14:textId="7E26FA90" w:rsidR="00617597" w:rsidRDefault="007B739C">
      <w:pPr>
        <w:pStyle w:val="Tabladeilustraciones"/>
        <w:tabs>
          <w:tab w:val="right" w:leader="dot" w:pos="9350"/>
        </w:tabs>
        <w:rPr>
          <w:rFonts w:asciiTheme="minorHAnsi" w:eastAsiaTheme="minorEastAsia" w:hAnsiTheme="minorHAnsi"/>
          <w:noProof/>
          <w:lang w:eastAsia="es-ES"/>
        </w:rPr>
      </w:pPr>
      <w:hyperlink w:anchor="_Toc76585701" w:history="1">
        <w:r w:rsidR="00617597" w:rsidRPr="00107877">
          <w:rPr>
            <w:rStyle w:val="Hipervnculo"/>
            <w:noProof/>
          </w:rPr>
          <w:t>Ilustración 24 - Sobre la aplicación prototipo.</w:t>
        </w:r>
        <w:r w:rsidR="00617597">
          <w:rPr>
            <w:noProof/>
            <w:webHidden/>
          </w:rPr>
          <w:tab/>
        </w:r>
        <w:r w:rsidR="00617597">
          <w:rPr>
            <w:noProof/>
            <w:webHidden/>
          </w:rPr>
          <w:fldChar w:fldCharType="begin"/>
        </w:r>
        <w:r w:rsidR="00617597">
          <w:rPr>
            <w:noProof/>
            <w:webHidden/>
          </w:rPr>
          <w:instrText xml:space="preserve"> PAGEREF _Toc76585701 \h </w:instrText>
        </w:r>
        <w:r w:rsidR="00617597">
          <w:rPr>
            <w:noProof/>
            <w:webHidden/>
          </w:rPr>
        </w:r>
        <w:r w:rsidR="00617597">
          <w:rPr>
            <w:noProof/>
            <w:webHidden/>
          </w:rPr>
          <w:fldChar w:fldCharType="separate"/>
        </w:r>
        <w:r w:rsidR="00675108">
          <w:rPr>
            <w:noProof/>
            <w:webHidden/>
          </w:rPr>
          <w:t>54</w:t>
        </w:r>
        <w:r w:rsidR="00617597">
          <w:rPr>
            <w:noProof/>
            <w:webHidden/>
          </w:rPr>
          <w:fldChar w:fldCharType="end"/>
        </w:r>
      </w:hyperlink>
    </w:p>
    <w:p w14:paraId="34CAEEDA" w14:textId="70A6D55A" w:rsidR="00617597" w:rsidRDefault="007B739C">
      <w:pPr>
        <w:pStyle w:val="Tabladeilustraciones"/>
        <w:tabs>
          <w:tab w:val="right" w:leader="dot" w:pos="9350"/>
        </w:tabs>
        <w:rPr>
          <w:rFonts w:asciiTheme="minorHAnsi" w:eastAsiaTheme="minorEastAsia" w:hAnsiTheme="minorHAnsi"/>
          <w:noProof/>
          <w:lang w:eastAsia="es-ES"/>
        </w:rPr>
      </w:pPr>
      <w:hyperlink w:anchor="_Toc76585702" w:history="1">
        <w:r w:rsidR="00617597" w:rsidRPr="00107877">
          <w:rPr>
            <w:rStyle w:val="Hipervnculo"/>
            <w:noProof/>
          </w:rPr>
          <w:t>Ilustración 25 - Inicio de sesión prototipo.</w:t>
        </w:r>
        <w:r w:rsidR="00617597">
          <w:rPr>
            <w:noProof/>
            <w:webHidden/>
          </w:rPr>
          <w:tab/>
        </w:r>
        <w:r w:rsidR="00617597">
          <w:rPr>
            <w:noProof/>
            <w:webHidden/>
          </w:rPr>
          <w:fldChar w:fldCharType="begin"/>
        </w:r>
        <w:r w:rsidR="00617597">
          <w:rPr>
            <w:noProof/>
            <w:webHidden/>
          </w:rPr>
          <w:instrText xml:space="preserve"> PAGEREF _Toc76585702 \h </w:instrText>
        </w:r>
        <w:r w:rsidR="00617597">
          <w:rPr>
            <w:noProof/>
            <w:webHidden/>
          </w:rPr>
        </w:r>
        <w:r w:rsidR="00617597">
          <w:rPr>
            <w:noProof/>
            <w:webHidden/>
          </w:rPr>
          <w:fldChar w:fldCharType="separate"/>
        </w:r>
        <w:r w:rsidR="00675108">
          <w:rPr>
            <w:noProof/>
            <w:webHidden/>
          </w:rPr>
          <w:t>55</w:t>
        </w:r>
        <w:r w:rsidR="00617597">
          <w:rPr>
            <w:noProof/>
            <w:webHidden/>
          </w:rPr>
          <w:fldChar w:fldCharType="end"/>
        </w:r>
      </w:hyperlink>
    </w:p>
    <w:p w14:paraId="6839F7BC" w14:textId="69554AD1" w:rsidR="00617597" w:rsidRDefault="007B739C">
      <w:pPr>
        <w:pStyle w:val="Tabladeilustraciones"/>
        <w:tabs>
          <w:tab w:val="right" w:leader="dot" w:pos="9350"/>
        </w:tabs>
        <w:rPr>
          <w:rFonts w:asciiTheme="minorHAnsi" w:eastAsiaTheme="minorEastAsia" w:hAnsiTheme="minorHAnsi"/>
          <w:noProof/>
          <w:lang w:eastAsia="es-ES"/>
        </w:rPr>
      </w:pPr>
      <w:hyperlink w:anchor="_Toc76585703" w:history="1">
        <w:r w:rsidR="00617597" w:rsidRPr="00107877">
          <w:rPr>
            <w:rStyle w:val="Hipervnculo"/>
            <w:noProof/>
          </w:rPr>
          <w:t>Ilustración 26 - Regitro prototipo.</w:t>
        </w:r>
        <w:r w:rsidR="00617597">
          <w:rPr>
            <w:noProof/>
            <w:webHidden/>
          </w:rPr>
          <w:tab/>
        </w:r>
        <w:r w:rsidR="00617597">
          <w:rPr>
            <w:noProof/>
            <w:webHidden/>
          </w:rPr>
          <w:fldChar w:fldCharType="begin"/>
        </w:r>
        <w:r w:rsidR="00617597">
          <w:rPr>
            <w:noProof/>
            <w:webHidden/>
          </w:rPr>
          <w:instrText xml:space="preserve"> PAGEREF _Toc76585703 \h </w:instrText>
        </w:r>
        <w:r w:rsidR="00617597">
          <w:rPr>
            <w:noProof/>
            <w:webHidden/>
          </w:rPr>
        </w:r>
        <w:r w:rsidR="00617597">
          <w:rPr>
            <w:noProof/>
            <w:webHidden/>
          </w:rPr>
          <w:fldChar w:fldCharType="separate"/>
        </w:r>
        <w:r w:rsidR="00675108">
          <w:rPr>
            <w:noProof/>
            <w:webHidden/>
          </w:rPr>
          <w:t>55</w:t>
        </w:r>
        <w:r w:rsidR="00617597">
          <w:rPr>
            <w:noProof/>
            <w:webHidden/>
          </w:rPr>
          <w:fldChar w:fldCharType="end"/>
        </w:r>
      </w:hyperlink>
    </w:p>
    <w:p w14:paraId="12E1DFA3" w14:textId="6DF3DE8C" w:rsidR="00617597" w:rsidRDefault="007B739C">
      <w:pPr>
        <w:pStyle w:val="Tabladeilustraciones"/>
        <w:tabs>
          <w:tab w:val="right" w:leader="dot" w:pos="9350"/>
        </w:tabs>
        <w:rPr>
          <w:rFonts w:asciiTheme="minorHAnsi" w:eastAsiaTheme="minorEastAsia" w:hAnsiTheme="minorHAnsi"/>
          <w:noProof/>
          <w:lang w:eastAsia="es-ES"/>
        </w:rPr>
      </w:pPr>
      <w:hyperlink w:anchor="_Toc76585704" w:history="1">
        <w:r w:rsidR="00617597" w:rsidRPr="00107877">
          <w:rPr>
            <w:rStyle w:val="Hipervnculo"/>
            <w:noProof/>
          </w:rPr>
          <w:t>Ilustración 27 - Inicio usuario prototipo.</w:t>
        </w:r>
        <w:r w:rsidR="00617597">
          <w:rPr>
            <w:noProof/>
            <w:webHidden/>
          </w:rPr>
          <w:tab/>
        </w:r>
        <w:r w:rsidR="00617597">
          <w:rPr>
            <w:noProof/>
            <w:webHidden/>
          </w:rPr>
          <w:fldChar w:fldCharType="begin"/>
        </w:r>
        <w:r w:rsidR="00617597">
          <w:rPr>
            <w:noProof/>
            <w:webHidden/>
          </w:rPr>
          <w:instrText xml:space="preserve"> PAGEREF _Toc76585704 \h </w:instrText>
        </w:r>
        <w:r w:rsidR="00617597">
          <w:rPr>
            <w:noProof/>
            <w:webHidden/>
          </w:rPr>
        </w:r>
        <w:r w:rsidR="00617597">
          <w:rPr>
            <w:noProof/>
            <w:webHidden/>
          </w:rPr>
          <w:fldChar w:fldCharType="separate"/>
        </w:r>
        <w:r w:rsidR="00675108">
          <w:rPr>
            <w:noProof/>
            <w:webHidden/>
          </w:rPr>
          <w:t>56</w:t>
        </w:r>
        <w:r w:rsidR="00617597">
          <w:rPr>
            <w:noProof/>
            <w:webHidden/>
          </w:rPr>
          <w:fldChar w:fldCharType="end"/>
        </w:r>
      </w:hyperlink>
    </w:p>
    <w:p w14:paraId="7E4D18BF" w14:textId="030B945C" w:rsidR="00617597" w:rsidRDefault="007B739C">
      <w:pPr>
        <w:pStyle w:val="Tabladeilustraciones"/>
        <w:tabs>
          <w:tab w:val="right" w:leader="dot" w:pos="9350"/>
        </w:tabs>
        <w:rPr>
          <w:rFonts w:asciiTheme="minorHAnsi" w:eastAsiaTheme="minorEastAsia" w:hAnsiTheme="minorHAnsi"/>
          <w:noProof/>
          <w:lang w:eastAsia="es-ES"/>
        </w:rPr>
      </w:pPr>
      <w:hyperlink w:anchor="_Toc76585705" w:history="1">
        <w:r w:rsidR="00617597" w:rsidRPr="00107877">
          <w:rPr>
            <w:rStyle w:val="Hipervnculo"/>
            <w:noProof/>
          </w:rPr>
          <w:t>Ilustración 28 - Menú lateral prototipo.</w:t>
        </w:r>
        <w:r w:rsidR="00617597">
          <w:rPr>
            <w:noProof/>
            <w:webHidden/>
          </w:rPr>
          <w:tab/>
        </w:r>
        <w:r w:rsidR="00617597">
          <w:rPr>
            <w:noProof/>
            <w:webHidden/>
          </w:rPr>
          <w:fldChar w:fldCharType="begin"/>
        </w:r>
        <w:r w:rsidR="00617597">
          <w:rPr>
            <w:noProof/>
            <w:webHidden/>
          </w:rPr>
          <w:instrText xml:space="preserve"> PAGEREF _Toc76585705 \h </w:instrText>
        </w:r>
        <w:r w:rsidR="00617597">
          <w:rPr>
            <w:noProof/>
            <w:webHidden/>
          </w:rPr>
        </w:r>
        <w:r w:rsidR="00617597">
          <w:rPr>
            <w:noProof/>
            <w:webHidden/>
          </w:rPr>
          <w:fldChar w:fldCharType="separate"/>
        </w:r>
        <w:r w:rsidR="00675108">
          <w:rPr>
            <w:noProof/>
            <w:webHidden/>
          </w:rPr>
          <w:t>56</w:t>
        </w:r>
        <w:r w:rsidR="00617597">
          <w:rPr>
            <w:noProof/>
            <w:webHidden/>
          </w:rPr>
          <w:fldChar w:fldCharType="end"/>
        </w:r>
      </w:hyperlink>
    </w:p>
    <w:p w14:paraId="6EBB61DA" w14:textId="3DE2311E" w:rsidR="00617597" w:rsidRDefault="007B739C">
      <w:pPr>
        <w:pStyle w:val="Tabladeilustraciones"/>
        <w:tabs>
          <w:tab w:val="right" w:leader="dot" w:pos="9350"/>
        </w:tabs>
        <w:rPr>
          <w:rFonts w:asciiTheme="minorHAnsi" w:eastAsiaTheme="minorEastAsia" w:hAnsiTheme="minorHAnsi"/>
          <w:noProof/>
          <w:lang w:eastAsia="es-ES"/>
        </w:rPr>
      </w:pPr>
      <w:hyperlink w:anchor="_Toc76585706" w:history="1">
        <w:r w:rsidR="00617597" w:rsidRPr="00107877">
          <w:rPr>
            <w:rStyle w:val="Hipervnculo"/>
            <w:noProof/>
          </w:rPr>
          <w:t>Ilustración 29 - Selección del tipo red prototipo.</w:t>
        </w:r>
        <w:r w:rsidR="00617597">
          <w:rPr>
            <w:noProof/>
            <w:webHidden/>
          </w:rPr>
          <w:tab/>
        </w:r>
        <w:r w:rsidR="00617597">
          <w:rPr>
            <w:noProof/>
            <w:webHidden/>
          </w:rPr>
          <w:fldChar w:fldCharType="begin"/>
        </w:r>
        <w:r w:rsidR="00617597">
          <w:rPr>
            <w:noProof/>
            <w:webHidden/>
          </w:rPr>
          <w:instrText xml:space="preserve"> PAGEREF _Toc76585706 \h </w:instrText>
        </w:r>
        <w:r w:rsidR="00617597">
          <w:rPr>
            <w:noProof/>
            <w:webHidden/>
          </w:rPr>
        </w:r>
        <w:r w:rsidR="00617597">
          <w:rPr>
            <w:noProof/>
            <w:webHidden/>
          </w:rPr>
          <w:fldChar w:fldCharType="separate"/>
        </w:r>
        <w:r w:rsidR="00675108">
          <w:rPr>
            <w:noProof/>
            <w:webHidden/>
          </w:rPr>
          <w:t>57</w:t>
        </w:r>
        <w:r w:rsidR="00617597">
          <w:rPr>
            <w:noProof/>
            <w:webHidden/>
          </w:rPr>
          <w:fldChar w:fldCharType="end"/>
        </w:r>
      </w:hyperlink>
    </w:p>
    <w:p w14:paraId="25A5DBD0" w14:textId="281A8C06" w:rsidR="00617597" w:rsidRDefault="007B739C">
      <w:pPr>
        <w:pStyle w:val="Tabladeilustraciones"/>
        <w:tabs>
          <w:tab w:val="right" w:leader="dot" w:pos="9350"/>
        </w:tabs>
        <w:rPr>
          <w:rFonts w:asciiTheme="minorHAnsi" w:eastAsiaTheme="minorEastAsia" w:hAnsiTheme="minorHAnsi"/>
          <w:noProof/>
          <w:lang w:eastAsia="es-ES"/>
        </w:rPr>
      </w:pPr>
      <w:hyperlink w:anchor="_Toc76585707" w:history="1">
        <w:r w:rsidR="00617597" w:rsidRPr="00107877">
          <w:rPr>
            <w:rStyle w:val="Hipervnculo"/>
            <w:noProof/>
          </w:rPr>
          <w:t>Ilustración 30 - Creación aleatoria de red prototipo.</w:t>
        </w:r>
        <w:r w:rsidR="00617597">
          <w:rPr>
            <w:noProof/>
            <w:webHidden/>
          </w:rPr>
          <w:tab/>
        </w:r>
        <w:r w:rsidR="00617597">
          <w:rPr>
            <w:noProof/>
            <w:webHidden/>
          </w:rPr>
          <w:fldChar w:fldCharType="begin"/>
        </w:r>
        <w:r w:rsidR="00617597">
          <w:rPr>
            <w:noProof/>
            <w:webHidden/>
          </w:rPr>
          <w:instrText xml:space="preserve"> PAGEREF _Toc76585707 \h </w:instrText>
        </w:r>
        <w:r w:rsidR="00617597">
          <w:rPr>
            <w:noProof/>
            <w:webHidden/>
          </w:rPr>
        </w:r>
        <w:r w:rsidR="00617597">
          <w:rPr>
            <w:noProof/>
            <w:webHidden/>
          </w:rPr>
          <w:fldChar w:fldCharType="separate"/>
        </w:r>
        <w:r w:rsidR="00675108">
          <w:rPr>
            <w:noProof/>
            <w:webHidden/>
          </w:rPr>
          <w:t>57</w:t>
        </w:r>
        <w:r w:rsidR="00617597">
          <w:rPr>
            <w:noProof/>
            <w:webHidden/>
          </w:rPr>
          <w:fldChar w:fldCharType="end"/>
        </w:r>
      </w:hyperlink>
    </w:p>
    <w:p w14:paraId="66EE7887" w14:textId="7F762EE3" w:rsidR="00617597" w:rsidRDefault="007B739C">
      <w:pPr>
        <w:pStyle w:val="Tabladeilustraciones"/>
        <w:tabs>
          <w:tab w:val="right" w:leader="dot" w:pos="9350"/>
        </w:tabs>
        <w:rPr>
          <w:rFonts w:asciiTheme="minorHAnsi" w:eastAsiaTheme="minorEastAsia" w:hAnsiTheme="minorHAnsi"/>
          <w:noProof/>
          <w:lang w:eastAsia="es-ES"/>
        </w:rPr>
      </w:pPr>
      <w:hyperlink w:anchor="_Toc76585708" w:history="1">
        <w:r w:rsidR="00617597" w:rsidRPr="00107877">
          <w:rPr>
            <w:rStyle w:val="Hipervnculo"/>
            <w:noProof/>
          </w:rPr>
          <w:t>Ilustración 31 - Selección del tipo de procesado prototipo.</w:t>
        </w:r>
        <w:r w:rsidR="00617597">
          <w:rPr>
            <w:noProof/>
            <w:webHidden/>
          </w:rPr>
          <w:tab/>
        </w:r>
        <w:r w:rsidR="00617597">
          <w:rPr>
            <w:noProof/>
            <w:webHidden/>
          </w:rPr>
          <w:fldChar w:fldCharType="begin"/>
        </w:r>
        <w:r w:rsidR="00617597">
          <w:rPr>
            <w:noProof/>
            <w:webHidden/>
          </w:rPr>
          <w:instrText xml:space="preserve"> PAGEREF _Toc76585708 \h </w:instrText>
        </w:r>
        <w:r w:rsidR="00617597">
          <w:rPr>
            <w:noProof/>
            <w:webHidden/>
          </w:rPr>
        </w:r>
        <w:r w:rsidR="00617597">
          <w:rPr>
            <w:noProof/>
            <w:webHidden/>
          </w:rPr>
          <w:fldChar w:fldCharType="separate"/>
        </w:r>
        <w:r w:rsidR="00675108">
          <w:rPr>
            <w:noProof/>
            <w:webHidden/>
          </w:rPr>
          <w:t>58</w:t>
        </w:r>
        <w:r w:rsidR="00617597">
          <w:rPr>
            <w:noProof/>
            <w:webHidden/>
          </w:rPr>
          <w:fldChar w:fldCharType="end"/>
        </w:r>
      </w:hyperlink>
    </w:p>
    <w:p w14:paraId="6592B532" w14:textId="1BB58252" w:rsidR="00617597" w:rsidRDefault="007B739C">
      <w:pPr>
        <w:pStyle w:val="Tabladeilustraciones"/>
        <w:tabs>
          <w:tab w:val="right" w:leader="dot" w:pos="9350"/>
        </w:tabs>
        <w:rPr>
          <w:rFonts w:asciiTheme="minorHAnsi" w:eastAsiaTheme="minorEastAsia" w:hAnsiTheme="minorHAnsi"/>
          <w:noProof/>
          <w:lang w:eastAsia="es-ES"/>
        </w:rPr>
      </w:pPr>
      <w:hyperlink w:anchor="_Toc76585709" w:history="1">
        <w:r w:rsidR="00617597" w:rsidRPr="00107877">
          <w:rPr>
            <w:rStyle w:val="Hipervnculo"/>
            <w:noProof/>
          </w:rPr>
          <w:t>Ilustración 32 - Opciones avanzadas prototipo.</w:t>
        </w:r>
        <w:r w:rsidR="00617597">
          <w:rPr>
            <w:noProof/>
            <w:webHidden/>
          </w:rPr>
          <w:tab/>
        </w:r>
        <w:r w:rsidR="00617597">
          <w:rPr>
            <w:noProof/>
            <w:webHidden/>
          </w:rPr>
          <w:fldChar w:fldCharType="begin"/>
        </w:r>
        <w:r w:rsidR="00617597">
          <w:rPr>
            <w:noProof/>
            <w:webHidden/>
          </w:rPr>
          <w:instrText xml:space="preserve"> PAGEREF _Toc76585709 \h </w:instrText>
        </w:r>
        <w:r w:rsidR="00617597">
          <w:rPr>
            <w:noProof/>
            <w:webHidden/>
          </w:rPr>
        </w:r>
        <w:r w:rsidR="00617597">
          <w:rPr>
            <w:noProof/>
            <w:webHidden/>
          </w:rPr>
          <w:fldChar w:fldCharType="separate"/>
        </w:r>
        <w:r w:rsidR="00675108">
          <w:rPr>
            <w:noProof/>
            <w:webHidden/>
          </w:rPr>
          <w:t>58</w:t>
        </w:r>
        <w:r w:rsidR="00617597">
          <w:rPr>
            <w:noProof/>
            <w:webHidden/>
          </w:rPr>
          <w:fldChar w:fldCharType="end"/>
        </w:r>
      </w:hyperlink>
    </w:p>
    <w:p w14:paraId="483E3D6B" w14:textId="68898522" w:rsidR="00617597" w:rsidRDefault="007B739C">
      <w:pPr>
        <w:pStyle w:val="Tabladeilustraciones"/>
        <w:tabs>
          <w:tab w:val="right" w:leader="dot" w:pos="9350"/>
        </w:tabs>
        <w:rPr>
          <w:rFonts w:asciiTheme="minorHAnsi" w:eastAsiaTheme="minorEastAsia" w:hAnsiTheme="minorHAnsi"/>
          <w:noProof/>
          <w:lang w:eastAsia="es-ES"/>
        </w:rPr>
      </w:pPr>
      <w:hyperlink w:anchor="_Toc76585710" w:history="1">
        <w:r w:rsidR="00617597" w:rsidRPr="00107877">
          <w:rPr>
            <w:rStyle w:val="Hipervnculo"/>
            <w:noProof/>
          </w:rPr>
          <w:t>Ilustración 33 - Selección de porcentajes prototipo.</w:t>
        </w:r>
        <w:r w:rsidR="00617597">
          <w:rPr>
            <w:noProof/>
            <w:webHidden/>
          </w:rPr>
          <w:tab/>
        </w:r>
        <w:r w:rsidR="00617597">
          <w:rPr>
            <w:noProof/>
            <w:webHidden/>
          </w:rPr>
          <w:fldChar w:fldCharType="begin"/>
        </w:r>
        <w:r w:rsidR="00617597">
          <w:rPr>
            <w:noProof/>
            <w:webHidden/>
          </w:rPr>
          <w:instrText xml:space="preserve"> PAGEREF _Toc76585710 \h </w:instrText>
        </w:r>
        <w:r w:rsidR="00617597">
          <w:rPr>
            <w:noProof/>
            <w:webHidden/>
          </w:rPr>
        </w:r>
        <w:r w:rsidR="00617597">
          <w:rPr>
            <w:noProof/>
            <w:webHidden/>
          </w:rPr>
          <w:fldChar w:fldCharType="separate"/>
        </w:r>
        <w:r w:rsidR="00675108">
          <w:rPr>
            <w:noProof/>
            <w:webHidden/>
          </w:rPr>
          <w:t>59</w:t>
        </w:r>
        <w:r w:rsidR="00617597">
          <w:rPr>
            <w:noProof/>
            <w:webHidden/>
          </w:rPr>
          <w:fldChar w:fldCharType="end"/>
        </w:r>
      </w:hyperlink>
    </w:p>
    <w:p w14:paraId="16C70E30" w14:textId="732DA3C2" w:rsidR="00617597" w:rsidRDefault="007B739C">
      <w:pPr>
        <w:pStyle w:val="Tabladeilustraciones"/>
        <w:tabs>
          <w:tab w:val="right" w:leader="dot" w:pos="9350"/>
        </w:tabs>
        <w:rPr>
          <w:rFonts w:asciiTheme="minorHAnsi" w:eastAsiaTheme="minorEastAsia" w:hAnsiTheme="minorHAnsi"/>
          <w:noProof/>
          <w:lang w:eastAsia="es-ES"/>
        </w:rPr>
      </w:pPr>
      <w:hyperlink w:anchor="_Toc76585711" w:history="1">
        <w:r w:rsidR="00617597" w:rsidRPr="00107877">
          <w:rPr>
            <w:rStyle w:val="Hipervnculo"/>
            <w:noProof/>
          </w:rPr>
          <w:t>Ilustración 34 - Subida de ficheros prototipo.</w:t>
        </w:r>
        <w:r w:rsidR="00617597">
          <w:rPr>
            <w:noProof/>
            <w:webHidden/>
          </w:rPr>
          <w:tab/>
        </w:r>
        <w:r w:rsidR="00617597">
          <w:rPr>
            <w:noProof/>
            <w:webHidden/>
          </w:rPr>
          <w:fldChar w:fldCharType="begin"/>
        </w:r>
        <w:r w:rsidR="00617597">
          <w:rPr>
            <w:noProof/>
            <w:webHidden/>
          </w:rPr>
          <w:instrText xml:space="preserve"> PAGEREF _Toc76585711 \h </w:instrText>
        </w:r>
        <w:r w:rsidR="00617597">
          <w:rPr>
            <w:noProof/>
            <w:webHidden/>
          </w:rPr>
        </w:r>
        <w:r w:rsidR="00617597">
          <w:rPr>
            <w:noProof/>
            <w:webHidden/>
          </w:rPr>
          <w:fldChar w:fldCharType="separate"/>
        </w:r>
        <w:r w:rsidR="00675108">
          <w:rPr>
            <w:noProof/>
            <w:webHidden/>
          </w:rPr>
          <w:t>59</w:t>
        </w:r>
        <w:r w:rsidR="00617597">
          <w:rPr>
            <w:noProof/>
            <w:webHidden/>
          </w:rPr>
          <w:fldChar w:fldCharType="end"/>
        </w:r>
      </w:hyperlink>
    </w:p>
    <w:p w14:paraId="6D77F285" w14:textId="761660A5" w:rsidR="00617597" w:rsidRDefault="007B739C">
      <w:pPr>
        <w:pStyle w:val="Tabladeilustraciones"/>
        <w:tabs>
          <w:tab w:val="right" w:leader="dot" w:pos="9350"/>
        </w:tabs>
        <w:rPr>
          <w:rFonts w:asciiTheme="minorHAnsi" w:eastAsiaTheme="minorEastAsia" w:hAnsiTheme="minorHAnsi"/>
          <w:noProof/>
          <w:lang w:eastAsia="es-ES"/>
        </w:rPr>
      </w:pPr>
      <w:hyperlink w:anchor="_Toc76585712" w:history="1">
        <w:r w:rsidR="00617597" w:rsidRPr="00107877">
          <w:rPr>
            <w:rStyle w:val="Hipervnculo"/>
            <w:noProof/>
          </w:rPr>
          <w:t>Ilustración 35 - Visualizado de resultados prototipo.</w:t>
        </w:r>
        <w:r w:rsidR="00617597">
          <w:rPr>
            <w:noProof/>
            <w:webHidden/>
          </w:rPr>
          <w:tab/>
        </w:r>
        <w:r w:rsidR="00617597">
          <w:rPr>
            <w:noProof/>
            <w:webHidden/>
          </w:rPr>
          <w:fldChar w:fldCharType="begin"/>
        </w:r>
        <w:r w:rsidR="00617597">
          <w:rPr>
            <w:noProof/>
            <w:webHidden/>
          </w:rPr>
          <w:instrText xml:space="preserve"> PAGEREF _Toc76585712 \h </w:instrText>
        </w:r>
        <w:r w:rsidR="00617597">
          <w:rPr>
            <w:noProof/>
            <w:webHidden/>
          </w:rPr>
        </w:r>
        <w:r w:rsidR="00617597">
          <w:rPr>
            <w:noProof/>
            <w:webHidden/>
          </w:rPr>
          <w:fldChar w:fldCharType="separate"/>
        </w:r>
        <w:r w:rsidR="00675108">
          <w:rPr>
            <w:noProof/>
            <w:webHidden/>
          </w:rPr>
          <w:t>60</w:t>
        </w:r>
        <w:r w:rsidR="00617597">
          <w:rPr>
            <w:noProof/>
            <w:webHidden/>
          </w:rPr>
          <w:fldChar w:fldCharType="end"/>
        </w:r>
      </w:hyperlink>
    </w:p>
    <w:p w14:paraId="2D9FC32A" w14:textId="6A9594A3" w:rsidR="00617597" w:rsidRDefault="007B739C">
      <w:pPr>
        <w:pStyle w:val="Tabladeilustraciones"/>
        <w:tabs>
          <w:tab w:val="right" w:leader="dot" w:pos="9350"/>
        </w:tabs>
        <w:rPr>
          <w:rFonts w:asciiTheme="minorHAnsi" w:eastAsiaTheme="minorEastAsia" w:hAnsiTheme="minorHAnsi"/>
          <w:noProof/>
          <w:lang w:eastAsia="es-ES"/>
        </w:rPr>
      </w:pPr>
      <w:hyperlink w:anchor="_Toc76585713" w:history="1">
        <w:r w:rsidR="00617597" w:rsidRPr="00107877">
          <w:rPr>
            <w:rStyle w:val="Hipervnculo"/>
            <w:noProof/>
          </w:rPr>
          <w:t>Ilustración 36 - Descarga de resultados prototipo.</w:t>
        </w:r>
        <w:r w:rsidR="00617597">
          <w:rPr>
            <w:noProof/>
            <w:webHidden/>
          </w:rPr>
          <w:tab/>
        </w:r>
        <w:r w:rsidR="00617597">
          <w:rPr>
            <w:noProof/>
            <w:webHidden/>
          </w:rPr>
          <w:fldChar w:fldCharType="begin"/>
        </w:r>
        <w:r w:rsidR="00617597">
          <w:rPr>
            <w:noProof/>
            <w:webHidden/>
          </w:rPr>
          <w:instrText xml:space="preserve"> PAGEREF _Toc76585713 \h </w:instrText>
        </w:r>
        <w:r w:rsidR="00617597">
          <w:rPr>
            <w:noProof/>
            <w:webHidden/>
          </w:rPr>
        </w:r>
        <w:r w:rsidR="00617597">
          <w:rPr>
            <w:noProof/>
            <w:webHidden/>
          </w:rPr>
          <w:fldChar w:fldCharType="separate"/>
        </w:r>
        <w:r w:rsidR="00675108">
          <w:rPr>
            <w:noProof/>
            <w:webHidden/>
          </w:rPr>
          <w:t>60</w:t>
        </w:r>
        <w:r w:rsidR="00617597">
          <w:rPr>
            <w:noProof/>
            <w:webHidden/>
          </w:rPr>
          <w:fldChar w:fldCharType="end"/>
        </w:r>
      </w:hyperlink>
    </w:p>
    <w:p w14:paraId="650EFCFE" w14:textId="0C206F82" w:rsidR="00617597" w:rsidRDefault="007B739C">
      <w:pPr>
        <w:pStyle w:val="Tabladeilustraciones"/>
        <w:tabs>
          <w:tab w:val="right" w:leader="dot" w:pos="9350"/>
        </w:tabs>
        <w:rPr>
          <w:rFonts w:asciiTheme="minorHAnsi" w:eastAsiaTheme="minorEastAsia" w:hAnsiTheme="minorHAnsi"/>
          <w:noProof/>
          <w:lang w:eastAsia="es-ES"/>
        </w:rPr>
      </w:pPr>
      <w:hyperlink w:anchor="_Toc76585714" w:history="1">
        <w:r w:rsidR="00617597" w:rsidRPr="00107877">
          <w:rPr>
            <w:rStyle w:val="Hipervnculo"/>
            <w:noProof/>
          </w:rPr>
          <w:t>Ilustración 37 - Inicio aplicación.</w:t>
        </w:r>
        <w:r w:rsidR="00617597">
          <w:rPr>
            <w:noProof/>
            <w:webHidden/>
          </w:rPr>
          <w:tab/>
        </w:r>
        <w:r w:rsidR="00617597">
          <w:rPr>
            <w:noProof/>
            <w:webHidden/>
          </w:rPr>
          <w:fldChar w:fldCharType="begin"/>
        </w:r>
        <w:r w:rsidR="00617597">
          <w:rPr>
            <w:noProof/>
            <w:webHidden/>
          </w:rPr>
          <w:instrText xml:space="preserve"> PAGEREF _Toc76585714 \h </w:instrText>
        </w:r>
        <w:r w:rsidR="00617597">
          <w:rPr>
            <w:noProof/>
            <w:webHidden/>
          </w:rPr>
        </w:r>
        <w:r w:rsidR="00617597">
          <w:rPr>
            <w:noProof/>
            <w:webHidden/>
          </w:rPr>
          <w:fldChar w:fldCharType="separate"/>
        </w:r>
        <w:r w:rsidR="00675108">
          <w:rPr>
            <w:noProof/>
            <w:webHidden/>
          </w:rPr>
          <w:t>61</w:t>
        </w:r>
        <w:r w:rsidR="00617597">
          <w:rPr>
            <w:noProof/>
            <w:webHidden/>
          </w:rPr>
          <w:fldChar w:fldCharType="end"/>
        </w:r>
      </w:hyperlink>
    </w:p>
    <w:p w14:paraId="0B0C9B35" w14:textId="0621FC0A" w:rsidR="00617597" w:rsidRDefault="007B739C">
      <w:pPr>
        <w:pStyle w:val="Tabladeilustraciones"/>
        <w:tabs>
          <w:tab w:val="right" w:leader="dot" w:pos="9350"/>
        </w:tabs>
        <w:rPr>
          <w:rFonts w:asciiTheme="minorHAnsi" w:eastAsiaTheme="minorEastAsia" w:hAnsiTheme="minorHAnsi"/>
          <w:noProof/>
          <w:lang w:eastAsia="es-ES"/>
        </w:rPr>
      </w:pPr>
      <w:hyperlink w:anchor="_Toc76585715" w:history="1">
        <w:r w:rsidR="00617597" w:rsidRPr="00107877">
          <w:rPr>
            <w:rStyle w:val="Hipervnculo"/>
            <w:noProof/>
          </w:rPr>
          <w:t>Ilustración 38 - Menú aplicación.</w:t>
        </w:r>
        <w:r w:rsidR="00617597">
          <w:rPr>
            <w:noProof/>
            <w:webHidden/>
          </w:rPr>
          <w:tab/>
        </w:r>
        <w:r w:rsidR="00617597">
          <w:rPr>
            <w:noProof/>
            <w:webHidden/>
          </w:rPr>
          <w:fldChar w:fldCharType="begin"/>
        </w:r>
        <w:r w:rsidR="00617597">
          <w:rPr>
            <w:noProof/>
            <w:webHidden/>
          </w:rPr>
          <w:instrText xml:space="preserve"> PAGEREF _Toc76585715 \h </w:instrText>
        </w:r>
        <w:r w:rsidR="00617597">
          <w:rPr>
            <w:noProof/>
            <w:webHidden/>
          </w:rPr>
        </w:r>
        <w:r w:rsidR="00617597">
          <w:rPr>
            <w:noProof/>
            <w:webHidden/>
          </w:rPr>
          <w:fldChar w:fldCharType="separate"/>
        </w:r>
        <w:r w:rsidR="00675108">
          <w:rPr>
            <w:noProof/>
            <w:webHidden/>
          </w:rPr>
          <w:t>61</w:t>
        </w:r>
        <w:r w:rsidR="00617597">
          <w:rPr>
            <w:noProof/>
            <w:webHidden/>
          </w:rPr>
          <w:fldChar w:fldCharType="end"/>
        </w:r>
      </w:hyperlink>
    </w:p>
    <w:p w14:paraId="7DAAE830" w14:textId="768386F8" w:rsidR="00617597" w:rsidRDefault="007B739C">
      <w:pPr>
        <w:pStyle w:val="Tabladeilustraciones"/>
        <w:tabs>
          <w:tab w:val="right" w:leader="dot" w:pos="9350"/>
        </w:tabs>
        <w:rPr>
          <w:rFonts w:asciiTheme="minorHAnsi" w:eastAsiaTheme="minorEastAsia" w:hAnsiTheme="minorHAnsi"/>
          <w:noProof/>
          <w:lang w:eastAsia="es-ES"/>
        </w:rPr>
      </w:pPr>
      <w:hyperlink w:anchor="_Toc76585716" w:history="1">
        <w:r w:rsidR="00617597" w:rsidRPr="00107877">
          <w:rPr>
            <w:rStyle w:val="Hipervnculo"/>
            <w:noProof/>
          </w:rPr>
          <w:t>Ilustración 39 - Acerca de Sire.</w:t>
        </w:r>
        <w:r w:rsidR="00617597">
          <w:rPr>
            <w:noProof/>
            <w:webHidden/>
          </w:rPr>
          <w:tab/>
        </w:r>
        <w:r w:rsidR="00617597">
          <w:rPr>
            <w:noProof/>
            <w:webHidden/>
          </w:rPr>
          <w:fldChar w:fldCharType="begin"/>
        </w:r>
        <w:r w:rsidR="00617597">
          <w:rPr>
            <w:noProof/>
            <w:webHidden/>
          </w:rPr>
          <w:instrText xml:space="preserve"> PAGEREF _Toc76585716 \h </w:instrText>
        </w:r>
        <w:r w:rsidR="00617597">
          <w:rPr>
            <w:noProof/>
            <w:webHidden/>
          </w:rPr>
        </w:r>
        <w:r w:rsidR="00617597">
          <w:rPr>
            <w:noProof/>
            <w:webHidden/>
          </w:rPr>
          <w:fldChar w:fldCharType="separate"/>
        </w:r>
        <w:r w:rsidR="00675108">
          <w:rPr>
            <w:noProof/>
            <w:webHidden/>
          </w:rPr>
          <w:t>62</w:t>
        </w:r>
        <w:r w:rsidR="00617597">
          <w:rPr>
            <w:noProof/>
            <w:webHidden/>
          </w:rPr>
          <w:fldChar w:fldCharType="end"/>
        </w:r>
      </w:hyperlink>
    </w:p>
    <w:p w14:paraId="209A7286" w14:textId="104C86F3" w:rsidR="00617597" w:rsidRDefault="007B739C">
      <w:pPr>
        <w:pStyle w:val="Tabladeilustraciones"/>
        <w:tabs>
          <w:tab w:val="right" w:leader="dot" w:pos="9350"/>
        </w:tabs>
        <w:rPr>
          <w:rFonts w:asciiTheme="minorHAnsi" w:eastAsiaTheme="minorEastAsia" w:hAnsiTheme="minorHAnsi"/>
          <w:noProof/>
          <w:lang w:eastAsia="es-ES"/>
        </w:rPr>
      </w:pPr>
      <w:hyperlink w:anchor="_Toc76585717" w:history="1">
        <w:r w:rsidR="00617597" w:rsidRPr="00107877">
          <w:rPr>
            <w:rStyle w:val="Hipervnculo"/>
            <w:noProof/>
          </w:rPr>
          <w:t>Ilustración 40 - Login aplicación.</w:t>
        </w:r>
        <w:r w:rsidR="00617597">
          <w:rPr>
            <w:noProof/>
            <w:webHidden/>
          </w:rPr>
          <w:tab/>
        </w:r>
        <w:r w:rsidR="00617597">
          <w:rPr>
            <w:noProof/>
            <w:webHidden/>
          </w:rPr>
          <w:fldChar w:fldCharType="begin"/>
        </w:r>
        <w:r w:rsidR="00617597">
          <w:rPr>
            <w:noProof/>
            <w:webHidden/>
          </w:rPr>
          <w:instrText xml:space="preserve"> PAGEREF _Toc76585717 \h </w:instrText>
        </w:r>
        <w:r w:rsidR="00617597">
          <w:rPr>
            <w:noProof/>
            <w:webHidden/>
          </w:rPr>
        </w:r>
        <w:r w:rsidR="00617597">
          <w:rPr>
            <w:noProof/>
            <w:webHidden/>
          </w:rPr>
          <w:fldChar w:fldCharType="separate"/>
        </w:r>
        <w:r w:rsidR="00675108">
          <w:rPr>
            <w:noProof/>
            <w:webHidden/>
          </w:rPr>
          <w:t>63</w:t>
        </w:r>
        <w:r w:rsidR="00617597">
          <w:rPr>
            <w:noProof/>
            <w:webHidden/>
          </w:rPr>
          <w:fldChar w:fldCharType="end"/>
        </w:r>
      </w:hyperlink>
    </w:p>
    <w:p w14:paraId="60284689" w14:textId="09BD2F06" w:rsidR="00617597" w:rsidRDefault="007B739C">
      <w:pPr>
        <w:pStyle w:val="Tabladeilustraciones"/>
        <w:tabs>
          <w:tab w:val="right" w:leader="dot" w:pos="9350"/>
        </w:tabs>
        <w:rPr>
          <w:rFonts w:asciiTheme="minorHAnsi" w:eastAsiaTheme="minorEastAsia" w:hAnsiTheme="minorHAnsi"/>
          <w:noProof/>
          <w:lang w:eastAsia="es-ES"/>
        </w:rPr>
      </w:pPr>
      <w:hyperlink w:anchor="_Toc76585718" w:history="1">
        <w:r w:rsidR="00617597" w:rsidRPr="00107877">
          <w:rPr>
            <w:rStyle w:val="Hipervnculo"/>
            <w:noProof/>
          </w:rPr>
          <w:t>Ilustración 41 - Registro aplicación.</w:t>
        </w:r>
        <w:r w:rsidR="00617597">
          <w:rPr>
            <w:noProof/>
            <w:webHidden/>
          </w:rPr>
          <w:tab/>
        </w:r>
        <w:r w:rsidR="00617597">
          <w:rPr>
            <w:noProof/>
            <w:webHidden/>
          </w:rPr>
          <w:fldChar w:fldCharType="begin"/>
        </w:r>
        <w:r w:rsidR="00617597">
          <w:rPr>
            <w:noProof/>
            <w:webHidden/>
          </w:rPr>
          <w:instrText xml:space="preserve"> PAGEREF _Toc76585718 \h </w:instrText>
        </w:r>
        <w:r w:rsidR="00617597">
          <w:rPr>
            <w:noProof/>
            <w:webHidden/>
          </w:rPr>
        </w:r>
        <w:r w:rsidR="00617597">
          <w:rPr>
            <w:noProof/>
            <w:webHidden/>
          </w:rPr>
          <w:fldChar w:fldCharType="separate"/>
        </w:r>
        <w:r w:rsidR="00675108">
          <w:rPr>
            <w:noProof/>
            <w:webHidden/>
          </w:rPr>
          <w:t>63</w:t>
        </w:r>
        <w:r w:rsidR="00617597">
          <w:rPr>
            <w:noProof/>
            <w:webHidden/>
          </w:rPr>
          <w:fldChar w:fldCharType="end"/>
        </w:r>
      </w:hyperlink>
    </w:p>
    <w:p w14:paraId="0426D708" w14:textId="56CFD1C7" w:rsidR="00617597" w:rsidRDefault="007B739C">
      <w:pPr>
        <w:pStyle w:val="Tabladeilustraciones"/>
        <w:tabs>
          <w:tab w:val="right" w:leader="dot" w:pos="9350"/>
        </w:tabs>
        <w:rPr>
          <w:rFonts w:asciiTheme="minorHAnsi" w:eastAsiaTheme="minorEastAsia" w:hAnsiTheme="minorHAnsi"/>
          <w:noProof/>
          <w:lang w:eastAsia="es-ES"/>
        </w:rPr>
      </w:pPr>
      <w:hyperlink w:anchor="_Toc76585719" w:history="1">
        <w:r w:rsidR="00617597" w:rsidRPr="00107877">
          <w:rPr>
            <w:rStyle w:val="Hipervnculo"/>
            <w:noProof/>
          </w:rPr>
          <w:t>Ilustración 42 - Inicio usuario aplicación.</w:t>
        </w:r>
        <w:r w:rsidR="00617597">
          <w:rPr>
            <w:noProof/>
            <w:webHidden/>
          </w:rPr>
          <w:tab/>
        </w:r>
        <w:r w:rsidR="00617597">
          <w:rPr>
            <w:noProof/>
            <w:webHidden/>
          </w:rPr>
          <w:fldChar w:fldCharType="begin"/>
        </w:r>
        <w:r w:rsidR="00617597">
          <w:rPr>
            <w:noProof/>
            <w:webHidden/>
          </w:rPr>
          <w:instrText xml:space="preserve"> PAGEREF _Toc76585719 \h </w:instrText>
        </w:r>
        <w:r w:rsidR="00617597">
          <w:rPr>
            <w:noProof/>
            <w:webHidden/>
          </w:rPr>
        </w:r>
        <w:r w:rsidR="00617597">
          <w:rPr>
            <w:noProof/>
            <w:webHidden/>
          </w:rPr>
          <w:fldChar w:fldCharType="separate"/>
        </w:r>
        <w:r w:rsidR="00675108">
          <w:rPr>
            <w:noProof/>
            <w:webHidden/>
          </w:rPr>
          <w:t>64</w:t>
        </w:r>
        <w:r w:rsidR="00617597">
          <w:rPr>
            <w:noProof/>
            <w:webHidden/>
          </w:rPr>
          <w:fldChar w:fldCharType="end"/>
        </w:r>
      </w:hyperlink>
    </w:p>
    <w:p w14:paraId="6113F88A" w14:textId="57E278DF" w:rsidR="00617597" w:rsidRDefault="007B739C">
      <w:pPr>
        <w:pStyle w:val="Tabladeilustraciones"/>
        <w:tabs>
          <w:tab w:val="right" w:leader="dot" w:pos="9350"/>
        </w:tabs>
        <w:rPr>
          <w:rFonts w:asciiTheme="minorHAnsi" w:eastAsiaTheme="minorEastAsia" w:hAnsiTheme="minorHAnsi"/>
          <w:noProof/>
          <w:lang w:eastAsia="es-ES"/>
        </w:rPr>
      </w:pPr>
      <w:hyperlink w:anchor="_Toc76585720" w:history="1">
        <w:r w:rsidR="00617597" w:rsidRPr="00107877">
          <w:rPr>
            <w:rStyle w:val="Hipervnculo"/>
            <w:noProof/>
          </w:rPr>
          <w:t>Ilustración 43 - Selección del tipo de creación de red aplicación.</w:t>
        </w:r>
        <w:r w:rsidR="00617597">
          <w:rPr>
            <w:noProof/>
            <w:webHidden/>
          </w:rPr>
          <w:tab/>
        </w:r>
        <w:r w:rsidR="00617597">
          <w:rPr>
            <w:noProof/>
            <w:webHidden/>
          </w:rPr>
          <w:fldChar w:fldCharType="begin"/>
        </w:r>
        <w:r w:rsidR="00617597">
          <w:rPr>
            <w:noProof/>
            <w:webHidden/>
          </w:rPr>
          <w:instrText xml:space="preserve"> PAGEREF _Toc76585720 \h </w:instrText>
        </w:r>
        <w:r w:rsidR="00617597">
          <w:rPr>
            <w:noProof/>
            <w:webHidden/>
          </w:rPr>
        </w:r>
        <w:r w:rsidR="00617597">
          <w:rPr>
            <w:noProof/>
            <w:webHidden/>
          </w:rPr>
          <w:fldChar w:fldCharType="separate"/>
        </w:r>
        <w:r w:rsidR="00675108">
          <w:rPr>
            <w:noProof/>
            <w:webHidden/>
          </w:rPr>
          <w:t>64</w:t>
        </w:r>
        <w:r w:rsidR="00617597">
          <w:rPr>
            <w:noProof/>
            <w:webHidden/>
          </w:rPr>
          <w:fldChar w:fldCharType="end"/>
        </w:r>
      </w:hyperlink>
    </w:p>
    <w:p w14:paraId="5632AD88" w14:textId="163714F4" w:rsidR="00617597" w:rsidRDefault="007B739C">
      <w:pPr>
        <w:pStyle w:val="Tabladeilustraciones"/>
        <w:tabs>
          <w:tab w:val="right" w:leader="dot" w:pos="9350"/>
        </w:tabs>
        <w:rPr>
          <w:rFonts w:asciiTheme="minorHAnsi" w:eastAsiaTheme="minorEastAsia" w:hAnsiTheme="minorHAnsi"/>
          <w:noProof/>
          <w:lang w:eastAsia="es-ES"/>
        </w:rPr>
      </w:pPr>
      <w:hyperlink w:anchor="_Toc76585721" w:history="1">
        <w:r w:rsidR="00617597" w:rsidRPr="00107877">
          <w:rPr>
            <w:rStyle w:val="Hipervnculo"/>
            <w:noProof/>
          </w:rPr>
          <w:t>Ilustración 44 - Creación de la red aplicación.</w:t>
        </w:r>
        <w:r w:rsidR="00617597">
          <w:rPr>
            <w:noProof/>
            <w:webHidden/>
          </w:rPr>
          <w:tab/>
        </w:r>
        <w:r w:rsidR="00617597">
          <w:rPr>
            <w:noProof/>
            <w:webHidden/>
          </w:rPr>
          <w:fldChar w:fldCharType="begin"/>
        </w:r>
        <w:r w:rsidR="00617597">
          <w:rPr>
            <w:noProof/>
            <w:webHidden/>
          </w:rPr>
          <w:instrText xml:space="preserve"> PAGEREF _Toc76585721 \h </w:instrText>
        </w:r>
        <w:r w:rsidR="00617597">
          <w:rPr>
            <w:noProof/>
            <w:webHidden/>
          </w:rPr>
        </w:r>
        <w:r w:rsidR="00617597">
          <w:rPr>
            <w:noProof/>
            <w:webHidden/>
          </w:rPr>
          <w:fldChar w:fldCharType="separate"/>
        </w:r>
        <w:r w:rsidR="00675108">
          <w:rPr>
            <w:noProof/>
            <w:webHidden/>
          </w:rPr>
          <w:t>64</w:t>
        </w:r>
        <w:r w:rsidR="00617597">
          <w:rPr>
            <w:noProof/>
            <w:webHidden/>
          </w:rPr>
          <w:fldChar w:fldCharType="end"/>
        </w:r>
      </w:hyperlink>
    </w:p>
    <w:p w14:paraId="71382DB8" w14:textId="55A11B15" w:rsidR="00617597" w:rsidRDefault="007B739C">
      <w:pPr>
        <w:pStyle w:val="Tabladeilustraciones"/>
        <w:tabs>
          <w:tab w:val="right" w:leader="dot" w:pos="9350"/>
        </w:tabs>
        <w:rPr>
          <w:rFonts w:asciiTheme="minorHAnsi" w:eastAsiaTheme="minorEastAsia" w:hAnsiTheme="minorHAnsi"/>
          <w:noProof/>
          <w:lang w:eastAsia="es-ES"/>
        </w:rPr>
      </w:pPr>
      <w:hyperlink w:anchor="_Toc76585722" w:history="1">
        <w:r w:rsidR="00617597" w:rsidRPr="00107877">
          <w:rPr>
            <w:rStyle w:val="Hipervnculo"/>
            <w:noProof/>
          </w:rPr>
          <w:t>Ilustración 45 - Selección del procesado aplicación.</w:t>
        </w:r>
        <w:r w:rsidR="00617597">
          <w:rPr>
            <w:noProof/>
            <w:webHidden/>
          </w:rPr>
          <w:tab/>
        </w:r>
        <w:r w:rsidR="00617597">
          <w:rPr>
            <w:noProof/>
            <w:webHidden/>
          </w:rPr>
          <w:fldChar w:fldCharType="begin"/>
        </w:r>
        <w:r w:rsidR="00617597">
          <w:rPr>
            <w:noProof/>
            <w:webHidden/>
          </w:rPr>
          <w:instrText xml:space="preserve"> PAGEREF _Toc76585722 \h </w:instrText>
        </w:r>
        <w:r w:rsidR="00617597">
          <w:rPr>
            <w:noProof/>
            <w:webHidden/>
          </w:rPr>
        </w:r>
        <w:r w:rsidR="00617597">
          <w:rPr>
            <w:noProof/>
            <w:webHidden/>
          </w:rPr>
          <w:fldChar w:fldCharType="separate"/>
        </w:r>
        <w:r w:rsidR="00675108">
          <w:rPr>
            <w:noProof/>
            <w:webHidden/>
          </w:rPr>
          <w:t>65</w:t>
        </w:r>
        <w:r w:rsidR="00617597">
          <w:rPr>
            <w:noProof/>
            <w:webHidden/>
          </w:rPr>
          <w:fldChar w:fldCharType="end"/>
        </w:r>
      </w:hyperlink>
    </w:p>
    <w:p w14:paraId="133EDA97" w14:textId="240FC26B" w:rsidR="00617597" w:rsidRDefault="007B739C">
      <w:pPr>
        <w:pStyle w:val="Tabladeilustraciones"/>
        <w:tabs>
          <w:tab w:val="right" w:leader="dot" w:pos="9350"/>
        </w:tabs>
        <w:rPr>
          <w:rFonts w:asciiTheme="minorHAnsi" w:eastAsiaTheme="minorEastAsia" w:hAnsiTheme="minorHAnsi"/>
          <w:noProof/>
          <w:lang w:eastAsia="es-ES"/>
        </w:rPr>
      </w:pPr>
      <w:hyperlink w:anchor="_Toc76585723" w:history="1">
        <w:r w:rsidR="00617597" w:rsidRPr="00107877">
          <w:rPr>
            <w:rStyle w:val="Hipervnculo"/>
            <w:noProof/>
          </w:rPr>
          <w:t>Ilustración 46 - Opción avanzada aplicación.</w:t>
        </w:r>
        <w:r w:rsidR="00617597">
          <w:rPr>
            <w:noProof/>
            <w:webHidden/>
          </w:rPr>
          <w:tab/>
        </w:r>
        <w:r w:rsidR="00617597">
          <w:rPr>
            <w:noProof/>
            <w:webHidden/>
          </w:rPr>
          <w:fldChar w:fldCharType="begin"/>
        </w:r>
        <w:r w:rsidR="00617597">
          <w:rPr>
            <w:noProof/>
            <w:webHidden/>
          </w:rPr>
          <w:instrText xml:space="preserve"> PAGEREF _Toc76585723 \h </w:instrText>
        </w:r>
        <w:r w:rsidR="00617597">
          <w:rPr>
            <w:noProof/>
            <w:webHidden/>
          </w:rPr>
        </w:r>
        <w:r w:rsidR="00617597">
          <w:rPr>
            <w:noProof/>
            <w:webHidden/>
          </w:rPr>
          <w:fldChar w:fldCharType="separate"/>
        </w:r>
        <w:r w:rsidR="00675108">
          <w:rPr>
            <w:noProof/>
            <w:webHidden/>
          </w:rPr>
          <w:t>65</w:t>
        </w:r>
        <w:r w:rsidR="00617597">
          <w:rPr>
            <w:noProof/>
            <w:webHidden/>
          </w:rPr>
          <w:fldChar w:fldCharType="end"/>
        </w:r>
      </w:hyperlink>
    </w:p>
    <w:p w14:paraId="6D549850" w14:textId="6D169772" w:rsidR="00617597" w:rsidRDefault="007B739C">
      <w:pPr>
        <w:pStyle w:val="Tabladeilustraciones"/>
        <w:tabs>
          <w:tab w:val="right" w:leader="dot" w:pos="9350"/>
        </w:tabs>
        <w:rPr>
          <w:rFonts w:asciiTheme="minorHAnsi" w:eastAsiaTheme="minorEastAsia" w:hAnsiTheme="minorHAnsi"/>
          <w:noProof/>
          <w:lang w:eastAsia="es-ES"/>
        </w:rPr>
      </w:pPr>
      <w:hyperlink w:anchor="_Toc76585724" w:history="1">
        <w:r w:rsidR="00617597" w:rsidRPr="00107877">
          <w:rPr>
            <w:rStyle w:val="Hipervnculo"/>
            <w:noProof/>
          </w:rPr>
          <w:t>Ilustración 47 - Resultados aplicación.</w:t>
        </w:r>
        <w:r w:rsidR="00617597">
          <w:rPr>
            <w:noProof/>
            <w:webHidden/>
          </w:rPr>
          <w:tab/>
        </w:r>
        <w:r w:rsidR="00617597">
          <w:rPr>
            <w:noProof/>
            <w:webHidden/>
          </w:rPr>
          <w:fldChar w:fldCharType="begin"/>
        </w:r>
        <w:r w:rsidR="00617597">
          <w:rPr>
            <w:noProof/>
            <w:webHidden/>
          </w:rPr>
          <w:instrText xml:space="preserve"> PAGEREF _Toc76585724 \h </w:instrText>
        </w:r>
        <w:r w:rsidR="00617597">
          <w:rPr>
            <w:noProof/>
            <w:webHidden/>
          </w:rPr>
        </w:r>
        <w:r w:rsidR="00617597">
          <w:rPr>
            <w:noProof/>
            <w:webHidden/>
          </w:rPr>
          <w:fldChar w:fldCharType="separate"/>
        </w:r>
        <w:r w:rsidR="00675108">
          <w:rPr>
            <w:noProof/>
            <w:webHidden/>
          </w:rPr>
          <w:t>65</w:t>
        </w:r>
        <w:r w:rsidR="00617597">
          <w:rPr>
            <w:noProof/>
            <w:webHidden/>
          </w:rPr>
          <w:fldChar w:fldCharType="end"/>
        </w:r>
      </w:hyperlink>
    </w:p>
    <w:p w14:paraId="61641D83" w14:textId="65799C68" w:rsidR="00617597" w:rsidRDefault="007B739C">
      <w:pPr>
        <w:pStyle w:val="Tabladeilustraciones"/>
        <w:tabs>
          <w:tab w:val="right" w:leader="dot" w:pos="9350"/>
        </w:tabs>
        <w:rPr>
          <w:rFonts w:asciiTheme="minorHAnsi" w:eastAsiaTheme="minorEastAsia" w:hAnsiTheme="minorHAnsi"/>
          <w:noProof/>
          <w:lang w:eastAsia="es-ES"/>
        </w:rPr>
      </w:pPr>
      <w:hyperlink w:anchor="_Toc76585725" w:history="1">
        <w:r w:rsidR="00617597" w:rsidRPr="00107877">
          <w:rPr>
            <w:rStyle w:val="Hipervnculo"/>
            <w:noProof/>
          </w:rPr>
          <w:t>Ilustración 48 - Subida fichero aplicación.</w:t>
        </w:r>
        <w:r w:rsidR="00617597">
          <w:rPr>
            <w:noProof/>
            <w:webHidden/>
          </w:rPr>
          <w:tab/>
        </w:r>
        <w:r w:rsidR="00617597">
          <w:rPr>
            <w:noProof/>
            <w:webHidden/>
          </w:rPr>
          <w:fldChar w:fldCharType="begin"/>
        </w:r>
        <w:r w:rsidR="00617597">
          <w:rPr>
            <w:noProof/>
            <w:webHidden/>
          </w:rPr>
          <w:instrText xml:space="preserve"> PAGEREF _Toc76585725 \h </w:instrText>
        </w:r>
        <w:r w:rsidR="00617597">
          <w:rPr>
            <w:noProof/>
            <w:webHidden/>
          </w:rPr>
        </w:r>
        <w:r w:rsidR="00617597">
          <w:rPr>
            <w:noProof/>
            <w:webHidden/>
          </w:rPr>
          <w:fldChar w:fldCharType="separate"/>
        </w:r>
        <w:r w:rsidR="00675108">
          <w:rPr>
            <w:noProof/>
            <w:webHidden/>
          </w:rPr>
          <w:t>66</w:t>
        </w:r>
        <w:r w:rsidR="00617597">
          <w:rPr>
            <w:noProof/>
            <w:webHidden/>
          </w:rPr>
          <w:fldChar w:fldCharType="end"/>
        </w:r>
      </w:hyperlink>
    </w:p>
    <w:p w14:paraId="58CD0C85" w14:textId="0A04219D" w:rsidR="00617597" w:rsidRDefault="007B739C">
      <w:pPr>
        <w:pStyle w:val="Tabladeilustraciones"/>
        <w:tabs>
          <w:tab w:val="right" w:leader="dot" w:pos="9350"/>
        </w:tabs>
        <w:rPr>
          <w:rFonts w:asciiTheme="minorHAnsi" w:eastAsiaTheme="minorEastAsia" w:hAnsiTheme="minorHAnsi"/>
          <w:noProof/>
          <w:lang w:eastAsia="es-ES"/>
        </w:rPr>
      </w:pPr>
      <w:hyperlink w:anchor="_Toc76585726" w:history="1">
        <w:r w:rsidR="00617597" w:rsidRPr="00107877">
          <w:rPr>
            <w:rStyle w:val="Hipervnculo"/>
            <w:noProof/>
          </w:rPr>
          <w:t>Ilustración 49 - Descarga red aplicación.</w:t>
        </w:r>
        <w:r w:rsidR="00617597">
          <w:rPr>
            <w:noProof/>
            <w:webHidden/>
          </w:rPr>
          <w:tab/>
        </w:r>
        <w:r w:rsidR="00617597">
          <w:rPr>
            <w:noProof/>
            <w:webHidden/>
          </w:rPr>
          <w:fldChar w:fldCharType="begin"/>
        </w:r>
        <w:r w:rsidR="00617597">
          <w:rPr>
            <w:noProof/>
            <w:webHidden/>
          </w:rPr>
          <w:instrText xml:space="preserve"> PAGEREF _Toc76585726 \h </w:instrText>
        </w:r>
        <w:r w:rsidR="00617597">
          <w:rPr>
            <w:noProof/>
            <w:webHidden/>
          </w:rPr>
        </w:r>
        <w:r w:rsidR="00617597">
          <w:rPr>
            <w:noProof/>
            <w:webHidden/>
          </w:rPr>
          <w:fldChar w:fldCharType="separate"/>
        </w:r>
        <w:r w:rsidR="00675108">
          <w:rPr>
            <w:noProof/>
            <w:webHidden/>
          </w:rPr>
          <w:t>66</w:t>
        </w:r>
        <w:r w:rsidR="00617597">
          <w:rPr>
            <w:noProof/>
            <w:webHidden/>
          </w:rPr>
          <w:fldChar w:fldCharType="end"/>
        </w:r>
      </w:hyperlink>
    </w:p>
    <w:p w14:paraId="4D6633AA" w14:textId="5F301D64" w:rsidR="00617597" w:rsidRDefault="007B739C">
      <w:pPr>
        <w:pStyle w:val="Tabladeilustraciones"/>
        <w:tabs>
          <w:tab w:val="right" w:leader="dot" w:pos="9350"/>
        </w:tabs>
        <w:rPr>
          <w:rFonts w:asciiTheme="minorHAnsi" w:eastAsiaTheme="minorEastAsia" w:hAnsiTheme="minorHAnsi"/>
          <w:noProof/>
          <w:lang w:eastAsia="es-ES"/>
        </w:rPr>
      </w:pPr>
      <w:hyperlink w:anchor="_Toc76585727" w:history="1">
        <w:r w:rsidR="00617597" w:rsidRPr="00107877">
          <w:rPr>
            <w:rStyle w:val="Hipervnculo"/>
            <w:noProof/>
          </w:rPr>
          <w:t>Ilustración 50 - Apartado visualiza redes.</w:t>
        </w:r>
        <w:r w:rsidR="00617597">
          <w:rPr>
            <w:noProof/>
            <w:webHidden/>
          </w:rPr>
          <w:tab/>
        </w:r>
        <w:r w:rsidR="00617597">
          <w:rPr>
            <w:noProof/>
            <w:webHidden/>
          </w:rPr>
          <w:fldChar w:fldCharType="begin"/>
        </w:r>
        <w:r w:rsidR="00617597">
          <w:rPr>
            <w:noProof/>
            <w:webHidden/>
          </w:rPr>
          <w:instrText xml:space="preserve"> PAGEREF _Toc76585727 \h </w:instrText>
        </w:r>
        <w:r w:rsidR="00617597">
          <w:rPr>
            <w:noProof/>
            <w:webHidden/>
          </w:rPr>
        </w:r>
        <w:r w:rsidR="00617597">
          <w:rPr>
            <w:noProof/>
            <w:webHidden/>
          </w:rPr>
          <w:fldChar w:fldCharType="separate"/>
        </w:r>
        <w:r w:rsidR="00675108">
          <w:rPr>
            <w:noProof/>
            <w:webHidden/>
          </w:rPr>
          <w:t>66</w:t>
        </w:r>
        <w:r w:rsidR="00617597">
          <w:rPr>
            <w:noProof/>
            <w:webHidden/>
          </w:rPr>
          <w:fldChar w:fldCharType="end"/>
        </w:r>
      </w:hyperlink>
    </w:p>
    <w:p w14:paraId="64D8E96E" w14:textId="7E57016E" w:rsidR="00617597" w:rsidRDefault="007B739C">
      <w:pPr>
        <w:pStyle w:val="Tabladeilustraciones"/>
        <w:tabs>
          <w:tab w:val="right" w:leader="dot" w:pos="9350"/>
        </w:tabs>
        <w:rPr>
          <w:rFonts w:asciiTheme="minorHAnsi" w:eastAsiaTheme="minorEastAsia" w:hAnsiTheme="minorHAnsi"/>
          <w:noProof/>
          <w:lang w:eastAsia="es-ES"/>
        </w:rPr>
      </w:pPr>
      <w:hyperlink w:anchor="_Toc76585728" w:history="1">
        <w:r w:rsidR="00617597" w:rsidRPr="00107877">
          <w:rPr>
            <w:rStyle w:val="Hipervnculo"/>
            <w:noProof/>
          </w:rPr>
          <w:t>Ilustración 51 - Ejemplo aplicación.</w:t>
        </w:r>
        <w:r w:rsidR="00617597">
          <w:rPr>
            <w:noProof/>
            <w:webHidden/>
          </w:rPr>
          <w:tab/>
        </w:r>
        <w:r w:rsidR="00617597">
          <w:rPr>
            <w:noProof/>
            <w:webHidden/>
          </w:rPr>
          <w:fldChar w:fldCharType="begin"/>
        </w:r>
        <w:r w:rsidR="00617597">
          <w:rPr>
            <w:noProof/>
            <w:webHidden/>
          </w:rPr>
          <w:instrText xml:space="preserve"> PAGEREF _Toc76585728 \h </w:instrText>
        </w:r>
        <w:r w:rsidR="00617597">
          <w:rPr>
            <w:noProof/>
            <w:webHidden/>
          </w:rPr>
        </w:r>
        <w:r w:rsidR="00617597">
          <w:rPr>
            <w:noProof/>
            <w:webHidden/>
          </w:rPr>
          <w:fldChar w:fldCharType="separate"/>
        </w:r>
        <w:r w:rsidR="00675108">
          <w:rPr>
            <w:noProof/>
            <w:webHidden/>
          </w:rPr>
          <w:t>67</w:t>
        </w:r>
        <w:r w:rsidR="00617597">
          <w:rPr>
            <w:noProof/>
            <w:webHidden/>
          </w:rPr>
          <w:fldChar w:fldCharType="end"/>
        </w:r>
      </w:hyperlink>
    </w:p>
    <w:p w14:paraId="708017A5" w14:textId="0462F962" w:rsidR="00617597" w:rsidRDefault="007B739C">
      <w:pPr>
        <w:pStyle w:val="Tabladeilustraciones"/>
        <w:tabs>
          <w:tab w:val="right" w:leader="dot" w:pos="9350"/>
        </w:tabs>
        <w:rPr>
          <w:rFonts w:asciiTheme="minorHAnsi" w:eastAsiaTheme="minorEastAsia" w:hAnsiTheme="minorHAnsi"/>
          <w:noProof/>
          <w:lang w:eastAsia="es-ES"/>
        </w:rPr>
      </w:pPr>
      <w:hyperlink w:anchor="_Toc76585729" w:history="1">
        <w:r w:rsidR="00617597" w:rsidRPr="00107877">
          <w:rPr>
            <w:rStyle w:val="Hipervnculo"/>
            <w:noProof/>
          </w:rPr>
          <w:t>Ilustración 52 - Manual de usuario. Inicio.</w:t>
        </w:r>
        <w:r w:rsidR="00617597">
          <w:rPr>
            <w:noProof/>
            <w:webHidden/>
          </w:rPr>
          <w:tab/>
        </w:r>
        <w:r w:rsidR="00617597">
          <w:rPr>
            <w:noProof/>
            <w:webHidden/>
          </w:rPr>
          <w:fldChar w:fldCharType="begin"/>
        </w:r>
        <w:r w:rsidR="00617597">
          <w:rPr>
            <w:noProof/>
            <w:webHidden/>
          </w:rPr>
          <w:instrText xml:space="preserve"> PAGEREF _Toc76585729 \h </w:instrText>
        </w:r>
        <w:r w:rsidR="00617597">
          <w:rPr>
            <w:noProof/>
            <w:webHidden/>
          </w:rPr>
        </w:r>
        <w:r w:rsidR="00617597">
          <w:rPr>
            <w:noProof/>
            <w:webHidden/>
          </w:rPr>
          <w:fldChar w:fldCharType="separate"/>
        </w:r>
        <w:r w:rsidR="00675108">
          <w:rPr>
            <w:noProof/>
            <w:webHidden/>
          </w:rPr>
          <w:t>73</w:t>
        </w:r>
        <w:r w:rsidR="00617597">
          <w:rPr>
            <w:noProof/>
            <w:webHidden/>
          </w:rPr>
          <w:fldChar w:fldCharType="end"/>
        </w:r>
      </w:hyperlink>
    </w:p>
    <w:p w14:paraId="7D180A5A" w14:textId="4E4DD3CD" w:rsidR="00617597" w:rsidRDefault="007B739C">
      <w:pPr>
        <w:pStyle w:val="Tabladeilustraciones"/>
        <w:tabs>
          <w:tab w:val="right" w:leader="dot" w:pos="9350"/>
        </w:tabs>
        <w:rPr>
          <w:rFonts w:asciiTheme="minorHAnsi" w:eastAsiaTheme="minorEastAsia" w:hAnsiTheme="minorHAnsi"/>
          <w:noProof/>
          <w:lang w:eastAsia="es-ES"/>
        </w:rPr>
      </w:pPr>
      <w:hyperlink w:anchor="_Toc76585730" w:history="1">
        <w:r w:rsidR="00617597" w:rsidRPr="00107877">
          <w:rPr>
            <w:rStyle w:val="Hipervnculo"/>
            <w:noProof/>
          </w:rPr>
          <w:t>Ilustración 53 - Manual de usuario. Inicio. Menú.</w:t>
        </w:r>
        <w:r w:rsidR="00617597">
          <w:rPr>
            <w:noProof/>
            <w:webHidden/>
          </w:rPr>
          <w:tab/>
        </w:r>
        <w:r w:rsidR="00617597">
          <w:rPr>
            <w:noProof/>
            <w:webHidden/>
          </w:rPr>
          <w:fldChar w:fldCharType="begin"/>
        </w:r>
        <w:r w:rsidR="00617597">
          <w:rPr>
            <w:noProof/>
            <w:webHidden/>
          </w:rPr>
          <w:instrText xml:space="preserve"> PAGEREF _Toc76585730 \h </w:instrText>
        </w:r>
        <w:r w:rsidR="00617597">
          <w:rPr>
            <w:noProof/>
            <w:webHidden/>
          </w:rPr>
        </w:r>
        <w:r w:rsidR="00617597">
          <w:rPr>
            <w:noProof/>
            <w:webHidden/>
          </w:rPr>
          <w:fldChar w:fldCharType="separate"/>
        </w:r>
        <w:r w:rsidR="00675108">
          <w:rPr>
            <w:noProof/>
            <w:webHidden/>
          </w:rPr>
          <w:t>73</w:t>
        </w:r>
        <w:r w:rsidR="00617597">
          <w:rPr>
            <w:noProof/>
            <w:webHidden/>
          </w:rPr>
          <w:fldChar w:fldCharType="end"/>
        </w:r>
      </w:hyperlink>
    </w:p>
    <w:p w14:paraId="1E5210D0" w14:textId="4E8BC2F5" w:rsidR="00617597" w:rsidRDefault="007B739C">
      <w:pPr>
        <w:pStyle w:val="Tabladeilustraciones"/>
        <w:tabs>
          <w:tab w:val="right" w:leader="dot" w:pos="9350"/>
        </w:tabs>
        <w:rPr>
          <w:rFonts w:asciiTheme="minorHAnsi" w:eastAsiaTheme="minorEastAsia" w:hAnsiTheme="minorHAnsi"/>
          <w:noProof/>
          <w:lang w:eastAsia="es-ES"/>
        </w:rPr>
      </w:pPr>
      <w:hyperlink w:anchor="_Toc76585731" w:history="1">
        <w:r w:rsidR="00617597" w:rsidRPr="00107877">
          <w:rPr>
            <w:rStyle w:val="Hipervnculo"/>
            <w:noProof/>
          </w:rPr>
          <w:t>Ilustración 54 - Barra navegación externa.</w:t>
        </w:r>
        <w:r w:rsidR="00617597">
          <w:rPr>
            <w:noProof/>
            <w:webHidden/>
          </w:rPr>
          <w:tab/>
        </w:r>
        <w:r w:rsidR="00617597">
          <w:rPr>
            <w:noProof/>
            <w:webHidden/>
          </w:rPr>
          <w:fldChar w:fldCharType="begin"/>
        </w:r>
        <w:r w:rsidR="00617597">
          <w:rPr>
            <w:noProof/>
            <w:webHidden/>
          </w:rPr>
          <w:instrText xml:space="preserve"> PAGEREF _Toc76585731 \h </w:instrText>
        </w:r>
        <w:r w:rsidR="00617597">
          <w:rPr>
            <w:noProof/>
            <w:webHidden/>
          </w:rPr>
        </w:r>
        <w:r w:rsidR="00617597">
          <w:rPr>
            <w:noProof/>
            <w:webHidden/>
          </w:rPr>
          <w:fldChar w:fldCharType="separate"/>
        </w:r>
        <w:r w:rsidR="00675108">
          <w:rPr>
            <w:noProof/>
            <w:webHidden/>
          </w:rPr>
          <w:t>73</w:t>
        </w:r>
        <w:r w:rsidR="00617597">
          <w:rPr>
            <w:noProof/>
            <w:webHidden/>
          </w:rPr>
          <w:fldChar w:fldCharType="end"/>
        </w:r>
      </w:hyperlink>
    </w:p>
    <w:p w14:paraId="4D5BC79D" w14:textId="717DBB60" w:rsidR="00617597" w:rsidRDefault="007B739C">
      <w:pPr>
        <w:pStyle w:val="Tabladeilustraciones"/>
        <w:tabs>
          <w:tab w:val="right" w:leader="dot" w:pos="9350"/>
        </w:tabs>
        <w:rPr>
          <w:rFonts w:asciiTheme="minorHAnsi" w:eastAsiaTheme="minorEastAsia" w:hAnsiTheme="minorHAnsi"/>
          <w:noProof/>
          <w:lang w:eastAsia="es-ES"/>
        </w:rPr>
      </w:pPr>
      <w:hyperlink w:anchor="_Toc76585732" w:history="1">
        <w:r w:rsidR="00617597" w:rsidRPr="00107877">
          <w:rPr>
            <w:rStyle w:val="Hipervnculo"/>
            <w:noProof/>
          </w:rPr>
          <w:t>Ilustración 55 - Barra navegación externa desplegada.</w:t>
        </w:r>
        <w:r w:rsidR="00617597">
          <w:rPr>
            <w:noProof/>
            <w:webHidden/>
          </w:rPr>
          <w:tab/>
        </w:r>
        <w:r w:rsidR="00617597">
          <w:rPr>
            <w:noProof/>
            <w:webHidden/>
          </w:rPr>
          <w:fldChar w:fldCharType="begin"/>
        </w:r>
        <w:r w:rsidR="00617597">
          <w:rPr>
            <w:noProof/>
            <w:webHidden/>
          </w:rPr>
          <w:instrText xml:space="preserve"> PAGEREF _Toc76585732 \h </w:instrText>
        </w:r>
        <w:r w:rsidR="00617597">
          <w:rPr>
            <w:noProof/>
            <w:webHidden/>
          </w:rPr>
        </w:r>
        <w:r w:rsidR="00617597">
          <w:rPr>
            <w:noProof/>
            <w:webHidden/>
          </w:rPr>
          <w:fldChar w:fldCharType="separate"/>
        </w:r>
        <w:r w:rsidR="00675108">
          <w:rPr>
            <w:noProof/>
            <w:webHidden/>
          </w:rPr>
          <w:t>74</w:t>
        </w:r>
        <w:r w:rsidR="00617597">
          <w:rPr>
            <w:noProof/>
            <w:webHidden/>
          </w:rPr>
          <w:fldChar w:fldCharType="end"/>
        </w:r>
      </w:hyperlink>
    </w:p>
    <w:p w14:paraId="5505B9E3" w14:textId="78F45594" w:rsidR="00617597" w:rsidRDefault="007B739C">
      <w:pPr>
        <w:pStyle w:val="Tabladeilustraciones"/>
        <w:tabs>
          <w:tab w:val="right" w:leader="dot" w:pos="9350"/>
        </w:tabs>
        <w:rPr>
          <w:rFonts w:asciiTheme="minorHAnsi" w:eastAsiaTheme="minorEastAsia" w:hAnsiTheme="minorHAnsi"/>
          <w:noProof/>
          <w:lang w:eastAsia="es-ES"/>
        </w:rPr>
      </w:pPr>
      <w:hyperlink w:anchor="_Toc76585733" w:history="1">
        <w:r w:rsidR="00617597" w:rsidRPr="00107877">
          <w:rPr>
            <w:rStyle w:val="Hipervnculo"/>
            <w:noProof/>
          </w:rPr>
          <w:t>Ilustración 56 - Manual de usuario. Acerca de Sire.</w:t>
        </w:r>
        <w:r w:rsidR="00617597">
          <w:rPr>
            <w:noProof/>
            <w:webHidden/>
          </w:rPr>
          <w:tab/>
        </w:r>
        <w:r w:rsidR="00617597">
          <w:rPr>
            <w:noProof/>
            <w:webHidden/>
          </w:rPr>
          <w:fldChar w:fldCharType="begin"/>
        </w:r>
        <w:r w:rsidR="00617597">
          <w:rPr>
            <w:noProof/>
            <w:webHidden/>
          </w:rPr>
          <w:instrText xml:space="preserve"> PAGEREF _Toc76585733 \h </w:instrText>
        </w:r>
        <w:r w:rsidR="00617597">
          <w:rPr>
            <w:noProof/>
            <w:webHidden/>
          </w:rPr>
        </w:r>
        <w:r w:rsidR="00617597">
          <w:rPr>
            <w:noProof/>
            <w:webHidden/>
          </w:rPr>
          <w:fldChar w:fldCharType="separate"/>
        </w:r>
        <w:r w:rsidR="00675108">
          <w:rPr>
            <w:noProof/>
            <w:webHidden/>
          </w:rPr>
          <w:t>75</w:t>
        </w:r>
        <w:r w:rsidR="00617597">
          <w:rPr>
            <w:noProof/>
            <w:webHidden/>
          </w:rPr>
          <w:fldChar w:fldCharType="end"/>
        </w:r>
      </w:hyperlink>
    </w:p>
    <w:p w14:paraId="57B909DD" w14:textId="734AE857" w:rsidR="00617597" w:rsidRDefault="007B739C">
      <w:pPr>
        <w:pStyle w:val="Tabladeilustraciones"/>
        <w:tabs>
          <w:tab w:val="right" w:leader="dot" w:pos="9350"/>
        </w:tabs>
        <w:rPr>
          <w:rFonts w:asciiTheme="minorHAnsi" w:eastAsiaTheme="minorEastAsia" w:hAnsiTheme="minorHAnsi"/>
          <w:noProof/>
          <w:lang w:eastAsia="es-ES"/>
        </w:rPr>
      </w:pPr>
      <w:hyperlink w:anchor="_Toc76585734" w:history="1">
        <w:r w:rsidR="00617597" w:rsidRPr="00107877">
          <w:rPr>
            <w:rStyle w:val="Hipervnculo"/>
            <w:noProof/>
          </w:rPr>
          <w:t>Ilustración 57 - Manual de usuario. Login.</w:t>
        </w:r>
        <w:r w:rsidR="00617597">
          <w:rPr>
            <w:noProof/>
            <w:webHidden/>
          </w:rPr>
          <w:tab/>
        </w:r>
        <w:r w:rsidR="00617597">
          <w:rPr>
            <w:noProof/>
            <w:webHidden/>
          </w:rPr>
          <w:fldChar w:fldCharType="begin"/>
        </w:r>
        <w:r w:rsidR="00617597">
          <w:rPr>
            <w:noProof/>
            <w:webHidden/>
          </w:rPr>
          <w:instrText xml:space="preserve"> PAGEREF _Toc76585734 \h </w:instrText>
        </w:r>
        <w:r w:rsidR="00617597">
          <w:rPr>
            <w:noProof/>
            <w:webHidden/>
          </w:rPr>
        </w:r>
        <w:r w:rsidR="00617597">
          <w:rPr>
            <w:noProof/>
            <w:webHidden/>
          </w:rPr>
          <w:fldChar w:fldCharType="separate"/>
        </w:r>
        <w:r w:rsidR="00675108">
          <w:rPr>
            <w:noProof/>
            <w:webHidden/>
          </w:rPr>
          <w:t>76</w:t>
        </w:r>
        <w:r w:rsidR="00617597">
          <w:rPr>
            <w:noProof/>
            <w:webHidden/>
          </w:rPr>
          <w:fldChar w:fldCharType="end"/>
        </w:r>
      </w:hyperlink>
    </w:p>
    <w:p w14:paraId="70BC394D" w14:textId="3B432D0E" w:rsidR="00617597" w:rsidRDefault="007B739C">
      <w:pPr>
        <w:pStyle w:val="Tabladeilustraciones"/>
        <w:tabs>
          <w:tab w:val="right" w:leader="dot" w:pos="9350"/>
        </w:tabs>
        <w:rPr>
          <w:rFonts w:asciiTheme="minorHAnsi" w:eastAsiaTheme="minorEastAsia" w:hAnsiTheme="minorHAnsi"/>
          <w:noProof/>
          <w:lang w:eastAsia="es-ES"/>
        </w:rPr>
      </w:pPr>
      <w:hyperlink w:anchor="_Toc76585735" w:history="1">
        <w:r w:rsidR="00617597" w:rsidRPr="00107877">
          <w:rPr>
            <w:rStyle w:val="Hipervnculo"/>
            <w:noProof/>
          </w:rPr>
          <w:t>Ilustración 58 - Manual de usuario. Entrar. Login.</w:t>
        </w:r>
        <w:r w:rsidR="00617597">
          <w:rPr>
            <w:noProof/>
            <w:webHidden/>
          </w:rPr>
          <w:tab/>
        </w:r>
        <w:r w:rsidR="00617597">
          <w:rPr>
            <w:noProof/>
            <w:webHidden/>
          </w:rPr>
          <w:fldChar w:fldCharType="begin"/>
        </w:r>
        <w:r w:rsidR="00617597">
          <w:rPr>
            <w:noProof/>
            <w:webHidden/>
          </w:rPr>
          <w:instrText xml:space="preserve"> PAGEREF _Toc76585735 \h </w:instrText>
        </w:r>
        <w:r w:rsidR="00617597">
          <w:rPr>
            <w:noProof/>
            <w:webHidden/>
          </w:rPr>
        </w:r>
        <w:r w:rsidR="00617597">
          <w:rPr>
            <w:noProof/>
            <w:webHidden/>
          </w:rPr>
          <w:fldChar w:fldCharType="separate"/>
        </w:r>
        <w:r w:rsidR="00675108">
          <w:rPr>
            <w:noProof/>
            <w:webHidden/>
          </w:rPr>
          <w:t>76</w:t>
        </w:r>
        <w:r w:rsidR="00617597">
          <w:rPr>
            <w:noProof/>
            <w:webHidden/>
          </w:rPr>
          <w:fldChar w:fldCharType="end"/>
        </w:r>
      </w:hyperlink>
    </w:p>
    <w:p w14:paraId="7FEF2CE4" w14:textId="584B4E3F" w:rsidR="00617597" w:rsidRDefault="007B739C">
      <w:pPr>
        <w:pStyle w:val="Tabladeilustraciones"/>
        <w:tabs>
          <w:tab w:val="right" w:leader="dot" w:pos="9350"/>
        </w:tabs>
        <w:rPr>
          <w:rFonts w:asciiTheme="minorHAnsi" w:eastAsiaTheme="minorEastAsia" w:hAnsiTheme="minorHAnsi"/>
          <w:noProof/>
          <w:lang w:eastAsia="es-ES"/>
        </w:rPr>
      </w:pPr>
      <w:hyperlink w:anchor="_Toc76585736" w:history="1">
        <w:r w:rsidR="00617597" w:rsidRPr="00107877">
          <w:rPr>
            <w:rStyle w:val="Hipervnculo"/>
            <w:noProof/>
          </w:rPr>
          <w:t>Ilustración 59 - Manual usuario. Registro.</w:t>
        </w:r>
        <w:r w:rsidR="00617597">
          <w:rPr>
            <w:noProof/>
            <w:webHidden/>
          </w:rPr>
          <w:tab/>
        </w:r>
        <w:r w:rsidR="00617597">
          <w:rPr>
            <w:noProof/>
            <w:webHidden/>
          </w:rPr>
          <w:fldChar w:fldCharType="begin"/>
        </w:r>
        <w:r w:rsidR="00617597">
          <w:rPr>
            <w:noProof/>
            <w:webHidden/>
          </w:rPr>
          <w:instrText xml:space="preserve"> PAGEREF _Toc76585736 \h </w:instrText>
        </w:r>
        <w:r w:rsidR="00617597">
          <w:rPr>
            <w:noProof/>
            <w:webHidden/>
          </w:rPr>
        </w:r>
        <w:r w:rsidR="00617597">
          <w:rPr>
            <w:noProof/>
            <w:webHidden/>
          </w:rPr>
          <w:fldChar w:fldCharType="separate"/>
        </w:r>
        <w:r w:rsidR="00675108">
          <w:rPr>
            <w:noProof/>
            <w:webHidden/>
          </w:rPr>
          <w:t>77</w:t>
        </w:r>
        <w:r w:rsidR="00617597">
          <w:rPr>
            <w:noProof/>
            <w:webHidden/>
          </w:rPr>
          <w:fldChar w:fldCharType="end"/>
        </w:r>
      </w:hyperlink>
    </w:p>
    <w:p w14:paraId="159A12A7" w14:textId="5FD12748" w:rsidR="00617597" w:rsidRDefault="007B739C">
      <w:pPr>
        <w:pStyle w:val="Tabladeilustraciones"/>
        <w:tabs>
          <w:tab w:val="right" w:leader="dot" w:pos="9350"/>
        </w:tabs>
        <w:rPr>
          <w:rFonts w:asciiTheme="minorHAnsi" w:eastAsiaTheme="minorEastAsia" w:hAnsiTheme="minorHAnsi"/>
          <w:noProof/>
          <w:lang w:eastAsia="es-ES"/>
        </w:rPr>
      </w:pPr>
      <w:hyperlink w:anchor="_Toc76585737" w:history="1">
        <w:r w:rsidR="00617597" w:rsidRPr="00107877">
          <w:rPr>
            <w:rStyle w:val="Hipervnculo"/>
            <w:noProof/>
          </w:rPr>
          <w:t>Ilustración 60 - Manual usuario. Registro. REGISTRAR.</w:t>
        </w:r>
        <w:r w:rsidR="00617597">
          <w:rPr>
            <w:noProof/>
            <w:webHidden/>
          </w:rPr>
          <w:tab/>
        </w:r>
        <w:r w:rsidR="00617597">
          <w:rPr>
            <w:noProof/>
            <w:webHidden/>
          </w:rPr>
          <w:fldChar w:fldCharType="begin"/>
        </w:r>
        <w:r w:rsidR="00617597">
          <w:rPr>
            <w:noProof/>
            <w:webHidden/>
          </w:rPr>
          <w:instrText xml:space="preserve"> PAGEREF _Toc76585737 \h </w:instrText>
        </w:r>
        <w:r w:rsidR="00617597">
          <w:rPr>
            <w:noProof/>
            <w:webHidden/>
          </w:rPr>
        </w:r>
        <w:r w:rsidR="00617597">
          <w:rPr>
            <w:noProof/>
            <w:webHidden/>
          </w:rPr>
          <w:fldChar w:fldCharType="separate"/>
        </w:r>
        <w:r w:rsidR="00675108">
          <w:rPr>
            <w:noProof/>
            <w:webHidden/>
          </w:rPr>
          <w:t>77</w:t>
        </w:r>
        <w:r w:rsidR="00617597">
          <w:rPr>
            <w:noProof/>
            <w:webHidden/>
          </w:rPr>
          <w:fldChar w:fldCharType="end"/>
        </w:r>
      </w:hyperlink>
    </w:p>
    <w:p w14:paraId="52CA52D4" w14:textId="371CCED9" w:rsidR="00617597" w:rsidRDefault="007B739C">
      <w:pPr>
        <w:pStyle w:val="Tabladeilustraciones"/>
        <w:tabs>
          <w:tab w:val="right" w:leader="dot" w:pos="9350"/>
        </w:tabs>
        <w:rPr>
          <w:rFonts w:asciiTheme="minorHAnsi" w:eastAsiaTheme="minorEastAsia" w:hAnsiTheme="minorHAnsi"/>
          <w:noProof/>
          <w:lang w:eastAsia="es-ES"/>
        </w:rPr>
      </w:pPr>
      <w:hyperlink w:anchor="_Toc76585738" w:history="1">
        <w:r w:rsidR="00617597" w:rsidRPr="00107877">
          <w:rPr>
            <w:rStyle w:val="Hipervnculo"/>
            <w:noProof/>
          </w:rPr>
          <w:t>Ilustración 61 - Barra navegación login y registro.</w:t>
        </w:r>
        <w:r w:rsidR="00617597">
          <w:rPr>
            <w:noProof/>
            <w:webHidden/>
          </w:rPr>
          <w:tab/>
        </w:r>
        <w:r w:rsidR="00617597">
          <w:rPr>
            <w:noProof/>
            <w:webHidden/>
          </w:rPr>
          <w:fldChar w:fldCharType="begin"/>
        </w:r>
        <w:r w:rsidR="00617597">
          <w:rPr>
            <w:noProof/>
            <w:webHidden/>
          </w:rPr>
          <w:instrText xml:space="preserve"> PAGEREF _Toc76585738 \h </w:instrText>
        </w:r>
        <w:r w:rsidR="00617597">
          <w:rPr>
            <w:noProof/>
            <w:webHidden/>
          </w:rPr>
        </w:r>
        <w:r w:rsidR="00617597">
          <w:rPr>
            <w:noProof/>
            <w:webHidden/>
          </w:rPr>
          <w:fldChar w:fldCharType="separate"/>
        </w:r>
        <w:r w:rsidR="00675108">
          <w:rPr>
            <w:noProof/>
            <w:webHidden/>
          </w:rPr>
          <w:t>78</w:t>
        </w:r>
        <w:r w:rsidR="00617597">
          <w:rPr>
            <w:noProof/>
            <w:webHidden/>
          </w:rPr>
          <w:fldChar w:fldCharType="end"/>
        </w:r>
      </w:hyperlink>
    </w:p>
    <w:p w14:paraId="36D877C4" w14:textId="6FCB58DD" w:rsidR="00617597" w:rsidRDefault="007B739C">
      <w:pPr>
        <w:pStyle w:val="Tabladeilustraciones"/>
        <w:tabs>
          <w:tab w:val="right" w:leader="dot" w:pos="9350"/>
        </w:tabs>
        <w:rPr>
          <w:rFonts w:asciiTheme="minorHAnsi" w:eastAsiaTheme="minorEastAsia" w:hAnsiTheme="minorHAnsi"/>
          <w:noProof/>
          <w:lang w:eastAsia="es-ES"/>
        </w:rPr>
      </w:pPr>
      <w:hyperlink w:anchor="_Toc76585739" w:history="1">
        <w:r w:rsidR="00617597" w:rsidRPr="00107877">
          <w:rPr>
            <w:rStyle w:val="Hipervnculo"/>
            <w:noProof/>
          </w:rPr>
          <w:t>Ilustración 62 - Barra navegación tras inicio de sesión.</w:t>
        </w:r>
        <w:r w:rsidR="00617597">
          <w:rPr>
            <w:noProof/>
            <w:webHidden/>
          </w:rPr>
          <w:tab/>
        </w:r>
        <w:r w:rsidR="00617597">
          <w:rPr>
            <w:noProof/>
            <w:webHidden/>
          </w:rPr>
          <w:fldChar w:fldCharType="begin"/>
        </w:r>
        <w:r w:rsidR="00617597">
          <w:rPr>
            <w:noProof/>
            <w:webHidden/>
          </w:rPr>
          <w:instrText xml:space="preserve"> PAGEREF _Toc76585739 \h </w:instrText>
        </w:r>
        <w:r w:rsidR="00617597">
          <w:rPr>
            <w:noProof/>
            <w:webHidden/>
          </w:rPr>
        </w:r>
        <w:r w:rsidR="00617597">
          <w:rPr>
            <w:noProof/>
            <w:webHidden/>
          </w:rPr>
          <w:fldChar w:fldCharType="separate"/>
        </w:r>
        <w:r w:rsidR="00675108">
          <w:rPr>
            <w:noProof/>
            <w:webHidden/>
          </w:rPr>
          <w:t>78</w:t>
        </w:r>
        <w:r w:rsidR="00617597">
          <w:rPr>
            <w:noProof/>
            <w:webHidden/>
          </w:rPr>
          <w:fldChar w:fldCharType="end"/>
        </w:r>
      </w:hyperlink>
    </w:p>
    <w:p w14:paraId="2977717F" w14:textId="61031605" w:rsidR="00617597" w:rsidRDefault="007B739C">
      <w:pPr>
        <w:pStyle w:val="Tabladeilustraciones"/>
        <w:tabs>
          <w:tab w:val="right" w:leader="dot" w:pos="9350"/>
        </w:tabs>
        <w:rPr>
          <w:rFonts w:asciiTheme="minorHAnsi" w:eastAsiaTheme="minorEastAsia" w:hAnsiTheme="minorHAnsi"/>
          <w:noProof/>
          <w:lang w:eastAsia="es-ES"/>
        </w:rPr>
      </w:pPr>
      <w:hyperlink w:anchor="_Toc76585740" w:history="1">
        <w:r w:rsidR="00617597" w:rsidRPr="00107877">
          <w:rPr>
            <w:rStyle w:val="Hipervnculo"/>
            <w:noProof/>
          </w:rPr>
          <w:t>Ilustración 63 - Barra navegación tras inicio sesión. Menú.</w:t>
        </w:r>
        <w:r w:rsidR="00617597">
          <w:rPr>
            <w:noProof/>
            <w:webHidden/>
          </w:rPr>
          <w:tab/>
        </w:r>
        <w:r w:rsidR="00617597">
          <w:rPr>
            <w:noProof/>
            <w:webHidden/>
          </w:rPr>
          <w:fldChar w:fldCharType="begin"/>
        </w:r>
        <w:r w:rsidR="00617597">
          <w:rPr>
            <w:noProof/>
            <w:webHidden/>
          </w:rPr>
          <w:instrText xml:space="preserve"> PAGEREF _Toc76585740 \h </w:instrText>
        </w:r>
        <w:r w:rsidR="00617597">
          <w:rPr>
            <w:noProof/>
            <w:webHidden/>
          </w:rPr>
        </w:r>
        <w:r w:rsidR="00617597">
          <w:rPr>
            <w:noProof/>
            <w:webHidden/>
          </w:rPr>
          <w:fldChar w:fldCharType="separate"/>
        </w:r>
        <w:r w:rsidR="00675108">
          <w:rPr>
            <w:noProof/>
            <w:webHidden/>
          </w:rPr>
          <w:t>78</w:t>
        </w:r>
        <w:r w:rsidR="00617597">
          <w:rPr>
            <w:noProof/>
            <w:webHidden/>
          </w:rPr>
          <w:fldChar w:fldCharType="end"/>
        </w:r>
      </w:hyperlink>
    </w:p>
    <w:p w14:paraId="6649E010" w14:textId="51936CE6" w:rsidR="00617597" w:rsidRDefault="007B739C">
      <w:pPr>
        <w:pStyle w:val="Tabladeilustraciones"/>
        <w:tabs>
          <w:tab w:val="right" w:leader="dot" w:pos="9350"/>
        </w:tabs>
        <w:rPr>
          <w:rFonts w:asciiTheme="minorHAnsi" w:eastAsiaTheme="minorEastAsia" w:hAnsiTheme="minorHAnsi"/>
          <w:noProof/>
          <w:lang w:eastAsia="es-ES"/>
        </w:rPr>
      </w:pPr>
      <w:hyperlink w:anchor="_Toc76585741" w:history="1">
        <w:r w:rsidR="00617597" w:rsidRPr="00107877">
          <w:rPr>
            <w:rStyle w:val="Hipervnculo"/>
            <w:noProof/>
          </w:rPr>
          <w:t>Ilustración 64 - Manual de usuario. Pantalla inicio usuario.</w:t>
        </w:r>
        <w:r w:rsidR="00617597">
          <w:rPr>
            <w:noProof/>
            <w:webHidden/>
          </w:rPr>
          <w:tab/>
        </w:r>
        <w:r w:rsidR="00617597">
          <w:rPr>
            <w:noProof/>
            <w:webHidden/>
          </w:rPr>
          <w:fldChar w:fldCharType="begin"/>
        </w:r>
        <w:r w:rsidR="00617597">
          <w:rPr>
            <w:noProof/>
            <w:webHidden/>
          </w:rPr>
          <w:instrText xml:space="preserve"> PAGEREF _Toc76585741 \h </w:instrText>
        </w:r>
        <w:r w:rsidR="00617597">
          <w:rPr>
            <w:noProof/>
            <w:webHidden/>
          </w:rPr>
        </w:r>
        <w:r w:rsidR="00617597">
          <w:rPr>
            <w:noProof/>
            <w:webHidden/>
          </w:rPr>
          <w:fldChar w:fldCharType="separate"/>
        </w:r>
        <w:r w:rsidR="00675108">
          <w:rPr>
            <w:noProof/>
            <w:webHidden/>
          </w:rPr>
          <w:t>79</w:t>
        </w:r>
        <w:r w:rsidR="00617597">
          <w:rPr>
            <w:noProof/>
            <w:webHidden/>
          </w:rPr>
          <w:fldChar w:fldCharType="end"/>
        </w:r>
      </w:hyperlink>
    </w:p>
    <w:p w14:paraId="3B25B83B" w14:textId="7AD675F4" w:rsidR="00617597" w:rsidRDefault="007B739C">
      <w:pPr>
        <w:pStyle w:val="Tabladeilustraciones"/>
        <w:tabs>
          <w:tab w:val="right" w:leader="dot" w:pos="9350"/>
        </w:tabs>
        <w:rPr>
          <w:rFonts w:asciiTheme="minorHAnsi" w:eastAsiaTheme="minorEastAsia" w:hAnsiTheme="minorHAnsi"/>
          <w:noProof/>
          <w:lang w:eastAsia="es-ES"/>
        </w:rPr>
      </w:pPr>
      <w:hyperlink w:anchor="_Toc76585742" w:history="1">
        <w:r w:rsidR="00617597" w:rsidRPr="00107877">
          <w:rPr>
            <w:rStyle w:val="Hipervnculo"/>
            <w:noProof/>
          </w:rPr>
          <w:t>Ilustración 65 - Manual de usuario. Selección tipo red.</w:t>
        </w:r>
        <w:r w:rsidR="00617597">
          <w:rPr>
            <w:noProof/>
            <w:webHidden/>
          </w:rPr>
          <w:tab/>
        </w:r>
        <w:r w:rsidR="00617597">
          <w:rPr>
            <w:noProof/>
            <w:webHidden/>
          </w:rPr>
          <w:fldChar w:fldCharType="begin"/>
        </w:r>
        <w:r w:rsidR="00617597">
          <w:rPr>
            <w:noProof/>
            <w:webHidden/>
          </w:rPr>
          <w:instrText xml:space="preserve"> PAGEREF _Toc76585742 \h </w:instrText>
        </w:r>
        <w:r w:rsidR="00617597">
          <w:rPr>
            <w:noProof/>
            <w:webHidden/>
          </w:rPr>
        </w:r>
        <w:r w:rsidR="00617597">
          <w:rPr>
            <w:noProof/>
            <w:webHidden/>
          </w:rPr>
          <w:fldChar w:fldCharType="separate"/>
        </w:r>
        <w:r w:rsidR="00675108">
          <w:rPr>
            <w:noProof/>
            <w:webHidden/>
          </w:rPr>
          <w:t>79</w:t>
        </w:r>
        <w:r w:rsidR="00617597">
          <w:rPr>
            <w:noProof/>
            <w:webHidden/>
          </w:rPr>
          <w:fldChar w:fldCharType="end"/>
        </w:r>
      </w:hyperlink>
    </w:p>
    <w:p w14:paraId="311970EC" w14:textId="66B39B6C" w:rsidR="00617597" w:rsidRDefault="007B739C">
      <w:pPr>
        <w:pStyle w:val="Tabladeilustraciones"/>
        <w:tabs>
          <w:tab w:val="right" w:leader="dot" w:pos="9350"/>
        </w:tabs>
        <w:rPr>
          <w:rFonts w:asciiTheme="minorHAnsi" w:eastAsiaTheme="minorEastAsia" w:hAnsiTheme="minorHAnsi"/>
          <w:noProof/>
          <w:lang w:eastAsia="es-ES"/>
        </w:rPr>
      </w:pPr>
      <w:hyperlink w:anchor="_Toc76585743" w:history="1">
        <w:r w:rsidR="00617597" w:rsidRPr="00107877">
          <w:rPr>
            <w:rStyle w:val="Hipervnculo"/>
            <w:noProof/>
          </w:rPr>
          <w:t>Ilustración 66 - Manual de usuario. Creación red aleatoria.</w:t>
        </w:r>
        <w:r w:rsidR="00617597">
          <w:rPr>
            <w:noProof/>
            <w:webHidden/>
          </w:rPr>
          <w:tab/>
        </w:r>
        <w:r w:rsidR="00617597">
          <w:rPr>
            <w:noProof/>
            <w:webHidden/>
          </w:rPr>
          <w:fldChar w:fldCharType="begin"/>
        </w:r>
        <w:r w:rsidR="00617597">
          <w:rPr>
            <w:noProof/>
            <w:webHidden/>
          </w:rPr>
          <w:instrText xml:space="preserve"> PAGEREF _Toc76585743 \h </w:instrText>
        </w:r>
        <w:r w:rsidR="00617597">
          <w:rPr>
            <w:noProof/>
            <w:webHidden/>
          </w:rPr>
        </w:r>
        <w:r w:rsidR="00617597">
          <w:rPr>
            <w:noProof/>
            <w:webHidden/>
          </w:rPr>
          <w:fldChar w:fldCharType="separate"/>
        </w:r>
        <w:r w:rsidR="00675108">
          <w:rPr>
            <w:noProof/>
            <w:webHidden/>
          </w:rPr>
          <w:t>80</w:t>
        </w:r>
        <w:r w:rsidR="00617597">
          <w:rPr>
            <w:noProof/>
            <w:webHidden/>
          </w:rPr>
          <w:fldChar w:fldCharType="end"/>
        </w:r>
      </w:hyperlink>
    </w:p>
    <w:p w14:paraId="380DDE22" w14:textId="2796295C" w:rsidR="00617597" w:rsidRDefault="007B739C">
      <w:pPr>
        <w:pStyle w:val="Tabladeilustraciones"/>
        <w:tabs>
          <w:tab w:val="right" w:leader="dot" w:pos="9350"/>
        </w:tabs>
        <w:rPr>
          <w:rFonts w:asciiTheme="minorHAnsi" w:eastAsiaTheme="minorEastAsia" w:hAnsiTheme="minorHAnsi"/>
          <w:noProof/>
          <w:lang w:eastAsia="es-ES"/>
        </w:rPr>
      </w:pPr>
      <w:hyperlink w:anchor="_Toc76585744" w:history="1">
        <w:r w:rsidR="00617597" w:rsidRPr="00107877">
          <w:rPr>
            <w:rStyle w:val="Hipervnculo"/>
            <w:noProof/>
          </w:rPr>
          <w:t>Ilustración 67 - Manual usuario. Creación de la red por fichero.</w:t>
        </w:r>
        <w:r w:rsidR="00617597">
          <w:rPr>
            <w:noProof/>
            <w:webHidden/>
          </w:rPr>
          <w:tab/>
        </w:r>
        <w:r w:rsidR="00617597">
          <w:rPr>
            <w:noProof/>
            <w:webHidden/>
          </w:rPr>
          <w:fldChar w:fldCharType="begin"/>
        </w:r>
        <w:r w:rsidR="00617597">
          <w:rPr>
            <w:noProof/>
            <w:webHidden/>
          </w:rPr>
          <w:instrText xml:space="preserve"> PAGEREF _Toc76585744 \h </w:instrText>
        </w:r>
        <w:r w:rsidR="00617597">
          <w:rPr>
            <w:noProof/>
            <w:webHidden/>
          </w:rPr>
        </w:r>
        <w:r w:rsidR="00617597">
          <w:rPr>
            <w:noProof/>
            <w:webHidden/>
          </w:rPr>
          <w:fldChar w:fldCharType="separate"/>
        </w:r>
        <w:r w:rsidR="00675108">
          <w:rPr>
            <w:noProof/>
            <w:webHidden/>
          </w:rPr>
          <w:t>80</w:t>
        </w:r>
        <w:r w:rsidR="00617597">
          <w:rPr>
            <w:noProof/>
            <w:webHidden/>
          </w:rPr>
          <w:fldChar w:fldCharType="end"/>
        </w:r>
      </w:hyperlink>
    </w:p>
    <w:p w14:paraId="070F945F" w14:textId="6A9DE382" w:rsidR="00617597" w:rsidRDefault="007B739C">
      <w:pPr>
        <w:pStyle w:val="Tabladeilustraciones"/>
        <w:tabs>
          <w:tab w:val="right" w:leader="dot" w:pos="9350"/>
        </w:tabs>
        <w:rPr>
          <w:rFonts w:asciiTheme="minorHAnsi" w:eastAsiaTheme="minorEastAsia" w:hAnsiTheme="minorHAnsi"/>
          <w:noProof/>
          <w:lang w:eastAsia="es-ES"/>
        </w:rPr>
      </w:pPr>
      <w:hyperlink w:anchor="_Toc76585745" w:history="1">
        <w:r w:rsidR="00617597" w:rsidRPr="00107877">
          <w:rPr>
            <w:rStyle w:val="Hipervnculo"/>
            <w:noProof/>
          </w:rPr>
          <w:t>Ilustración 68 - Manual usuario. Selección tipo procesado.</w:t>
        </w:r>
        <w:r w:rsidR="00617597">
          <w:rPr>
            <w:noProof/>
            <w:webHidden/>
          </w:rPr>
          <w:tab/>
        </w:r>
        <w:r w:rsidR="00617597">
          <w:rPr>
            <w:noProof/>
            <w:webHidden/>
          </w:rPr>
          <w:fldChar w:fldCharType="begin"/>
        </w:r>
        <w:r w:rsidR="00617597">
          <w:rPr>
            <w:noProof/>
            <w:webHidden/>
          </w:rPr>
          <w:instrText xml:space="preserve"> PAGEREF _Toc76585745 \h </w:instrText>
        </w:r>
        <w:r w:rsidR="00617597">
          <w:rPr>
            <w:noProof/>
            <w:webHidden/>
          </w:rPr>
        </w:r>
        <w:r w:rsidR="00617597">
          <w:rPr>
            <w:noProof/>
            <w:webHidden/>
          </w:rPr>
          <w:fldChar w:fldCharType="separate"/>
        </w:r>
        <w:r w:rsidR="00675108">
          <w:rPr>
            <w:noProof/>
            <w:webHidden/>
          </w:rPr>
          <w:t>81</w:t>
        </w:r>
        <w:r w:rsidR="00617597">
          <w:rPr>
            <w:noProof/>
            <w:webHidden/>
          </w:rPr>
          <w:fldChar w:fldCharType="end"/>
        </w:r>
      </w:hyperlink>
    </w:p>
    <w:p w14:paraId="7BBBC811" w14:textId="6A306959" w:rsidR="00617597" w:rsidRDefault="007B739C">
      <w:pPr>
        <w:pStyle w:val="Tabladeilustraciones"/>
        <w:tabs>
          <w:tab w:val="right" w:leader="dot" w:pos="9350"/>
        </w:tabs>
        <w:rPr>
          <w:rFonts w:asciiTheme="minorHAnsi" w:eastAsiaTheme="minorEastAsia" w:hAnsiTheme="minorHAnsi"/>
          <w:noProof/>
          <w:lang w:eastAsia="es-ES"/>
        </w:rPr>
      </w:pPr>
      <w:hyperlink w:anchor="_Toc76585746" w:history="1">
        <w:r w:rsidR="00617597" w:rsidRPr="00107877">
          <w:rPr>
            <w:rStyle w:val="Hipervnculo"/>
            <w:noProof/>
          </w:rPr>
          <w:t>Ilustración 69 - Manual usuario. Opciones avanzadas.</w:t>
        </w:r>
        <w:r w:rsidR="00617597">
          <w:rPr>
            <w:noProof/>
            <w:webHidden/>
          </w:rPr>
          <w:tab/>
        </w:r>
        <w:r w:rsidR="00617597">
          <w:rPr>
            <w:noProof/>
            <w:webHidden/>
          </w:rPr>
          <w:fldChar w:fldCharType="begin"/>
        </w:r>
        <w:r w:rsidR="00617597">
          <w:rPr>
            <w:noProof/>
            <w:webHidden/>
          </w:rPr>
          <w:instrText xml:space="preserve"> PAGEREF _Toc76585746 \h </w:instrText>
        </w:r>
        <w:r w:rsidR="00617597">
          <w:rPr>
            <w:noProof/>
            <w:webHidden/>
          </w:rPr>
        </w:r>
        <w:r w:rsidR="00617597">
          <w:rPr>
            <w:noProof/>
            <w:webHidden/>
          </w:rPr>
          <w:fldChar w:fldCharType="separate"/>
        </w:r>
        <w:r w:rsidR="00675108">
          <w:rPr>
            <w:noProof/>
            <w:webHidden/>
          </w:rPr>
          <w:t>81</w:t>
        </w:r>
        <w:r w:rsidR="00617597">
          <w:rPr>
            <w:noProof/>
            <w:webHidden/>
          </w:rPr>
          <w:fldChar w:fldCharType="end"/>
        </w:r>
      </w:hyperlink>
    </w:p>
    <w:p w14:paraId="6DF71FEC" w14:textId="4F4BFBF8" w:rsidR="00617597" w:rsidRDefault="007B739C">
      <w:pPr>
        <w:pStyle w:val="Tabladeilustraciones"/>
        <w:tabs>
          <w:tab w:val="right" w:leader="dot" w:pos="9350"/>
        </w:tabs>
        <w:rPr>
          <w:rFonts w:asciiTheme="minorHAnsi" w:eastAsiaTheme="minorEastAsia" w:hAnsiTheme="minorHAnsi"/>
          <w:noProof/>
          <w:lang w:eastAsia="es-ES"/>
        </w:rPr>
      </w:pPr>
      <w:hyperlink w:anchor="_Toc76585747" w:history="1">
        <w:r w:rsidR="00617597" w:rsidRPr="00107877">
          <w:rPr>
            <w:rStyle w:val="Hipervnculo"/>
            <w:noProof/>
          </w:rPr>
          <w:t>Ilustración 70 - Manual de usuario. Resultados.</w:t>
        </w:r>
        <w:r w:rsidR="00617597">
          <w:rPr>
            <w:noProof/>
            <w:webHidden/>
          </w:rPr>
          <w:tab/>
        </w:r>
        <w:r w:rsidR="00617597">
          <w:rPr>
            <w:noProof/>
            <w:webHidden/>
          </w:rPr>
          <w:fldChar w:fldCharType="begin"/>
        </w:r>
        <w:r w:rsidR="00617597">
          <w:rPr>
            <w:noProof/>
            <w:webHidden/>
          </w:rPr>
          <w:instrText xml:space="preserve"> PAGEREF _Toc76585747 \h </w:instrText>
        </w:r>
        <w:r w:rsidR="00617597">
          <w:rPr>
            <w:noProof/>
            <w:webHidden/>
          </w:rPr>
        </w:r>
        <w:r w:rsidR="00617597">
          <w:rPr>
            <w:noProof/>
            <w:webHidden/>
          </w:rPr>
          <w:fldChar w:fldCharType="separate"/>
        </w:r>
        <w:r w:rsidR="00675108">
          <w:rPr>
            <w:noProof/>
            <w:webHidden/>
          </w:rPr>
          <w:t>82</w:t>
        </w:r>
        <w:r w:rsidR="00617597">
          <w:rPr>
            <w:noProof/>
            <w:webHidden/>
          </w:rPr>
          <w:fldChar w:fldCharType="end"/>
        </w:r>
      </w:hyperlink>
    </w:p>
    <w:p w14:paraId="3C90825E" w14:textId="09F85EA9" w:rsidR="00617597" w:rsidRDefault="007B739C">
      <w:pPr>
        <w:pStyle w:val="Tabladeilustraciones"/>
        <w:tabs>
          <w:tab w:val="right" w:leader="dot" w:pos="9350"/>
        </w:tabs>
        <w:rPr>
          <w:rFonts w:asciiTheme="minorHAnsi" w:eastAsiaTheme="minorEastAsia" w:hAnsiTheme="minorHAnsi"/>
          <w:noProof/>
          <w:lang w:eastAsia="es-ES"/>
        </w:rPr>
      </w:pPr>
      <w:hyperlink w:anchor="_Toc76585748" w:history="1">
        <w:r w:rsidR="00617597" w:rsidRPr="00107877">
          <w:rPr>
            <w:rStyle w:val="Hipervnculo"/>
            <w:noProof/>
          </w:rPr>
          <w:t>Ilustración 71 - Manual de usuario. Visualiza redes.</w:t>
        </w:r>
        <w:r w:rsidR="00617597">
          <w:rPr>
            <w:noProof/>
            <w:webHidden/>
          </w:rPr>
          <w:tab/>
        </w:r>
        <w:r w:rsidR="00617597">
          <w:rPr>
            <w:noProof/>
            <w:webHidden/>
          </w:rPr>
          <w:fldChar w:fldCharType="begin"/>
        </w:r>
        <w:r w:rsidR="00617597">
          <w:rPr>
            <w:noProof/>
            <w:webHidden/>
          </w:rPr>
          <w:instrText xml:space="preserve"> PAGEREF _Toc76585748 \h </w:instrText>
        </w:r>
        <w:r w:rsidR="00617597">
          <w:rPr>
            <w:noProof/>
            <w:webHidden/>
          </w:rPr>
        </w:r>
        <w:r w:rsidR="00617597">
          <w:rPr>
            <w:noProof/>
            <w:webHidden/>
          </w:rPr>
          <w:fldChar w:fldCharType="separate"/>
        </w:r>
        <w:r w:rsidR="00675108">
          <w:rPr>
            <w:noProof/>
            <w:webHidden/>
          </w:rPr>
          <w:t>82</w:t>
        </w:r>
        <w:r w:rsidR="00617597">
          <w:rPr>
            <w:noProof/>
            <w:webHidden/>
          </w:rPr>
          <w:fldChar w:fldCharType="end"/>
        </w:r>
      </w:hyperlink>
    </w:p>
    <w:p w14:paraId="0EE61DB4" w14:textId="732177F6" w:rsidR="00617597" w:rsidRDefault="007B739C">
      <w:pPr>
        <w:pStyle w:val="Tabladeilustraciones"/>
        <w:tabs>
          <w:tab w:val="right" w:leader="dot" w:pos="9350"/>
        </w:tabs>
        <w:rPr>
          <w:rFonts w:asciiTheme="minorHAnsi" w:eastAsiaTheme="minorEastAsia" w:hAnsiTheme="minorHAnsi"/>
          <w:noProof/>
          <w:lang w:eastAsia="es-ES"/>
        </w:rPr>
      </w:pPr>
      <w:hyperlink w:anchor="_Toc76585749" w:history="1">
        <w:r w:rsidR="00617597" w:rsidRPr="00107877">
          <w:rPr>
            <w:rStyle w:val="Hipervnculo"/>
            <w:noProof/>
          </w:rPr>
          <w:t>Ilustración 72 - Manual usuario. Descarga.</w:t>
        </w:r>
        <w:r w:rsidR="00617597">
          <w:rPr>
            <w:noProof/>
            <w:webHidden/>
          </w:rPr>
          <w:tab/>
        </w:r>
        <w:r w:rsidR="00617597">
          <w:rPr>
            <w:noProof/>
            <w:webHidden/>
          </w:rPr>
          <w:fldChar w:fldCharType="begin"/>
        </w:r>
        <w:r w:rsidR="00617597">
          <w:rPr>
            <w:noProof/>
            <w:webHidden/>
          </w:rPr>
          <w:instrText xml:space="preserve"> PAGEREF _Toc76585749 \h </w:instrText>
        </w:r>
        <w:r w:rsidR="00617597">
          <w:rPr>
            <w:noProof/>
            <w:webHidden/>
          </w:rPr>
        </w:r>
        <w:r w:rsidR="00617597">
          <w:rPr>
            <w:noProof/>
            <w:webHidden/>
          </w:rPr>
          <w:fldChar w:fldCharType="separate"/>
        </w:r>
        <w:r w:rsidR="00675108">
          <w:rPr>
            <w:noProof/>
            <w:webHidden/>
          </w:rPr>
          <w:t>83</w:t>
        </w:r>
        <w:r w:rsidR="00617597">
          <w:rPr>
            <w:noProof/>
            <w:webHidden/>
          </w:rPr>
          <w:fldChar w:fldCharType="end"/>
        </w:r>
      </w:hyperlink>
    </w:p>
    <w:p w14:paraId="2D0E35CB" w14:textId="45189768" w:rsidR="00617597" w:rsidRDefault="007B739C">
      <w:pPr>
        <w:pStyle w:val="Tabladeilustraciones"/>
        <w:tabs>
          <w:tab w:val="right" w:leader="dot" w:pos="9350"/>
        </w:tabs>
        <w:rPr>
          <w:rFonts w:asciiTheme="minorHAnsi" w:eastAsiaTheme="minorEastAsia" w:hAnsiTheme="minorHAnsi"/>
          <w:noProof/>
          <w:lang w:eastAsia="es-ES"/>
        </w:rPr>
      </w:pPr>
      <w:hyperlink w:anchor="_Toc76585750" w:history="1">
        <w:r w:rsidR="00617597" w:rsidRPr="00107877">
          <w:rPr>
            <w:rStyle w:val="Hipervnculo"/>
            <w:noProof/>
          </w:rPr>
          <w:t>Ilustración 73 - Manual de usuario. Ejemplos.</w:t>
        </w:r>
        <w:r w:rsidR="00617597">
          <w:rPr>
            <w:noProof/>
            <w:webHidden/>
          </w:rPr>
          <w:tab/>
        </w:r>
        <w:r w:rsidR="00617597">
          <w:rPr>
            <w:noProof/>
            <w:webHidden/>
          </w:rPr>
          <w:fldChar w:fldCharType="begin"/>
        </w:r>
        <w:r w:rsidR="00617597">
          <w:rPr>
            <w:noProof/>
            <w:webHidden/>
          </w:rPr>
          <w:instrText xml:space="preserve"> PAGEREF _Toc76585750 \h </w:instrText>
        </w:r>
        <w:r w:rsidR="00617597">
          <w:rPr>
            <w:noProof/>
            <w:webHidden/>
          </w:rPr>
        </w:r>
        <w:r w:rsidR="00617597">
          <w:rPr>
            <w:noProof/>
            <w:webHidden/>
          </w:rPr>
          <w:fldChar w:fldCharType="separate"/>
        </w:r>
        <w:r w:rsidR="00675108">
          <w:rPr>
            <w:noProof/>
            <w:webHidden/>
          </w:rPr>
          <w:t>83</w:t>
        </w:r>
        <w:r w:rsidR="00617597">
          <w:rPr>
            <w:noProof/>
            <w:webHidden/>
          </w:rPr>
          <w:fldChar w:fldCharType="end"/>
        </w:r>
      </w:hyperlink>
    </w:p>
    <w:p w14:paraId="61340BAB" w14:textId="15327774" w:rsidR="000E27C9" w:rsidRDefault="00D22DF5" w:rsidP="00D22DF5">
      <w:pPr>
        <w:pStyle w:val="UBUCuerpoTrabajo"/>
      </w:pPr>
      <w:r>
        <w:fldChar w:fldCharType="end"/>
      </w:r>
      <w:r>
        <w:br w:type="page"/>
      </w:r>
    </w:p>
    <w:p w14:paraId="38B7D091" w14:textId="77777777" w:rsidR="00617597" w:rsidRDefault="00844A9D" w:rsidP="00844A9D">
      <w:pPr>
        <w:pStyle w:val="Ttulo1"/>
        <w:pBdr>
          <w:top w:val="none" w:sz="0" w:space="0" w:color="auto"/>
        </w:pBdr>
        <w:rPr>
          <w:noProof/>
        </w:rPr>
      </w:pPr>
      <w:bookmarkStart w:id="2" w:name="_Toc76585753"/>
      <w:r>
        <w:lastRenderedPageBreak/>
        <w:t>Índice de Tablas</w:t>
      </w:r>
      <w:bookmarkEnd w:id="2"/>
      <w:r>
        <w:fldChar w:fldCharType="begin"/>
      </w:r>
      <w:r>
        <w:instrText xml:space="preserve"> TOC \h \z \c "Tabla" </w:instrText>
      </w:r>
      <w:r>
        <w:fldChar w:fldCharType="separate"/>
      </w:r>
    </w:p>
    <w:p w14:paraId="7EC92FFA" w14:textId="3C6C3691" w:rsidR="00617597" w:rsidRDefault="007B739C">
      <w:pPr>
        <w:pStyle w:val="Tabladeilustraciones"/>
        <w:tabs>
          <w:tab w:val="right" w:leader="dot" w:pos="9350"/>
        </w:tabs>
        <w:rPr>
          <w:rFonts w:asciiTheme="minorHAnsi" w:eastAsiaTheme="minorEastAsia" w:hAnsiTheme="minorHAnsi"/>
          <w:noProof/>
          <w:lang w:eastAsia="es-ES"/>
        </w:rPr>
      </w:pPr>
      <w:hyperlink w:anchor="_Toc76585646" w:history="1">
        <w:r w:rsidR="00617597" w:rsidRPr="00BE1483">
          <w:rPr>
            <w:rStyle w:val="Hipervnculo"/>
            <w:noProof/>
          </w:rPr>
          <w:t>Tabla 1 - Tareas Sprint 1.</w:t>
        </w:r>
        <w:r w:rsidR="00617597">
          <w:rPr>
            <w:noProof/>
            <w:webHidden/>
          </w:rPr>
          <w:tab/>
        </w:r>
        <w:r w:rsidR="00617597">
          <w:rPr>
            <w:noProof/>
            <w:webHidden/>
          </w:rPr>
          <w:fldChar w:fldCharType="begin"/>
        </w:r>
        <w:r w:rsidR="00617597">
          <w:rPr>
            <w:noProof/>
            <w:webHidden/>
          </w:rPr>
          <w:instrText xml:space="preserve"> PAGEREF _Toc76585646 \h </w:instrText>
        </w:r>
        <w:r w:rsidR="00617597">
          <w:rPr>
            <w:noProof/>
            <w:webHidden/>
          </w:rPr>
        </w:r>
        <w:r w:rsidR="00617597">
          <w:rPr>
            <w:noProof/>
            <w:webHidden/>
          </w:rPr>
          <w:fldChar w:fldCharType="separate"/>
        </w:r>
        <w:r w:rsidR="00675108">
          <w:rPr>
            <w:noProof/>
            <w:webHidden/>
          </w:rPr>
          <w:t>9</w:t>
        </w:r>
        <w:r w:rsidR="00617597">
          <w:rPr>
            <w:noProof/>
            <w:webHidden/>
          </w:rPr>
          <w:fldChar w:fldCharType="end"/>
        </w:r>
      </w:hyperlink>
    </w:p>
    <w:p w14:paraId="074279D8" w14:textId="34F040FC" w:rsidR="00617597" w:rsidRDefault="007B739C">
      <w:pPr>
        <w:pStyle w:val="Tabladeilustraciones"/>
        <w:tabs>
          <w:tab w:val="right" w:leader="dot" w:pos="9350"/>
        </w:tabs>
        <w:rPr>
          <w:rFonts w:asciiTheme="minorHAnsi" w:eastAsiaTheme="minorEastAsia" w:hAnsiTheme="minorHAnsi"/>
          <w:noProof/>
          <w:lang w:eastAsia="es-ES"/>
        </w:rPr>
      </w:pPr>
      <w:hyperlink w:anchor="_Toc76585647" w:history="1">
        <w:r w:rsidR="00617597" w:rsidRPr="00BE1483">
          <w:rPr>
            <w:rStyle w:val="Hipervnculo"/>
            <w:noProof/>
          </w:rPr>
          <w:t>Tabla 2 - Tareas Sprint 2.</w:t>
        </w:r>
        <w:r w:rsidR="00617597">
          <w:rPr>
            <w:noProof/>
            <w:webHidden/>
          </w:rPr>
          <w:tab/>
        </w:r>
        <w:r w:rsidR="00617597">
          <w:rPr>
            <w:noProof/>
            <w:webHidden/>
          </w:rPr>
          <w:fldChar w:fldCharType="begin"/>
        </w:r>
        <w:r w:rsidR="00617597">
          <w:rPr>
            <w:noProof/>
            <w:webHidden/>
          </w:rPr>
          <w:instrText xml:space="preserve"> PAGEREF _Toc76585647 \h </w:instrText>
        </w:r>
        <w:r w:rsidR="00617597">
          <w:rPr>
            <w:noProof/>
            <w:webHidden/>
          </w:rPr>
        </w:r>
        <w:r w:rsidR="00617597">
          <w:rPr>
            <w:noProof/>
            <w:webHidden/>
          </w:rPr>
          <w:fldChar w:fldCharType="separate"/>
        </w:r>
        <w:r w:rsidR="00675108">
          <w:rPr>
            <w:noProof/>
            <w:webHidden/>
          </w:rPr>
          <w:t>10</w:t>
        </w:r>
        <w:r w:rsidR="00617597">
          <w:rPr>
            <w:noProof/>
            <w:webHidden/>
          </w:rPr>
          <w:fldChar w:fldCharType="end"/>
        </w:r>
      </w:hyperlink>
    </w:p>
    <w:p w14:paraId="1C48F5DD" w14:textId="2C143A27" w:rsidR="00617597" w:rsidRDefault="007B739C">
      <w:pPr>
        <w:pStyle w:val="Tabladeilustraciones"/>
        <w:tabs>
          <w:tab w:val="right" w:leader="dot" w:pos="9350"/>
        </w:tabs>
        <w:rPr>
          <w:rFonts w:asciiTheme="minorHAnsi" w:eastAsiaTheme="minorEastAsia" w:hAnsiTheme="minorHAnsi"/>
          <w:noProof/>
          <w:lang w:eastAsia="es-ES"/>
        </w:rPr>
      </w:pPr>
      <w:hyperlink w:anchor="_Toc76585648" w:history="1">
        <w:r w:rsidR="00617597" w:rsidRPr="00BE1483">
          <w:rPr>
            <w:rStyle w:val="Hipervnculo"/>
            <w:noProof/>
          </w:rPr>
          <w:t>Tabla 3 - Tareas Sprint 3.</w:t>
        </w:r>
        <w:r w:rsidR="00617597">
          <w:rPr>
            <w:noProof/>
            <w:webHidden/>
          </w:rPr>
          <w:tab/>
        </w:r>
        <w:r w:rsidR="00617597">
          <w:rPr>
            <w:noProof/>
            <w:webHidden/>
          </w:rPr>
          <w:fldChar w:fldCharType="begin"/>
        </w:r>
        <w:r w:rsidR="00617597">
          <w:rPr>
            <w:noProof/>
            <w:webHidden/>
          </w:rPr>
          <w:instrText xml:space="preserve"> PAGEREF _Toc76585648 \h </w:instrText>
        </w:r>
        <w:r w:rsidR="00617597">
          <w:rPr>
            <w:noProof/>
            <w:webHidden/>
          </w:rPr>
        </w:r>
        <w:r w:rsidR="00617597">
          <w:rPr>
            <w:noProof/>
            <w:webHidden/>
          </w:rPr>
          <w:fldChar w:fldCharType="separate"/>
        </w:r>
        <w:r w:rsidR="00675108">
          <w:rPr>
            <w:noProof/>
            <w:webHidden/>
          </w:rPr>
          <w:t>12</w:t>
        </w:r>
        <w:r w:rsidR="00617597">
          <w:rPr>
            <w:noProof/>
            <w:webHidden/>
          </w:rPr>
          <w:fldChar w:fldCharType="end"/>
        </w:r>
      </w:hyperlink>
    </w:p>
    <w:p w14:paraId="360CE113" w14:textId="04EF3552" w:rsidR="00617597" w:rsidRDefault="007B739C">
      <w:pPr>
        <w:pStyle w:val="Tabladeilustraciones"/>
        <w:tabs>
          <w:tab w:val="right" w:leader="dot" w:pos="9350"/>
        </w:tabs>
        <w:rPr>
          <w:rFonts w:asciiTheme="minorHAnsi" w:eastAsiaTheme="minorEastAsia" w:hAnsiTheme="minorHAnsi"/>
          <w:noProof/>
          <w:lang w:eastAsia="es-ES"/>
        </w:rPr>
      </w:pPr>
      <w:hyperlink w:anchor="_Toc76585649" w:history="1">
        <w:r w:rsidR="00617597" w:rsidRPr="00BE1483">
          <w:rPr>
            <w:rStyle w:val="Hipervnculo"/>
            <w:noProof/>
          </w:rPr>
          <w:t>Tabla 4 - Tareas Sprint 5.</w:t>
        </w:r>
        <w:r w:rsidR="00617597">
          <w:rPr>
            <w:noProof/>
            <w:webHidden/>
          </w:rPr>
          <w:tab/>
        </w:r>
        <w:r w:rsidR="00617597">
          <w:rPr>
            <w:noProof/>
            <w:webHidden/>
          </w:rPr>
          <w:fldChar w:fldCharType="begin"/>
        </w:r>
        <w:r w:rsidR="00617597">
          <w:rPr>
            <w:noProof/>
            <w:webHidden/>
          </w:rPr>
          <w:instrText xml:space="preserve"> PAGEREF _Toc76585649 \h </w:instrText>
        </w:r>
        <w:r w:rsidR="00617597">
          <w:rPr>
            <w:noProof/>
            <w:webHidden/>
          </w:rPr>
        </w:r>
        <w:r w:rsidR="00617597">
          <w:rPr>
            <w:noProof/>
            <w:webHidden/>
          </w:rPr>
          <w:fldChar w:fldCharType="separate"/>
        </w:r>
        <w:r w:rsidR="00675108">
          <w:rPr>
            <w:noProof/>
            <w:webHidden/>
          </w:rPr>
          <w:t>14</w:t>
        </w:r>
        <w:r w:rsidR="00617597">
          <w:rPr>
            <w:noProof/>
            <w:webHidden/>
          </w:rPr>
          <w:fldChar w:fldCharType="end"/>
        </w:r>
      </w:hyperlink>
    </w:p>
    <w:p w14:paraId="27235BD0" w14:textId="2D9F08E5" w:rsidR="00617597" w:rsidRDefault="007B739C">
      <w:pPr>
        <w:pStyle w:val="Tabladeilustraciones"/>
        <w:tabs>
          <w:tab w:val="right" w:leader="dot" w:pos="9350"/>
        </w:tabs>
        <w:rPr>
          <w:rFonts w:asciiTheme="minorHAnsi" w:eastAsiaTheme="minorEastAsia" w:hAnsiTheme="minorHAnsi"/>
          <w:noProof/>
          <w:lang w:eastAsia="es-ES"/>
        </w:rPr>
      </w:pPr>
      <w:hyperlink w:anchor="_Toc76585650" w:history="1">
        <w:r w:rsidR="00617597" w:rsidRPr="00BE1483">
          <w:rPr>
            <w:rStyle w:val="Hipervnculo"/>
            <w:noProof/>
          </w:rPr>
          <w:t>Tabla 5 - Tareas Sprint 5.</w:t>
        </w:r>
        <w:r w:rsidR="00617597">
          <w:rPr>
            <w:noProof/>
            <w:webHidden/>
          </w:rPr>
          <w:tab/>
        </w:r>
        <w:r w:rsidR="00617597">
          <w:rPr>
            <w:noProof/>
            <w:webHidden/>
          </w:rPr>
          <w:fldChar w:fldCharType="begin"/>
        </w:r>
        <w:r w:rsidR="00617597">
          <w:rPr>
            <w:noProof/>
            <w:webHidden/>
          </w:rPr>
          <w:instrText xml:space="preserve"> PAGEREF _Toc76585650 \h </w:instrText>
        </w:r>
        <w:r w:rsidR="00617597">
          <w:rPr>
            <w:noProof/>
            <w:webHidden/>
          </w:rPr>
        </w:r>
        <w:r w:rsidR="00617597">
          <w:rPr>
            <w:noProof/>
            <w:webHidden/>
          </w:rPr>
          <w:fldChar w:fldCharType="separate"/>
        </w:r>
        <w:r w:rsidR="00675108">
          <w:rPr>
            <w:noProof/>
            <w:webHidden/>
          </w:rPr>
          <w:t>15</w:t>
        </w:r>
        <w:r w:rsidR="00617597">
          <w:rPr>
            <w:noProof/>
            <w:webHidden/>
          </w:rPr>
          <w:fldChar w:fldCharType="end"/>
        </w:r>
      </w:hyperlink>
    </w:p>
    <w:p w14:paraId="12860019" w14:textId="2AFF521E" w:rsidR="00617597" w:rsidRDefault="007B739C">
      <w:pPr>
        <w:pStyle w:val="Tabladeilustraciones"/>
        <w:tabs>
          <w:tab w:val="right" w:leader="dot" w:pos="9350"/>
        </w:tabs>
        <w:rPr>
          <w:rFonts w:asciiTheme="minorHAnsi" w:eastAsiaTheme="minorEastAsia" w:hAnsiTheme="minorHAnsi"/>
          <w:noProof/>
          <w:lang w:eastAsia="es-ES"/>
        </w:rPr>
      </w:pPr>
      <w:hyperlink w:anchor="_Toc76585651" w:history="1">
        <w:r w:rsidR="00617597" w:rsidRPr="00BE1483">
          <w:rPr>
            <w:rStyle w:val="Hipervnculo"/>
            <w:noProof/>
          </w:rPr>
          <w:t>Tabla 6 - Tareas Sprint 6.</w:t>
        </w:r>
        <w:r w:rsidR="00617597">
          <w:rPr>
            <w:noProof/>
            <w:webHidden/>
          </w:rPr>
          <w:tab/>
        </w:r>
        <w:r w:rsidR="00617597">
          <w:rPr>
            <w:noProof/>
            <w:webHidden/>
          </w:rPr>
          <w:fldChar w:fldCharType="begin"/>
        </w:r>
        <w:r w:rsidR="00617597">
          <w:rPr>
            <w:noProof/>
            <w:webHidden/>
          </w:rPr>
          <w:instrText xml:space="preserve"> PAGEREF _Toc76585651 \h </w:instrText>
        </w:r>
        <w:r w:rsidR="00617597">
          <w:rPr>
            <w:noProof/>
            <w:webHidden/>
          </w:rPr>
        </w:r>
        <w:r w:rsidR="00617597">
          <w:rPr>
            <w:noProof/>
            <w:webHidden/>
          </w:rPr>
          <w:fldChar w:fldCharType="separate"/>
        </w:r>
        <w:r w:rsidR="00675108">
          <w:rPr>
            <w:noProof/>
            <w:webHidden/>
          </w:rPr>
          <w:t>17</w:t>
        </w:r>
        <w:r w:rsidR="00617597">
          <w:rPr>
            <w:noProof/>
            <w:webHidden/>
          </w:rPr>
          <w:fldChar w:fldCharType="end"/>
        </w:r>
      </w:hyperlink>
    </w:p>
    <w:p w14:paraId="39BE8823" w14:textId="73877E54" w:rsidR="00617597" w:rsidRDefault="007B739C">
      <w:pPr>
        <w:pStyle w:val="Tabladeilustraciones"/>
        <w:tabs>
          <w:tab w:val="right" w:leader="dot" w:pos="9350"/>
        </w:tabs>
        <w:rPr>
          <w:rFonts w:asciiTheme="minorHAnsi" w:eastAsiaTheme="minorEastAsia" w:hAnsiTheme="minorHAnsi"/>
          <w:noProof/>
          <w:lang w:eastAsia="es-ES"/>
        </w:rPr>
      </w:pPr>
      <w:hyperlink w:anchor="_Toc76585652" w:history="1">
        <w:r w:rsidR="00617597" w:rsidRPr="00BE1483">
          <w:rPr>
            <w:rStyle w:val="Hipervnculo"/>
            <w:noProof/>
          </w:rPr>
          <w:t>Tabla 7 - Tareas Sprint 7.</w:t>
        </w:r>
        <w:r w:rsidR="00617597">
          <w:rPr>
            <w:noProof/>
            <w:webHidden/>
          </w:rPr>
          <w:tab/>
        </w:r>
        <w:r w:rsidR="00617597">
          <w:rPr>
            <w:noProof/>
            <w:webHidden/>
          </w:rPr>
          <w:fldChar w:fldCharType="begin"/>
        </w:r>
        <w:r w:rsidR="00617597">
          <w:rPr>
            <w:noProof/>
            <w:webHidden/>
          </w:rPr>
          <w:instrText xml:space="preserve"> PAGEREF _Toc76585652 \h </w:instrText>
        </w:r>
        <w:r w:rsidR="00617597">
          <w:rPr>
            <w:noProof/>
            <w:webHidden/>
          </w:rPr>
        </w:r>
        <w:r w:rsidR="00617597">
          <w:rPr>
            <w:noProof/>
            <w:webHidden/>
          </w:rPr>
          <w:fldChar w:fldCharType="separate"/>
        </w:r>
        <w:r w:rsidR="00675108">
          <w:rPr>
            <w:noProof/>
            <w:webHidden/>
          </w:rPr>
          <w:t>19</w:t>
        </w:r>
        <w:r w:rsidR="00617597">
          <w:rPr>
            <w:noProof/>
            <w:webHidden/>
          </w:rPr>
          <w:fldChar w:fldCharType="end"/>
        </w:r>
      </w:hyperlink>
    </w:p>
    <w:p w14:paraId="5D798460" w14:textId="7F0E915D" w:rsidR="00617597" w:rsidRDefault="007B739C">
      <w:pPr>
        <w:pStyle w:val="Tabladeilustraciones"/>
        <w:tabs>
          <w:tab w:val="right" w:leader="dot" w:pos="9350"/>
        </w:tabs>
        <w:rPr>
          <w:rFonts w:asciiTheme="minorHAnsi" w:eastAsiaTheme="minorEastAsia" w:hAnsiTheme="minorHAnsi"/>
          <w:noProof/>
          <w:lang w:eastAsia="es-ES"/>
        </w:rPr>
      </w:pPr>
      <w:hyperlink w:anchor="_Toc76585653" w:history="1">
        <w:r w:rsidR="00617597" w:rsidRPr="00BE1483">
          <w:rPr>
            <w:rStyle w:val="Hipervnculo"/>
            <w:noProof/>
          </w:rPr>
          <w:t>Tabla 8 - Tareas Sprint 8.</w:t>
        </w:r>
        <w:r w:rsidR="00617597">
          <w:rPr>
            <w:noProof/>
            <w:webHidden/>
          </w:rPr>
          <w:tab/>
        </w:r>
        <w:r w:rsidR="00617597">
          <w:rPr>
            <w:noProof/>
            <w:webHidden/>
          </w:rPr>
          <w:fldChar w:fldCharType="begin"/>
        </w:r>
        <w:r w:rsidR="00617597">
          <w:rPr>
            <w:noProof/>
            <w:webHidden/>
          </w:rPr>
          <w:instrText xml:space="preserve"> PAGEREF _Toc76585653 \h </w:instrText>
        </w:r>
        <w:r w:rsidR="00617597">
          <w:rPr>
            <w:noProof/>
            <w:webHidden/>
          </w:rPr>
        </w:r>
        <w:r w:rsidR="00617597">
          <w:rPr>
            <w:noProof/>
            <w:webHidden/>
          </w:rPr>
          <w:fldChar w:fldCharType="separate"/>
        </w:r>
        <w:r w:rsidR="00675108">
          <w:rPr>
            <w:noProof/>
            <w:webHidden/>
          </w:rPr>
          <w:t>21</w:t>
        </w:r>
        <w:r w:rsidR="00617597">
          <w:rPr>
            <w:noProof/>
            <w:webHidden/>
          </w:rPr>
          <w:fldChar w:fldCharType="end"/>
        </w:r>
      </w:hyperlink>
    </w:p>
    <w:p w14:paraId="19D832AA" w14:textId="24E153DF" w:rsidR="00617597" w:rsidRDefault="007B739C">
      <w:pPr>
        <w:pStyle w:val="Tabladeilustraciones"/>
        <w:tabs>
          <w:tab w:val="right" w:leader="dot" w:pos="9350"/>
        </w:tabs>
        <w:rPr>
          <w:rFonts w:asciiTheme="minorHAnsi" w:eastAsiaTheme="minorEastAsia" w:hAnsiTheme="minorHAnsi"/>
          <w:noProof/>
          <w:lang w:eastAsia="es-ES"/>
        </w:rPr>
      </w:pPr>
      <w:hyperlink w:anchor="_Toc76585654" w:history="1">
        <w:r w:rsidR="00617597" w:rsidRPr="00BE1483">
          <w:rPr>
            <w:rStyle w:val="Hipervnculo"/>
            <w:noProof/>
          </w:rPr>
          <w:t>Tabla 9 - Tareas Sprint 9.</w:t>
        </w:r>
        <w:r w:rsidR="00617597">
          <w:rPr>
            <w:noProof/>
            <w:webHidden/>
          </w:rPr>
          <w:tab/>
        </w:r>
        <w:r w:rsidR="00617597">
          <w:rPr>
            <w:noProof/>
            <w:webHidden/>
          </w:rPr>
          <w:fldChar w:fldCharType="begin"/>
        </w:r>
        <w:r w:rsidR="00617597">
          <w:rPr>
            <w:noProof/>
            <w:webHidden/>
          </w:rPr>
          <w:instrText xml:space="preserve"> PAGEREF _Toc76585654 \h </w:instrText>
        </w:r>
        <w:r w:rsidR="00617597">
          <w:rPr>
            <w:noProof/>
            <w:webHidden/>
          </w:rPr>
        </w:r>
        <w:r w:rsidR="00617597">
          <w:rPr>
            <w:noProof/>
            <w:webHidden/>
          </w:rPr>
          <w:fldChar w:fldCharType="separate"/>
        </w:r>
        <w:r w:rsidR="00675108">
          <w:rPr>
            <w:noProof/>
            <w:webHidden/>
          </w:rPr>
          <w:t>23</w:t>
        </w:r>
        <w:r w:rsidR="00617597">
          <w:rPr>
            <w:noProof/>
            <w:webHidden/>
          </w:rPr>
          <w:fldChar w:fldCharType="end"/>
        </w:r>
      </w:hyperlink>
    </w:p>
    <w:p w14:paraId="161C6ACB" w14:textId="10A51127" w:rsidR="00617597" w:rsidRDefault="007B739C">
      <w:pPr>
        <w:pStyle w:val="Tabladeilustraciones"/>
        <w:tabs>
          <w:tab w:val="right" w:leader="dot" w:pos="9350"/>
        </w:tabs>
        <w:rPr>
          <w:rFonts w:asciiTheme="minorHAnsi" w:eastAsiaTheme="minorEastAsia" w:hAnsiTheme="minorHAnsi"/>
          <w:noProof/>
          <w:lang w:eastAsia="es-ES"/>
        </w:rPr>
      </w:pPr>
      <w:hyperlink w:anchor="_Toc76585655" w:history="1">
        <w:r w:rsidR="00617597" w:rsidRPr="00BE1483">
          <w:rPr>
            <w:rStyle w:val="Hipervnculo"/>
            <w:noProof/>
          </w:rPr>
          <w:t>Tabla 10 - Tareas Sprint 10.</w:t>
        </w:r>
        <w:r w:rsidR="00617597">
          <w:rPr>
            <w:noProof/>
            <w:webHidden/>
          </w:rPr>
          <w:tab/>
        </w:r>
        <w:r w:rsidR="00617597">
          <w:rPr>
            <w:noProof/>
            <w:webHidden/>
          </w:rPr>
          <w:fldChar w:fldCharType="begin"/>
        </w:r>
        <w:r w:rsidR="00617597">
          <w:rPr>
            <w:noProof/>
            <w:webHidden/>
          </w:rPr>
          <w:instrText xml:space="preserve"> PAGEREF _Toc76585655 \h </w:instrText>
        </w:r>
        <w:r w:rsidR="00617597">
          <w:rPr>
            <w:noProof/>
            <w:webHidden/>
          </w:rPr>
        </w:r>
        <w:r w:rsidR="00617597">
          <w:rPr>
            <w:noProof/>
            <w:webHidden/>
          </w:rPr>
          <w:fldChar w:fldCharType="separate"/>
        </w:r>
        <w:r w:rsidR="00675108">
          <w:rPr>
            <w:noProof/>
            <w:webHidden/>
          </w:rPr>
          <w:t>25</w:t>
        </w:r>
        <w:r w:rsidR="00617597">
          <w:rPr>
            <w:noProof/>
            <w:webHidden/>
          </w:rPr>
          <w:fldChar w:fldCharType="end"/>
        </w:r>
      </w:hyperlink>
    </w:p>
    <w:p w14:paraId="5B39A8B7" w14:textId="511B530F" w:rsidR="00617597" w:rsidRDefault="007B739C">
      <w:pPr>
        <w:pStyle w:val="Tabladeilustraciones"/>
        <w:tabs>
          <w:tab w:val="right" w:leader="dot" w:pos="9350"/>
        </w:tabs>
        <w:rPr>
          <w:rFonts w:asciiTheme="minorHAnsi" w:eastAsiaTheme="minorEastAsia" w:hAnsiTheme="minorHAnsi"/>
          <w:noProof/>
          <w:lang w:eastAsia="es-ES"/>
        </w:rPr>
      </w:pPr>
      <w:hyperlink w:anchor="_Toc76585656" w:history="1">
        <w:r w:rsidR="00617597" w:rsidRPr="00BE1483">
          <w:rPr>
            <w:rStyle w:val="Hipervnculo"/>
            <w:noProof/>
          </w:rPr>
          <w:t>Tabla 11 - Tareas Sprint 11.</w:t>
        </w:r>
        <w:r w:rsidR="00617597">
          <w:rPr>
            <w:noProof/>
            <w:webHidden/>
          </w:rPr>
          <w:tab/>
        </w:r>
        <w:r w:rsidR="00617597">
          <w:rPr>
            <w:noProof/>
            <w:webHidden/>
          </w:rPr>
          <w:fldChar w:fldCharType="begin"/>
        </w:r>
        <w:r w:rsidR="00617597">
          <w:rPr>
            <w:noProof/>
            <w:webHidden/>
          </w:rPr>
          <w:instrText xml:space="preserve"> PAGEREF _Toc76585656 \h </w:instrText>
        </w:r>
        <w:r w:rsidR="00617597">
          <w:rPr>
            <w:noProof/>
            <w:webHidden/>
          </w:rPr>
        </w:r>
        <w:r w:rsidR="00617597">
          <w:rPr>
            <w:noProof/>
            <w:webHidden/>
          </w:rPr>
          <w:fldChar w:fldCharType="separate"/>
        </w:r>
        <w:r w:rsidR="00675108">
          <w:rPr>
            <w:noProof/>
            <w:webHidden/>
          </w:rPr>
          <w:t>26</w:t>
        </w:r>
        <w:r w:rsidR="00617597">
          <w:rPr>
            <w:noProof/>
            <w:webHidden/>
          </w:rPr>
          <w:fldChar w:fldCharType="end"/>
        </w:r>
      </w:hyperlink>
    </w:p>
    <w:p w14:paraId="4E0A4C72" w14:textId="7663D8C6" w:rsidR="00617597" w:rsidRDefault="007B739C">
      <w:pPr>
        <w:pStyle w:val="Tabladeilustraciones"/>
        <w:tabs>
          <w:tab w:val="right" w:leader="dot" w:pos="9350"/>
        </w:tabs>
        <w:rPr>
          <w:rFonts w:asciiTheme="minorHAnsi" w:eastAsiaTheme="minorEastAsia" w:hAnsiTheme="minorHAnsi"/>
          <w:noProof/>
          <w:lang w:eastAsia="es-ES"/>
        </w:rPr>
      </w:pPr>
      <w:hyperlink w:anchor="_Toc76585657" w:history="1">
        <w:r w:rsidR="00617597" w:rsidRPr="00BE1483">
          <w:rPr>
            <w:rStyle w:val="Hipervnculo"/>
            <w:noProof/>
          </w:rPr>
          <w:t>Tabla 12 - Tareas Sprint 12.</w:t>
        </w:r>
        <w:r w:rsidR="00617597">
          <w:rPr>
            <w:noProof/>
            <w:webHidden/>
          </w:rPr>
          <w:tab/>
        </w:r>
        <w:r w:rsidR="00617597">
          <w:rPr>
            <w:noProof/>
            <w:webHidden/>
          </w:rPr>
          <w:fldChar w:fldCharType="begin"/>
        </w:r>
        <w:r w:rsidR="00617597">
          <w:rPr>
            <w:noProof/>
            <w:webHidden/>
          </w:rPr>
          <w:instrText xml:space="preserve"> PAGEREF _Toc76585657 \h </w:instrText>
        </w:r>
        <w:r w:rsidR="00617597">
          <w:rPr>
            <w:noProof/>
            <w:webHidden/>
          </w:rPr>
        </w:r>
        <w:r w:rsidR="00617597">
          <w:rPr>
            <w:noProof/>
            <w:webHidden/>
          </w:rPr>
          <w:fldChar w:fldCharType="separate"/>
        </w:r>
        <w:r w:rsidR="00675108">
          <w:rPr>
            <w:noProof/>
            <w:webHidden/>
          </w:rPr>
          <w:t>28</w:t>
        </w:r>
        <w:r w:rsidR="00617597">
          <w:rPr>
            <w:noProof/>
            <w:webHidden/>
          </w:rPr>
          <w:fldChar w:fldCharType="end"/>
        </w:r>
      </w:hyperlink>
    </w:p>
    <w:p w14:paraId="7C2394B1" w14:textId="214A85DC" w:rsidR="00617597" w:rsidRDefault="007B739C">
      <w:pPr>
        <w:pStyle w:val="Tabladeilustraciones"/>
        <w:tabs>
          <w:tab w:val="right" w:leader="dot" w:pos="9350"/>
        </w:tabs>
        <w:rPr>
          <w:rFonts w:asciiTheme="minorHAnsi" w:eastAsiaTheme="minorEastAsia" w:hAnsiTheme="minorHAnsi"/>
          <w:noProof/>
          <w:lang w:eastAsia="es-ES"/>
        </w:rPr>
      </w:pPr>
      <w:hyperlink w:anchor="_Toc76585658" w:history="1">
        <w:r w:rsidR="00617597" w:rsidRPr="00BE1483">
          <w:rPr>
            <w:rStyle w:val="Hipervnculo"/>
            <w:noProof/>
          </w:rPr>
          <w:t>Tabla 13 - Tareas Sprint 13.</w:t>
        </w:r>
        <w:r w:rsidR="00617597">
          <w:rPr>
            <w:noProof/>
            <w:webHidden/>
          </w:rPr>
          <w:tab/>
        </w:r>
        <w:r w:rsidR="00617597">
          <w:rPr>
            <w:noProof/>
            <w:webHidden/>
          </w:rPr>
          <w:fldChar w:fldCharType="begin"/>
        </w:r>
        <w:r w:rsidR="00617597">
          <w:rPr>
            <w:noProof/>
            <w:webHidden/>
          </w:rPr>
          <w:instrText xml:space="preserve"> PAGEREF _Toc76585658 \h </w:instrText>
        </w:r>
        <w:r w:rsidR="00617597">
          <w:rPr>
            <w:noProof/>
            <w:webHidden/>
          </w:rPr>
        </w:r>
        <w:r w:rsidR="00617597">
          <w:rPr>
            <w:noProof/>
            <w:webHidden/>
          </w:rPr>
          <w:fldChar w:fldCharType="separate"/>
        </w:r>
        <w:r w:rsidR="00675108">
          <w:rPr>
            <w:noProof/>
            <w:webHidden/>
          </w:rPr>
          <w:t>30</w:t>
        </w:r>
        <w:r w:rsidR="00617597">
          <w:rPr>
            <w:noProof/>
            <w:webHidden/>
          </w:rPr>
          <w:fldChar w:fldCharType="end"/>
        </w:r>
      </w:hyperlink>
    </w:p>
    <w:p w14:paraId="7C0C3DFD" w14:textId="2854FDDC" w:rsidR="00617597" w:rsidRDefault="007B739C">
      <w:pPr>
        <w:pStyle w:val="Tabladeilustraciones"/>
        <w:tabs>
          <w:tab w:val="right" w:leader="dot" w:pos="9350"/>
        </w:tabs>
        <w:rPr>
          <w:rFonts w:asciiTheme="minorHAnsi" w:eastAsiaTheme="minorEastAsia" w:hAnsiTheme="minorHAnsi"/>
          <w:noProof/>
          <w:lang w:eastAsia="es-ES"/>
        </w:rPr>
      </w:pPr>
      <w:hyperlink w:anchor="_Toc76585659" w:history="1">
        <w:r w:rsidR="00617597" w:rsidRPr="00BE1483">
          <w:rPr>
            <w:rStyle w:val="Hipervnculo"/>
            <w:noProof/>
          </w:rPr>
          <w:t>Tabla 14 - Tareas Sprint 14.</w:t>
        </w:r>
        <w:r w:rsidR="00617597">
          <w:rPr>
            <w:noProof/>
            <w:webHidden/>
          </w:rPr>
          <w:tab/>
        </w:r>
        <w:r w:rsidR="00617597">
          <w:rPr>
            <w:noProof/>
            <w:webHidden/>
          </w:rPr>
          <w:fldChar w:fldCharType="begin"/>
        </w:r>
        <w:r w:rsidR="00617597">
          <w:rPr>
            <w:noProof/>
            <w:webHidden/>
          </w:rPr>
          <w:instrText xml:space="preserve"> PAGEREF _Toc76585659 \h </w:instrText>
        </w:r>
        <w:r w:rsidR="00617597">
          <w:rPr>
            <w:noProof/>
            <w:webHidden/>
          </w:rPr>
        </w:r>
        <w:r w:rsidR="00617597">
          <w:rPr>
            <w:noProof/>
            <w:webHidden/>
          </w:rPr>
          <w:fldChar w:fldCharType="separate"/>
        </w:r>
        <w:r w:rsidR="00675108">
          <w:rPr>
            <w:noProof/>
            <w:webHidden/>
          </w:rPr>
          <w:t>32</w:t>
        </w:r>
        <w:r w:rsidR="00617597">
          <w:rPr>
            <w:noProof/>
            <w:webHidden/>
          </w:rPr>
          <w:fldChar w:fldCharType="end"/>
        </w:r>
      </w:hyperlink>
    </w:p>
    <w:p w14:paraId="7CB2FE21" w14:textId="7497D9AA" w:rsidR="00617597" w:rsidRDefault="007B739C">
      <w:pPr>
        <w:pStyle w:val="Tabladeilustraciones"/>
        <w:tabs>
          <w:tab w:val="right" w:leader="dot" w:pos="9350"/>
        </w:tabs>
        <w:rPr>
          <w:rFonts w:asciiTheme="minorHAnsi" w:eastAsiaTheme="minorEastAsia" w:hAnsiTheme="minorHAnsi"/>
          <w:noProof/>
          <w:lang w:eastAsia="es-ES"/>
        </w:rPr>
      </w:pPr>
      <w:hyperlink w:anchor="_Toc76585660" w:history="1">
        <w:r w:rsidR="00617597" w:rsidRPr="00BE1483">
          <w:rPr>
            <w:rStyle w:val="Hipervnculo"/>
            <w:noProof/>
          </w:rPr>
          <w:t>Tabla 15 - Tareas Sprint 15.</w:t>
        </w:r>
        <w:r w:rsidR="00617597">
          <w:rPr>
            <w:noProof/>
            <w:webHidden/>
          </w:rPr>
          <w:tab/>
        </w:r>
        <w:r w:rsidR="00617597">
          <w:rPr>
            <w:noProof/>
            <w:webHidden/>
          </w:rPr>
          <w:fldChar w:fldCharType="begin"/>
        </w:r>
        <w:r w:rsidR="00617597">
          <w:rPr>
            <w:noProof/>
            <w:webHidden/>
          </w:rPr>
          <w:instrText xml:space="preserve"> PAGEREF _Toc76585660 \h </w:instrText>
        </w:r>
        <w:r w:rsidR="00617597">
          <w:rPr>
            <w:noProof/>
            <w:webHidden/>
          </w:rPr>
        </w:r>
        <w:r w:rsidR="00617597">
          <w:rPr>
            <w:noProof/>
            <w:webHidden/>
          </w:rPr>
          <w:fldChar w:fldCharType="separate"/>
        </w:r>
        <w:r w:rsidR="00675108">
          <w:rPr>
            <w:noProof/>
            <w:webHidden/>
          </w:rPr>
          <w:t>34</w:t>
        </w:r>
        <w:r w:rsidR="00617597">
          <w:rPr>
            <w:noProof/>
            <w:webHidden/>
          </w:rPr>
          <w:fldChar w:fldCharType="end"/>
        </w:r>
      </w:hyperlink>
    </w:p>
    <w:p w14:paraId="79CC357D" w14:textId="39681DF2" w:rsidR="00617597" w:rsidRDefault="007B739C">
      <w:pPr>
        <w:pStyle w:val="Tabladeilustraciones"/>
        <w:tabs>
          <w:tab w:val="right" w:leader="dot" w:pos="9350"/>
        </w:tabs>
        <w:rPr>
          <w:rFonts w:asciiTheme="minorHAnsi" w:eastAsiaTheme="minorEastAsia" w:hAnsiTheme="minorHAnsi"/>
          <w:noProof/>
          <w:lang w:eastAsia="es-ES"/>
        </w:rPr>
      </w:pPr>
      <w:hyperlink w:anchor="_Toc76585661" w:history="1">
        <w:r w:rsidR="00617597" w:rsidRPr="00BE1483">
          <w:rPr>
            <w:rStyle w:val="Hipervnculo"/>
            <w:noProof/>
          </w:rPr>
          <w:t>Tabla 16 - Costes.</w:t>
        </w:r>
        <w:r w:rsidR="00617597">
          <w:rPr>
            <w:noProof/>
            <w:webHidden/>
          </w:rPr>
          <w:tab/>
        </w:r>
        <w:r w:rsidR="00617597">
          <w:rPr>
            <w:noProof/>
            <w:webHidden/>
          </w:rPr>
          <w:fldChar w:fldCharType="begin"/>
        </w:r>
        <w:r w:rsidR="00617597">
          <w:rPr>
            <w:noProof/>
            <w:webHidden/>
          </w:rPr>
          <w:instrText xml:space="preserve"> PAGEREF _Toc76585661 \h </w:instrText>
        </w:r>
        <w:r w:rsidR="00617597">
          <w:rPr>
            <w:noProof/>
            <w:webHidden/>
          </w:rPr>
        </w:r>
        <w:r w:rsidR="00617597">
          <w:rPr>
            <w:noProof/>
            <w:webHidden/>
          </w:rPr>
          <w:fldChar w:fldCharType="separate"/>
        </w:r>
        <w:r w:rsidR="00675108">
          <w:rPr>
            <w:noProof/>
            <w:webHidden/>
          </w:rPr>
          <w:t>37</w:t>
        </w:r>
        <w:r w:rsidR="00617597">
          <w:rPr>
            <w:noProof/>
            <w:webHidden/>
          </w:rPr>
          <w:fldChar w:fldCharType="end"/>
        </w:r>
      </w:hyperlink>
    </w:p>
    <w:p w14:paraId="2A2D0634" w14:textId="584944D4" w:rsidR="00617597" w:rsidRDefault="007B739C">
      <w:pPr>
        <w:pStyle w:val="Tabladeilustraciones"/>
        <w:tabs>
          <w:tab w:val="right" w:leader="dot" w:pos="9350"/>
        </w:tabs>
        <w:rPr>
          <w:rFonts w:asciiTheme="minorHAnsi" w:eastAsiaTheme="minorEastAsia" w:hAnsiTheme="minorHAnsi"/>
          <w:noProof/>
          <w:lang w:eastAsia="es-ES"/>
        </w:rPr>
      </w:pPr>
      <w:hyperlink w:anchor="_Toc76585662" w:history="1">
        <w:r w:rsidR="00617597" w:rsidRPr="00BE1483">
          <w:rPr>
            <w:rStyle w:val="Hipervnculo"/>
            <w:noProof/>
          </w:rPr>
          <w:t>Tabla 17 - Viabilidad legal.</w:t>
        </w:r>
        <w:r w:rsidR="00617597">
          <w:rPr>
            <w:noProof/>
            <w:webHidden/>
          </w:rPr>
          <w:tab/>
        </w:r>
        <w:r w:rsidR="00617597">
          <w:rPr>
            <w:noProof/>
            <w:webHidden/>
          </w:rPr>
          <w:fldChar w:fldCharType="begin"/>
        </w:r>
        <w:r w:rsidR="00617597">
          <w:rPr>
            <w:noProof/>
            <w:webHidden/>
          </w:rPr>
          <w:instrText xml:space="preserve"> PAGEREF _Toc76585662 \h </w:instrText>
        </w:r>
        <w:r w:rsidR="00617597">
          <w:rPr>
            <w:noProof/>
            <w:webHidden/>
          </w:rPr>
        </w:r>
        <w:r w:rsidR="00617597">
          <w:rPr>
            <w:noProof/>
            <w:webHidden/>
          </w:rPr>
          <w:fldChar w:fldCharType="separate"/>
        </w:r>
        <w:r w:rsidR="00675108">
          <w:rPr>
            <w:noProof/>
            <w:webHidden/>
          </w:rPr>
          <w:t>38</w:t>
        </w:r>
        <w:r w:rsidR="00617597">
          <w:rPr>
            <w:noProof/>
            <w:webHidden/>
          </w:rPr>
          <w:fldChar w:fldCharType="end"/>
        </w:r>
      </w:hyperlink>
    </w:p>
    <w:p w14:paraId="1C53D43B" w14:textId="3EE7A95A" w:rsidR="00617597" w:rsidRDefault="007B739C">
      <w:pPr>
        <w:pStyle w:val="Tabladeilustraciones"/>
        <w:tabs>
          <w:tab w:val="right" w:leader="dot" w:pos="9350"/>
        </w:tabs>
        <w:rPr>
          <w:rFonts w:asciiTheme="minorHAnsi" w:eastAsiaTheme="minorEastAsia" w:hAnsiTheme="minorHAnsi"/>
          <w:noProof/>
          <w:lang w:eastAsia="es-ES"/>
        </w:rPr>
      </w:pPr>
      <w:hyperlink w:anchor="_Toc76585663" w:history="1">
        <w:r w:rsidR="00617597" w:rsidRPr="00BE1483">
          <w:rPr>
            <w:rStyle w:val="Hipervnculo"/>
            <w:noProof/>
          </w:rPr>
          <w:t>Tabla 18 - Caso de uso 1.</w:t>
        </w:r>
        <w:r w:rsidR="00617597">
          <w:rPr>
            <w:noProof/>
            <w:webHidden/>
          </w:rPr>
          <w:tab/>
        </w:r>
        <w:r w:rsidR="00617597">
          <w:rPr>
            <w:noProof/>
            <w:webHidden/>
          </w:rPr>
          <w:fldChar w:fldCharType="begin"/>
        </w:r>
        <w:r w:rsidR="00617597">
          <w:rPr>
            <w:noProof/>
            <w:webHidden/>
          </w:rPr>
          <w:instrText xml:space="preserve"> PAGEREF _Toc76585663 \h </w:instrText>
        </w:r>
        <w:r w:rsidR="00617597">
          <w:rPr>
            <w:noProof/>
            <w:webHidden/>
          </w:rPr>
        </w:r>
        <w:r w:rsidR="00617597">
          <w:rPr>
            <w:noProof/>
            <w:webHidden/>
          </w:rPr>
          <w:fldChar w:fldCharType="separate"/>
        </w:r>
        <w:r w:rsidR="00675108">
          <w:rPr>
            <w:noProof/>
            <w:webHidden/>
          </w:rPr>
          <w:t>43</w:t>
        </w:r>
        <w:r w:rsidR="00617597">
          <w:rPr>
            <w:noProof/>
            <w:webHidden/>
          </w:rPr>
          <w:fldChar w:fldCharType="end"/>
        </w:r>
      </w:hyperlink>
    </w:p>
    <w:p w14:paraId="57019F05" w14:textId="5DC657F5" w:rsidR="00617597" w:rsidRDefault="007B739C">
      <w:pPr>
        <w:pStyle w:val="Tabladeilustraciones"/>
        <w:tabs>
          <w:tab w:val="right" w:leader="dot" w:pos="9350"/>
        </w:tabs>
        <w:rPr>
          <w:rFonts w:asciiTheme="minorHAnsi" w:eastAsiaTheme="minorEastAsia" w:hAnsiTheme="minorHAnsi"/>
          <w:noProof/>
          <w:lang w:eastAsia="es-ES"/>
        </w:rPr>
      </w:pPr>
      <w:hyperlink w:anchor="_Toc76585664" w:history="1">
        <w:r w:rsidR="00617597" w:rsidRPr="00BE1483">
          <w:rPr>
            <w:rStyle w:val="Hipervnculo"/>
            <w:noProof/>
          </w:rPr>
          <w:t>Tabla 19 - Caso de uso 2.</w:t>
        </w:r>
        <w:r w:rsidR="00617597">
          <w:rPr>
            <w:noProof/>
            <w:webHidden/>
          </w:rPr>
          <w:tab/>
        </w:r>
        <w:r w:rsidR="00617597">
          <w:rPr>
            <w:noProof/>
            <w:webHidden/>
          </w:rPr>
          <w:fldChar w:fldCharType="begin"/>
        </w:r>
        <w:r w:rsidR="00617597">
          <w:rPr>
            <w:noProof/>
            <w:webHidden/>
          </w:rPr>
          <w:instrText xml:space="preserve"> PAGEREF _Toc76585664 \h </w:instrText>
        </w:r>
        <w:r w:rsidR="00617597">
          <w:rPr>
            <w:noProof/>
            <w:webHidden/>
          </w:rPr>
        </w:r>
        <w:r w:rsidR="00617597">
          <w:rPr>
            <w:noProof/>
            <w:webHidden/>
          </w:rPr>
          <w:fldChar w:fldCharType="separate"/>
        </w:r>
        <w:r w:rsidR="00675108">
          <w:rPr>
            <w:noProof/>
            <w:webHidden/>
          </w:rPr>
          <w:t>43</w:t>
        </w:r>
        <w:r w:rsidR="00617597">
          <w:rPr>
            <w:noProof/>
            <w:webHidden/>
          </w:rPr>
          <w:fldChar w:fldCharType="end"/>
        </w:r>
      </w:hyperlink>
    </w:p>
    <w:p w14:paraId="743E5682" w14:textId="549154F1" w:rsidR="00617597" w:rsidRDefault="007B739C">
      <w:pPr>
        <w:pStyle w:val="Tabladeilustraciones"/>
        <w:tabs>
          <w:tab w:val="right" w:leader="dot" w:pos="9350"/>
        </w:tabs>
        <w:rPr>
          <w:rFonts w:asciiTheme="minorHAnsi" w:eastAsiaTheme="minorEastAsia" w:hAnsiTheme="minorHAnsi"/>
          <w:noProof/>
          <w:lang w:eastAsia="es-ES"/>
        </w:rPr>
      </w:pPr>
      <w:hyperlink w:anchor="_Toc76585665" w:history="1">
        <w:r w:rsidR="00617597" w:rsidRPr="00BE1483">
          <w:rPr>
            <w:rStyle w:val="Hipervnculo"/>
            <w:noProof/>
          </w:rPr>
          <w:t>Tabla 20 - Caso de uso 3.</w:t>
        </w:r>
        <w:r w:rsidR="00617597">
          <w:rPr>
            <w:noProof/>
            <w:webHidden/>
          </w:rPr>
          <w:tab/>
        </w:r>
        <w:r w:rsidR="00617597">
          <w:rPr>
            <w:noProof/>
            <w:webHidden/>
          </w:rPr>
          <w:fldChar w:fldCharType="begin"/>
        </w:r>
        <w:r w:rsidR="00617597">
          <w:rPr>
            <w:noProof/>
            <w:webHidden/>
          </w:rPr>
          <w:instrText xml:space="preserve"> PAGEREF _Toc76585665 \h </w:instrText>
        </w:r>
        <w:r w:rsidR="00617597">
          <w:rPr>
            <w:noProof/>
            <w:webHidden/>
          </w:rPr>
        </w:r>
        <w:r w:rsidR="00617597">
          <w:rPr>
            <w:noProof/>
            <w:webHidden/>
          </w:rPr>
          <w:fldChar w:fldCharType="separate"/>
        </w:r>
        <w:r w:rsidR="00675108">
          <w:rPr>
            <w:noProof/>
            <w:webHidden/>
          </w:rPr>
          <w:t>44</w:t>
        </w:r>
        <w:r w:rsidR="00617597">
          <w:rPr>
            <w:noProof/>
            <w:webHidden/>
          </w:rPr>
          <w:fldChar w:fldCharType="end"/>
        </w:r>
      </w:hyperlink>
    </w:p>
    <w:p w14:paraId="1689B550" w14:textId="2168D211" w:rsidR="00617597" w:rsidRDefault="007B739C">
      <w:pPr>
        <w:pStyle w:val="Tabladeilustraciones"/>
        <w:tabs>
          <w:tab w:val="right" w:leader="dot" w:pos="9350"/>
        </w:tabs>
        <w:rPr>
          <w:rFonts w:asciiTheme="minorHAnsi" w:eastAsiaTheme="minorEastAsia" w:hAnsiTheme="minorHAnsi"/>
          <w:noProof/>
          <w:lang w:eastAsia="es-ES"/>
        </w:rPr>
      </w:pPr>
      <w:hyperlink w:anchor="_Toc76585666" w:history="1">
        <w:r w:rsidR="00617597" w:rsidRPr="00BE1483">
          <w:rPr>
            <w:rStyle w:val="Hipervnculo"/>
            <w:noProof/>
          </w:rPr>
          <w:t>Tabla 21 - Caso de uso 4.</w:t>
        </w:r>
        <w:r w:rsidR="00617597">
          <w:rPr>
            <w:noProof/>
            <w:webHidden/>
          </w:rPr>
          <w:tab/>
        </w:r>
        <w:r w:rsidR="00617597">
          <w:rPr>
            <w:noProof/>
            <w:webHidden/>
          </w:rPr>
          <w:fldChar w:fldCharType="begin"/>
        </w:r>
        <w:r w:rsidR="00617597">
          <w:rPr>
            <w:noProof/>
            <w:webHidden/>
          </w:rPr>
          <w:instrText xml:space="preserve"> PAGEREF _Toc76585666 \h </w:instrText>
        </w:r>
        <w:r w:rsidR="00617597">
          <w:rPr>
            <w:noProof/>
            <w:webHidden/>
          </w:rPr>
        </w:r>
        <w:r w:rsidR="00617597">
          <w:rPr>
            <w:noProof/>
            <w:webHidden/>
          </w:rPr>
          <w:fldChar w:fldCharType="separate"/>
        </w:r>
        <w:r w:rsidR="00675108">
          <w:rPr>
            <w:noProof/>
            <w:webHidden/>
          </w:rPr>
          <w:t>44</w:t>
        </w:r>
        <w:r w:rsidR="00617597">
          <w:rPr>
            <w:noProof/>
            <w:webHidden/>
          </w:rPr>
          <w:fldChar w:fldCharType="end"/>
        </w:r>
      </w:hyperlink>
    </w:p>
    <w:p w14:paraId="3BFD69BF" w14:textId="013DC7E0" w:rsidR="00617597" w:rsidRDefault="007B739C">
      <w:pPr>
        <w:pStyle w:val="Tabladeilustraciones"/>
        <w:tabs>
          <w:tab w:val="right" w:leader="dot" w:pos="9350"/>
        </w:tabs>
        <w:rPr>
          <w:rFonts w:asciiTheme="minorHAnsi" w:eastAsiaTheme="minorEastAsia" w:hAnsiTheme="minorHAnsi"/>
          <w:noProof/>
          <w:lang w:eastAsia="es-ES"/>
        </w:rPr>
      </w:pPr>
      <w:hyperlink w:anchor="_Toc76585667" w:history="1">
        <w:r w:rsidR="00617597" w:rsidRPr="00BE1483">
          <w:rPr>
            <w:rStyle w:val="Hipervnculo"/>
            <w:noProof/>
          </w:rPr>
          <w:t>Tabla 22 - Caso de uso 5.</w:t>
        </w:r>
        <w:r w:rsidR="00617597">
          <w:rPr>
            <w:noProof/>
            <w:webHidden/>
          </w:rPr>
          <w:tab/>
        </w:r>
        <w:r w:rsidR="00617597">
          <w:rPr>
            <w:noProof/>
            <w:webHidden/>
          </w:rPr>
          <w:fldChar w:fldCharType="begin"/>
        </w:r>
        <w:r w:rsidR="00617597">
          <w:rPr>
            <w:noProof/>
            <w:webHidden/>
          </w:rPr>
          <w:instrText xml:space="preserve"> PAGEREF _Toc76585667 \h </w:instrText>
        </w:r>
        <w:r w:rsidR="00617597">
          <w:rPr>
            <w:noProof/>
            <w:webHidden/>
          </w:rPr>
        </w:r>
        <w:r w:rsidR="00617597">
          <w:rPr>
            <w:noProof/>
            <w:webHidden/>
          </w:rPr>
          <w:fldChar w:fldCharType="separate"/>
        </w:r>
        <w:r w:rsidR="00675108">
          <w:rPr>
            <w:noProof/>
            <w:webHidden/>
          </w:rPr>
          <w:t>44</w:t>
        </w:r>
        <w:r w:rsidR="00617597">
          <w:rPr>
            <w:noProof/>
            <w:webHidden/>
          </w:rPr>
          <w:fldChar w:fldCharType="end"/>
        </w:r>
      </w:hyperlink>
    </w:p>
    <w:p w14:paraId="03CE9A42" w14:textId="68666585" w:rsidR="00617597" w:rsidRDefault="007B739C">
      <w:pPr>
        <w:pStyle w:val="Tabladeilustraciones"/>
        <w:tabs>
          <w:tab w:val="right" w:leader="dot" w:pos="9350"/>
        </w:tabs>
        <w:rPr>
          <w:rFonts w:asciiTheme="minorHAnsi" w:eastAsiaTheme="minorEastAsia" w:hAnsiTheme="minorHAnsi"/>
          <w:noProof/>
          <w:lang w:eastAsia="es-ES"/>
        </w:rPr>
      </w:pPr>
      <w:hyperlink w:anchor="_Toc76585668" w:history="1">
        <w:r w:rsidR="00617597" w:rsidRPr="00BE1483">
          <w:rPr>
            <w:rStyle w:val="Hipervnculo"/>
            <w:noProof/>
          </w:rPr>
          <w:t>Tabla 23 - Caso de uso 6.</w:t>
        </w:r>
        <w:r w:rsidR="00617597">
          <w:rPr>
            <w:noProof/>
            <w:webHidden/>
          </w:rPr>
          <w:tab/>
        </w:r>
        <w:r w:rsidR="00617597">
          <w:rPr>
            <w:noProof/>
            <w:webHidden/>
          </w:rPr>
          <w:fldChar w:fldCharType="begin"/>
        </w:r>
        <w:r w:rsidR="00617597">
          <w:rPr>
            <w:noProof/>
            <w:webHidden/>
          </w:rPr>
          <w:instrText xml:space="preserve"> PAGEREF _Toc76585668 \h </w:instrText>
        </w:r>
        <w:r w:rsidR="00617597">
          <w:rPr>
            <w:noProof/>
            <w:webHidden/>
          </w:rPr>
        </w:r>
        <w:r w:rsidR="00617597">
          <w:rPr>
            <w:noProof/>
            <w:webHidden/>
          </w:rPr>
          <w:fldChar w:fldCharType="separate"/>
        </w:r>
        <w:r w:rsidR="00675108">
          <w:rPr>
            <w:noProof/>
            <w:webHidden/>
          </w:rPr>
          <w:t>45</w:t>
        </w:r>
        <w:r w:rsidR="00617597">
          <w:rPr>
            <w:noProof/>
            <w:webHidden/>
          </w:rPr>
          <w:fldChar w:fldCharType="end"/>
        </w:r>
      </w:hyperlink>
    </w:p>
    <w:p w14:paraId="28008F99" w14:textId="439E374B" w:rsidR="00617597" w:rsidRDefault="007B739C">
      <w:pPr>
        <w:pStyle w:val="Tabladeilustraciones"/>
        <w:tabs>
          <w:tab w:val="right" w:leader="dot" w:pos="9350"/>
        </w:tabs>
        <w:rPr>
          <w:rFonts w:asciiTheme="minorHAnsi" w:eastAsiaTheme="minorEastAsia" w:hAnsiTheme="minorHAnsi"/>
          <w:noProof/>
          <w:lang w:eastAsia="es-ES"/>
        </w:rPr>
      </w:pPr>
      <w:hyperlink w:anchor="_Toc76585669" w:history="1">
        <w:r w:rsidR="00617597" w:rsidRPr="00BE1483">
          <w:rPr>
            <w:rStyle w:val="Hipervnculo"/>
            <w:noProof/>
          </w:rPr>
          <w:t>Tabla 24 - Caso de uso 7.</w:t>
        </w:r>
        <w:r w:rsidR="00617597">
          <w:rPr>
            <w:noProof/>
            <w:webHidden/>
          </w:rPr>
          <w:tab/>
        </w:r>
        <w:r w:rsidR="00617597">
          <w:rPr>
            <w:noProof/>
            <w:webHidden/>
          </w:rPr>
          <w:fldChar w:fldCharType="begin"/>
        </w:r>
        <w:r w:rsidR="00617597">
          <w:rPr>
            <w:noProof/>
            <w:webHidden/>
          </w:rPr>
          <w:instrText xml:space="preserve"> PAGEREF _Toc76585669 \h </w:instrText>
        </w:r>
        <w:r w:rsidR="00617597">
          <w:rPr>
            <w:noProof/>
            <w:webHidden/>
          </w:rPr>
        </w:r>
        <w:r w:rsidR="00617597">
          <w:rPr>
            <w:noProof/>
            <w:webHidden/>
          </w:rPr>
          <w:fldChar w:fldCharType="separate"/>
        </w:r>
        <w:r w:rsidR="00675108">
          <w:rPr>
            <w:noProof/>
            <w:webHidden/>
          </w:rPr>
          <w:t>45</w:t>
        </w:r>
        <w:r w:rsidR="00617597">
          <w:rPr>
            <w:noProof/>
            <w:webHidden/>
          </w:rPr>
          <w:fldChar w:fldCharType="end"/>
        </w:r>
      </w:hyperlink>
    </w:p>
    <w:p w14:paraId="3891AE35" w14:textId="7437115C" w:rsidR="00617597" w:rsidRDefault="007B739C">
      <w:pPr>
        <w:pStyle w:val="Tabladeilustraciones"/>
        <w:tabs>
          <w:tab w:val="right" w:leader="dot" w:pos="9350"/>
        </w:tabs>
        <w:rPr>
          <w:rFonts w:asciiTheme="minorHAnsi" w:eastAsiaTheme="minorEastAsia" w:hAnsiTheme="minorHAnsi"/>
          <w:noProof/>
          <w:lang w:eastAsia="es-ES"/>
        </w:rPr>
      </w:pPr>
      <w:hyperlink w:anchor="_Toc76585670" w:history="1">
        <w:r w:rsidR="00617597" w:rsidRPr="00BE1483">
          <w:rPr>
            <w:rStyle w:val="Hipervnculo"/>
            <w:noProof/>
          </w:rPr>
          <w:t>Tabla 25 - Caso de uso 8.</w:t>
        </w:r>
        <w:r w:rsidR="00617597">
          <w:rPr>
            <w:noProof/>
            <w:webHidden/>
          </w:rPr>
          <w:tab/>
        </w:r>
        <w:r w:rsidR="00617597">
          <w:rPr>
            <w:noProof/>
            <w:webHidden/>
          </w:rPr>
          <w:fldChar w:fldCharType="begin"/>
        </w:r>
        <w:r w:rsidR="00617597">
          <w:rPr>
            <w:noProof/>
            <w:webHidden/>
          </w:rPr>
          <w:instrText xml:space="preserve"> PAGEREF _Toc76585670 \h </w:instrText>
        </w:r>
        <w:r w:rsidR="00617597">
          <w:rPr>
            <w:noProof/>
            <w:webHidden/>
          </w:rPr>
        </w:r>
        <w:r w:rsidR="00617597">
          <w:rPr>
            <w:noProof/>
            <w:webHidden/>
          </w:rPr>
          <w:fldChar w:fldCharType="separate"/>
        </w:r>
        <w:r w:rsidR="00675108">
          <w:rPr>
            <w:noProof/>
            <w:webHidden/>
          </w:rPr>
          <w:t>45</w:t>
        </w:r>
        <w:r w:rsidR="00617597">
          <w:rPr>
            <w:noProof/>
            <w:webHidden/>
          </w:rPr>
          <w:fldChar w:fldCharType="end"/>
        </w:r>
      </w:hyperlink>
    </w:p>
    <w:p w14:paraId="47D507FC" w14:textId="03C146FA" w:rsidR="00617597" w:rsidRDefault="007B739C">
      <w:pPr>
        <w:pStyle w:val="Tabladeilustraciones"/>
        <w:tabs>
          <w:tab w:val="right" w:leader="dot" w:pos="9350"/>
        </w:tabs>
        <w:rPr>
          <w:rFonts w:asciiTheme="minorHAnsi" w:eastAsiaTheme="minorEastAsia" w:hAnsiTheme="minorHAnsi"/>
          <w:noProof/>
          <w:lang w:eastAsia="es-ES"/>
        </w:rPr>
      </w:pPr>
      <w:hyperlink w:anchor="_Toc76585671" w:history="1">
        <w:r w:rsidR="00617597" w:rsidRPr="00BE1483">
          <w:rPr>
            <w:rStyle w:val="Hipervnculo"/>
            <w:noProof/>
          </w:rPr>
          <w:t>Tabla 26 - Caso de uso 9.</w:t>
        </w:r>
        <w:r w:rsidR="00617597">
          <w:rPr>
            <w:noProof/>
            <w:webHidden/>
          </w:rPr>
          <w:tab/>
        </w:r>
        <w:r w:rsidR="00617597">
          <w:rPr>
            <w:noProof/>
            <w:webHidden/>
          </w:rPr>
          <w:fldChar w:fldCharType="begin"/>
        </w:r>
        <w:r w:rsidR="00617597">
          <w:rPr>
            <w:noProof/>
            <w:webHidden/>
          </w:rPr>
          <w:instrText xml:space="preserve"> PAGEREF _Toc76585671 \h </w:instrText>
        </w:r>
        <w:r w:rsidR="00617597">
          <w:rPr>
            <w:noProof/>
            <w:webHidden/>
          </w:rPr>
        </w:r>
        <w:r w:rsidR="00617597">
          <w:rPr>
            <w:noProof/>
            <w:webHidden/>
          </w:rPr>
          <w:fldChar w:fldCharType="separate"/>
        </w:r>
        <w:r w:rsidR="00675108">
          <w:rPr>
            <w:noProof/>
            <w:webHidden/>
          </w:rPr>
          <w:t>46</w:t>
        </w:r>
        <w:r w:rsidR="00617597">
          <w:rPr>
            <w:noProof/>
            <w:webHidden/>
          </w:rPr>
          <w:fldChar w:fldCharType="end"/>
        </w:r>
      </w:hyperlink>
    </w:p>
    <w:p w14:paraId="52A03B7E" w14:textId="4B4EF50A" w:rsidR="00617597" w:rsidRDefault="007B739C">
      <w:pPr>
        <w:pStyle w:val="Tabladeilustraciones"/>
        <w:tabs>
          <w:tab w:val="right" w:leader="dot" w:pos="9350"/>
        </w:tabs>
        <w:rPr>
          <w:rFonts w:asciiTheme="minorHAnsi" w:eastAsiaTheme="minorEastAsia" w:hAnsiTheme="minorHAnsi"/>
          <w:noProof/>
          <w:lang w:eastAsia="es-ES"/>
        </w:rPr>
      </w:pPr>
      <w:hyperlink w:anchor="_Toc76585672" w:history="1">
        <w:r w:rsidR="00617597" w:rsidRPr="00BE1483">
          <w:rPr>
            <w:rStyle w:val="Hipervnculo"/>
            <w:noProof/>
          </w:rPr>
          <w:t>Tabla 27 - Caso de uso 10.</w:t>
        </w:r>
        <w:r w:rsidR="00617597">
          <w:rPr>
            <w:noProof/>
            <w:webHidden/>
          </w:rPr>
          <w:tab/>
        </w:r>
        <w:r w:rsidR="00617597">
          <w:rPr>
            <w:noProof/>
            <w:webHidden/>
          </w:rPr>
          <w:fldChar w:fldCharType="begin"/>
        </w:r>
        <w:r w:rsidR="00617597">
          <w:rPr>
            <w:noProof/>
            <w:webHidden/>
          </w:rPr>
          <w:instrText xml:space="preserve"> PAGEREF _Toc76585672 \h </w:instrText>
        </w:r>
        <w:r w:rsidR="00617597">
          <w:rPr>
            <w:noProof/>
            <w:webHidden/>
          </w:rPr>
        </w:r>
        <w:r w:rsidR="00617597">
          <w:rPr>
            <w:noProof/>
            <w:webHidden/>
          </w:rPr>
          <w:fldChar w:fldCharType="separate"/>
        </w:r>
        <w:r w:rsidR="00675108">
          <w:rPr>
            <w:noProof/>
            <w:webHidden/>
          </w:rPr>
          <w:t>46</w:t>
        </w:r>
        <w:r w:rsidR="00617597">
          <w:rPr>
            <w:noProof/>
            <w:webHidden/>
          </w:rPr>
          <w:fldChar w:fldCharType="end"/>
        </w:r>
      </w:hyperlink>
    </w:p>
    <w:p w14:paraId="68172EA8" w14:textId="49E8C8EB" w:rsidR="00617597" w:rsidRDefault="007B739C">
      <w:pPr>
        <w:pStyle w:val="Tabladeilustraciones"/>
        <w:tabs>
          <w:tab w:val="right" w:leader="dot" w:pos="9350"/>
        </w:tabs>
        <w:rPr>
          <w:rFonts w:asciiTheme="minorHAnsi" w:eastAsiaTheme="minorEastAsia" w:hAnsiTheme="minorHAnsi"/>
          <w:noProof/>
          <w:lang w:eastAsia="es-ES"/>
        </w:rPr>
      </w:pPr>
      <w:hyperlink w:anchor="_Toc76585673" w:history="1">
        <w:r w:rsidR="00617597" w:rsidRPr="00BE1483">
          <w:rPr>
            <w:rStyle w:val="Hipervnculo"/>
            <w:noProof/>
          </w:rPr>
          <w:t>Tabla 28 - Caso de uso 11.</w:t>
        </w:r>
        <w:r w:rsidR="00617597">
          <w:rPr>
            <w:noProof/>
            <w:webHidden/>
          </w:rPr>
          <w:tab/>
        </w:r>
        <w:r w:rsidR="00617597">
          <w:rPr>
            <w:noProof/>
            <w:webHidden/>
          </w:rPr>
          <w:fldChar w:fldCharType="begin"/>
        </w:r>
        <w:r w:rsidR="00617597">
          <w:rPr>
            <w:noProof/>
            <w:webHidden/>
          </w:rPr>
          <w:instrText xml:space="preserve"> PAGEREF _Toc76585673 \h </w:instrText>
        </w:r>
        <w:r w:rsidR="00617597">
          <w:rPr>
            <w:noProof/>
            <w:webHidden/>
          </w:rPr>
        </w:r>
        <w:r w:rsidR="00617597">
          <w:rPr>
            <w:noProof/>
            <w:webHidden/>
          </w:rPr>
          <w:fldChar w:fldCharType="separate"/>
        </w:r>
        <w:r w:rsidR="00675108">
          <w:rPr>
            <w:noProof/>
            <w:webHidden/>
          </w:rPr>
          <w:t>46</w:t>
        </w:r>
        <w:r w:rsidR="00617597">
          <w:rPr>
            <w:noProof/>
            <w:webHidden/>
          </w:rPr>
          <w:fldChar w:fldCharType="end"/>
        </w:r>
      </w:hyperlink>
    </w:p>
    <w:p w14:paraId="5C65D3B9" w14:textId="3A4D14FA" w:rsidR="00617597" w:rsidRDefault="007B739C">
      <w:pPr>
        <w:pStyle w:val="Tabladeilustraciones"/>
        <w:tabs>
          <w:tab w:val="right" w:leader="dot" w:pos="9350"/>
        </w:tabs>
        <w:rPr>
          <w:rFonts w:asciiTheme="minorHAnsi" w:eastAsiaTheme="minorEastAsia" w:hAnsiTheme="minorHAnsi"/>
          <w:noProof/>
          <w:lang w:eastAsia="es-ES"/>
        </w:rPr>
      </w:pPr>
      <w:hyperlink w:anchor="_Toc76585674" w:history="1">
        <w:r w:rsidR="00617597" w:rsidRPr="00BE1483">
          <w:rPr>
            <w:rStyle w:val="Hipervnculo"/>
            <w:noProof/>
          </w:rPr>
          <w:t>Tabla 29 - Caso de uso 12.</w:t>
        </w:r>
        <w:r w:rsidR="00617597">
          <w:rPr>
            <w:noProof/>
            <w:webHidden/>
          </w:rPr>
          <w:tab/>
        </w:r>
        <w:r w:rsidR="00617597">
          <w:rPr>
            <w:noProof/>
            <w:webHidden/>
          </w:rPr>
          <w:fldChar w:fldCharType="begin"/>
        </w:r>
        <w:r w:rsidR="00617597">
          <w:rPr>
            <w:noProof/>
            <w:webHidden/>
          </w:rPr>
          <w:instrText xml:space="preserve"> PAGEREF _Toc76585674 \h </w:instrText>
        </w:r>
        <w:r w:rsidR="00617597">
          <w:rPr>
            <w:noProof/>
            <w:webHidden/>
          </w:rPr>
        </w:r>
        <w:r w:rsidR="00617597">
          <w:rPr>
            <w:noProof/>
            <w:webHidden/>
          </w:rPr>
          <w:fldChar w:fldCharType="separate"/>
        </w:r>
        <w:r w:rsidR="00675108">
          <w:rPr>
            <w:noProof/>
            <w:webHidden/>
          </w:rPr>
          <w:t>47</w:t>
        </w:r>
        <w:r w:rsidR="00617597">
          <w:rPr>
            <w:noProof/>
            <w:webHidden/>
          </w:rPr>
          <w:fldChar w:fldCharType="end"/>
        </w:r>
      </w:hyperlink>
    </w:p>
    <w:p w14:paraId="4978413D" w14:textId="100BAF43" w:rsidR="00617597" w:rsidRDefault="007B739C">
      <w:pPr>
        <w:pStyle w:val="Tabladeilustraciones"/>
        <w:tabs>
          <w:tab w:val="right" w:leader="dot" w:pos="9350"/>
        </w:tabs>
        <w:rPr>
          <w:rFonts w:asciiTheme="minorHAnsi" w:eastAsiaTheme="minorEastAsia" w:hAnsiTheme="minorHAnsi"/>
          <w:noProof/>
          <w:lang w:eastAsia="es-ES"/>
        </w:rPr>
      </w:pPr>
      <w:hyperlink w:anchor="_Toc76585675" w:history="1">
        <w:r w:rsidR="00617597" w:rsidRPr="00BE1483">
          <w:rPr>
            <w:rStyle w:val="Hipervnculo"/>
            <w:noProof/>
          </w:rPr>
          <w:t>Tabla 30 - Caso de uso 13.</w:t>
        </w:r>
        <w:r w:rsidR="00617597">
          <w:rPr>
            <w:noProof/>
            <w:webHidden/>
          </w:rPr>
          <w:tab/>
        </w:r>
        <w:r w:rsidR="00617597">
          <w:rPr>
            <w:noProof/>
            <w:webHidden/>
          </w:rPr>
          <w:fldChar w:fldCharType="begin"/>
        </w:r>
        <w:r w:rsidR="00617597">
          <w:rPr>
            <w:noProof/>
            <w:webHidden/>
          </w:rPr>
          <w:instrText xml:space="preserve"> PAGEREF _Toc76585675 \h </w:instrText>
        </w:r>
        <w:r w:rsidR="00617597">
          <w:rPr>
            <w:noProof/>
            <w:webHidden/>
          </w:rPr>
        </w:r>
        <w:r w:rsidR="00617597">
          <w:rPr>
            <w:noProof/>
            <w:webHidden/>
          </w:rPr>
          <w:fldChar w:fldCharType="separate"/>
        </w:r>
        <w:r w:rsidR="00675108">
          <w:rPr>
            <w:noProof/>
            <w:webHidden/>
          </w:rPr>
          <w:t>47</w:t>
        </w:r>
        <w:r w:rsidR="00617597">
          <w:rPr>
            <w:noProof/>
            <w:webHidden/>
          </w:rPr>
          <w:fldChar w:fldCharType="end"/>
        </w:r>
      </w:hyperlink>
    </w:p>
    <w:p w14:paraId="256BA39E" w14:textId="1BA2E1B2" w:rsidR="00617597" w:rsidRDefault="007B739C">
      <w:pPr>
        <w:pStyle w:val="Tabladeilustraciones"/>
        <w:tabs>
          <w:tab w:val="right" w:leader="dot" w:pos="9350"/>
        </w:tabs>
        <w:rPr>
          <w:rFonts w:asciiTheme="minorHAnsi" w:eastAsiaTheme="minorEastAsia" w:hAnsiTheme="minorHAnsi"/>
          <w:noProof/>
          <w:lang w:eastAsia="es-ES"/>
        </w:rPr>
      </w:pPr>
      <w:hyperlink w:anchor="_Toc76585676" w:history="1">
        <w:r w:rsidR="00617597" w:rsidRPr="00BE1483">
          <w:rPr>
            <w:rStyle w:val="Hipervnculo"/>
            <w:noProof/>
          </w:rPr>
          <w:t>Tabla 31 - Caso de uso 14.</w:t>
        </w:r>
        <w:r w:rsidR="00617597">
          <w:rPr>
            <w:noProof/>
            <w:webHidden/>
          </w:rPr>
          <w:tab/>
        </w:r>
        <w:r w:rsidR="00617597">
          <w:rPr>
            <w:noProof/>
            <w:webHidden/>
          </w:rPr>
          <w:fldChar w:fldCharType="begin"/>
        </w:r>
        <w:r w:rsidR="00617597">
          <w:rPr>
            <w:noProof/>
            <w:webHidden/>
          </w:rPr>
          <w:instrText xml:space="preserve"> PAGEREF _Toc76585676 \h </w:instrText>
        </w:r>
        <w:r w:rsidR="00617597">
          <w:rPr>
            <w:noProof/>
            <w:webHidden/>
          </w:rPr>
        </w:r>
        <w:r w:rsidR="00617597">
          <w:rPr>
            <w:noProof/>
            <w:webHidden/>
          </w:rPr>
          <w:fldChar w:fldCharType="separate"/>
        </w:r>
        <w:r w:rsidR="00675108">
          <w:rPr>
            <w:noProof/>
            <w:webHidden/>
          </w:rPr>
          <w:t>47</w:t>
        </w:r>
        <w:r w:rsidR="00617597">
          <w:rPr>
            <w:noProof/>
            <w:webHidden/>
          </w:rPr>
          <w:fldChar w:fldCharType="end"/>
        </w:r>
      </w:hyperlink>
    </w:p>
    <w:p w14:paraId="2D70B1CD" w14:textId="26A1F195" w:rsidR="00617597" w:rsidRDefault="007B739C">
      <w:pPr>
        <w:pStyle w:val="Tabladeilustraciones"/>
        <w:tabs>
          <w:tab w:val="right" w:leader="dot" w:pos="9350"/>
        </w:tabs>
        <w:rPr>
          <w:rFonts w:asciiTheme="minorHAnsi" w:eastAsiaTheme="minorEastAsia" w:hAnsiTheme="minorHAnsi"/>
          <w:noProof/>
          <w:lang w:eastAsia="es-ES"/>
        </w:rPr>
      </w:pPr>
      <w:hyperlink w:anchor="_Toc76585677" w:history="1">
        <w:r w:rsidR="00617597" w:rsidRPr="00BE1483">
          <w:rPr>
            <w:rStyle w:val="Hipervnculo"/>
            <w:noProof/>
          </w:rPr>
          <w:t>Tabla 32- Instalaciones necesarias.</w:t>
        </w:r>
        <w:r w:rsidR="00617597">
          <w:rPr>
            <w:noProof/>
            <w:webHidden/>
          </w:rPr>
          <w:tab/>
        </w:r>
        <w:r w:rsidR="00617597">
          <w:rPr>
            <w:noProof/>
            <w:webHidden/>
          </w:rPr>
          <w:fldChar w:fldCharType="begin"/>
        </w:r>
        <w:r w:rsidR="00617597">
          <w:rPr>
            <w:noProof/>
            <w:webHidden/>
          </w:rPr>
          <w:instrText xml:space="preserve"> PAGEREF _Toc76585677 \h </w:instrText>
        </w:r>
        <w:r w:rsidR="00617597">
          <w:rPr>
            <w:noProof/>
            <w:webHidden/>
          </w:rPr>
        </w:r>
        <w:r w:rsidR="00617597">
          <w:rPr>
            <w:noProof/>
            <w:webHidden/>
          </w:rPr>
          <w:fldChar w:fldCharType="separate"/>
        </w:r>
        <w:r w:rsidR="00675108">
          <w:rPr>
            <w:noProof/>
            <w:webHidden/>
          </w:rPr>
          <w:t>70</w:t>
        </w:r>
        <w:r w:rsidR="00617597">
          <w:rPr>
            <w:noProof/>
            <w:webHidden/>
          </w:rPr>
          <w:fldChar w:fldCharType="end"/>
        </w:r>
      </w:hyperlink>
    </w:p>
    <w:p w14:paraId="1E3F19E3" w14:textId="67C8455D" w:rsidR="000E27C9" w:rsidRDefault="00844A9D">
      <w:pPr>
        <w:ind w:firstLine="0"/>
        <w:jc w:val="left"/>
      </w:pPr>
      <w:r>
        <w:fldChar w:fldCharType="end"/>
      </w:r>
    </w:p>
    <w:p w14:paraId="1BF9F415" w14:textId="700D604E" w:rsidR="00D22DF5" w:rsidRDefault="00844A9D" w:rsidP="00844A9D">
      <w:pPr>
        <w:ind w:firstLine="0"/>
        <w:jc w:val="left"/>
      </w:pPr>
      <w:r>
        <w:br w:type="page"/>
      </w:r>
    </w:p>
    <w:p w14:paraId="202735D9" w14:textId="37B46C90" w:rsidR="00A02E44" w:rsidRDefault="00A02E44" w:rsidP="00A02E44">
      <w:pPr>
        <w:pStyle w:val="Ttulo1"/>
        <w:pBdr>
          <w:top w:val="none" w:sz="0" w:space="0" w:color="auto"/>
        </w:pBdr>
      </w:pPr>
      <w:bookmarkStart w:id="3" w:name="_Toc39319115"/>
      <w:bookmarkStart w:id="4" w:name="_Toc43826455"/>
      <w:bookmarkStart w:id="5" w:name="_Toc76585754"/>
      <w:r w:rsidRPr="001161E9">
        <w:lastRenderedPageBreak/>
        <w:t>Apéndice</w:t>
      </w:r>
      <w:r>
        <w:t xml:space="preserve"> A</w:t>
      </w:r>
      <w:r w:rsidRPr="00A768BB">
        <w:t xml:space="preserve">. </w:t>
      </w:r>
      <w:bookmarkEnd w:id="3"/>
      <w:r>
        <w:t>Planificación</w:t>
      </w:r>
      <w:bookmarkEnd w:id="4"/>
      <w:bookmarkEnd w:id="5"/>
    </w:p>
    <w:p w14:paraId="1FB5A176" w14:textId="4189CA69" w:rsidR="00A02E44" w:rsidRDefault="00A02E44" w:rsidP="00A02E44">
      <w:pPr>
        <w:pStyle w:val="Ttulo2"/>
        <w:numPr>
          <w:ilvl w:val="0"/>
          <w:numId w:val="24"/>
        </w:numPr>
      </w:pPr>
      <w:bookmarkStart w:id="6" w:name="_Toc76585755"/>
      <w:r>
        <w:t>Introducción</w:t>
      </w:r>
      <w:bookmarkEnd w:id="6"/>
    </w:p>
    <w:p w14:paraId="4257037D" w14:textId="108BB65E" w:rsidR="00844A9D" w:rsidRDefault="00844A9D" w:rsidP="00844A9D">
      <w:pPr>
        <w:pStyle w:val="UBUCuerpoTrabajo"/>
      </w:pPr>
      <w:r>
        <w:t>En este apartado vamos a explicar la planificación del trabajo, es decir, cómo se ha subdividido el este en cada uno de los sprints. Como se ha expuesto en la memoria hemos utilizado una metodología SCRUM</w:t>
      </w:r>
      <w:r w:rsidR="00300E8D">
        <w:t xml:space="preserve"> </w:t>
      </w:r>
      <w:r w:rsidR="00300E8D">
        <w:fldChar w:fldCharType="begin"/>
      </w:r>
      <w:r w:rsidR="00300E8D">
        <w:instrText xml:space="preserve"> ADDIN ZOTERO_ITEM CSL_CITATION {"citationID":"rUltrXZT","properties":{"formattedCitation":"[1]","plainCitation":"[1]","noteIndex":0},"citationItems":[{"id":264,"uris":["http://zotero.org/users/7067728/items/MNAWTVLN"],"uri":["http://zotero.org/users/7067728/items/MNAWTVLN"],"itemData":{"id":264,"type":"webpage","title":"Qué es SCRUM – Proyectos Ágiles","URL":"https://proyectosagiles.org/que-es-scrum/","accessed":{"date-parts":[["2021",6,29]]}}}],"schema":"https://github.com/citation-style-language/schema/raw/master/csl-citation.json"} </w:instrText>
      </w:r>
      <w:r w:rsidR="00300E8D">
        <w:fldChar w:fldCharType="separate"/>
      </w:r>
      <w:r w:rsidR="00300E8D" w:rsidRPr="00300E8D">
        <w:rPr>
          <w:rFonts w:cs="Liberation Serif"/>
        </w:rPr>
        <w:t>[1]</w:t>
      </w:r>
      <w:r w:rsidR="00300E8D">
        <w:fldChar w:fldCharType="end"/>
      </w:r>
      <w:r>
        <w:t xml:space="preserve">, que consiste en trabajar con periodos de tiempo de unas dos semanas, denominados sprints, los cuáles se subdividen en pequeños procedimientos o tareas de un tiempo determinado. </w:t>
      </w:r>
    </w:p>
    <w:p w14:paraId="5E26FF2D" w14:textId="31180C1A" w:rsidR="00844A9D" w:rsidRDefault="00844A9D" w:rsidP="00844A9D">
      <w:pPr>
        <w:pStyle w:val="UBUCuerpoTrabajo"/>
      </w:pPr>
      <w:r>
        <w:t xml:space="preserve"> </w:t>
      </w:r>
      <w:r w:rsidR="00300E8D">
        <w:t xml:space="preserve">Como se ha explicado se ha trabajado con la herramienta GitHub </w:t>
      </w:r>
      <w:r w:rsidR="00300E8D">
        <w:fldChar w:fldCharType="begin"/>
      </w:r>
      <w:r w:rsidR="00300E8D">
        <w:instrText xml:space="preserve"> ADDIN ZOTERO_ITEM CSL_CITATION {"citationID":"aFypk2am","properties":{"formattedCitation":"[2]","plainCitation":"[2]","noteIndex":0},"citationItems":[{"id":273,"uris":["http://zotero.org/users/7067728/items/FDYBCMPS"],"uri":["http://zotero.org/users/7067728/items/FDYBCMPS"],"itemData":{"id":273,"type":"webpage","abstract":"GitHub is where people build software. More than 65 million people use GitHub to discover, fork, and contribute to over 200 million projects.","container-title":"GitHub","language":"en","title":"GitHub","URL":"https://github.com","accessed":{"date-parts":[["2021",6,30]]}}}],"schema":"https://github.com/citation-style-language/schema/raw/master/csl-citation.json"} </w:instrText>
      </w:r>
      <w:r w:rsidR="00300E8D">
        <w:fldChar w:fldCharType="separate"/>
      </w:r>
      <w:r w:rsidR="00300E8D" w:rsidRPr="00300E8D">
        <w:rPr>
          <w:rFonts w:cs="Liberation Serif"/>
        </w:rPr>
        <w:t>[2]</w:t>
      </w:r>
      <w:r w:rsidR="00300E8D">
        <w:fldChar w:fldCharType="end"/>
      </w:r>
      <w:r w:rsidR="00300E8D">
        <w:t xml:space="preserve">, junto a su extensión de navegador ZenHub </w:t>
      </w:r>
      <w:r w:rsidR="00300E8D">
        <w:fldChar w:fldCharType="begin"/>
      </w:r>
      <w:r w:rsidR="00300E8D">
        <w:instrText xml:space="preserve"> ADDIN ZOTERO_ITEM CSL_CITATION {"citationID":"1X1i7eLk","properties":{"formattedCitation":"[3]","plainCitation":"[3]","noteIndex":0},"citationItems":[{"id":275,"uris":["http://zotero.org/users/7067728/items/SW7ER8GG"],"uri":["http://zotero.org/users/7067728/items/SW7ER8GG"],"itemData":{"id":275,"type":"webpage","title":"ZenHub - Agile Project Management for GitHub","URL":"https://www.zenhub.com/","accessed":{"date-parts":[["2021",6,30]]}}}],"schema":"https://github.com/citation-style-language/schema/raw/master/csl-citation.json"} </w:instrText>
      </w:r>
      <w:r w:rsidR="00300E8D">
        <w:fldChar w:fldCharType="separate"/>
      </w:r>
      <w:r w:rsidR="00300E8D" w:rsidRPr="00300E8D">
        <w:rPr>
          <w:rFonts w:cs="Liberation Serif"/>
        </w:rPr>
        <w:t>[3]</w:t>
      </w:r>
      <w:r w:rsidR="00300E8D">
        <w:fldChar w:fldCharType="end"/>
      </w:r>
      <w:r w:rsidR="00300E8D">
        <w:t>. Este último, nos permite alojar el proyecto y gestionar a través de un tablero los distintos estados de cada una de las tareas, para ello ofrece un entorno visual, sencillo y eficiente.</w:t>
      </w:r>
    </w:p>
    <w:p w14:paraId="02950F13" w14:textId="1BE590EF" w:rsidR="00300E8D" w:rsidRDefault="00300E8D" w:rsidP="00844A9D">
      <w:pPr>
        <w:pStyle w:val="UBUCuerpoTrabajo"/>
      </w:pPr>
      <w:r>
        <w:t xml:space="preserve">Al comenzar la planificación, se realizó una primera reunión junto a los tutores, para establecer los principales objetivos del proyecto. Una vez definidos estos, se </w:t>
      </w:r>
      <w:r w:rsidR="004E64C1">
        <w:t>crearon las</w:t>
      </w:r>
      <w:r>
        <w:t xml:space="preserve"> etiquetas </w:t>
      </w:r>
      <w:r w:rsidR="004E64C1">
        <w:t xml:space="preserve">necesarias </w:t>
      </w:r>
      <w:r>
        <w:t xml:space="preserve">para poder marcar cada una de nuestras tareas. Tras esta primera reunión, se han </w:t>
      </w:r>
      <w:r w:rsidR="004E64C1">
        <w:t>instaurado</w:t>
      </w:r>
      <w:r>
        <w:t xml:space="preserve"> reuniones periódicas a la finalización de cada uno de los sprints para mostrar los avances, comentar posibles dudas y fijar los objetivos para el siguiente Sprint. </w:t>
      </w:r>
    </w:p>
    <w:p w14:paraId="3311CEC7" w14:textId="21EEC19E" w:rsidR="004E64C1" w:rsidRPr="00844A9D" w:rsidRDefault="004E64C1" w:rsidP="00844A9D">
      <w:pPr>
        <w:pStyle w:val="UBUCuerpoTrabajo"/>
      </w:pPr>
      <w:r>
        <w:t xml:space="preserve">Se ha intentado llevar a cabo la metodología de una manera estricta, aunque al ser una sola persona esto no ha sido del todo posible. Ha habido momentos en que el cierre de tareas se ha demorado algo más tiempo de lo establecido inicialmente o se han incluido tareas necesarias una vez iniciado el Sprint para poder avanzar. </w:t>
      </w:r>
    </w:p>
    <w:p w14:paraId="50072BD9" w14:textId="0D4B1F33" w:rsidR="00A02E44" w:rsidRDefault="00A02E44" w:rsidP="00A02E44">
      <w:pPr>
        <w:pStyle w:val="Ttulo2"/>
        <w:numPr>
          <w:ilvl w:val="0"/>
          <w:numId w:val="24"/>
        </w:numPr>
      </w:pPr>
      <w:bookmarkStart w:id="7" w:name="_Toc76585756"/>
      <w:r>
        <w:t>Planificación</w:t>
      </w:r>
      <w:bookmarkEnd w:id="7"/>
    </w:p>
    <w:p w14:paraId="15F88D72" w14:textId="3B1175E2" w:rsidR="004E64C1" w:rsidRPr="004E64C1" w:rsidRDefault="004E64C1" w:rsidP="004E64C1">
      <w:pPr>
        <w:pStyle w:val="UBUCuerpoTrabajo"/>
      </w:pPr>
      <w:r>
        <w:t xml:space="preserve">A continuación, se detallarán cada una de las tareas realizadas en cada Sprint del proyecto. Por cada Sprint, se incluye un gráfico </w:t>
      </w:r>
      <w:r>
        <w:rPr>
          <w:i/>
          <w:iCs/>
        </w:rPr>
        <w:t xml:space="preserve">burndown </w:t>
      </w:r>
      <w:r w:rsidR="00542862">
        <w:rPr>
          <w:i/>
          <w:iCs/>
        </w:rPr>
        <w:fldChar w:fldCharType="begin"/>
      </w:r>
      <w:r w:rsidR="00542862">
        <w:rPr>
          <w:i/>
          <w:iCs/>
        </w:rPr>
        <w:instrText xml:space="preserve"> ADDIN ZOTERO_ITEM CSL_CITATION {"citationID":"zr2y25bY","properties":{"formattedCitation":"[4]","plainCitation":"[4]","noteIndex":0},"citationItems":[{"id":323,"uris":["http://zotero.org/users/7067728/items/V28M4RS5"],"uri":["http://zotero.org/users/7067728/items/V28M4RS5"],"itemData":{"id":323,"type":"webpage","title":"Creating Burndown charts in ZenHub using GitHub Milestones","URL":"https://help.zenhub.com/support/solutions/articles/43000010356","accessed":{"date-parts":[["2021",7,5]]}}}],"schema":"https://github.com/citation-style-language/schema/raw/master/csl-citation.json"} </w:instrText>
      </w:r>
      <w:r w:rsidR="00542862">
        <w:rPr>
          <w:i/>
          <w:iCs/>
        </w:rPr>
        <w:fldChar w:fldCharType="separate"/>
      </w:r>
      <w:r w:rsidR="00542862" w:rsidRPr="00542862">
        <w:rPr>
          <w:rFonts w:cs="Liberation Serif"/>
        </w:rPr>
        <w:t>[4]</w:t>
      </w:r>
      <w:r w:rsidR="00542862">
        <w:rPr>
          <w:i/>
          <w:iCs/>
        </w:rPr>
        <w:fldChar w:fldCharType="end"/>
      </w:r>
      <w:r>
        <w:rPr>
          <w:i/>
          <w:iCs/>
        </w:rPr>
        <w:t xml:space="preserve"> </w:t>
      </w:r>
      <w:r>
        <w:t>del Sprint, obtenido a través de ZenHub, que nos</w:t>
      </w:r>
      <w:r w:rsidR="00542862">
        <w:t xml:space="preserve"> brinda una visualización del trabajo realizado, </w:t>
      </w:r>
      <w:r>
        <w:t xml:space="preserve">así como una tabla detallando el tipo de </w:t>
      </w:r>
      <w:r w:rsidR="00542862">
        <w:t xml:space="preserve">cada </w:t>
      </w:r>
      <w:r>
        <w:t xml:space="preserve">tarea ligada a las etiquetas explicadas anteriormente. </w:t>
      </w:r>
    </w:p>
    <w:p w14:paraId="369D9A40" w14:textId="77777777" w:rsidR="00A02E44" w:rsidRDefault="00A02E44" w:rsidP="00A02E44">
      <w:pPr>
        <w:pStyle w:val="Ttulo3"/>
      </w:pPr>
      <w:bookmarkStart w:id="8" w:name="_Toc43826458"/>
      <w:bookmarkStart w:id="9" w:name="_Toc76585757"/>
      <w:r w:rsidRPr="00DD4FC8">
        <w:t xml:space="preserve">Sprint </w:t>
      </w:r>
      <w:r>
        <w:t xml:space="preserve">1 </w:t>
      </w:r>
      <w:r w:rsidRPr="00DD4FC8">
        <w:t>(</w:t>
      </w:r>
      <w:r>
        <w:t>01/11/2020 – 13/11/2020</w:t>
      </w:r>
      <w:r w:rsidRPr="00DD4FC8">
        <w:t>)</w:t>
      </w:r>
      <w:bookmarkEnd w:id="8"/>
      <w:bookmarkEnd w:id="9"/>
    </w:p>
    <w:p w14:paraId="57334D82" w14:textId="77777777" w:rsidR="00A02E44" w:rsidRDefault="00A02E44" w:rsidP="00A02E44">
      <w:pPr>
        <w:pStyle w:val="UBUCuerpoTrabajo"/>
      </w:pPr>
      <w:r>
        <w:t xml:space="preserve">A través del siguiente </w:t>
      </w:r>
      <w:hyperlink r:id="rId14" w:history="1">
        <w:r w:rsidRPr="0036746A">
          <w:rPr>
            <w:rStyle w:val="Hipervnculo"/>
          </w:rPr>
          <w:t>enlace</w:t>
        </w:r>
      </w:hyperlink>
      <w:r>
        <w:t xml:space="preserve"> se puede acceder al primer Sprint del proyecto.</w:t>
      </w:r>
    </w:p>
    <w:p w14:paraId="66316045" w14:textId="77777777" w:rsidR="00A02E44" w:rsidRDefault="00A02E44" w:rsidP="00A02E44">
      <w:pPr>
        <w:pStyle w:val="UBUCuerpoTrabajo"/>
      </w:pPr>
      <w:r>
        <w:t>En este sprint inicial las tareas se han dedicado a la investigación y estudio sobre el parseo de los datos del PDf, métodos para encriptar los datos sensibles, así como la selección del editor de texto y la búsqueda de proyectos similares, buscando ejemplos.</w:t>
      </w:r>
    </w:p>
    <w:p w14:paraId="0F47346D" w14:textId="77777777" w:rsidR="00A02E44" w:rsidRDefault="00A02E44" w:rsidP="00A02E44">
      <w:pPr>
        <w:pStyle w:val="UBUCuerpoTrabajo"/>
      </w:pPr>
      <w:r>
        <w:t xml:space="preserve">Las tareas se han llevado a cabo sin mayor problema, aunque en el gráfico </w:t>
      </w:r>
      <w:r w:rsidRPr="003C11CC">
        <w:rPr>
          <w:i/>
          <w:iCs/>
        </w:rPr>
        <w:t>burndown</w:t>
      </w:r>
      <w:r>
        <w:rPr>
          <w:i/>
          <w:iCs/>
        </w:rPr>
        <w:t xml:space="preserve"> </w:t>
      </w:r>
      <w:r>
        <w:t>no se observan de este modo, puesto que al ser el primer sprint realizado se quería comprobar la buena ejecución con los tutores y de ahí la muestra del escalón obtenido. Por el motivo comentado, se puede observar en la gráfica que el proceso ideal hubiera sido la línea punteada de color gris y en cambio, se ha obtenido la línea de color morado.</w:t>
      </w:r>
    </w:p>
    <w:p w14:paraId="7CD4D056" w14:textId="77777777" w:rsidR="00A02E44" w:rsidRDefault="00A02E44" w:rsidP="00A02E44">
      <w:pPr>
        <w:keepNext/>
        <w:ind w:firstLine="0"/>
      </w:pPr>
      <w:r>
        <w:rPr>
          <w:noProof/>
        </w:rPr>
        <w:lastRenderedPageBreak/>
        <w:drawing>
          <wp:inline distT="0" distB="0" distL="0" distR="0" wp14:anchorId="505426E7" wp14:editId="47653C17">
            <wp:extent cx="5400040" cy="3183255"/>
            <wp:effectExtent l="0" t="0" r="0" b="0"/>
            <wp:docPr id="8" name="Imagen 8" descr="Gráfico del trabajo realizado en el primer sprint. (Burdown report - Sprint1)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Gráfico del trabajo realizado en el primer sprint. (Burdown report - Sprint1) ">
                      <a:extLst>
                        <a:ext uri="{C183D7F6-B498-43B3-948B-1728B52AA6E4}">
                          <adec:decorative xmlns:adec="http://schemas.microsoft.com/office/drawing/2017/decorative" val="0"/>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400040" cy="3183255"/>
                    </a:xfrm>
                    <a:prstGeom prst="rect">
                      <a:avLst/>
                    </a:prstGeom>
                  </pic:spPr>
                </pic:pic>
              </a:graphicData>
            </a:graphic>
          </wp:inline>
        </w:drawing>
      </w:r>
    </w:p>
    <w:p w14:paraId="39B2E8A7" w14:textId="4D35ACEE" w:rsidR="00A02E44" w:rsidRDefault="00A02E44" w:rsidP="00A02E44">
      <w:pPr>
        <w:pStyle w:val="Descripcin"/>
      </w:pPr>
      <w:bookmarkStart w:id="10" w:name="_Toc76585678"/>
      <w:r>
        <w:t xml:space="preserve">Ilustración </w:t>
      </w:r>
      <w:r>
        <w:fldChar w:fldCharType="begin"/>
      </w:r>
      <w:r>
        <w:instrText xml:space="preserve"> SEQ Ilustración \* ARABIC </w:instrText>
      </w:r>
      <w:r>
        <w:fldChar w:fldCharType="separate"/>
      </w:r>
      <w:r w:rsidR="00675108">
        <w:rPr>
          <w:noProof/>
        </w:rPr>
        <w:t>1</w:t>
      </w:r>
      <w:r>
        <w:fldChar w:fldCharType="end"/>
      </w:r>
      <w:r>
        <w:t xml:space="preserve"> - Gráfico del trabajo realizado en el primer Sprint.</w:t>
      </w:r>
      <w:bookmarkEnd w:id="10"/>
    </w:p>
    <w:p w14:paraId="5C9B37F5" w14:textId="6C645AC2" w:rsidR="000E27C9" w:rsidRDefault="00A02E44" w:rsidP="00D9248A">
      <w:pPr>
        <w:pStyle w:val="UBUCuerpoTrabajo"/>
      </w:pPr>
      <w:r>
        <w:t>Como se puede observar las primeras tareas del proyecto se basaron en investigación y configuración.</w:t>
      </w:r>
    </w:p>
    <w:tbl>
      <w:tblPr>
        <w:tblStyle w:val="Tablaconcuadrcula"/>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A02E44" w:rsidRPr="00AF4F24" w14:paraId="7D940984" w14:textId="77777777" w:rsidTr="00A02E44">
        <w:trPr>
          <w:cantSplit/>
          <w:trHeight w:val="1911"/>
          <w:jc w:val="center"/>
        </w:trPr>
        <w:tc>
          <w:tcPr>
            <w:tcW w:w="869" w:type="dxa"/>
            <w:vAlign w:val="center"/>
          </w:tcPr>
          <w:p w14:paraId="2598DD71" w14:textId="77777777" w:rsidR="00A02E44" w:rsidRPr="00A02E44" w:rsidRDefault="00A02E44" w:rsidP="00A02E44">
            <w:pPr>
              <w:spacing w:line="360" w:lineRule="auto"/>
              <w:ind w:firstLine="0"/>
              <w:rPr>
                <w:rFonts w:cs="Liberation Serif"/>
                <w:b/>
                <w:bCs/>
              </w:rPr>
            </w:pPr>
            <w:r w:rsidRPr="00A02E44">
              <w:rPr>
                <w:rFonts w:cs="Liberation Serif"/>
                <w:b/>
                <w:bCs/>
              </w:rPr>
              <w:br w:type="page"/>
            </w:r>
            <w:r w:rsidRPr="00A02E44">
              <w:rPr>
                <w:rStyle w:val="UBUCuerpoTrabajoCar"/>
                <w:b/>
                <w:bCs/>
              </w:rPr>
              <w:t>Tare</w:t>
            </w:r>
            <w:r w:rsidRPr="00A02E44">
              <w:rPr>
                <w:rFonts w:cs="Liberation Serif"/>
                <w:b/>
                <w:bCs/>
              </w:rPr>
              <w:t>a</w:t>
            </w:r>
          </w:p>
        </w:tc>
        <w:tc>
          <w:tcPr>
            <w:tcW w:w="2728" w:type="dxa"/>
            <w:vAlign w:val="center"/>
          </w:tcPr>
          <w:p w14:paraId="7473F81D" w14:textId="77777777" w:rsidR="00A02E44" w:rsidRPr="00A02E44" w:rsidRDefault="00A02E44" w:rsidP="00A02E44">
            <w:pPr>
              <w:pStyle w:val="UBUCuerpoTrabajo"/>
              <w:jc w:val="center"/>
              <w:rPr>
                <w:b/>
                <w:bCs/>
              </w:rPr>
            </w:pPr>
            <w:r w:rsidRPr="00A02E44">
              <w:rPr>
                <w:b/>
                <w:bCs/>
              </w:rPr>
              <w:t>Nombre</w:t>
            </w:r>
          </w:p>
        </w:tc>
        <w:tc>
          <w:tcPr>
            <w:tcW w:w="593" w:type="dxa"/>
            <w:shd w:val="clear" w:color="auto" w:fill="D73A4A"/>
            <w:textDirection w:val="btLr"/>
            <w:vAlign w:val="center"/>
          </w:tcPr>
          <w:p w14:paraId="200255FE" w14:textId="6AC51C7A" w:rsidR="00A02E44" w:rsidRPr="00A02E44" w:rsidRDefault="00A02E44" w:rsidP="00A02E44">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14A9A2A7" w14:textId="7D9FEE3D" w:rsidR="00A02E44" w:rsidRPr="00A02E44" w:rsidRDefault="00A02E44" w:rsidP="00A02E44">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4AD1AF0B" w14:textId="3E75F4DE" w:rsidR="00A02E44" w:rsidRPr="00A02E44" w:rsidRDefault="00A02E44" w:rsidP="00A02E44">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693512AF" w14:textId="64F7DBBC" w:rsidR="00A02E44" w:rsidRPr="00A02E44" w:rsidRDefault="00A02E44" w:rsidP="00A02E44">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341AADAC" w14:textId="71FE8EB1" w:rsidR="00A02E44" w:rsidRPr="00A02E44" w:rsidRDefault="00A02E44" w:rsidP="00A02E44">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7E85811D" w14:textId="013C6F64" w:rsidR="00A02E44" w:rsidRPr="00A02E44" w:rsidRDefault="00A02E44" w:rsidP="00A02E44">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62B7295F" w14:textId="6B03FF34" w:rsidR="00A02E44" w:rsidRPr="00A02E44" w:rsidRDefault="00A02E44" w:rsidP="00A02E44">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27BB1AD3" w14:textId="2867CD4C" w:rsidR="00A02E44" w:rsidRPr="00A02E44" w:rsidRDefault="00A02E44" w:rsidP="00A02E44">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5000C70D" w14:textId="6CE83BD4" w:rsidR="00A02E44" w:rsidRPr="00A02E44" w:rsidRDefault="00A02E44" w:rsidP="00A02E44">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48E1129E" w14:textId="5AF0C62C" w:rsidR="00A02E44" w:rsidRPr="00A02E44" w:rsidRDefault="00A02E44" w:rsidP="00A02E44">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A02E44" w:rsidRPr="00AF4F24" w14:paraId="38553B7A" w14:textId="77777777" w:rsidTr="00A02E44">
        <w:trPr>
          <w:trHeight w:val="321"/>
          <w:jc w:val="center"/>
        </w:trPr>
        <w:tc>
          <w:tcPr>
            <w:tcW w:w="869" w:type="dxa"/>
            <w:shd w:val="clear" w:color="auto" w:fill="F2F2F2"/>
            <w:vAlign w:val="center"/>
          </w:tcPr>
          <w:p w14:paraId="333E1027" w14:textId="1403C530" w:rsidR="00A02E44" w:rsidRPr="00A02E44" w:rsidRDefault="00A02E44" w:rsidP="00A02E44">
            <w:pPr>
              <w:pStyle w:val="UBUCuerpoTrabajo"/>
              <w:ind w:firstLine="0"/>
              <w:rPr>
                <w:b/>
                <w:bCs/>
              </w:rPr>
            </w:pPr>
            <w:r w:rsidRPr="00A02E44">
              <w:rPr>
                <w:b/>
                <w:bCs/>
              </w:rPr>
              <w:t>#1</w:t>
            </w:r>
          </w:p>
        </w:tc>
        <w:tc>
          <w:tcPr>
            <w:tcW w:w="2728" w:type="dxa"/>
            <w:shd w:val="clear" w:color="auto" w:fill="F2F2F2"/>
            <w:vAlign w:val="center"/>
          </w:tcPr>
          <w:p w14:paraId="6EFE841A" w14:textId="77777777" w:rsidR="00A02E44" w:rsidRPr="00AF4F24" w:rsidRDefault="00A02E44" w:rsidP="00A02E44">
            <w:pPr>
              <w:pStyle w:val="UBUCuerpoTrabajo"/>
              <w:ind w:firstLine="0"/>
              <w:jc w:val="left"/>
            </w:pPr>
            <w:r w:rsidRPr="00AF4F24">
              <w:t>Crear repositorio.</w:t>
            </w:r>
          </w:p>
        </w:tc>
        <w:tc>
          <w:tcPr>
            <w:tcW w:w="593" w:type="dxa"/>
            <w:shd w:val="clear" w:color="auto" w:fill="F2F2F2"/>
            <w:vAlign w:val="center"/>
          </w:tcPr>
          <w:p w14:paraId="351ED4C7" w14:textId="77777777" w:rsidR="00A02E44" w:rsidRPr="00AF4F24" w:rsidRDefault="00A02E44" w:rsidP="00A02E44">
            <w:pPr>
              <w:pStyle w:val="UBUCuerpoTrabajo"/>
            </w:pPr>
          </w:p>
        </w:tc>
        <w:tc>
          <w:tcPr>
            <w:tcW w:w="593" w:type="dxa"/>
            <w:shd w:val="clear" w:color="auto" w:fill="BFDADC"/>
            <w:vAlign w:val="center"/>
          </w:tcPr>
          <w:p w14:paraId="7AD5AF88" w14:textId="77777777" w:rsidR="00A02E44" w:rsidRPr="00AF4F24" w:rsidRDefault="00A02E44" w:rsidP="00A02E44">
            <w:pPr>
              <w:pStyle w:val="UBUCuerpoTrabajo"/>
            </w:pPr>
          </w:p>
        </w:tc>
        <w:tc>
          <w:tcPr>
            <w:tcW w:w="593" w:type="dxa"/>
            <w:shd w:val="clear" w:color="auto" w:fill="F2F2F2"/>
            <w:vAlign w:val="center"/>
          </w:tcPr>
          <w:p w14:paraId="72BBDB0E" w14:textId="77777777" w:rsidR="00A02E44" w:rsidRPr="00AF4F24" w:rsidRDefault="00A02E44" w:rsidP="00A02E44">
            <w:pPr>
              <w:pStyle w:val="UBUCuerpoTrabajo"/>
            </w:pPr>
          </w:p>
        </w:tc>
        <w:tc>
          <w:tcPr>
            <w:tcW w:w="593" w:type="dxa"/>
            <w:shd w:val="clear" w:color="auto" w:fill="F2F2F2"/>
            <w:vAlign w:val="center"/>
          </w:tcPr>
          <w:p w14:paraId="2BCFA298" w14:textId="77777777" w:rsidR="00A02E44" w:rsidRPr="00AF4F24" w:rsidRDefault="00A02E44" w:rsidP="00A02E44">
            <w:pPr>
              <w:pStyle w:val="UBUCuerpoTrabajo"/>
            </w:pPr>
          </w:p>
        </w:tc>
        <w:tc>
          <w:tcPr>
            <w:tcW w:w="593" w:type="dxa"/>
            <w:shd w:val="clear" w:color="auto" w:fill="F2F2F2"/>
            <w:vAlign w:val="center"/>
          </w:tcPr>
          <w:p w14:paraId="579D7A75" w14:textId="77777777" w:rsidR="00A02E44" w:rsidRPr="00AF4F24" w:rsidRDefault="00A02E44" w:rsidP="00A02E44">
            <w:pPr>
              <w:pStyle w:val="UBUCuerpoTrabajo"/>
            </w:pPr>
          </w:p>
        </w:tc>
        <w:tc>
          <w:tcPr>
            <w:tcW w:w="593" w:type="dxa"/>
            <w:shd w:val="clear" w:color="auto" w:fill="F2F2F2"/>
            <w:vAlign w:val="center"/>
          </w:tcPr>
          <w:p w14:paraId="4F6FC128" w14:textId="77777777" w:rsidR="00A02E44" w:rsidRPr="00AF4F24" w:rsidRDefault="00A02E44" w:rsidP="00A02E44">
            <w:pPr>
              <w:pStyle w:val="UBUCuerpoTrabajo"/>
            </w:pPr>
          </w:p>
        </w:tc>
        <w:tc>
          <w:tcPr>
            <w:tcW w:w="593" w:type="dxa"/>
            <w:shd w:val="clear" w:color="auto" w:fill="F2F2F2"/>
            <w:vAlign w:val="center"/>
          </w:tcPr>
          <w:p w14:paraId="0D51EF87" w14:textId="77777777" w:rsidR="00A02E44" w:rsidRPr="00AF4F24" w:rsidRDefault="00A02E44" w:rsidP="00A02E44">
            <w:pPr>
              <w:pStyle w:val="UBUCuerpoTrabajo"/>
            </w:pPr>
          </w:p>
        </w:tc>
        <w:tc>
          <w:tcPr>
            <w:tcW w:w="593" w:type="dxa"/>
            <w:shd w:val="clear" w:color="auto" w:fill="F2F2F2"/>
            <w:vAlign w:val="center"/>
          </w:tcPr>
          <w:p w14:paraId="1B5ED946" w14:textId="77777777" w:rsidR="00A02E44" w:rsidRPr="00AF4F24" w:rsidRDefault="00A02E44" w:rsidP="00A02E44">
            <w:pPr>
              <w:pStyle w:val="UBUCuerpoTrabajo"/>
            </w:pPr>
          </w:p>
        </w:tc>
        <w:tc>
          <w:tcPr>
            <w:tcW w:w="600" w:type="dxa"/>
            <w:shd w:val="clear" w:color="auto" w:fill="F2F2F2"/>
            <w:vAlign w:val="center"/>
          </w:tcPr>
          <w:p w14:paraId="20C213FF" w14:textId="77777777" w:rsidR="00A02E44" w:rsidRPr="00AF4F24" w:rsidRDefault="00A02E44" w:rsidP="00A02E44">
            <w:pPr>
              <w:pStyle w:val="UBUCuerpoTrabajo"/>
            </w:pPr>
          </w:p>
        </w:tc>
        <w:tc>
          <w:tcPr>
            <w:tcW w:w="600" w:type="dxa"/>
            <w:shd w:val="clear" w:color="auto" w:fill="F2F2F2"/>
            <w:vAlign w:val="center"/>
          </w:tcPr>
          <w:p w14:paraId="5085CEA4" w14:textId="77777777" w:rsidR="00A02E44" w:rsidRPr="00AF4F24" w:rsidRDefault="00A02E44" w:rsidP="00A02E44">
            <w:pPr>
              <w:pStyle w:val="UBUCuerpoTrabajo"/>
            </w:pPr>
          </w:p>
        </w:tc>
      </w:tr>
      <w:tr w:rsidR="00A02E44" w:rsidRPr="00AF4F24" w14:paraId="72B47C96" w14:textId="77777777" w:rsidTr="00A02E44">
        <w:trPr>
          <w:trHeight w:val="340"/>
          <w:jc w:val="center"/>
        </w:trPr>
        <w:tc>
          <w:tcPr>
            <w:tcW w:w="869" w:type="dxa"/>
            <w:vAlign w:val="center"/>
          </w:tcPr>
          <w:p w14:paraId="38D77F41" w14:textId="763D49BD" w:rsidR="00A02E44" w:rsidRPr="00A02E44" w:rsidRDefault="00A02E44" w:rsidP="00A02E44">
            <w:pPr>
              <w:pStyle w:val="UBUCuerpoTrabajo"/>
              <w:ind w:firstLine="0"/>
              <w:rPr>
                <w:b/>
                <w:bCs/>
              </w:rPr>
            </w:pPr>
            <w:r w:rsidRPr="00A02E44">
              <w:rPr>
                <w:b/>
                <w:bCs/>
              </w:rPr>
              <w:t>#2</w:t>
            </w:r>
          </w:p>
        </w:tc>
        <w:tc>
          <w:tcPr>
            <w:tcW w:w="2728" w:type="dxa"/>
            <w:vAlign w:val="center"/>
          </w:tcPr>
          <w:p w14:paraId="3E39A27A" w14:textId="77777777" w:rsidR="00A02E44" w:rsidRPr="00AF4F24" w:rsidRDefault="00A02E44" w:rsidP="00A02E44">
            <w:pPr>
              <w:pStyle w:val="UBUCuerpoTrabajo"/>
              <w:ind w:firstLine="0"/>
              <w:jc w:val="left"/>
            </w:pPr>
            <w:r w:rsidRPr="00AF4F24">
              <w:t>Buscar información sobre parseo y anonimización.</w:t>
            </w:r>
          </w:p>
        </w:tc>
        <w:tc>
          <w:tcPr>
            <w:tcW w:w="593" w:type="dxa"/>
            <w:vAlign w:val="center"/>
          </w:tcPr>
          <w:p w14:paraId="441AEF32" w14:textId="77777777" w:rsidR="00A02E44" w:rsidRPr="00AF4F24" w:rsidRDefault="00A02E44" w:rsidP="00A02E44">
            <w:pPr>
              <w:pStyle w:val="UBUCuerpoTrabajo"/>
            </w:pPr>
          </w:p>
        </w:tc>
        <w:tc>
          <w:tcPr>
            <w:tcW w:w="593" w:type="dxa"/>
            <w:vAlign w:val="center"/>
          </w:tcPr>
          <w:p w14:paraId="585738F0" w14:textId="77777777" w:rsidR="00A02E44" w:rsidRPr="00AF4F24" w:rsidRDefault="00A02E44" w:rsidP="00A02E44">
            <w:pPr>
              <w:pStyle w:val="UBUCuerpoTrabajo"/>
            </w:pPr>
          </w:p>
        </w:tc>
        <w:tc>
          <w:tcPr>
            <w:tcW w:w="593" w:type="dxa"/>
            <w:vAlign w:val="center"/>
          </w:tcPr>
          <w:p w14:paraId="25303EFC" w14:textId="77777777" w:rsidR="00A02E44" w:rsidRPr="00AF4F24" w:rsidRDefault="00A02E44" w:rsidP="00A02E44">
            <w:pPr>
              <w:pStyle w:val="UBUCuerpoTrabajo"/>
            </w:pPr>
          </w:p>
        </w:tc>
        <w:tc>
          <w:tcPr>
            <w:tcW w:w="593" w:type="dxa"/>
            <w:vAlign w:val="center"/>
          </w:tcPr>
          <w:p w14:paraId="46ECFD52" w14:textId="77777777" w:rsidR="00A02E44" w:rsidRPr="00AF4F24" w:rsidRDefault="00A02E44" w:rsidP="00A02E44">
            <w:pPr>
              <w:pStyle w:val="UBUCuerpoTrabajo"/>
            </w:pPr>
          </w:p>
        </w:tc>
        <w:tc>
          <w:tcPr>
            <w:tcW w:w="593" w:type="dxa"/>
            <w:vAlign w:val="center"/>
          </w:tcPr>
          <w:p w14:paraId="0CBF2056" w14:textId="77777777" w:rsidR="00A02E44" w:rsidRPr="00AF4F24" w:rsidRDefault="00A02E44" w:rsidP="00A02E44">
            <w:pPr>
              <w:pStyle w:val="UBUCuerpoTrabajo"/>
            </w:pPr>
          </w:p>
        </w:tc>
        <w:tc>
          <w:tcPr>
            <w:tcW w:w="593" w:type="dxa"/>
            <w:vAlign w:val="center"/>
          </w:tcPr>
          <w:p w14:paraId="1B484C26" w14:textId="77777777" w:rsidR="00A02E44" w:rsidRPr="00AF4F24" w:rsidRDefault="00A02E44" w:rsidP="00A02E44">
            <w:pPr>
              <w:pStyle w:val="UBUCuerpoTrabajo"/>
            </w:pPr>
          </w:p>
        </w:tc>
        <w:tc>
          <w:tcPr>
            <w:tcW w:w="593" w:type="dxa"/>
            <w:vAlign w:val="center"/>
          </w:tcPr>
          <w:p w14:paraId="3F9E1D87" w14:textId="77777777" w:rsidR="00A02E44" w:rsidRPr="00AF4F24" w:rsidRDefault="00A02E44" w:rsidP="00A02E44">
            <w:pPr>
              <w:pStyle w:val="UBUCuerpoTrabajo"/>
            </w:pPr>
          </w:p>
        </w:tc>
        <w:tc>
          <w:tcPr>
            <w:tcW w:w="593" w:type="dxa"/>
            <w:shd w:val="clear" w:color="auto" w:fill="E8F263"/>
            <w:vAlign w:val="center"/>
          </w:tcPr>
          <w:p w14:paraId="2FDFA813" w14:textId="77777777" w:rsidR="00A02E44" w:rsidRPr="00AF4F24" w:rsidRDefault="00A02E44" w:rsidP="00A02E44">
            <w:pPr>
              <w:pStyle w:val="UBUCuerpoTrabajo"/>
            </w:pPr>
          </w:p>
        </w:tc>
        <w:tc>
          <w:tcPr>
            <w:tcW w:w="600" w:type="dxa"/>
            <w:vAlign w:val="center"/>
          </w:tcPr>
          <w:p w14:paraId="323FA730" w14:textId="77777777" w:rsidR="00A02E44" w:rsidRPr="00AF4F24" w:rsidRDefault="00A02E44" w:rsidP="00A02E44">
            <w:pPr>
              <w:pStyle w:val="UBUCuerpoTrabajo"/>
            </w:pPr>
          </w:p>
        </w:tc>
        <w:tc>
          <w:tcPr>
            <w:tcW w:w="600" w:type="dxa"/>
            <w:vAlign w:val="center"/>
          </w:tcPr>
          <w:p w14:paraId="4EFD9E73" w14:textId="77777777" w:rsidR="00A02E44" w:rsidRPr="00AF4F24" w:rsidRDefault="00A02E44" w:rsidP="00A02E44">
            <w:pPr>
              <w:pStyle w:val="UBUCuerpoTrabajo"/>
            </w:pPr>
          </w:p>
        </w:tc>
      </w:tr>
      <w:tr w:rsidR="00A02E44" w:rsidRPr="00AF4F24" w14:paraId="4F9005B5" w14:textId="77777777" w:rsidTr="00A02E44">
        <w:trPr>
          <w:trHeight w:val="340"/>
          <w:jc w:val="center"/>
        </w:trPr>
        <w:tc>
          <w:tcPr>
            <w:tcW w:w="869" w:type="dxa"/>
            <w:shd w:val="clear" w:color="auto" w:fill="F2F2F2"/>
            <w:vAlign w:val="center"/>
          </w:tcPr>
          <w:p w14:paraId="111C8C64" w14:textId="3725F4B4" w:rsidR="00A02E44" w:rsidRPr="00A02E44" w:rsidRDefault="00A02E44" w:rsidP="00A02E44">
            <w:pPr>
              <w:pStyle w:val="UBUCuerpoTrabajo"/>
              <w:ind w:firstLine="0"/>
              <w:rPr>
                <w:b/>
                <w:bCs/>
              </w:rPr>
            </w:pPr>
            <w:r w:rsidRPr="00A02E44">
              <w:rPr>
                <w:b/>
                <w:bCs/>
              </w:rPr>
              <w:t>#3</w:t>
            </w:r>
          </w:p>
        </w:tc>
        <w:tc>
          <w:tcPr>
            <w:tcW w:w="2728" w:type="dxa"/>
            <w:shd w:val="clear" w:color="auto" w:fill="F2F2F2"/>
            <w:vAlign w:val="center"/>
          </w:tcPr>
          <w:p w14:paraId="0F42A296" w14:textId="77777777" w:rsidR="00A02E44" w:rsidRPr="00AF4F24" w:rsidRDefault="00A02E44" w:rsidP="00A02E44">
            <w:pPr>
              <w:pStyle w:val="UBUCuerpoTrabajo"/>
              <w:ind w:firstLine="0"/>
              <w:jc w:val="left"/>
            </w:pPr>
            <w:r w:rsidRPr="00AF4F24">
              <w:t xml:space="preserve">Elegir editor de textos. </w:t>
            </w:r>
          </w:p>
        </w:tc>
        <w:tc>
          <w:tcPr>
            <w:tcW w:w="593" w:type="dxa"/>
            <w:shd w:val="clear" w:color="auto" w:fill="F2F2F2"/>
            <w:vAlign w:val="center"/>
          </w:tcPr>
          <w:p w14:paraId="0A640832" w14:textId="77777777" w:rsidR="00A02E44" w:rsidRPr="00AF4F24" w:rsidRDefault="00A02E44" w:rsidP="00A02E44">
            <w:pPr>
              <w:pStyle w:val="UBUCuerpoTrabajo"/>
            </w:pPr>
          </w:p>
        </w:tc>
        <w:tc>
          <w:tcPr>
            <w:tcW w:w="593" w:type="dxa"/>
            <w:shd w:val="clear" w:color="auto" w:fill="F2F2F2"/>
            <w:vAlign w:val="center"/>
          </w:tcPr>
          <w:p w14:paraId="3A9B2661" w14:textId="77777777" w:rsidR="00A02E44" w:rsidRPr="00AF4F24" w:rsidRDefault="00A02E44" w:rsidP="00A02E44">
            <w:pPr>
              <w:pStyle w:val="UBUCuerpoTrabajo"/>
            </w:pPr>
          </w:p>
        </w:tc>
        <w:tc>
          <w:tcPr>
            <w:tcW w:w="593" w:type="dxa"/>
            <w:shd w:val="clear" w:color="auto" w:fill="F2F2F2"/>
            <w:vAlign w:val="center"/>
          </w:tcPr>
          <w:p w14:paraId="6D1C2443" w14:textId="77777777" w:rsidR="00A02E44" w:rsidRPr="00AF4F24" w:rsidRDefault="00A02E44" w:rsidP="00A02E44">
            <w:pPr>
              <w:pStyle w:val="UBUCuerpoTrabajo"/>
            </w:pPr>
          </w:p>
        </w:tc>
        <w:tc>
          <w:tcPr>
            <w:tcW w:w="593" w:type="dxa"/>
            <w:shd w:val="clear" w:color="auto" w:fill="F2F2F2"/>
            <w:vAlign w:val="center"/>
          </w:tcPr>
          <w:p w14:paraId="6BA8140D" w14:textId="77777777" w:rsidR="00A02E44" w:rsidRPr="00AF4F24" w:rsidRDefault="00A02E44" w:rsidP="00A02E44">
            <w:pPr>
              <w:pStyle w:val="UBUCuerpoTrabajo"/>
            </w:pPr>
          </w:p>
        </w:tc>
        <w:tc>
          <w:tcPr>
            <w:tcW w:w="593" w:type="dxa"/>
            <w:shd w:val="clear" w:color="auto" w:fill="F2F2F2"/>
            <w:vAlign w:val="center"/>
          </w:tcPr>
          <w:p w14:paraId="2A161E5A" w14:textId="77777777" w:rsidR="00A02E44" w:rsidRPr="00AF4F24" w:rsidRDefault="00A02E44" w:rsidP="00A02E44">
            <w:pPr>
              <w:pStyle w:val="UBUCuerpoTrabajo"/>
            </w:pPr>
          </w:p>
        </w:tc>
        <w:tc>
          <w:tcPr>
            <w:tcW w:w="593" w:type="dxa"/>
            <w:shd w:val="clear" w:color="auto" w:fill="F2F2F2"/>
            <w:vAlign w:val="center"/>
          </w:tcPr>
          <w:p w14:paraId="2D971E44" w14:textId="77777777" w:rsidR="00A02E44" w:rsidRPr="00AF4F24" w:rsidRDefault="00A02E44" w:rsidP="00A02E44">
            <w:pPr>
              <w:pStyle w:val="UBUCuerpoTrabajo"/>
            </w:pPr>
          </w:p>
        </w:tc>
        <w:tc>
          <w:tcPr>
            <w:tcW w:w="593" w:type="dxa"/>
            <w:shd w:val="clear" w:color="auto" w:fill="F2F2F2"/>
            <w:vAlign w:val="center"/>
          </w:tcPr>
          <w:p w14:paraId="1970D9B1" w14:textId="77777777" w:rsidR="00A02E44" w:rsidRPr="00AF4F24" w:rsidRDefault="00A02E44" w:rsidP="00A02E44">
            <w:pPr>
              <w:pStyle w:val="UBUCuerpoTrabajo"/>
            </w:pPr>
          </w:p>
        </w:tc>
        <w:tc>
          <w:tcPr>
            <w:tcW w:w="593" w:type="dxa"/>
            <w:shd w:val="clear" w:color="auto" w:fill="E8F263"/>
            <w:vAlign w:val="center"/>
          </w:tcPr>
          <w:p w14:paraId="195C1D9D" w14:textId="77777777" w:rsidR="00A02E44" w:rsidRPr="00AF4F24" w:rsidRDefault="00A02E44" w:rsidP="00A02E44">
            <w:pPr>
              <w:pStyle w:val="UBUCuerpoTrabajo"/>
            </w:pPr>
          </w:p>
        </w:tc>
        <w:tc>
          <w:tcPr>
            <w:tcW w:w="600" w:type="dxa"/>
            <w:shd w:val="clear" w:color="auto" w:fill="F2F2F2"/>
            <w:vAlign w:val="center"/>
          </w:tcPr>
          <w:p w14:paraId="7DE8E05B" w14:textId="77777777" w:rsidR="00A02E44" w:rsidRPr="00AF4F24" w:rsidRDefault="00A02E44" w:rsidP="00A02E44">
            <w:pPr>
              <w:pStyle w:val="UBUCuerpoTrabajo"/>
            </w:pPr>
          </w:p>
        </w:tc>
        <w:tc>
          <w:tcPr>
            <w:tcW w:w="600" w:type="dxa"/>
            <w:shd w:val="clear" w:color="auto" w:fill="F2F2F2"/>
            <w:vAlign w:val="center"/>
          </w:tcPr>
          <w:p w14:paraId="69F3F878" w14:textId="77777777" w:rsidR="00A02E44" w:rsidRPr="00AF4F24" w:rsidRDefault="00A02E44" w:rsidP="00A02E44">
            <w:pPr>
              <w:pStyle w:val="UBUCuerpoTrabajo"/>
            </w:pPr>
          </w:p>
        </w:tc>
      </w:tr>
      <w:tr w:rsidR="00A02E44" w:rsidRPr="00AF4F24" w14:paraId="244D9DD8" w14:textId="77777777" w:rsidTr="00A02E44">
        <w:trPr>
          <w:trHeight w:val="321"/>
          <w:jc w:val="center"/>
        </w:trPr>
        <w:tc>
          <w:tcPr>
            <w:tcW w:w="869" w:type="dxa"/>
            <w:vAlign w:val="center"/>
          </w:tcPr>
          <w:p w14:paraId="6337E318" w14:textId="4A03BA80" w:rsidR="00A02E44" w:rsidRPr="00A02E44" w:rsidRDefault="00A02E44" w:rsidP="00A02E44">
            <w:pPr>
              <w:pStyle w:val="UBUCuerpoTrabajo"/>
              <w:ind w:firstLine="0"/>
              <w:rPr>
                <w:b/>
                <w:bCs/>
              </w:rPr>
            </w:pPr>
            <w:r w:rsidRPr="00A02E44">
              <w:rPr>
                <w:b/>
                <w:bCs/>
              </w:rPr>
              <w:t>#4</w:t>
            </w:r>
          </w:p>
        </w:tc>
        <w:tc>
          <w:tcPr>
            <w:tcW w:w="2728" w:type="dxa"/>
            <w:vAlign w:val="center"/>
          </w:tcPr>
          <w:p w14:paraId="720FF099" w14:textId="7BD86088" w:rsidR="00A02E44" w:rsidRPr="00AF4F24" w:rsidRDefault="00A02E44" w:rsidP="00A02E44">
            <w:pPr>
              <w:pStyle w:val="UBUCuerpoTrabajo"/>
              <w:ind w:firstLine="0"/>
              <w:jc w:val="left"/>
            </w:pPr>
            <w:r w:rsidRPr="00AF4F24">
              <w:t>Buscar proyectos</w:t>
            </w:r>
            <w:r>
              <w:t xml:space="preserve"> </w:t>
            </w:r>
            <w:r w:rsidRPr="00AF4F24">
              <w:t xml:space="preserve">relacionados. </w:t>
            </w:r>
          </w:p>
        </w:tc>
        <w:tc>
          <w:tcPr>
            <w:tcW w:w="593" w:type="dxa"/>
            <w:vAlign w:val="center"/>
          </w:tcPr>
          <w:p w14:paraId="688E1876" w14:textId="77777777" w:rsidR="00A02E44" w:rsidRPr="00AF4F24" w:rsidRDefault="00A02E44" w:rsidP="00A02E44">
            <w:pPr>
              <w:pStyle w:val="UBUCuerpoTrabajo"/>
            </w:pPr>
          </w:p>
        </w:tc>
        <w:tc>
          <w:tcPr>
            <w:tcW w:w="593" w:type="dxa"/>
            <w:vAlign w:val="center"/>
          </w:tcPr>
          <w:p w14:paraId="2E4D62E0" w14:textId="77777777" w:rsidR="00A02E44" w:rsidRPr="00AF4F24" w:rsidRDefault="00A02E44" w:rsidP="00A02E44">
            <w:pPr>
              <w:pStyle w:val="UBUCuerpoTrabajo"/>
            </w:pPr>
          </w:p>
        </w:tc>
        <w:tc>
          <w:tcPr>
            <w:tcW w:w="593" w:type="dxa"/>
            <w:vAlign w:val="center"/>
          </w:tcPr>
          <w:p w14:paraId="69D6F673" w14:textId="77777777" w:rsidR="00A02E44" w:rsidRPr="00AF4F24" w:rsidRDefault="00A02E44" w:rsidP="00A02E44">
            <w:pPr>
              <w:pStyle w:val="UBUCuerpoTrabajo"/>
            </w:pPr>
          </w:p>
        </w:tc>
        <w:tc>
          <w:tcPr>
            <w:tcW w:w="593" w:type="dxa"/>
            <w:vAlign w:val="center"/>
          </w:tcPr>
          <w:p w14:paraId="76B99A20" w14:textId="77777777" w:rsidR="00A02E44" w:rsidRPr="00AF4F24" w:rsidRDefault="00A02E44" w:rsidP="00A02E44">
            <w:pPr>
              <w:pStyle w:val="UBUCuerpoTrabajo"/>
            </w:pPr>
          </w:p>
        </w:tc>
        <w:tc>
          <w:tcPr>
            <w:tcW w:w="593" w:type="dxa"/>
            <w:vAlign w:val="center"/>
          </w:tcPr>
          <w:p w14:paraId="495AC399" w14:textId="77777777" w:rsidR="00A02E44" w:rsidRPr="00AF4F24" w:rsidRDefault="00A02E44" w:rsidP="00A02E44">
            <w:pPr>
              <w:pStyle w:val="UBUCuerpoTrabajo"/>
            </w:pPr>
          </w:p>
        </w:tc>
        <w:tc>
          <w:tcPr>
            <w:tcW w:w="593" w:type="dxa"/>
            <w:vAlign w:val="center"/>
          </w:tcPr>
          <w:p w14:paraId="3A0E95BB" w14:textId="77777777" w:rsidR="00A02E44" w:rsidRPr="00AF4F24" w:rsidRDefault="00A02E44" w:rsidP="00A02E44">
            <w:pPr>
              <w:pStyle w:val="UBUCuerpoTrabajo"/>
            </w:pPr>
          </w:p>
        </w:tc>
        <w:tc>
          <w:tcPr>
            <w:tcW w:w="593" w:type="dxa"/>
            <w:vAlign w:val="center"/>
          </w:tcPr>
          <w:p w14:paraId="5C92F5E8" w14:textId="77777777" w:rsidR="00A02E44" w:rsidRPr="00AF4F24" w:rsidRDefault="00A02E44" w:rsidP="00A02E44">
            <w:pPr>
              <w:pStyle w:val="UBUCuerpoTrabajo"/>
            </w:pPr>
          </w:p>
        </w:tc>
        <w:tc>
          <w:tcPr>
            <w:tcW w:w="593" w:type="dxa"/>
            <w:shd w:val="clear" w:color="auto" w:fill="E8F263"/>
            <w:vAlign w:val="center"/>
          </w:tcPr>
          <w:p w14:paraId="0CF0B05B" w14:textId="77777777" w:rsidR="00A02E44" w:rsidRPr="00AF4F24" w:rsidRDefault="00A02E44" w:rsidP="00A02E44">
            <w:pPr>
              <w:pStyle w:val="UBUCuerpoTrabajo"/>
            </w:pPr>
          </w:p>
        </w:tc>
        <w:tc>
          <w:tcPr>
            <w:tcW w:w="600" w:type="dxa"/>
            <w:vAlign w:val="center"/>
          </w:tcPr>
          <w:p w14:paraId="08AA5C31" w14:textId="77777777" w:rsidR="00A02E44" w:rsidRPr="00AF4F24" w:rsidRDefault="00A02E44" w:rsidP="00A02E44">
            <w:pPr>
              <w:pStyle w:val="UBUCuerpoTrabajo"/>
            </w:pPr>
          </w:p>
        </w:tc>
        <w:tc>
          <w:tcPr>
            <w:tcW w:w="600" w:type="dxa"/>
            <w:vAlign w:val="center"/>
          </w:tcPr>
          <w:p w14:paraId="0A9F8212" w14:textId="77777777" w:rsidR="00A02E44" w:rsidRPr="00AF4F24" w:rsidRDefault="00A02E44" w:rsidP="000E27C9">
            <w:pPr>
              <w:pStyle w:val="UBUCuerpoTrabajo"/>
              <w:keepNext/>
            </w:pPr>
          </w:p>
        </w:tc>
      </w:tr>
    </w:tbl>
    <w:p w14:paraId="50AD2EE0" w14:textId="54796A6C" w:rsidR="00A02E44" w:rsidRDefault="000E27C9" w:rsidP="000E27C9">
      <w:pPr>
        <w:pStyle w:val="Descripcin"/>
        <w:ind w:firstLine="0"/>
      </w:pPr>
      <w:bookmarkStart w:id="11" w:name="_Toc76585646"/>
      <w:r>
        <w:t xml:space="preserve">Tabla </w:t>
      </w:r>
      <w:r w:rsidR="00275413">
        <w:fldChar w:fldCharType="begin"/>
      </w:r>
      <w:r w:rsidR="00275413">
        <w:instrText xml:space="preserve"> SEQ Tabla \* ARABIC </w:instrText>
      </w:r>
      <w:r w:rsidR="00275413">
        <w:fldChar w:fldCharType="separate"/>
      </w:r>
      <w:r w:rsidR="00675108">
        <w:rPr>
          <w:noProof/>
        </w:rPr>
        <w:t>1</w:t>
      </w:r>
      <w:r w:rsidR="00275413">
        <w:fldChar w:fldCharType="end"/>
      </w:r>
      <w:r>
        <w:t xml:space="preserve"> - Tareas Sprint 1.</w:t>
      </w:r>
      <w:bookmarkEnd w:id="11"/>
    </w:p>
    <w:p w14:paraId="1EEC2530" w14:textId="77777777" w:rsidR="00A02E44" w:rsidRDefault="00A02E44" w:rsidP="00A02E44">
      <w:pPr>
        <w:pStyle w:val="Ttulo3"/>
      </w:pPr>
      <w:bookmarkStart w:id="12" w:name="_Toc76585758"/>
      <w:r>
        <w:t>Sprint 2 (13/11/2020 – 24/11/2020)</w:t>
      </w:r>
      <w:bookmarkEnd w:id="12"/>
    </w:p>
    <w:p w14:paraId="645B65CC" w14:textId="77777777" w:rsidR="00A02E44" w:rsidRPr="0014558C" w:rsidRDefault="00A02E44" w:rsidP="00A02E44">
      <w:pPr>
        <w:pStyle w:val="UBUCuerpoTrabajo"/>
      </w:pPr>
      <w:r>
        <w:t xml:space="preserve">Usando el siguiente </w:t>
      </w:r>
      <w:hyperlink r:id="rId16" w:history="1">
        <w:r w:rsidRPr="0036746A">
          <w:rPr>
            <w:rStyle w:val="Hipervnculo"/>
          </w:rPr>
          <w:t>enlace</w:t>
        </w:r>
      </w:hyperlink>
      <w:r>
        <w:t xml:space="preserve"> se puede acceder al sprint. </w:t>
      </w:r>
    </w:p>
    <w:p w14:paraId="215D2844" w14:textId="77777777" w:rsidR="00A02E44" w:rsidRDefault="00A02E44" w:rsidP="00A02E44">
      <w:pPr>
        <w:pStyle w:val="UBUCuerpoTrabajo"/>
      </w:pPr>
      <w:r>
        <w:t xml:space="preserve">Este segundo sprint se ha basado en la búsqueda de datos sobre servidores, decidiendo la utilizar un servidor flask. Tras la instalación de los componentes necesarios, se ha realizado la implementación del servidor local en este Sprint. </w:t>
      </w:r>
    </w:p>
    <w:p w14:paraId="0DDE746D" w14:textId="77777777" w:rsidR="00A02E44" w:rsidRDefault="00A02E44" w:rsidP="00A02E44">
      <w:pPr>
        <w:pStyle w:val="UBUCuerpoTrabajo"/>
      </w:pPr>
      <w:r>
        <w:t>Las tareas se han llevado a cabo sin problemas, primero realizando la parte de búsqueda, tras ello unas pruebas iniciales y por último se procedió a la implementación del servidor flask en local.</w:t>
      </w:r>
    </w:p>
    <w:p w14:paraId="30CCA29C" w14:textId="77777777" w:rsidR="003C7119" w:rsidRDefault="00A02E44" w:rsidP="003C7119">
      <w:pPr>
        <w:keepNext/>
        <w:ind w:firstLine="0"/>
      </w:pPr>
      <w:r>
        <w:rPr>
          <w:noProof/>
        </w:rPr>
        <w:lastRenderedPageBreak/>
        <w:drawing>
          <wp:inline distT="0" distB="0" distL="0" distR="0" wp14:anchorId="11BF25D6" wp14:editId="05DABBD4">
            <wp:extent cx="5314950" cy="3121846"/>
            <wp:effectExtent l="0" t="0" r="0" b="0"/>
            <wp:docPr id="9" name="Imagen 9" descr="Gráfico del trabajo realizado en el segundo sprint. (Burdown report - Sprint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Gráfico del trabajo realizado en el segundo sprint. (Burdown report - Sprint2) "/>
                    <pic:cNvPicPr/>
                  </pic:nvPicPr>
                  <pic:blipFill>
                    <a:blip r:embed="rId17">
                      <a:extLst>
                        <a:ext uri="{28A0092B-C50C-407E-A947-70E740481C1C}">
                          <a14:useLocalDpi xmlns:a14="http://schemas.microsoft.com/office/drawing/2010/main" val="0"/>
                        </a:ext>
                      </a:extLst>
                    </a:blip>
                    <a:stretch>
                      <a:fillRect/>
                    </a:stretch>
                  </pic:blipFill>
                  <pic:spPr>
                    <a:xfrm>
                      <a:off x="0" y="0"/>
                      <a:ext cx="5321156" cy="3125491"/>
                    </a:xfrm>
                    <a:prstGeom prst="rect">
                      <a:avLst/>
                    </a:prstGeom>
                  </pic:spPr>
                </pic:pic>
              </a:graphicData>
            </a:graphic>
          </wp:inline>
        </w:drawing>
      </w:r>
    </w:p>
    <w:p w14:paraId="2A252429" w14:textId="3D7F9CD1" w:rsidR="00A02E44" w:rsidRDefault="003C7119" w:rsidP="003C7119">
      <w:pPr>
        <w:pStyle w:val="Descripcin"/>
        <w:ind w:firstLine="0"/>
      </w:pPr>
      <w:bookmarkStart w:id="13" w:name="_Toc76585679"/>
      <w:r>
        <w:t xml:space="preserve">Ilustración </w:t>
      </w:r>
      <w:r>
        <w:fldChar w:fldCharType="begin"/>
      </w:r>
      <w:r>
        <w:instrText xml:space="preserve"> SEQ Ilustración \* ARABIC </w:instrText>
      </w:r>
      <w:r>
        <w:fldChar w:fldCharType="separate"/>
      </w:r>
      <w:r w:rsidR="00675108">
        <w:rPr>
          <w:noProof/>
        </w:rPr>
        <w:t>2</w:t>
      </w:r>
      <w:r>
        <w:fldChar w:fldCharType="end"/>
      </w:r>
      <w:r>
        <w:t xml:space="preserve"> - </w:t>
      </w:r>
      <w:r w:rsidRPr="009C510C">
        <w:t xml:space="preserve">Gráfico del trabajo realizado en el </w:t>
      </w:r>
      <w:r>
        <w:t>segundo</w:t>
      </w:r>
      <w:r w:rsidRPr="009C510C">
        <w:t xml:space="preserve"> Sprint</w:t>
      </w:r>
      <w:r>
        <w:t>.</w:t>
      </w:r>
      <w:bookmarkEnd w:id="13"/>
    </w:p>
    <w:p w14:paraId="6DE8F2F6" w14:textId="3828EF87" w:rsidR="00A02E44" w:rsidRDefault="00A02E44" w:rsidP="00A02E44">
      <w:pPr>
        <w:pStyle w:val="UBUCuerpoTrabajo"/>
      </w:pPr>
      <w:r>
        <w:t xml:space="preserve">Se puede observar en la siguiente tabla que se comienzan tareas de configuración y sobre todo investigación </w:t>
      </w:r>
      <w:r w:rsidR="003C7119">
        <w:t>acerca</w:t>
      </w:r>
      <w:r>
        <w:t xml:space="preserve"> de los siguientes pasos a realizar. </w:t>
      </w:r>
    </w:p>
    <w:tbl>
      <w:tblPr>
        <w:tblStyle w:val="Tablaconcuadrcula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3C7119" w:rsidRPr="00AF4F24" w14:paraId="563C5051" w14:textId="77777777" w:rsidTr="003C7119">
        <w:trPr>
          <w:cantSplit/>
          <w:trHeight w:val="1911"/>
          <w:jc w:val="center"/>
        </w:trPr>
        <w:tc>
          <w:tcPr>
            <w:tcW w:w="869" w:type="dxa"/>
            <w:vAlign w:val="center"/>
          </w:tcPr>
          <w:p w14:paraId="43C760AB" w14:textId="77777777" w:rsidR="003C7119" w:rsidRPr="00A02E44" w:rsidRDefault="003C7119" w:rsidP="003C7119">
            <w:pPr>
              <w:spacing w:line="360" w:lineRule="auto"/>
              <w:ind w:firstLine="0"/>
              <w:rPr>
                <w:rFonts w:cs="Liberation Serif"/>
                <w:b/>
                <w:bCs/>
              </w:rPr>
            </w:pPr>
            <w:bookmarkStart w:id="14" w:name="_Hlk76409344"/>
            <w:r w:rsidRPr="00A02E44">
              <w:rPr>
                <w:rFonts w:cs="Liberation Serif"/>
                <w:b/>
                <w:bCs/>
              </w:rPr>
              <w:br w:type="page"/>
            </w:r>
            <w:r w:rsidRPr="00A02E44">
              <w:rPr>
                <w:rStyle w:val="UBUCuerpoTrabajoCar"/>
                <w:b/>
                <w:bCs/>
              </w:rPr>
              <w:t>Tare</w:t>
            </w:r>
            <w:r w:rsidRPr="00A02E44">
              <w:rPr>
                <w:rFonts w:cs="Liberation Serif"/>
                <w:b/>
                <w:bCs/>
              </w:rPr>
              <w:t>a</w:t>
            </w:r>
          </w:p>
        </w:tc>
        <w:tc>
          <w:tcPr>
            <w:tcW w:w="2728" w:type="dxa"/>
            <w:vAlign w:val="center"/>
          </w:tcPr>
          <w:p w14:paraId="52D44B93" w14:textId="77777777" w:rsidR="003C7119" w:rsidRPr="00A02E44" w:rsidRDefault="003C7119" w:rsidP="003C7119">
            <w:pPr>
              <w:pStyle w:val="UBUCuerpoTrabajo"/>
              <w:jc w:val="center"/>
              <w:rPr>
                <w:b/>
                <w:bCs/>
              </w:rPr>
            </w:pPr>
            <w:r w:rsidRPr="00A02E44">
              <w:rPr>
                <w:b/>
                <w:bCs/>
              </w:rPr>
              <w:t>Nombre</w:t>
            </w:r>
          </w:p>
        </w:tc>
        <w:tc>
          <w:tcPr>
            <w:tcW w:w="593" w:type="dxa"/>
            <w:shd w:val="clear" w:color="auto" w:fill="D73A4A"/>
            <w:textDirection w:val="btLr"/>
            <w:vAlign w:val="center"/>
          </w:tcPr>
          <w:p w14:paraId="35641CDF" w14:textId="77777777" w:rsidR="003C7119" w:rsidRPr="00A02E44" w:rsidRDefault="003C7119" w:rsidP="003C711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5CB46203" w14:textId="77777777" w:rsidR="003C7119" w:rsidRPr="00A02E44" w:rsidRDefault="003C7119" w:rsidP="003C711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0F21067A" w14:textId="77777777" w:rsidR="003C7119" w:rsidRPr="00A02E44" w:rsidRDefault="003C7119" w:rsidP="003C711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010233B1" w14:textId="77777777" w:rsidR="003C7119" w:rsidRPr="00A02E44" w:rsidRDefault="003C7119" w:rsidP="003C711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4C85B7B6" w14:textId="77777777" w:rsidR="003C7119" w:rsidRPr="00A02E44" w:rsidRDefault="003C7119" w:rsidP="003C711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40E5939D" w14:textId="77777777" w:rsidR="003C7119" w:rsidRPr="00A02E44" w:rsidRDefault="003C7119" w:rsidP="003C711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425CD2D0" w14:textId="77777777" w:rsidR="003C7119" w:rsidRPr="00A02E44" w:rsidRDefault="003C7119" w:rsidP="003C711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7E105B29" w14:textId="77777777" w:rsidR="003C7119" w:rsidRPr="00A02E44" w:rsidRDefault="003C7119" w:rsidP="003C711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54863FC9" w14:textId="77777777" w:rsidR="003C7119" w:rsidRPr="00A02E44" w:rsidRDefault="003C7119" w:rsidP="003C711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3D49E0A8" w14:textId="77777777" w:rsidR="003C7119" w:rsidRPr="00A02E44" w:rsidRDefault="003C7119" w:rsidP="003C711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3C7119" w:rsidRPr="00AF4F24" w14:paraId="181B8A3F" w14:textId="77777777" w:rsidTr="003C7119">
        <w:trPr>
          <w:trHeight w:val="321"/>
          <w:jc w:val="center"/>
        </w:trPr>
        <w:tc>
          <w:tcPr>
            <w:tcW w:w="869" w:type="dxa"/>
            <w:shd w:val="clear" w:color="auto" w:fill="F2F2F2"/>
            <w:vAlign w:val="center"/>
          </w:tcPr>
          <w:p w14:paraId="62E2119C" w14:textId="14A96110" w:rsidR="003C7119" w:rsidRPr="00A02E44" w:rsidRDefault="003C7119" w:rsidP="003C7119">
            <w:pPr>
              <w:pStyle w:val="UBUCuerpoTrabajo"/>
              <w:ind w:firstLine="0"/>
              <w:rPr>
                <w:b/>
                <w:bCs/>
              </w:rPr>
            </w:pPr>
            <w:r w:rsidRPr="00AF4F24">
              <w:rPr>
                <w:rFonts w:cs="Liberation Serif"/>
                <w:b/>
                <w:bCs/>
              </w:rPr>
              <w:t>#5</w:t>
            </w:r>
          </w:p>
        </w:tc>
        <w:tc>
          <w:tcPr>
            <w:tcW w:w="2728" w:type="dxa"/>
            <w:shd w:val="clear" w:color="auto" w:fill="F2F2F2"/>
            <w:vAlign w:val="center"/>
          </w:tcPr>
          <w:p w14:paraId="15CA73E1" w14:textId="5311F8F9" w:rsidR="003C7119" w:rsidRPr="00AF4F24" w:rsidRDefault="003C7119" w:rsidP="003C7119">
            <w:pPr>
              <w:pStyle w:val="UBUCuerpoTrabajo"/>
              <w:ind w:firstLine="0"/>
              <w:jc w:val="left"/>
            </w:pPr>
            <w:r w:rsidRPr="00AF4F24">
              <w:rPr>
                <w:rFonts w:cs="Liberation Serif"/>
              </w:rPr>
              <w:t>Documentar Sprint 1.</w:t>
            </w:r>
          </w:p>
        </w:tc>
        <w:tc>
          <w:tcPr>
            <w:tcW w:w="593" w:type="dxa"/>
            <w:shd w:val="clear" w:color="auto" w:fill="F2F2F2"/>
            <w:vAlign w:val="center"/>
          </w:tcPr>
          <w:p w14:paraId="12CC28ED" w14:textId="77777777" w:rsidR="003C7119" w:rsidRPr="00AF4F24" w:rsidRDefault="003C7119" w:rsidP="003C7119">
            <w:pPr>
              <w:pStyle w:val="UBUCuerpoTrabajo"/>
            </w:pPr>
          </w:p>
        </w:tc>
        <w:tc>
          <w:tcPr>
            <w:tcW w:w="593" w:type="dxa"/>
            <w:shd w:val="clear" w:color="auto" w:fill="BFDADC"/>
            <w:vAlign w:val="center"/>
          </w:tcPr>
          <w:p w14:paraId="3D4AC9B0" w14:textId="77777777" w:rsidR="003C7119" w:rsidRPr="00AF4F24" w:rsidRDefault="003C7119" w:rsidP="003C7119">
            <w:pPr>
              <w:pStyle w:val="UBUCuerpoTrabajo"/>
            </w:pPr>
          </w:p>
        </w:tc>
        <w:tc>
          <w:tcPr>
            <w:tcW w:w="593" w:type="dxa"/>
            <w:shd w:val="clear" w:color="auto" w:fill="F2F2F2"/>
            <w:vAlign w:val="center"/>
          </w:tcPr>
          <w:p w14:paraId="79284A9D" w14:textId="77777777" w:rsidR="003C7119" w:rsidRPr="00AF4F24" w:rsidRDefault="003C7119" w:rsidP="003C7119">
            <w:pPr>
              <w:pStyle w:val="UBUCuerpoTrabajo"/>
            </w:pPr>
          </w:p>
        </w:tc>
        <w:tc>
          <w:tcPr>
            <w:tcW w:w="593" w:type="dxa"/>
            <w:shd w:val="clear" w:color="auto" w:fill="F2F2F2"/>
            <w:vAlign w:val="center"/>
          </w:tcPr>
          <w:p w14:paraId="19C35589" w14:textId="77777777" w:rsidR="003C7119" w:rsidRPr="00AF4F24" w:rsidRDefault="003C7119" w:rsidP="003C7119">
            <w:pPr>
              <w:pStyle w:val="UBUCuerpoTrabajo"/>
            </w:pPr>
          </w:p>
        </w:tc>
        <w:tc>
          <w:tcPr>
            <w:tcW w:w="593" w:type="dxa"/>
            <w:shd w:val="clear" w:color="auto" w:fill="F2F2F2"/>
            <w:vAlign w:val="center"/>
          </w:tcPr>
          <w:p w14:paraId="75B51CD7" w14:textId="77777777" w:rsidR="003C7119" w:rsidRPr="00AF4F24" w:rsidRDefault="003C7119" w:rsidP="003C7119">
            <w:pPr>
              <w:pStyle w:val="UBUCuerpoTrabajo"/>
            </w:pPr>
          </w:p>
        </w:tc>
        <w:tc>
          <w:tcPr>
            <w:tcW w:w="593" w:type="dxa"/>
            <w:shd w:val="clear" w:color="auto" w:fill="F2F2F2"/>
            <w:vAlign w:val="center"/>
          </w:tcPr>
          <w:p w14:paraId="40206D86" w14:textId="77777777" w:rsidR="003C7119" w:rsidRPr="00AF4F24" w:rsidRDefault="003C7119" w:rsidP="003C7119">
            <w:pPr>
              <w:pStyle w:val="UBUCuerpoTrabajo"/>
            </w:pPr>
          </w:p>
        </w:tc>
        <w:tc>
          <w:tcPr>
            <w:tcW w:w="593" w:type="dxa"/>
            <w:shd w:val="clear" w:color="auto" w:fill="F2F2F2"/>
            <w:vAlign w:val="center"/>
          </w:tcPr>
          <w:p w14:paraId="37168C9D" w14:textId="77777777" w:rsidR="003C7119" w:rsidRPr="00AF4F24" w:rsidRDefault="003C7119" w:rsidP="003C7119">
            <w:pPr>
              <w:pStyle w:val="UBUCuerpoTrabajo"/>
            </w:pPr>
          </w:p>
        </w:tc>
        <w:tc>
          <w:tcPr>
            <w:tcW w:w="593" w:type="dxa"/>
            <w:shd w:val="clear" w:color="auto" w:fill="F2F2F2"/>
            <w:vAlign w:val="center"/>
          </w:tcPr>
          <w:p w14:paraId="771D4231" w14:textId="77777777" w:rsidR="003C7119" w:rsidRPr="00AF4F24" w:rsidRDefault="003C7119" w:rsidP="003C7119">
            <w:pPr>
              <w:pStyle w:val="UBUCuerpoTrabajo"/>
            </w:pPr>
          </w:p>
        </w:tc>
        <w:tc>
          <w:tcPr>
            <w:tcW w:w="600" w:type="dxa"/>
            <w:shd w:val="clear" w:color="auto" w:fill="F2F2F2"/>
            <w:vAlign w:val="center"/>
          </w:tcPr>
          <w:p w14:paraId="388145DE" w14:textId="77777777" w:rsidR="003C7119" w:rsidRPr="00AF4F24" w:rsidRDefault="003C7119" w:rsidP="003C7119">
            <w:pPr>
              <w:pStyle w:val="UBUCuerpoTrabajo"/>
            </w:pPr>
          </w:p>
        </w:tc>
        <w:tc>
          <w:tcPr>
            <w:tcW w:w="600" w:type="dxa"/>
            <w:shd w:val="clear" w:color="auto" w:fill="F2F2F2"/>
            <w:vAlign w:val="center"/>
          </w:tcPr>
          <w:p w14:paraId="5262170F" w14:textId="77777777" w:rsidR="003C7119" w:rsidRPr="00AF4F24" w:rsidRDefault="003C7119" w:rsidP="003C7119">
            <w:pPr>
              <w:pStyle w:val="UBUCuerpoTrabajo"/>
            </w:pPr>
          </w:p>
        </w:tc>
      </w:tr>
      <w:tr w:rsidR="003C7119" w:rsidRPr="00AF4F24" w14:paraId="166FBFF4" w14:textId="77777777" w:rsidTr="003C7119">
        <w:trPr>
          <w:trHeight w:val="340"/>
          <w:jc w:val="center"/>
        </w:trPr>
        <w:tc>
          <w:tcPr>
            <w:tcW w:w="869" w:type="dxa"/>
            <w:vAlign w:val="center"/>
          </w:tcPr>
          <w:p w14:paraId="739346A9" w14:textId="77D4A055" w:rsidR="003C7119" w:rsidRPr="00A02E44" w:rsidRDefault="003C7119" w:rsidP="003C7119">
            <w:pPr>
              <w:pStyle w:val="UBUCuerpoTrabajo"/>
              <w:ind w:firstLine="0"/>
              <w:rPr>
                <w:b/>
                <w:bCs/>
              </w:rPr>
            </w:pPr>
            <w:r w:rsidRPr="00AF4F24">
              <w:rPr>
                <w:rFonts w:cs="Liberation Serif"/>
                <w:b/>
                <w:bCs/>
              </w:rPr>
              <w:t>#6</w:t>
            </w:r>
          </w:p>
        </w:tc>
        <w:tc>
          <w:tcPr>
            <w:tcW w:w="2728" w:type="dxa"/>
            <w:vAlign w:val="center"/>
          </w:tcPr>
          <w:p w14:paraId="740AAEF0" w14:textId="358380A3" w:rsidR="003C7119" w:rsidRPr="00AF4F24" w:rsidRDefault="003C7119" w:rsidP="003C7119">
            <w:pPr>
              <w:pStyle w:val="UBUCuerpoTrabajo"/>
              <w:ind w:firstLine="0"/>
              <w:jc w:val="left"/>
            </w:pPr>
            <w:r w:rsidRPr="00AF4F24">
              <w:rPr>
                <w:rFonts w:cs="Liberation Serif"/>
              </w:rPr>
              <w:t>Estudiar sobre servidor Flask.</w:t>
            </w:r>
          </w:p>
        </w:tc>
        <w:tc>
          <w:tcPr>
            <w:tcW w:w="593" w:type="dxa"/>
            <w:vAlign w:val="center"/>
          </w:tcPr>
          <w:p w14:paraId="58E61C9B" w14:textId="77777777" w:rsidR="003C7119" w:rsidRPr="00AF4F24" w:rsidRDefault="003C7119" w:rsidP="003C7119">
            <w:pPr>
              <w:pStyle w:val="UBUCuerpoTrabajo"/>
            </w:pPr>
          </w:p>
        </w:tc>
        <w:tc>
          <w:tcPr>
            <w:tcW w:w="593" w:type="dxa"/>
            <w:vAlign w:val="center"/>
          </w:tcPr>
          <w:p w14:paraId="0EE4440C" w14:textId="77777777" w:rsidR="003C7119" w:rsidRPr="00AF4F24" w:rsidRDefault="003C7119" w:rsidP="003C7119">
            <w:pPr>
              <w:pStyle w:val="UBUCuerpoTrabajo"/>
            </w:pPr>
          </w:p>
        </w:tc>
        <w:tc>
          <w:tcPr>
            <w:tcW w:w="593" w:type="dxa"/>
            <w:vAlign w:val="center"/>
          </w:tcPr>
          <w:p w14:paraId="66133CC0" w14:textId="77777777" w:rsidR="003C7119" w:rsidRPr="00AF4F24" w:rsidRDefault="003C7119" w:rsidP="003C7119">
            <w:pPr>
              <w:pStyle w:val="UBUCuerpoTrabajo"/>
            </w:pPr>
          </w:p>
        </w:tc>
        <w:tc>
          <w:tcPr>
            <w:tcW w:w="593" w:type="dxa"/>
            <w:vAlign w:val="center"/>
          </w:tcPr>
          <w:p w14:paraId="0B0E7B07" w14:textId="77777777" w:rsidR="003C7119" w:rsidRPr="00AF4F24" w:rsidRDefault="003C7119" w:rsidP="003C7119">
            <w:pPr>
              <w:pStyle w:val="UBUCuerpoTrabajo"/>
            </w:pPr>
          </w:p>
        </w:tc>
        <w:tc>
          <w:tcPr>
            <w:tcW w:w="593" w:type="dxa"/>
            <w:vAlign w:val="center"/>
          </w:tcPr>
          <w:p w14:paraId="459276E3" w14:textId="77777777" w:rsidR="003C7119" w:rsidRPr="00AF4F24" w:rsidRDefault="003C7119" w:rsidP="003C7119">
            <w:pPr>
              <w:pStyle w:val="UBUCuerpoTrabajo"/>
            </w:pPr>
          </w:p>
        </w:tc>
        <w:tc>
          <w:tcPr>
            <w:tcW w:w="593" w:type="dxa"/>
            <w:vAlign w:val="center"/>
          </w:tcPr>
          <w:p w14:paraId="1EE7B6E9" w14:textId="77777777" w:rsidR="003C7119" w:rsidRPr="00AF4F24" w:rsidRDefault="003C7119" w:rsidP="003C7119">
            <w:pPr>
              <w:pStyle w:val="UBUCuerpoTrabajo"/>
            </w:pPr>
          </w:p>
        </w:tc>
        <w:tc>
          <w:tcPr>
            <w:tcW w:w="593" w:type="dxa"/>
            <w:vAlign w:val="center"/>
          </w:tcPr>
          <w:p w14:paraId="3A60D752" w14:textId="77777777" w:rsidR="003C7119" w:rsidRPr="00AF4F24" w:rsidRDefault="003C7119" w:rsidP="003C7119">
            <w:pPr>
              <w:pStyle w:val="UBUCuerpoTrabajo"/>
            </w:pPr>
          </w:p>
        </w:tc>
        <w:tc>
          <w:tcPr>
            <w:tcW w:w="593" w:type="dxa"/>
            <w:shd w:val="clear" w:color="auto" w:fill="E8F263"/>
            <w:vAlign w:val="center"/>
          </w:tcPr>
          <w:p w14:paraId="303133FD" w14:textId="77777777" w:rsidR="003C7119" w:rsidRPr="00AF4F24" w:rsidRDefault="003C7119" w:rsidP="003C7119">
            <w:pPr>
              <w:pStyle w:val="UBUCuerpoTrabajo"/>
            </w:pPr>
          </w:p>
        </w:tc>
        <w:tc>
          <w:tcPr>
            <w:tcW w:w="600" w:type="dxa"/>
            <w:vAlign w:val="center"/>
          </w:tcPr>
          <w:p w14:paraId="6AA44A86" w14:textId="77777777" w:rsidR="003C7119" w:rsidRPr="00AF4F24" w:rsidRDefault="003C7119" w:rsidP="003C7119">
            <w:pPr>
              <w:pStyle w:val="UBUCuerpoTrabajo"/>
            </w:pPr>
          </w:p>
        </w:tc>
        <w:tc>
          <w:tcPr>
            <w:tcW w:w="600" w:type="dxa"/>
            <w:vAlign w:val="center"/>
          </w:tcPr>
          <w:p w14:paraId="3BCBD9CF" w14:textId="77777777" w:rsidR="003C7119" w:rsidRPr="00AF4F24" w:rsidRDefault="003C7119" w:rsidP="003C7119">
            <w:pPr>
              <w:pStyle w:val="UBUCuerpoTrabajo"/>
            </w:pPr>
          </w:p>
        </w:tc>
      </w:tr>
      <w:tr w:rsidR="003C7119" w:rsidRPr="00AF4F24" w14:paraId="0E9A5C6D" w14:textId="77777777" w:rsidTr="003C7119">
        <w:trPr>
          <w:trHeight w:val="340"/>
          <w:jc w:val="center"/>
        </w:trPr>
        <w:tc>
          <w:tcPr>
            <w:tcW w:w="869" w:type="dxa"/>
            <w:shd w:val="clear" w:color="auto" w:fill="F2F2F2"/>
            <w:vAlign w:val="center"/>
          </w:tcPr>
          <w:p w14:paraId="5823C0BE" w14:textId="1659BE80" w:rsidR="003C7119" w:rsidRPr="00A02E44" w:rsidRDefault="003C7119" w:rsidP="003C7119">
            <w:pPr>
              <w:pStyle w:val="UBUCuerpoTrabajo"/>
              <w:ind w:firstLine="0"/>
              <w:rPr>
                <w:b/>
                <w:bCs/>
              </w:rPr>
            </w:pPr>
            <w:r w:rsidRPr="00AF4F24">
              <w:rPr>
                <w:rFonts w:cs="Liberation Serif"/>
                <w:b/>
                <w:bCs/>
              </w:rPr>
              <w:t>#7</w:t>
            </w:r>
          </w:p>
        </w:tc>
        <w:tc>
          <w:tcPr>
            <w:tcW w:w="2728" w:type="dxa"/>
            <w:shd w:val="clear" w:color="auto" w:fill="F2F2F2"/>
            <w:vAlign w:val="center"/>
          </w:tcPr>
          <w:p w14:paraId="6EA60F57" w14:textId="3FE95F01" w:rsidR="003C7119" w:rsidRPr="00AF4F24" w:rsidRDefault="003C7119" w:rsidP="003C7119">
            <w:pPr>
              <w:pStyle w:val="UBUCuerpoTrabajo"/>
              <w:ind w:firstLine="0"/>
              <w:jc w:val="left"/>
            </w:pPr>
            <w:r w:rsidRPr="00AF4F24">
              <w:rPr>
                <w:rFonts w:cs="Liberation Serif"/>
              </w:rPr>
              <w:t>Instalar y configurar un entorno de programación local.</w:t>
            </w:r>
          </w:p>
        </w:tc>
        <w:tc>
          <w:tcPr>
            <w:tcW w:w="593" w:type="dxa"/>
            <w:shd w:val="clear" w:color="auto" w:fill="F2F2F2"/>
            <w:vAlign w:val="center"/>
          </w:tcPr>
          <w:p w14:paraId="73A76008" w14:textId="77777777" w:rsidR="003C7119" w:rsidRPr="00AF4F24" w:rsidRDefault="003C7119" w:rsidP="003C7119">
            <w:pPr>
              <w:pStyle w:val="UBUCuerpoTrabajo"/>
            </w:pPr>
          </w:p>
        </w:tc>
        <w:tc>
          <w:tcPr>
            <w:tcW w:w="593" w:type="dxa"/>
            <w:shd w:val="clear" w:color="auto" w:fill="F2F2F2"/>
            <w:vAlign w:val="center"/>
          </w:tcPr>
          <w:p w14:paraId="771C149B" w14:textId="77777777" w:rsidR="003C7119" w:rsidRPr="00AF4F24" w:rsidRDefault="003C7119" w:rsidP="003C7119">
            <w:pPr>
              <w:pStyle w:val="UBUCuerpoTrabajo"/>
            </w:pPr>
          </w:p>
        </w:tc>
        <w:tc>
          <w:tcPr>
            <w:tcW w:w="593" w:type="dxa"/>
            <w:shd w:val="clear" w:color="auto" w:fill="F2F2F2"/>
            <w:vAlign w:val="center"/>
          </w:tcPr>
          <w:p w14:paraId="0B4F6856" w14:textId="77777777" w:rsidR="003C7119" w:rsidRPr="00AF4F24" w:rsidRDefault="003C7119" w:rsidP="003C7119">
            <w:pPr>
              <w:pStyle w:val="UBUCuerpoTrabajo"/>
            </w:pPr>
          </w:p>
        </w:tc>
        <w:tc>
          <w:tcPr>
            <w:tcW w:w="593" w:type="dxa"/>
            <w:shd w:val="clear" w:color="auto" w:fill="F2F2F2"/>
            <w:vAlign w:val="center"/>
          </w:tcPr>
          <w:p w14:paraId="00625F9F" w14:textId="77777777" w:rsidR="003C7119" w:rsidRPr="00AF4F24" w:rsidRDefault="003C7119" w:rsidP="003C7119">
            <w:pPr>
              <w:pStyle w:val="UBUCuerpoTrabajo"/>
            </w:pPr>
          </w:p>
        </w:tc>
        <w:tc>
          <w:tcPr>
            <w:tcW w:w="593" w:type="dxa"/>
            <w:shd w:val="clear" w:color="auto" w:fill="F2F2F2"/>
            <w:vAlign w:val="center"/>
          </w:tcPr>
          <w:p w14:paraId="58FB08F6" w14:textId="77777777" w:rsidR="003C7119" w:rsidRPr="00AF4F24" w:rsidRDefault="003C7119" w:rsidP="003C7119">
            <w:pPr>
              <w:pStyle w:val="UBUCuerpoTrabajo"/>
            </w:pPr>
          </w:p>
        </w:tc>
        <w:tc>
          <w:tcPr>
            <w:tcW w:w="593" w:type="dxa"/>
            <w:shd w:val="clear" w:color="auto" w:fill="F2F2F2"/>
            <w:vAlign w:val="center"/>
          </w:tcPr>
          <w:p w14:paraId="3193BA09" w14:textId="77777777" w:rsidR="003C7119" w:rsidRPr="00AF4F24" w:rsidRDefault="003C7119" w:rsidP="003C7119">
            <w:pPr>
              <w:pStyle w:val="UBUCuerpoTrabajo"/>
            </w:pPr>
          </w:p>
        </w:tc>
        <w:tc>
          <w:tcPr>
            <w:tcW w:w="593" w:type="dxa"/>
            <w:shd w:val="clear" w:color="auto" w:fill="F2F2F2"/>
            <w:vAlign w:val="center"/>
          </w:tcPr>
          <w:p w14:paraId="0B54A604" w14:textId="77777777" w:rsidR="003C7119" w:rsidRPr="00AF4F24" w:rsidRDefault="003C7119" w:rsidP="003C7119">
            <w:pPr>
              <w:pStyle w:val="UBUCuerpoTrabajo"/>
            </w:pPr>
          </w:p>
        </w:tc>
        <w:tc>
          <w:tcPr>
            <w:tcW w:w="593" w:type="dxa"/>
            <w:shd w:val="clear" w:color="auto" w:fill="E8F263"/>
            <w:vAlign w:val="center"/>
          </w:tcPr>
          <w:p w14:paraId="4971AA84" w14:textId="77777777" w:rsidR="003C7119" w:rsidRPr="00AF4F24" w:rsidRDefault="003C7119" w:rsidP="003C7119">
            <w:pPr>
              <w:pStyle w:val="UBUCuerpoTrabajo"/>
            </w:pPr>
          </w:p>
        </w:tc>
        <w:tc>
          <w:tcPr>
            <w:tcW w:w="600" w:type="dxa"/>
            <w:shd w:val="clear" w:color="auto" w:fill="F2F2F2"/>
            <w:vAlign w:val="center"/>
          </w:tcPr>
          <w:p w14:paraId="28A7533C" w14:textId="77777777" w:rsidR="003C7119" w:rsidRPr="00AF4F24" w:rsidRDefault="003C7119" w:rsidP="003C7119">
            <w:pPr>
              <w:pStyle w:val="UBUCuerpoTrabajo"/>
            </w:pPr>
          </w:p>
        </w:tc>
        <w:tc>
          <w:tcPr>
            <w:tcW w:w="600" w:type="dxa"/>
            <w:shd w:val="clear" w:color="auto" w:fill="F2F2F2"/>
            <w:vAlign w:val="center"/>
          </w:tcPr>
          <w:p w14:paraId="3630F100" w14:textId="77777777" w:rsidR="003C7119" w:rsidRPr="00AF4F24" w:rsidRDefault="003C7119" w:rsidP="003C7119">
            <w:pPr>
              <w:pStyle w:val="UBUCuerpoTrabajo"/>
            </w:pPr>
          </w:p>
        </w:tc>
      </w:tr>
      <w:tr w:rsidR="003C7119" w:rsidRPr="00AF4F24" w14:paraId="09C2F9B6" w14:textId="77777777" w:rsidTr="003C7119">
        <w:trPr>
          <w:trHeight w:val="321"/>
          <w:jc w:val="center"/>
        </w:trPr>
        <w:tc>
          <w:tcPr>
            <w:tcW w:w="869" w:type="dxa"/>
            <w:vAlign w:val="center"/>
          </w:tcPr>
          <w:p w14:paraId="52D889C1" w14:textId="34943170" w:rsidR="003C7119" w:rsidRPr="00A02E44" w:rsidRDefault="003C7119" w:rsidP="003C7119">
            <w:pPr>
              <w:pStyle w:val="UBUCuerpoTrabajo"/>
              <w:ind w:firstLine="0"/>
              <w:rPr>
                <w:b/>
                <w:bCs/>
              </w:rPr>
            </w:pPr>
            <w:r w:rsidRPr="00AF4F24">
              <w:rPr>
                <w:rFonts w:cs="Liberation Serif"/>
                <w:b/>
                <w:bCs/>
              </w:rPr>
              <w:t>#8</w:t>
            </w:r>
          </w:p>
        </w:tc>
        <w:tc>
          <w:tcPr>
            <w:tcW w:w="2728" w:type="dxa"/>
            <w:vAlign w:val="center"/>
          </w:tcPr>
          <w:p w14:paraId="582987E1" w14:textId="1958ECA6" w:rsidR="003C7119" w:rsidRPr="00AF4F24" w:rsidRDefault="003C7119" w:rsidP="003C7119">
            <w:pPr>
              <w:pStyle w:val="UBUCuerpoTrabajo"/>
              <w:ind w:firstLine="0"/>
              <w:jc w:val="left"/>
            </w:pPr>
            <w:r w:rsidRPr="00AF4F24">
              <w:rPr>
                <w:rFonts w:cs="Liberation Serif"/>
              </w:rPr>
              <w:t>Instalar Flask y testear.</w:t>
            </w:r>
          </w:p>
        </w:tc>
        <w:tc>
          <w:tcPr>
            <w:tcW w:w="593" w:type="dxa"/>
            <w:vAlign w:val="center"/>
          </w:tcPr>
          <w:p w14:paraId="4C4EA99D" w14:textId="77777777" w:rsidR="003C7119" w:rsidRPr="00AF4F24" w:rsidRDefault="003C7119" w:rsidP="003C7119">
            <w:pPr>
              <w:pStyle w:val="UBUCuerpoTrabajo"/>
            </w:pPr>
          </w:p>
        </w:tc>
        <w:tc>
          <w:tcPr>
            <w:tcW w:w="593" w:type="dxa"/>
            <w:vAlign w:val="center"/>
          </w:tcPr>
          <w:p w14:paraId="00CDD4F0" w14:textId="77777777" w:rsidR="003C7119" w:rsidRPr="00AF4F24" w:rsidRDefault="003C7119" w:rsidP="003C7119">
            <w:pPr>
              <w:pStyle w:val="UBUCuerpoTrabajo"/>
            </w:pPr>
          </w:p>
        </w:tc>
        <w:tc>
          <w:tcPr>
            <w:tcW w:w="593" w:type="dxa"/>
            <w:vAlign w:val="center"/>
          </w:tcPr>
          <w:p w14:paraId="736EBA0D" w14:textId="77777777" w:rsidR="003C7119" w:rsidRPr="00AF4F24" w:rsidRDefault="003C7119" w:rsidP="003C7119">
            <w:pPr>
              <w:pStyle w:val="UBUCuerpoTrabajo"/>
            </w:pPr>
          </w:p>
        </w:tc>
        <w:tc>
          <w:tcPr>
            <w:tcW w:w="593" w:type="dxa"/>
            <w:vAlign w:val="center"/>
          </w:tcPr>
          <w:p w14:paraId="79E46DC5" w14:textId="77777777" w:rsidR="003C7119" w:rsidRPr="00AF4F24" w:rsidRDefault="003C7119" w:rsidP="003C7119">
            <w:pPr>
              <w:pStyle w:val="UBUCuerpoTrabajo"/>
            </w:pPr>
          </w:p>
        </w:tc>
        <w:tc>
          <w:tcPr>
            <w:tcW w:w="593" w:type="dxa"/>
            <w:vAlign w:val="center"/>
          </w:tcPr>
          <w:p w14:paraId="4B541D45" w14:textId="77777777" w:rsidR="003C7119" w:rsidRPr="00AF4F24" w:rsidRDefault="003C7119" w:rsidP="003C7119">
            <w:pPr>
              <w:pStyle w:val="UBUCuerpoTrabajo"/>
            </w:pPr>
          </w:p>
        </w:tc>
        <w:tc>
          <w:tcPr>
            <w:tcW w:w="593" w:type="dxa"/>
            <w:vAlign w:val="center"/>
          </w:tcPr>
          <w:p w14:paraId="74F3BFE6" w14:textId="77777777" w:rsidR="003C7119" w:rsidRPr="00AF4F24" w:rsidRDefault="003C7119" w:rsidP="003C7119">
            <w:pPr>
              <w:pStyle w:val="UBUCuerpoTrabajo"/>
            </w:pPr>
          </w:p>
        </w:tc>
        <w:tc>
          <w:tcPr>
            <w:tcW w:w="593" w:type="dxa"/>
            <w:vAlign w:val="center"/>
          </w:tcPr>
          <w:p w14:paraId="4615C09B" w14:textId="77777777" w:rsidR="003C7119" w:rsidRPr="00AF4F24" w:rsidRDefault="003C7119" w:rsidP="003C7119">
            <w:pPr>
              <w:pStyle w:val="UBUCuerpoTrabajo"/>
            </w:pPr>
          </w:p>
        </w:tc>
        <w:tc>
          <w:tcPr>
            <w:tcW w:w="593" w:type="dxa"/>
            <w:shd w:val="clear" w:color="auto" w:fill="E8F263"/>
            <w:vAlign w:val="center"/>
          </w:tcPr>
          <w:p w14:paraId="4B8AE36F" w14:textId="77777777" w:rsidR="003C7119" w:rsidRPr="00AF4F24" w:rsidRDefault="003C7119" w:rsidP="003C7119">
            <w:pPr>
              <w:pStyle w:val="UBUCuerpoTrabajo"/>
            </w:pPr>
          </w:p>
        </w:tc>
        <w:tc>
          <w:tcPr>
            <w:tcW w:w="600" w:type="dxa"/>
            <w:vAlign w:val="center"/>
          </w:tcPr>
          <w:p w14:paraId="2A43ED18" w14:textId="77777777" w:rsidR="003C7119" w:rsidRPr="00AF4F24" w:rsidRDefault="003C7119" w:rsidP="003C7119">
            <w:pPr>
              <w:pStyle w:val="UBUCuerpoTrabajo"/>
            </w:pPr>
          </w:p>
        </w:tc>
        <w:tc>
          <w:tcPr>
            <w:tcW w:w="600" w:type="dxa"/>
            <w:vAlign w:val="center"/>
          </w:tcPr>
          <w:p w14:paraId="0AEB8E69" w14:textId="77777777" w:rsidR="003C7119" w:rsidRPr="00AF4F24" w:rsidRDefault="003C7119" w:rsidP="003C7119">
            <w:pPr>
              <w:pStyle w:val="UBUCuerpoTrabajo"/>
            </w:pPr>
          </w:p>
        </w:tc>
      </w:tr>
      <w:tr w:rsidR="003C7119" w:rsidRPr="00AF4F24" w14:paraId="1E4644CA" w14:textId="77777777" w:rsidTr="003C7119">
        <w:trPr>
          <w:trHeight w:val="321"/>
          <w:jc w:val="center"/>
        </w:trPr>
        <w:tc>
          <w:tcPr>
            <w:tcW w:w="869" w:type="dxa"/>
            <w:shd w:val="clear" w:color="auto" w:fill="F2F2F2"/>
            <w:vAlign w:val="center"/>
          </w:tcPr>
          <w:p w14:paraId="13F1B7E1" w14:textId="1DBCB490" w:rsidR="003C7119" w:rsidRPr="00AF4F24" w:rsidRDefault="003C7119" w:rsidP="003C7119">
            <w:pPr>
              <w:pStyle w:val="UBUCuerpoTrabajo"/>
              <w:ind w:firstLine="0"/>
              <w:rPr>
                <w:rFonts w:cs="Liberation Serif"/>
                <w:b/>
                <w:bCs/>
              </w:rPr>
            </w:pPr>
            <w:r w:rsidRPr="00AF4F24">
              <w:rPr>
                <w:rFonts w:cs="Liberation Serif"/>
                <w:b/>
                <w:bCs/>
              </w:rPr>
              <w:t>#9</w:t>
            </w:r>
          </w:p>
        </w:tc>
        <w:tc>
          <w:tcPr>
            <w:tcW w:w="2728" w:type="dxa"/>
            <w:shd w:val="clear" w:color="auto" w:fill="F2F2F2"/>
            <w:vAlign w:val="center"/>
          </w:tcPr>
          <w:p w14:paraId="3B27E9A9" w14:textId="6B67BBBF" w:rsidR="003C7119" w:rsidRPr="00AF4F24" w:rsidRDefault="003C7119" w:rsidP="003C7119">
            <w:pPr>
              <w:pStyle w:val="UBUCuerpoTrabajo"/>
              <w:ind w:firstLine="0"/>
              <w:jc w:val="left"/>
              <w:rPr>
                <w:rFonts w:cs="Liberation Serif"/>
              </w:rPr>
            </w:pPr>
            <w:r w:rsidRPr="00AF4F24">
              <w:rPr>
                <w:rFonts w:cs="Liberation Serif"/>
              </w:rPr>
              <w:t>Encontrar una base de datos compatible con Flask.</w:t>
            </w:r>
          </w:p>
        </w:tc>
        <w:tc>
          <w:tcPr>
            <w:tcW w:w="593" w:type="dxa"/>
            <w:shd w:val="clear" w:color="auto" w:fill="F2F2F2"/>
            <w:vAlign w:val="center"/>
          </w:tcPr>
          <w:p w14:paraId="053BD7B5" w14:textId="77777777" w:rsidR="003C7119" w:rsidRPr="00AF4F24" w:rsidRDefault="003C7119" w:rsidP="003C7119">
            <w:pPr>
              <w:pStyle w:val="UBUCuerpoTrabajo"/>
            </w:pPr>
          </w:p>
        </w:tc>
        <w:tc>
          <w:tcPr>
            <w:tcW w:w="593" w:type="dxa"/>
            <w:shd w:val="clear" w:color="auto" w:fill="F2F2F2"/>
            <w:vAlign w:val="center"/>
          </w:tcPr>
          <w:p w14:paraId="63CEF007" w14:textId="77777777" w:rsidR="003C7119" w:rsidRPr="00AF4F24" w:rsidRDefault="003C7119" w:rsidP="003C7119">
            <w:pPr>
              <w:pStyle w:val="UBUCuerpoTrabajo"/>
            </w:pPr>
          </w:p>
        </w:tc>
        <w:tc>
          <w:tcPr>
            <w:tcW w:w="593" w:type="dxa"/>
            <w:shd w:val="clear" w:color="auto" w:fill="F2F2F2"/>
            <w:vAlign w:val="center"/>
          </w:tcPr>
          <w:p w14:paraId="14DB1C01" w14:textId="77777777" w:rsidR="003C7119" w:rsidRPr="00AF4F24" w:rsidRDefault="003C7119" w:rsidP="003C7119">
            <w:pPr>
              <w:pStyle w:val="UBUCuerpoTrabajo"/>
            </w:pPr>
          </w:p>
        </w:tc>
        <w:tc>
          <w:tcPr>
            <w:tcW w:w="593" w:type="dxa"/>
            <w:shd w:val="clear" w:color="auto" w:fill="F2F2F2"/>
            <w:vAlign w:val="center"/>
          </w:tcPr>
          <w:p w14:paraId="34CE1593" w14:textId="77777777" w:rsidR="003C7119" w:rsidRPr="00AF4F24" w:rsidRDefault="003C7119" w:rsidP="003C7119">
            <w:pPr>
              <w:pStyle w:val="UBUCuerpoTrabajo"/>
            </w:pPr>
          </w:p>
        </w:tc>
        <w:tc>
          <w:tcPr>
            <w:tcW w:w="593" w:type="dxa"/>
            <w:shd w:val="clear" w:color="auto" w:fill="F2F2F2"/>
            <w:vAlign w:val="center"/>
          </w:tcPr>
          <w:p w14:paraId="611E7F9E" w14:textId="77777777" w:rsidR="003C7119" w:rsidRPr="00AF4F24" w:rsidRDefault="003C7119" w:rsidP="003C7119">
            <w:pPr>
              <w:pStyle w:val="UBUCuerpoTrabajo"/>
            </w:pPr>
          </w:p>
        </w:tc>
        <w:tc>
          <w:tcPr>
            <w:tcW w:w="593" w:type="dxa"/>
            <w:shd w:val="clear" w:color="auto" w:fill="F2F2F2"/>
            <w:vAlign w:val="center"/>
          </w:tcPr>
          <w:p w14:paraId="6A12BAB8" w14:textId="77777777" w:rsidR="003C7119" w:rsidRPr="00AF4F24" w:rsidRDefault="003C7119" w:rsidP="003C7119">
            <w:pPr>
              <w:pStyle w:val="UBUCuerpoTrabajo"/>
            </w:pPr>
          </w:p>
        </w:tc>
        <w:tc>
          <w:tcPr>
            <w:tcW w:w="593" w:type="dxa"/>
            <w:shd w:val="clear" w:color="auto" w:fill="F2F2F2"/>
            <w:vAlign w:val="center"/>
          </w:tcPr>
          <w:p w14:paraId="6B921B61" w14:textId="77777777" w:rsidR="003C7119" w:rsidRPr="00AF4F24" w:rsidRDefault="003C7119" w:rsidP="003C7119">
            <w:pPr>
              <w:pStyle w:val="UBUCuerpoTrabajo"/>
            </w:pPr>
          </w:p>
        </w:tc>
        <w:tc>
          <w:tcPr>
            <w:tcW w:w="593" w:type="dxa"/>
            <w:shd w:val="clear" w:color="auto" w:fill="E8F263"/>
            <w:vAlign w:val="center"/>
          </w:tcPr>
          <w:p w14:paraId="5F313FB6" w14:textId="77777777" w:rsidR="003C7119" w:rsidRPr="00AF4F24" w:rsidRDefault="003C7119" w:rsidP="003C7119">
            <w:pPr>
              <w:pStyle w:val="UBUCuerpoTrabajo"/>
            </w:pPr>
          </w:p>
        </w:tc>
        <w:tc>
          <w:tcPr>
            <w:tcW w:w="600" w:type="dxa"/>
            <w:shd w:val="clear" w:color="auto" w:fill="F2F2F2"/>
            <w:vAlign w:val="center"/>
          </w:tcPr>
          <w:p w14:paraId="7F662379" w14:textId="77777777" w:rsidR="003C7119" w:rsidRPr="00AF4F24" w:rsidRDefault="003C7119" w:rsidP="003C7119">
            <w:pPr>
              <w:pStyle w:val="UBUCuerpoTrabajo"/>
            </w:pPr>
          </w:p>
        </w:tc>
        <w:tc>
          <w:tcPr>
            <w:tcW w:w="600" w:type="dxa"/>
            <w:shd w:val="clear" w:color="auto" w:fill="F2F2F2"/>
            <w:vAlign w:val="center"/>
          </w:tcPr>
          <w:p w14:paraId="0C6BCA8D" w14:textId="77777777" w:rsidR="003C7119" w:rsidRPr="00AF4F24" w:rsidRDefault="003C7119" w:rsidP="003C7119">
            <w:pPr>
              <w:pStyle w:val="UBUCuerpoTrabajo"/>
            </w:pPr>
          </w:p>
        </w:tc>
      </w:tr>
      <w:tr w:rsidR="003C7119" w:rsidRPr="00AF4F24" w14:paraId="3267AE5F" w14:textId="77777777" w:rsidTr="003C7119">
        <w:trPr>
          <w:trHeight w:val="321"/>
          <w:jc w:val="center"/>
        </w:trPr>
        <w:tc>
          <w:tcPr>
            <w:tcW w:w="869" w:type="dxa"/>
            <w:vAlign w:val="center"/>
          </w:tcPr>
          <w:p w14:paraId="2D387357" w14:textId="059A8603" w:rsidR="003C7119" w:rsidRPr="00AF4F24" w:rsidRDefault="003C7119" w:rsidP="003C7119">
            <w:pPr>
              <w:pStyle w:val="UBUCuerpoTrabajo"/>
              <w:ind w:firstLine="0"/>
              <w:rPr>
                <w:rFonts w:cs="Liberation Serif"/>
                <w:b/>
                <w:bCs/>
              </w:rPr>
            </w:pPr>
            <w:r w:rsidRPr="00AF4F24">
              <w:rPr>
                <w:rFonts w:cs="Liberation Serif"/>
                <w:b/>
                <w:bCs/>
              </w:rPr>
              <w:t>#10</w:t>
            </w:r>
          </w:p>
        </w:tc>
        <w:tc>
          <w:tcPr>
            <w:tcW w:w="2728" w:type="dxa"/>
            <w:vAlign w:val="center"/>
          </w:tcPr>
          <w:p w14:paraId="69AD905E" w14:textId="1413E773" w:rsidR="003C7119" w:rsidRPr="00AF4F24" w:rsidRDefault="003C7119" w:rsidP="003C7119">
            <w:pPr>
              <w:pStyle w:val="UBUCuerpoTrabajo"/>
              <w:ind w:firstLine="0"/>
              <w:jc w:val="left"/>
              <w:rPr>
                <w:rFonts w:cs="Liberation Serif"/>
              </w:rPr>
            </w:pPr>
            <w:r w:rsidRPr="00AF4F24">
              <w:rPr>
                <w:rFonts w:cs="Liberation Serif"/>
              </w:rPr>
              <w:t xml:space="preserve">Trabajar con los templates de Flask. </w:t>
            </w:r>
          </w:p>
        </w:tc>
        <w:tc>
          <w:tcPr>
            <w:tcW w:w="593" w:type="dxa"/>
            <w:vAlign w:val="center"/>
          </w:tcPr>
          <w:p w14:paraId="42885617" w14:textId="77777777" w:rsidR="003C7119" w:rsidRPr="00AF4F24" w:rsidRDefault="003C7119" w:rsidP="003C7119">
            <w:pPr>
              <w:pStyle w:val="UBUCuerpoTrabajo"/>
            </w:pPr>
          </w:p>
        </w:tc>
        <w:tc>
          <w:tcPr>
            <w:tcW w:w="593" w:type="dxa"/>
            <w:vAlign w:val="center"/>
          </w:tcPr>
          <w:p w14:paraId="035B986F" w14:textId="77777777" w:rsidR="003C7119" w:rsidRPr="00AF4F24" w:rsidRDefault="003C7119" w:rsidP="003C7119">
            <w:pPr>
              <w:pStyle w:val="UBUCuerpoTrabajo"/>
            </w:pPr>
          </w:p>
        </w:tc>
        <w:tc>
          <w:tcPr>
            <w:tcW w:w="593" w:type="dxa"/>
            <w:vAlign w:val="center"/>
          </w:tcPr>
          <w:p w14:paraId="6BF39943" w14:textId="77777777" w:rsidR="003C7119" w:rsidRPr="00AF4F24" w:rsidRDefault="003C7119" w:rsidP="003C7119">
            <w:pPr>
              <w:pStyle w:val="UBUCuerpoTrabajo"/>
            </w:pPr>
          </w:p>
        </w:tc>
        <w:tc>
          <w:tcPr>
            <w:tcW w:w="593" w:type="dxa"/>
            <w:vAlign w:val="center"/>
          </w:tcPr>
          <w:p w14:paraId="7B4B8F5B" w14:textId="77777777" w:rsidR="003C7119" w:rsidRPr="00AF4F24" w:rsidRDefault="003C7119" w:rsidP="003C7119">
            <w:pPr>
              <w:pStyle w:val="UBUCuerpoTrabajo"/>
            </w:pPr>
          </w:p>
        </w:tc>
        <w:tc>
          <w:tcPr>
            <w:tcW w:w="593" w:type="dxa"/>
            <w:vAlign w:val="center"/>
          </w:tcPr>
          <w:p w14:paraId="1CC7852E" w14:textId="77777777" w:rsidR="003C7119" w:rsidRPr="00AF4F24" w:rsidRDefault="003C7119" w:rsidP="003C7119">
            <w:pPr>
              <w:pStyle w:val="UBUCuerpoTrabajo"/>
            </w:pPr>
          </w:p>
        </w:tc>
        <w:tc>
          <w:tcPr>
            <w:tcW w:w="593" w:type="dxa"/>
            <w:vAlign w:val="center"/>
          </w:tcPr>
          <w:p w14:paraId="2D4CF793" w14:textId="77777777" w:rsidR="003C7119" w:rsidRPr="00AF4F24" w:rsidRDefault="003C7119" w:rsidP="003C7119">
            <w:pPr>
              <w:pStyle w:val="UBUCuerpoTrabajo"/>
            </w:pPr>
          </w:p>
        </w:tc>
        <w:tc>
          <w:tcPr>
            <w:tcW w:w="593" w:type="dxa"/>
            <w:vAlign w:val="center"/>
          </w:tcPr>
          <w:p w14:paraId="7CC28F46" w14:textId="77777777" w:rsidR="003C7119" w:rsidRPr="00AF4F24" w:rsidRDefault="003C7119" w:rsidP="003C7119">
            <w:pPr>
              <w:pStyle w:val="UBUCuerpoTrabajo"/>
            </w:pPr>
          </w:p>
        </w:tc>
        <w:tc>
          <w:tcPr>
            <w:tcW w:w="593" w:type="dxa"/>
            <w:shd w:val="clear" w:color="auto" w:fill="auto"/>
            <w:vAlign w:val="center"/>
          </w:tcPr>
          <w:p w14:paraId="4EFF7E91" w14:textId="77777777" w:rsidR="003C7119" w:rsidRPr="00AF4F24" w:rsidRDefault="003C7119" w:rsidP="003C7119">
            <w:pPr>
              <w:pStyle w:val="UBUCuerpoTrabajo"/>
            </w:pPr>
          </w:p>
        </w:tc>
        <w:tc>
          <w:tcPr>
            <w:tcW w:w="600" w:type="dxa"/>
            <w:vAlign w:val="center"/>
          </w:tcPr>
          <w:p w14:paraId="3AA7708B" w14:textId="77777777" w:rsidR="003C7119" w:rsidRPr="00AF4F24" w:rsidRDefault="003C7119" w:rsidP="003C7119">
            <w:pPr>
              <w:pStyle w:val="UBUCuerpoTrabajo"/>
            </w:pPr>
          </w:p>
        </w:tc>
        <w:tc>
          <w:tcPr>
            <w:tcW w:w="600" w:type="dxa"/>
            <w:shd w:val="clear" w:color="auto" w:fill="FBCA04"/>
            <w:vAlign w:val="center"/>
          </w:tcPr>
          <w:p w14:paraId="4495659A" w14:textId="77777777" w:rsidR="003C7119" w:rsidRPr="00AF4F24" w:rsidRDefault="003C7119" w:rsidP="003C7119">
            <w:pPr>
              <w:pStyle w:val="UBUCuerpoTrabajo"/>
            </w:pPr>
          </w:p>
        </w:tc>
      </w:tr>
      <w:tr w:rsidR="003C7119" w:rsidRPr="00AF4F24" w14:paraId="5090C97F" w14:textId="77777777" w:rsidTr="003C7119">
        <w:trPr>
          <w:trHeight w:val="321"/>
          <w:jc w:val="center"/>
        </w:trPr>
        <w:tc>
          <w:tcPr>
            <w:tcW w:w="869" w:type="dxa"/>
            <w:shd w:val="clear" w:color="auto" w:fill="F2F2F2"/>
            <w:vAlign w:val="center"/>
          </w:tcPr>
          <w:p w14:paraId="264EDE6A" w14:textId="5AA2EFC2" w:rsidR="003C7119" w:rsidRPr="00AF4F24" w:rsidRDefault="003C7119" w:rsidP="003C7119">
            <w:pPr>
              <w:pStyle w:val="UBUCuerpoTrabajo"/>
              <w:ind w:firstLine="0"/>
              <w:rPr>
                <w:rFonts w:cs="Liberation Serif"/>
                <w:b/>
                <w:bCs/>
              </w:rPr>
            </w:pPr>
            <w:r w:rsidRPr="00AF4F24">
              <w:rPr>
                <w:rFonts w:cs="Liberation Serif"/>
                <w:b/>
                <w:bCs/>
              </w:rPr>
              <w:t>#11</w:t>
            </w:r>
          </w:p>
        </w:tc>
        <w:tc>
          <w:tcPr>
            <w:tcW w:w="2728" w:type="dxa"/>
            <w:shd w:val="clear" w:color="auto" w:fill="F2F2F2"/>
            <w:vAlign w:val="center"/>
          </w:tcPr>
          <w:p w14:paraId="3AB75742" w14:textId="37D4BC2B" w:rsidR="003C7119" w:rsidRPr="00AF4F24" w:rsidRDefault="003C7119" w:rsidP="003C7119">
            <w:pPr>
              <w:pStyle w:val="UBUCuerpoTrabajo"/>
              <w:ind w:firstLine="0"/>
              <w:jc w:val="left"/>
              <w:rPr>
                <w:rFonts w:cs="Liberation Serif"/>
              </w:rPr>
            </w:pPr>
            <w:r w:rsidRPr="00AF4F24">
              <w:rPr>
                <w:rFonts w:cs="Liberation Serif"/>
              </w:rPr>
              <w:t>Implementar servidor Flask.</w:t>
            </w:r>
          </w:p>
        </w:tc>
        <w:tc>
          <w:tcPr>
            <w:tcW w:w="593" w:type="dxa"/>
            <w:shd w:val="clear" w:color="auto" w:fill="F2F2F2"/>
            <w:vAlign w:val="center"/>
          </w:tcPr>
          <w:p w14:paraId="269B5525" w14:textId="77777777" w:rsidR="003C7119" w:rsidRPr="00AF4F24" w:rsidRDefault="003C7119" w:rsidP="003C7119">
            <w:pPr>
              <w:pStyle w:val="UBUCuerpoTrabajo"/>
            </w:pPr>
          </w:p>
        </w:tc>
        <w:tc>
          <w:tcPr>
            <w:tcW w:w="593" w:type="dxa"/>
            <w:shd w:val="clear" w:color="auto" w:fill="F2F2F2"/>
            <w:vAlign w:val="center"/>
          </w:tcPr>
          <w:p w14:paraId="301E41F0" w14:textId="77777777" w:rsidR="003C7119" w:rsidRPr="00AF4F24" w:rsidRDefault="003C7119" w:rsidP="003C7119">
            <w:pPr>
              <w:pStyle w:val="UBUCuerpoTrabajo"/>
            </w:pPr>
          </w:p>
        </w:tc>
        <w:tc>
          <w:tcPr>
            <w:tcW w:w="593" w:type="dxa"/>
            <w:shd w:val="clear" w:color="auto" w:fill="F2F2F2"/>
            <w:vAlign w:val="center"/>
          </w:tcPr>
          <w:p w14:paraId="13D45155" w14:textId="77777777" w:rsidR="003C7119" w:rsidRPr="00AF4F24" w:rsidRDefault="003C7119" w:rsidP="003C7119">
            <w:pPr>
              <w:pStyle w:val="UBUCuerpoTrabajo"/>
            </w:pPr>
          </w:p>
        </w:tc>
        <w:tc>
          <w:tcPr>
            <w:tcW w:w="593" w:type="dxa"/>
            <w:shd w:val="clear" w:color="auto" w:fill="71D149"/>
            <w:vAlign w:val="center"/>
          </w:tcPr>
          <w:p w14:paraId="5340E5BF" w14:textId="77777777" w:rsidR="003C7119" w:rsidRPr="00AF4F24" w:rsidRDefault="003C7119" w:rsidP="003C7119">
            <w:pPr>
              <w:pStyle w:val="UBUCuerpoTrabajo"/>
            </w:pPr>
          </w:p>
        </w:tc>
        <w:tc>
          <w:tcPr>
            <w:tcW w:w="593" w:type="dxa"/>
            <w:shd w:val="clear" w:color="auto" w:fill="F2F2F2"/>
            <w:vAlign w:val="center"/>
          </w:tcPr>
          <w:p w14:paraId="7BBAAF3E" w14:textId="77777777" w:rsidR="003C7119" w:rsidRPr="00AF4F24" w:rsidRDefault="003C7119" w:rsidP="003C7119">
            <w:pPr>
              <w:pStyle w:val="UBUCuerpoTrabajo"/>
            </w:pPr>
          </w:p>
        </w:tc>
        <w:tc>
          <w:tcPr>
            <w:tcW w:w="593" w:type="dxa"/>
            <w:shd w:val="clear" w:color="auto" w:fill="F2F2F2"/>
            <w:vAlign w:val="center"/>
          </w:tcPr>
          <w:p w14:paraId="43E1DC14" w14:textId="77777777" w:rsidR="003C7119" w:rsidRPr="00AF4F24" w:rsidRDefault="003C7119" w:rsidP="003C7119">
            <w:pPr>
              <w:pStyle w:val="UBUCuerpoTrabajo"/>
            </w:pPr>
          </w:p>
        </w:tc>
        <w:tc>
          <w:tcPr>
            <w:tcW w:w="593" w:type="dxa"/>
            <w:shd w:val="clear" w:color="auto" w:fill="F2F2F2"/>
            <w:vAlign w:val="center"/>
          </w:tcPr>
          <w:p w14:paraId="4AC4BD29" w14:textId="77777777" w:rsidR="003C7119" w:rsidRPr="00AF4F24" w:rsidRDefault="003C7119" w:rsidP="003C7119">
            <w:pPr>
              <w:pStyle w:val="UBUCuerpoTrabajo"/>
            </w:pPr>
          </w:p>
        </w:tc>
        <w:tc>
          <w:tcPr>
            <w:tcW w:w="593" w:type="dxa"/>
            <w:shd w:val="clear" w:color="auto" w:fill="F2F2F2"/>
            <w:vAlign w:val="center"/>
          </w:tcPr>
          <w:p w14:paraId="7899BC30" w14:textId="77777777" w:rsidR="003C7119" w:rsidRPr="00AF4F24" w:rsidRDefault="003C7119" w:rsidP="003C7119">
            <w:pPr>
              <w:pStyle w:val="UBUCuerpoTrabajo"/>
            </w:pPr>
          </w:p>
        </w:tc>
        <w:tc>
          <w:tcPr>
            <w:tcW w:w="600" w:type="dxa"/>
            <w:shd w:val="clear" w:color="auto" w:fill="F2F2F2"/>
            <w:vAlign w:val="center"/>
          </w:tcPr>
          <w:p w14:paraId="3CD565AA" w14:textId="77777777" w:rsidR="003C7119" w:rsidRPr="00AF4F24" w:rsidRDefault="003C7119" w:rsidP="003C7119">
            <w:pPr>
              <w:pStyle w:val="UBUCuerpoTrabajo"/>
            </w:pPr>
          </w:p>
        </w:tc>
        <w:tc>
          <w:tcPr>
            <w:tcW w:w="600" w:type="dxa"/>
            <w:shd w:val="clear" w:color="auto" w:fill="F2F2F2"/>
            <w:vAlign w:val="center"/>
          </w:tcPr>
          <w:p w14:paraId="61A9F7B5" w14:textId="77777777" w:rsidR="003C7119" w:rsidRPr="00AF4F24" w:rsidRDefault="003C7119" w:rsidP="003C7119">
            <w:pPr>
              <w:pStyle w:val="UBUCuerpoTrabajo"/>
            </w:pPr>
          </w:p>
        </w:tc>
      </w:tr>
      <w:tr w:rsidR="003C7119" w:rsidRPr="00AF4F24" w14:paraId="570374AC" w14:textId="77777777" w:rsidTr="003C7119">
        <w:trPr>
          <w:trHeight w:val="321"/>
          <w:jc w:val="center"/>
        </w:trPr>
        <w:tc>
          <w:tcPr>
            <w:tcW w:w="869" w:type="dxa"/>
            <w:vAlign w:val="center"/>
          </w:tcPr>
          <w:p w14:paraId="60D2DBE0" w14:textId="77439D87" w:rsidR="003C7119" w:rsidRPr="00AF4F24" w:rsidRDefault="003C7119" w:rsidP="003C7119">
            <w:pPr>
              <w:pStyle w:val="UBUCuerpoTrabajo"/>
              <w:ind w:firstLine="0"/>
              <w:rPr>
                <w:rFonts w:cs="Liberation Serif"/>
                <w:b/>
                <w:bCs/>
              </w:rPr>
            </w:pPr>
            <w:r w:rsidRPr="00AF4F24">
              <w:rPr>
                <w:rFonts w:cs="Liberation Serif"/>
                <w:b/>
                <w:bCs/>
              </w:rPr>
              <w:t>#12</w:t>
            </w:r>
          </w:p>
        </w:tc>
        <w:tc>
          <w:tcPr>
            <w:tcW w:w="2728" w:type="dxa"/>
            <w:vAlign w:val="center"/>
          </w:tcPr>
          <w:p w14:paraId="1449F9B1" w14:textId="77FF3110" w:rsidR="003C7119" w:rsidRPr="00AF4F24" w:rsidRDefault="003C7119" w:rsidP="003C7119">
            <w:pPr>
              <w:pStyle w:val="UBUCuerpoTrabajo"/>
              <w:ind w:firstLine="0"/>
              <w:jc w:val="left"/>
              <w:rPr>
                <w:rFonts w:cs="Liberation Serif"/>
              </w:rPr>
            </w:pPr>
            <w:r w:rsidRPr="00AF4F24">
              <w:rPr>
                <w:rFonts w:cs="Liberation Serif"/>
              </w:rPr>
              <w:t>Testear el servidor.</w:t>
            </w:r>
          </w:p>
        </w:tc>
        <w:tc>
          <w:tcPr>
            <w:tcW w:w="593" w:type="dxa"/>
            <w:vAlign w:val="center"/>
          </w:tcPr>
          <w:p w14:paraId="74FCC28E" w14:textId="77777777" w:rsidR="003C7119" w:rsidRPr="00AF4F24" w:rsidRDefault="003C7119" w:rsidP="003C7119">
            <w:pPr>
              <w:pStyle w:val="UBUCuerpoTrabajo"/>
            </w:pPr>
          </w:p>
        </w:tc>
        <w:tc>
          <w:tcPr>
            <w:tcW w:w="593" w:type="dxa"/>
            <w:vAlign w:val="center"/>
          </w:tcPr>
          <w:p w14:paraId="1FC0B7D3" w14:textId="77777777" w:rsidR="003C7119" w:rsidRPr="00AF4F24" w:rsidRDefault="003C7119" w:rsidP="003C7119">
            <w:pPr>
              <w:pStyle w:val="UBUCuerpoTrabajo"/>
            </w:pPr>
          </w:p>
        </w:tc>
        <w:tc>
          <w:tcPr>
            <w:tcW w:w="593" w:type="dxa"/>
            <w:vAlign w:val="center"/>
          </w:tcPr>
          <w:p w14:paraId="3F58E568" w14:textId="77777777" w:rsidR="003C7119" w:rsidRPr="00AF4F24" w:rsidRDefault="003C7119" w:rsidP="003C7119">
            <w:pPr>
              <w:pStyle w:val="UBUCuerpoTrabajo"/>
            </w:pPr>
          </w:p>
        </w:tc>
        <w:tc>
          <w:tcPr>
            <w:tcW w:w="593" w:type="dxa"/>
            <w:vAlign w:val="center"/>
          </w:tcPr>
          <w:p w14:paraId="506592C2" w14:textId="77777777" w:rsidR="003C7119" w:rsidRPr="00AF4F24" w:rsidRDefault="003C7119" w:rsidP="003C7119">
            <w:pPr>
              <w:pStyle w:val="UBUCuerpoTrabajo"/>
            </w:pPr>
          </w:p>
        </w:tc>
        <w:tc>
          <w:tcPr>
            <w:tcW w:w="593" w:type="dxa"/>
            <w:vAlign w:val="center"/>
          </w:tcPr>
          <w:p w14:paraId="63BBFD5B" w14:textId="77777777" w:rsidR="003C7119" w:rsidRPr="00AF4F24" w:rsidRDefault="003C7119" w:rsidP="003C7119">
            <w:pPr>
              <w:pStyle w:val="UBUCuerpoTrabajo"/>
            </w:pPr>
          </w:p>
        </w:tc>
        <w:tc>
          <w:tcPr>
            <w:tcW w:w="593" w:type="dxa"/>
            <w:vAlign w:val="center"/>
          </w:tcPr>
          <w:p w14:paraId="3DF386F1" w14:textId="77777777" w:rsidR="003C7119" w:rsidRPr="00AF4F24" w:rsidRDefault="003C7119" w:rsidP="003C7119">
            <w:pPr>
              <w:pStyle w:val="UBUCuerpoTrabajo"/>
            </w:pPr>
          </w:p>
        </w:tc>
        <w:tc>
          <w:tcPr>
            <w:tcW w:w="593" w:type="dxa"/>
            <w:vAlign w:val="center"/>
          </w:tcPr>
          <w:p w14:paraId="428CA132" w14:textId="77777777" w:rsidR="003C7119" w:rsidRPr="00AF4F24" w:rsidRDefault="003C7119" w:rsidP="003C7119">
            <w:pPr>
              <w:pStyle w:val="UBUCuerpoTrabajo"/>
            </w:pPr>
          </w:p>
        </w:tc>
        <w:tc>
          <w:tcPr>
            <w:tcW w:w="593" w:type="dxa"/>
            <w:shd w:val="clear" w:color="auto" w:fill="auto"/>
            <w:vAlign w:val="center"/>
          </w:tcPr>
          <w:p w14:paraId="2810C63E" w14:textId="77777777" w:rsidR="003C7119" w:rsidRPr="00AF4F24" w:rsidRDefault="003C7119" w:rsidP="003C7119">
            <w:pPr>
              <w:pStyle w:val="UBUCuerpoTrabajo"/>
            </w:pPr>
          </w:p>
        </w:tc>
        <w:tc>
          <w:tcPr>
            <w:tcW w:w="600" w:type="dxa"/>
            <w:vAlign w:val="center"/>
          </w:tcPr>
          <w:p w14:paraId="26921284" w14:textId="77777777" w:rsidR="003C7119" w:rsidRPr="00AF4F24" w:rsidRDefault="003C7119" w:rsidP="003C7119">
            <w:pPr>
              <w:pStyle w:val="UBUCuerpoTrabajo"/>
            </w:pPr>
          </w:p>
        </w:tc>
        <w:tc>
          <w:tcPr>
            <w:tcW w:w="600" w:type="dxa"/>
            <w:shd w:val="clear" w:color="auto" w:fill="FBCA04"/>
            <w:vAlign w:val="center"/>
          </w:tcPr>
          <w:p w14:paraId="4CDD0B33" w14:textId="77777777" w:rsidR="003C7119" w:rsidRPr="00AF4F24" w:rsidRDefault="003C7119" w:rsidP="003C7119">
            <w:pPr>
              <w:pStyle w:val="UBUCuerpoTrabajo"/>
            </w:pPr>
          </w:p>
        </w:tc>
      </w:tr>
      <w:tr w:rsidR="003C7119" w:rsidRPr="00AF4F24" w14:paraId="3CABA3D0" w14:textId="77777777" w:rsidTr="003C7119">
        <w:trPr>
          <w:trHeight w:val="321"/>
          <w:jc w:val="center"/>
        </w:trPr>
        <w:tc>
          <w:tcPr>
            <w:tcW w:w="869" w:type="dxa"/>
            <w:shd w:val="clear" w:color="auto" w:fill="F2F2F2"/>
            <w:vAlign w:val="center"/>
          </w:tcPr>
          <w:p w14:paraId="40B3D544" w14:textId="140A17BE" w:rsidR="003C7119" w:rsidRPr="00AF4F24" w:rsidRDefault="003C7119" w:rsidP="003C7119">
            <w:pPr>
              <w:pStyle w:val="UBUCuerpoTrabajo"/>
              <w:ind w:firstLine="0"/>
              <w:rPr>
                <w:rFonts w:cs="Liberation Serif"/>
                <w:b/>
                <w:bCs/>
              </w:rPr>
            </w:pPr>
            <w:r w:rsidRPr="00AF4F24">
              <w:rPr>
                <w:rFonts w:cs="Liberation Serif"/>
                <w:b/>
                <w:bCs/>
              </w:rPr>
              <w:t>#13</w:t>
            </w:r>
          </w:p>
        </w:tc>
        <w:tc>
          <w:tcPr>
            <w:tcW w:w="2728" w:type="dxa"/>
            <w:shd w:val="clear" w:color="auto" w:fill="F2F2F2"/>
            <w:vAlign w:val="center"/>
          </w:tcPr>
          <w:p w14:paraId="4E09615A" w14:textId="623DA146" w:rsidR="003C7119" w:rsidRPr="00AF4F24" w:rsidRDefault="003C7119" w:rsidP="003C7119">
            <w:pPr>
              <w:pStyle w:val="UBUCuerpoTrabajo"/>
              <w:ind w:firstLine="0"/>
              <w:jc w:val="left"/>
              <w:rPr>
                <w:rFonts w:cs="Liberation Serif"/>
              </w:rPr>
            </w:pPr>
            <w:r w:rsidRPr="00AF4F24">
              <w:rPr>
                <w:rFonts w:cs="Liberation Serif"/>
              </w:rPr>
              <w:t>Conectar con Github Escritorio.</w:t>
            </w:r>
          </w:p>
        </w:tc>
        <w:tc>
          <w:tcPr>
            <w:tcW w:w="593" w:type="dxa"/>
            <w:shd w:val="clear" w:color="auto" w:fill="F2F2F2"/>
            <w:vAlign w:val="center"/>
          </w:tcPr>
          <w:p w14:paraId="58E896C1" w14:textId="77777777" w:rsidR="003C7119" w:rsidRPr="00AF4F24" w:rsidRDefault="003C7119" w:rsidP="003C7119">
            <w:pPr>
              <w:pStyle w:val="UBUCuerpoTrabajo"/>
            </w:pPr>
          </w:p>
        </w:tc>
        <w:tc>
          <w:tcPr>
            <w:tcW w:w="593" w:type="dxa"/>
            <w:shd w:val="clear" w:color="auto" w:fill="BFDADC"/>
            <w:vAlign w:val="center"/>
          </w:tcPr>
          <w:p w14:paraId="6DEC5AE1" w14:textId="77777777" w:rsidR="003C7119" w:rsidRPr="00AF4F24" w:rsidRDefault="003C7119" w:rsidP="003C7119">
            <w:pPr>
              <w:pStyle w:val="UBUCuerpoTrabajo"/>
            </w:pPr>
          </w:p>
        </w:tc>
        <w:tc>
          <w:tcPr>
            <w:tcW w:w="593" w:type="dxa"/>
            <w:shd w:val="clear" w:color="auto" w:fill="F2F2F2"/>
            <w:vAlign w:val="center"/>
          </w:tcPr>
          <w:p w14:paraId="1F6751BE" w14:textId="77777777" w:rsidR="003C7119" w:rsidRPr="00AF4F24" w:rsidRDefault="003C7119" w:rsidP="003C7119">
            <w:pPr>
              <w:pStyle w:val="UBUCuerpoTrabajo"/>
            </w:pPr>
          </w:p>
        </w:tc>
        <w:tc>
          <w:tcPr>
            <w:tcW w:w="593" w:type="dxa"/>
            <w:shd w:val="clear" w:color="auto" w:fill="F2F2F2"/>
            <w:vAlign w:val="center"/>
          </w:tcPr>
          <w:p w14:paraId="59B79DFE" w14:textId="77777777" w:rsidR="003C7119" w:rsidRPr="00AF4F24" w:rsidRDefault="003C7119" w:rsidP="003C7119">
            <w:pPr>
              <w:pStyle w:val="UBUCuerpoTrabajo"/>
            </w:pPr>
          </w:p>
        </w:tc>
        <w:tc>
          <w:tcPr>
            <w:tcW w:w="593" w:type="dxa"/>
            <w:shd w:val="clear" w:color="auto" w:fill="F2F2F2"/>
            <w:vAlign w:val="center"/>
          </w:tcPr>
          <w:p w14:paraId="74350D69" w14:textId="77777777" w:rsidR="003C7119" w:rsidRPr="00AF4F24" w:rsidRDefault="003C7119" w:rsidP="003C7119">
            <w:pPr>
              <w:pStyle w:val="UBUCuerpoTrabajo"/>
            </w:pPr>
          </w:p>
        </w:tc>
        <w:tc>
          <w:tcPr>
            <w:tcW w:w="593" w:type="dxa"/>
            <w:shd w:val="clear" w:color="auto" w:fill="F2F2F2"/>
            <w:vAlign w:val="center"/>
          </w:tcPr>
          <w:p w14:paraId="325063D1" w14:textId="77777777" w:rsidR="003C7119" w:rsidRPr="00AF4F24" w:rsidRDefault="003C7119" w:rsidP="003C7119">
            <w:pPr>
              <w:pStyle w:val="UBUCuerpoTrabajo"/>
            </w:pPr>
          </w:p>
        </w:tc>
        <w:tc>
          <w:tcPr>
            <w:tcW w:w="593" w:type="dxa"/>
            <w:shd w:val="clear" w:color="auto" w:fill="F2F2F2"/>
            <w:vAlign w:val="center"/>
          </w:tcPr>
          <w:p w14:paraId="51120757" w14:textId="77777777" w:rsidR="003C7119" w:rsidRPr="00AF4F24" w:rsidRDefault="003C7119" w:rsidP="003C7119">
            <w:pPr>
              <w:pStyle w:val="UBUCuerpoTrabajo"/>
            </w:pPr>
          </w:p>
        </w:tc>
        <w:tc>
          <w:tcPr>
            <w:tcW w:w="593" w:type="dxa"/>
            <w:shd w:val="clear" w:color="auto" w:fill="F2F2F2"/>
            <w:vAlign w:val="center"/>
          </w:tcPr>
          <w:p w14:paraId="3BB07A35" w14:textId="77777777" w:rsidR="003C7119" w:rsidRPr="00AF4F24" w:rsidRDefault="003C7119" w:rsidP="003C7119">
            <w:pPr>
              <w:pStyle w:val="UBUCuerpoTrabajo"/>
            </w:pPr>
          </w:p>
        </w:tc>
        <w:tc>
          <w:tcPr>
            <w:tcW w:w="600" w:type="dxa"/>
            <w:shd w:val="clear" w:color="auto" w:fill="F2F2F2"/>
            <w:vAlign w:val="center"/>
          </w:tcPr>
          <w:p w14:paraId="7C4D28C7" w14:textId="77777777" w:rsidR="003C7119" w:rsidRPr="00AF4F24" w:rsidRDefault="003C7119" w:rsidP="003C7119">
            <w:pPr>
              <w:pStyle w:val="UBUCuerpoTrabajo"/>
            </w:pPr>
          </w:p>
        </w:tc>
        <w:tc>
          <w:tcPr>
            <w:tcW w:w="600" w:type="dxa"/>
            <w:shd w:val="clear" w:color="auto" w:fill="F2F2F2"/>
            <w:vAlign w:val="center"/>
          </w:tcPr>
          <w:p w14:paraId="37225F37" w14:textId="77777777" w:rsidR="003C7119" w:rsidRPr="00AF4F24" w:rsidRDefault="003C7119" w:rsidP="003C7119">
            <w:pPr>
              <w:pStyle w:val="UBUCuerpoTrabajo"/>
            </w:pPr>
          </w:p>
        </w:tc>
      </w:tr>
      <w:tr w:rsidR="003C7119" w:rsidRPr="00AF4F24" w14:paraId="74E6B5A9" w14:textId="77777777" w:rsidTr="003C7119">
        <w:trPr>
          <w:trHeight w:val="321"/>
          <w:jc w:val="center"/>
        </w:trPr>
        <w:tc>
          <w:tcPr>
            <w:tcW w:w="869" w:type="dxa"/>
            <w:vAlign w:val="center"/>
          </w:tcPr>
          <w:p w14:paraId="76AA50EA" w14:textId="7160DEAE" w:rsidR="003C7119" w:rsidRPr="00AF4F24" w:rsidRDefault="003C7119" w:rsidP="003C7119">
            <w:pPr>
              <w:pStyle w:val="UBUCuerpoTrabajo"/>
              <w:ind w:firstLine="0"/>
              <w:rPr>
                <w:rFonts w:cs="Liberation Serif"/>
                <w:b/>
                <w:bCs/>
              </w:rPr>
            </w:pPr>
            <w:r w:rsidRPr="00AF4F24">
              <w:rPr>
                <w:rFonts w:cs="Liberation Serif"/>
                <w:b/>
                <w:bCs/>
              </w:rPr>
              <w:t>#14</w:t>
            </w:r>
          </w:p>
        </w:tc>
        <w:tc>
          <w:tcPr>
            <w:tcW w:w="2728" w:type="dxa"/>
            <w:vAlign w:val="center"/>
          </w:tcPr>
          <w:p w14:paraId="7EEF2B19" w14:textId="2C4BBAC3" w:rsidR="003C7119" w:rsidRPr="00AF4F24" w:rsidRDefault="003C7119" w:rsidP="003C7119">
            <w:pPr>
              <w:pStyle w:val="UBUCuerpoTrabajo"/>
              <w:ind w:firstLine="0"/>
              <w:jc w:val="left"/>
              <w:rPr>
                <w:rFonts w:cs="Liberation Serif"/>
              </w:rPr>
            </w:pPr>
            <w:r w:rsidRPr="00AF4F24">
              <w:rPr>
                <w:rFonts w:cs="Liberation Serif"/>
              </w:rPr>
              <w:t>Pensar en nombre y logo para la app.</w:t>
            </w:r>
          </w:p>
        </w:tc>
        <w:tc>
          <w:tcPr>
            <w:tcW w:w="593" w:type="dxa"/>
            <w:vAlign w:val="center"/>
          </w:tcPr>
          <w:p w14:paraId="3855554B" w14:textId="77777777" w:rsidR="003C7119" w:rsidRPr="00AF4F24" w:rsidRDefault="003C7119" w:rsidP="003C7119">
            <w:pPr>
              <w:pStyle w:val="UBUCuerpoTrabajo"/>
            </w:pPr>
          </w:p>
        </w:tc>
        <w:tc>
          <w:tcPr>
            <w:tcW w:w="593" w:type="dxa"/>
            <w:vAlign w:val="center"/>
          </w:tcPr>
          <w:p w14:paraId="3CB5F7C9" w14:textId="77777777" w:rsidR="003C7119" w:rsidRPr="00AF4F24" w:rsidRDefault="003C7119" w:rsidP="003C7119">
            <w:pPr>
              <w:pStyle w:val="UBUCuerpoTrabajo"/>
            </w:pPr>
          </w:p>
        </w:tc>
        <w:tc>
          <w:tcPr>
            <w:tcW w:w="593" w:type="dxa"/>
            <w:vAlign w:val="center"/>
          </w:tcPr>
          <w:p w14:paraId="2BEFB62F" w14:textId="77777777" w:rsidR="003C7119" w:rsidRPr="00AF4F24" w:rsidRDefault="003C7119" w:rsidP="003C7119">
            <w:pPr>
              <w:pStyle w:val="UBUCuerpoTrabajo"/>
            </w:pPr>
          </w:p>
        </w:tc>
        <w:tc>
          <w:tcPr>
            <w:tcW w:w="593" w:type="dxa"/>
            <w:vAlign w:val="center"/>
          </w:tcPr>
          <w:p w14:paraId="262CEC96" w14:textId="77777777" w:rsidR="003C7119" w:rsidRPr="00AF4F24" w:rsidRDefault="003C7119" w:rsidP="003C7119">
            <w:pPr>
              <w:pStyle w:val="UBUCuerpoTrabajo"/>
            </w:pPr>
          </w:p>
        </w:tc>
        <w:tc>
          <w:tcPr>
            <w:tcW w:w="593" w:type="dxa"/>
            <w:vAlign w:val="center"/>
          </w:tcPr>
          <w:p w14:paraId="247D0339" w14:textId="77777777" w:rsidR="003C7119" w:rsidRPr="00AF4F24" w:rsidRDefault="003C7119" w:rsidP="003C7119">
            <w:pPr>
              <w:pStyle w:val="UBUCuerpoTrabajo"/>
            </w:pPr>
          </w:p>
        </w:tc>
        <w:tc>
          <w:tcPr>
            <w:tcW w:w="593" w:type="dxa"/>
            <w:vAlign w:val="center"/>
          </w:tcPr>
          <w:p w14:paraId="6AF1552E" w14:textId="77777777" w:rsidR="003C7119" w:rsidRPr="00AF4F24" w:rsidRDefault="003C7119" w:rsidP="003C7119">
            <w:pPr>
              <w:pStyle w:val="UBUCuerpoTrabajo"/>
            </w:pPr>
          </w:p>
        </w:tc>
        <w:tc>
          <w:tcPr>
            <w:tcW w:w="593" w:type="dxa"/>
            <w:vAlign w:val="center"/>
          </w:tcPr>
          <w:p w14:paraId="475DBDBF" w14:textId="77777777" w:rsidR="003C7119" w:rsidRPr="00AF4F24" w:rsidRDefault="003C7119" w:rsidP="003C7119">
            <w:pPr>
              <w:pStyle w:val="UBUCuerpoTrabajo"/>
            </w:pPr>
          </w:p>
        </w:tc>
        <w:tc>
          <w:tcPr>
            <w:tcW w:w="593" w:type="dxa"/>
            <w:shd w:val="clear" w:color="auto" w:fill="E8F263"/>
            <w:vAlign w:val="center"/>
          </w:tcPr>
          <w:p w14:paraId="724521EC" w14:textId="77777777" w:rsidR="003C7119" w:rsidRPr="00AF4F24" w:rsidRDefault="003C7119" w:rsidP="003C7119">
            <w:pPr>
              <w:pStyle w:val="UBUCuerpoTrabajo"/>
            </w:pPr>
          </w:p>
        </w:tc>
        <w:tc>
          <w:tcPr>
            <w:tcW w:w="600" w:type="dxa"/>
            <w:vAlign w:val="center"/>
          </w:tcPr>
          <w:p w14:paraId="61335D42" w14:textId="77777777" w:rsidR="003C7119" w:rsidRPr="00AF4F24" w:rsidRDefault="003C7119" w:rsidP="003C7119">
            <w:pPr>
              <w:pStyle w:val="UBUCuerpoTrabajo"/>
            </w:pPr>
          </w:p>
        </w:tc>
        <w:tc>
          <w:tcPr>
            <w:tcW w:w="600" w:type="dxa"/>
            <w:vAlign w:val="center"/>
          </w:tcPr>
          <w:p w14:paraId="0A8D9701" w14:textId="77777777" w:rsidR="003C7119" w:rsidRPr="00AF4F24" w:rsidRDefault="003C7119" w:rsidP="000E27C9">
            <w:pPr>
              <w:pStyle w:val="UBUCuerpoTrabajo"/>
              <w:keepNext/>
            </w:pPr>
          </w:p>
        </w:tc>
      </w:tr>
    </w:tbl>
    <w:p w14:paraId="4D7495F1" w14:textId="4216502B" w:rsidR="00A02E44" w:rsidRPr="00AF4F24" w:rsidRDefault="000E27C9" w:rsidP="000E27C9">
      <w:pPr>
        <w:pStyle w:val="Descripcin"/>
        <w:ind w:firstLine="0"/>
        <w:rPr>
          <w:rFonts w:cs="Liberation Serif"/>
        </w:rPr>
      </w:pPr>
      <w:bookmarkStart w:id="15" w:name="_Toc76585647"/>
      <w:bookmarkEnd w:id="14"/>
      <w:r>
        <w:t xml:space="preserve">Tabla </w:t>
      </w:r>
      <w:r w:rsidR="00275413">
        <w:fldChar w:fldCharType="begin"/>
      </w:r>
      <w:r w:rsidR="00275413">
        <w:instrText xml:space="preserve"> SEQ Tabla \* ARABIC </w:instrText>
      </w:r>
      <w:r w:rsidR="00275413">
        <w:fldChar w:fldCharType="separate"/>
      </w:r>
      <w:r w:rsidR="00675108">
        <w:rPr>
          <w:noProof/>
        </w:rPr>
        <w:t>2</w:t>
      </w:r>
      <w:r w:rsidR="00275413">
        <w:fldChar w:fldCharType="end"/>
      </w:r>
      <w:r>
        <w:t xml:space="preserve"> - Tareas Sprint 2.</w:t>
      </w:r>
      <w:bookmarkEnd w:id="15"/>
    </w:p>
    <w:p w14:paraId="0CA92355" w14:textId="77777777" w:rsidR="00A02E44" w:rsidRDefault="00A02E44" w:rsidP="00A02E44">
      <w:pPr>
        <w:pStyle w:val="Ttulo3"/>
      </w:pPr>
      <w:bookmarkStart w:id="16" w:name="_Toc76585759"/>
      <w:r w:rsidRPr="000A522B">
        <w:lastRenderedPageBreak/>
        <w:t>Sprint</w:t>
      </w:r>
      <w:r>
        <w:t xml:space="preserve"> 3 (24/11/2020 – 11/12/2020)</w:t>
      </w:r>
      <w:bookmarkEnd w:id="16"/>
    </w:p>
    <w:p w14:paraId="4FBD331E" w14:textId="77777777" w:rsidR="00A02E44" w:rsidRDefault="00A02E44" w:rsidP="00A02E44">
      <w:pPr>
        <w:pStyle w:val="UBUCuerpoTrabajo"/>
      </w:pPr>
      <w:r>
        <w:t xml:space="preserve">A través del </w:t>
      </w:r>
      <w:hyperlink r:id="rId18" w:history="1">
        <w:r w:rsidRPr="00344554">
          <w:rPr>
            <w:rStyle w:val="Hipervnculo"/>
          </w:rPr>
          <w:t>enlace</w:t>
        </w:r>
      </w:hyperlink>
      <w:r>
        <w:t xml:space="preserve"> puede acceder al sprint 3. </w:t>
      </w:r>
    </w:p>
    <w:p w14:paraId="285EEB6E" w14:textId="77777777" w:rsidR="00A02E44" w:rsidRDefault="00A02E44" w:rsidP="00A02E44">
      <w:pPr>
        <w:pStyle w:val="UBUCuerpoTrabajo"/>
      </w:pPr>
      <w:r>
        <w:t xml:space="preserve">En este tercer sprint el trabajo se ha basado en realizar la instalación de la base de datos, así como la conexión de esta con el servidor ya desarrollado. Se ha tardado algo de tiempo en realizar, ya que se tuvo algún problema al realizar la instalación de MySQL, así como a la hora de conectarlo con el servidor, puesto que las pruebas que se estaban realizando no salían satisfactorias. </w:t>
      </w:r>
    </w:p>
    <w:p w14:paraId="5C7A9328" w14:textId="77777777" w:rsidR="00A02E44" w:rsidRDefault="00A02E44" w:rsidP="00A02E44">
      <w:pPr>
        <w:pStyle w:val="UBUCuerpoTrabajo"/>
      </w:pPr>
      <w:r>
        <w:t xml:space="preserve">Por último, en este sprint, se ha realizado un prototipo inicial de la posible aplicación que se vaya a realizar. </w:t>
      </w:r>
    </w:p>
    <w:p w14:paraId="2FA68B6E" w14:textId="77777777" w:rsidR="003C7119" w:rsidRDefault="00A02E44" w:rsidP="003C7119">
      <w:pPr>
        <w:keepNext/>
        <w:ind w:firstLine="0"/>
      </w:pPr>
      <w:r>
        <w:rPr>
          <w:noProof/>
        </w:rPr>
        <w:drawing>
          <wp:inline distT="0" distB="0" distL="0" distR="0" wp14:anchorId="4718BE3B" wp14:editId="1B46C98F">
            <wp:extent cx="5400040" cy="3154680"/>
            <wp:effectExtent l="0" t="0" r="0" b="7620"/>
            <wp:docPr id="10" name="Imagen 10" descr="Gráfico del trabajo realizado en el tercer sprint. (Burdown report - Sprint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del trabajo realizado en el tercer sprint. (Burdown report - Sprint 3) "/>
                    <pic:cNvPicPr/>
                  </pic:nvPicPr>
                  <pic:blipFill>
                    <a:blip r:embed="rId19">
                      <a:extLst>
                        <a:ext uri="{28A0092B-C50C-407E-A947-70E740481C1C}">
                          <a14:useLocalDpi xmlns:a14="http://schemas.microsoft.com/office/drawing/2010/main" val="0"/>
                        </a:ext>
                      </a:extLst>
                    </a:blip>
                    <a:stretch>
                      <a:fillRect/>
                    </a:stretch>
                  </pic:blipFill>
                  <pic:spPr>
                    <a:xfrm>
                      <a:off x="0" y="0"/>
                      <a:ext cx="5400040" cy="3154680"/>
                    </a:xfrm>
                    <a:prstGeom prst="rect">
                      <a:avLst/>
                    </a:prstGeom>
                  </pic:spPr>
                </pic:pic>
              </a:graphicData>
            </a:graphic>
          </wp:inline>
        </w:drawing>
      </w:r>
    </w:p>
    <w:p w14:paraId="656C4836" w14:textId="495D205C" w:rsidR="00A02E44" w:rsidRDefault="003C7119" w:rsidP="003C7119">
      <w:pPr>
        <w:pStyle w:val="Descripcin"/>
        <w:ind w:firstLine="0"/>
      </w:pPr>
      <w:bookmarkStart w:id="17" w:name="_Toc76585680"/>
      <w:r>
        <w:t xml:space="preserve">Ilustración </w:t>
      </w:r>
      <w:r>
        <w:fldChar w:fldCharType="begin"/>
      </w:r>
      <w:r>
        <w:instrText xml:space="preserve"> SEQ Ilustración \* ARABIC </w:instrText>
      </w:r>
      <w:r>
        <w:fldChar w:fldCharType="separate"/>
      </w:r>
      <w:r w:rsidR="00675108">
        <w:rPr>
          <w:noProof/>
        </w:rPr>
        <w:t>3</w:t>
      </w:r>
      <w:r>
        <w:fldChar w:fldCharType="end"/>
      </w:r>
      <w:r>
        <w:t xml:space="preserve"> - </w:t>
      </w:r>
      <w:r w:rsidRPr="00316242">
        <w:t xml:space="preserve">Gráfico del trabajo realizado en el </w:t>
      </w:r>
      <w:r>
        <w:t>tercer</w:t>
      </w:r>
      <w:r w:rsidRPr="00316242">
        <w:t xml:space="preserve"> Sprint.</w:t>
      </w:r>
      <w:bookmarkEnd w:id="17"/>
    </w:p>
    <w:p w14:paraId="061B21ED" w14:textId="2776A614" w:rsidR="00D9248A" w:rsidRDefault="00A02E44" w:rsidP="00A02E44">
      <w:pPr>
        <w:pStyle w:val="UBUCuerpoTrabajo"/>
      </w:pPr>
      <w:r>
        <w:t xml:space="preserve">La mayoría de </w:t>
      </w:r>
      <w:r w:rsidR="002E5161">
        <w:t>las tareas</w:t>
      </w:r>
      <w:r>
        <w:t xml:space="preserve"> de este sprint se han basado en investigación para poder seguir avanzando en próximas etapas, aparte de desarrollar y realizar la configuración del entorno. </w:t>
      </w:r>
    </w:p>
    <w:p w14:paraId="00A07A0B" w14:textId="7BB6EEAB" w:rsidR="00A02E44" w:rsidRDefault="00D9248A" w:rsidP="00D9248A">
      <w:pPr>
        <w:ind w:firstLine="0"/>
        <w:jc w:val="left"/>
      </w:pPr>
      <w:r>
        <w:br w:type="page"/>
      </w:r>
    </w:p>
    <w:tbl>
      <w:tblPr>
        <w:tblStyle w:val="Tablaconcuadrcula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2E5161" w:rsidRPr="00AF4F24" w14:paraId="5528D3C7" w14:textId="77777777" w:rsidTr="000E27C9">
        <w:trPr>
          <w:cantSplit/>
          <w:trHeight w:val="1911"/>
          <w:jc w:val="center"/>
        </w:trPr>
        <w:tc>
          <w:tcPr>
            <w:tcW w:w="869" w:type="dxa"/>
            <w:vAlign w:val="center"/>
          </w:tcPr>
          <w:p w14:paraId="36615FAD" w14:textId="77777777" w:rsidR="002E5161" w:rsidRPr="00A02E44" w:rsidRDefault="002E5161"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50A05274" w14:textId="77777777" w:rsidR="002E5161" w:rsidRPr="00A02E44" w:rsidRDefault="002E5161" w:rsidP="000E27C9">
            <w:pPr>
              <w:pStyle w:val="UBUCuerpoTrabajo"/>
              <w:jc w:val="center"/>
              <w:rPr>
                <w:b/>
                <w:bCs/>
              </w:rPr>
            </w:pPr>
            <w:r w:rsidRPr="00A02E44">
              <w:rPr>
                <w:b/>
                <w:bCs/>
              </w:rPr>
              <w:t>Nombre</w:t>
            </w:r>
          </w:p>
        </w:tc>
        <w:tc>
          <w:tcPr>
            <w:tcW w:w="593" w:type="dxa"/>
            <w:shd w:val="clear" w:color="auto" w:fill="D73A4A"/>
            <w:textDirection w:val="btLr"/>
            <w:vAlign w:val="center"/>
          </w:tcPr>
          <w:p w14:paraId="3188077B"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4A93BD45" w14:textId="77777777" w:rsidR="002E5161" w:rsidRPr="00A02E44" w:rsidRDefault="002E5161"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20D0D3C3"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0658B590"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143A0100" w14:textId="77777777" w:rsidR="002E5161" w:rsidRPr="00A02E44" w:rsidRDefault="002E5161"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10450C82" w14:textId="77777777" w:rsidR="002E5161" w:rsidRPr="00A02E44" w:rsidRDefault="002E5161"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43FD90D9" w14:textId="77777777" w:rsidR="002E5161" w:rsidRPr="00A02E44" w:rsidRDefault="002E5161"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71AAA274" w14:textId="77777777" w:rsidR="002E5161" w:rsidRPr="00A02E44" w:rsidRDefault="002E5161"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3A27433D"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0F4B41D2"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2E5161" w:rsidRPr="00AF4F24" w14:paraId="14B99621" w14:textId="77777777" w:rsidTr="000E27C9">
        <w:trPr>
          <w:trHeight w:val="321"/>
          <w:jc w:val="center"/>
        </w:trPr>
        <w:tc>
          <w:tcPr>
            <w:tcW w:w="869" w:type="dxa"/>
            <w:shd w:val="clear" w:color="auto" w:fill="F2F2F2"/>
            <w:vAlign w:val="center"/>
          </w:tcPr>
          <w:p w14:paraId="1A5165DE" w14:textId="4D692852" w:rsidR="002E5161" w:rsidRPr="00A02E44" w:rsidRDefault="002E5161" w:rsidP="002E5161">
            <w:pPr>
              <w:pStyle w:val="UBUCuerpoTrabajo"/>
              <w:ind w:firstLine="0"/>
              <w:rPr>
                <w:b/>
                <w:bCs/>
              </w:rPr>
            </w:pPr>
            <w:r w:rsidRPr="00AF4F24">
              <w:rPr>
                <w:rFonts w:cs="Liberation Serif"/>
                <w:b/>
                <w:bCs/>
              </w:rPr>
              <w:t>#15</w:t>
            </w:r>
          </w:p>
        </w:tc>
        <w:tc>
          <w:tcPr>
            <w:tcW w:w="2728" w:type="dxa"/>
            <w:shd w:val="clear" w:color="auto" w:fill="F2F2F2"/>
            <w:vAlign w:val="center"/>
          </w:tcPr>
          <w:p w14:paraId="3FBDB0B1" w14:textId="741D684A" w:rsidR="002E5161" w:rsidRPr="00AF4F24" w:rsidRDefault="002E5161" w:rsidP="002E5161">
            <w:pPr>
              <w:pStyle w:val="UBUCuerpoTrabajo"/>
              <w:ind w:firstLine="0"/>
              <w:jc w:val="left"/>
            </w:pPr>
            <w:r w:rsidRPr="00AF4F24">
              <w:rPr>
                <w:rFonts w:cs="Liberation Serif"/>
              </w:rPr>
              <w:t>Documentar Sprint 2.</w:t>
            </w:r>
          </w:p>
        </w:tc>
        <w:tc>
          <w:tcPr>
            <w:tcW w:w="593" w:type="dxa"/>
            <w:shd w:val="clear" w:color="auto" w:fill="F2F2F2"/>
            <w:vAlign w:val="center"/>
          </w:tcPr>
          <w:p w14:paraId="6B30553C" w14:textId="77777777" w:rsidR="002E5161" w:rsidRPr="00AF4F24" w:rsidRDefault="002E5161" w:rsidP="002E5161">
            <w:pPr>
              <w:pStyle w:val="UBUCuerpoTrabajo"/>
            </w:pPr>
          </w:p>
        </w:tc>
        <w:tc>
          <w:tcPr>
            <w:tcW w:w="593" w:type="dxa"/>
            <w:shd w:val="clear" w:color="auto" w:fill="F2F2F2"/>
            <w:vAlign w:val="center"/>
          </w:tcPr>
          <w:p w14:paraId="3842BDF5" w14:textId="77777777" w:rsidR="002E5161" w:rsidRPr="00AF4F24" w:rsidRDefault="002E5161" w:rsidP="002E5161">
            <w:pPr>
              <w:pStyle w:val="UBUCuerpoTrabajo"/>
            </w:pPr>
          </w:p>
        </w:tc>
        <w:tc>
          <w:tcPr>
            <w:tcW w:w="593" w:type="dxa"/>
            <w:shd w:val="clear" w:color="auto" w:fill="F2F2F2"/>
            <w:vAlign w:val="center"/>
          </w:tcPr>
          <w:p w14:paraId="737E2DDA" w14:textId="77777777" w:rsidR="002E5161" w:rsidRPr="00AF4F24" w:rsidRDefault="002E5161" w:rsidP="002E5161">
            <w:pPr>
              <w:pStyle w:val="UBUCuerpoTrabajo"/>
            </w:pPr>
          </w:p>
        </w:tc>
        <w:tc>
          <w:tcPr>
            <w:tcW w:w="593" w:type="dxa"/>
            <w:shd w:val="clear" w:color="auto" w:fill="F2F2F2"/>
            <w:vAlign w:val="center"/>
          </w:tcPr>
          <w:p w14:paraId="4AB1F9D5" w14:textId="77777777" w:rsidR="002E5161" w:rsidRPr="00AF4F24" w:rsidRDefault="002E5161" w:rsidP="002E5161">
            <w:pPr>
              <w:pStyle w:val="UBUCuerpoTrabajo"/>
            </w:pPr>
          </w:p>
        </w:tc>
        <w:tc>
          <w:tcPr>
            <w:tcW w:w="593" w:type="dxa"/>
            <w:shd w:val="clear" w:color="auto" w:fill="0075CA"/>
            <w:vAlign w:val="center"/>
          </w:tcPr>
          <w:p w14:paraId="28CA411D" w14:textId="77777777" w:rsidR="002E5161" w:rsidRPr="00AF4F24" w:rsidRDefault="002E5161" w:rsidP="002E5161">
            <w:pPr>
              <w:pStyle w:val="UBUCuerpoTrabajo"/>
            </w:pPr>
          </w:p>
        </w:tc>
        <w:tc>
          <w:tcPr>
            <w:tcW w:w="593" w:type="dxa"/>
            <w:shd w:val="clear" w:color="auto" w:fill="F2F2F2"/>
            <w:vAlign w:val="center"/>
          </w:tcPr>
          <w:p w14:paraId="7230BC1D" w14:textId="77777777" w:rsidR="002E5161" w:rsidRPr="00AF4F24" w:rsidRDefault="002E5161" w:rsidP="002E5161">
            <w:pPr>
              <w:pStyle w:val="UBUCuerpoTrabajo"/>
            </w:pPr>
          </w:p>
        </w:tc>
        <w:tc>
          <w:tcPr>
            <w:tcW w:w="593" w:type="dxa"/>
            <w:shd w:val="clear" w:color="auto" w:fill="F2F2F2"/>
            <w:vAlign w:val="center"/>
          </w:tcPr>
          <w:p w14:paraId="52ADA8C8" w14:textId="77777777" w:rsidR="002E5161" w:rsidRPr="00AF4F24" w:rsidRDefault="002E5161" w:rsidP="002E5161">
            <w:pPr>
              <w:pStyle w:val="UBUCuerpoTrabajo"/>
            </w:pPr>
          </w:p>
        </w:tc>
        <w:tc>
          <w:tcPr>
            <w:tcW w:w="593" w:type="dxa"/>
            <w:shd w:val="clear" w:color="auto" w:fill="F2F2F2"/>
            <w:vAlign w:val="center"/>
          </w:tcPr>
          <w:p w14:paraId="6B30F16C" w14:textId="77777777" w:rsidR="002E5161" w:rsidRPr="00AF4F24" w:rsidRDefault="002E5161" w:rsidP="002E5161">
            <w:pPr>
              <w:pStyle w:val="UBUCuerpoTrabajo"/>
            </w:pPr>
          </w:p>
        </w:tc>
        <w:tc>
          <w:tcPr>
            <w:tcW w:w="600" w:type="dxa"/>
            <w:shd w:val="clear" w:color="auto" w:fill="F2F2F2"/>
            <w:vAlign w:val="center"/>
          </w:tcPr>
          <w:p w14:paraId="4FAAA43C" w14:textId="77777777" w:rsidR="002E5161" w:rsidRPr="00AF4F24" w:rsidRDefault="002E5161" w:rsidP="002E5161">
            <w:pPr>
              <w:pStyle w:val="UBUCuerpoTrabajo"/>
            </w:pPr>
          </w:p>
        </w:tc>
        <w:tc>
          <w:tcPr>
            <w:tcW w:w="600" w:type="dxa"/>
            <w:shd w:val="clear" w:color="auto" w:fill="F2F2F2"/>
            <w:vAlign w:val="center"/>
          </w:tcPr>
          <w:p w14:paraId="606B7021" w14:textId="77777777" w:rsidR="002E5161" w:rsidRPr="00AF4F24" w:rsidRDefault="002E5161" w:rsidP="002E5161">
            <w:pPr>
              <w:pStyle w:val="UBUCuerpoTrabajo"/>
            </w:pPr>
          </w:p>
        </w:tc>
      </w:tr>
      <w:tr w:rsidR="002E5161" w:rsidRPr="00AF4F24" w14:paraId="2C6D1F55" w14:textId="77777777" w:rsidTr="000E27C9">
        <w:trPr>
          <w:trHeight w:val="340"/>
          <w:jc w:val="center"/>
        </w:trPr>
        <w:tc>
          <w:tcPr>
            <w:tcW w:w="869" w:type="dxa"/>
            <w:vAlign w:val="center"/>
          </w:tcPr>
          <w:p w14:paraId="2EC1384C" w14:textId="7F585DE4" w:rsidR="002E5161" w:rsidRPr="00A02E44" w:rsidRDefault="002E5161" w:rsidP="002E5161">
            <w:pPr>
              <w:pStyle w:val="UBUCuerpoTrabajo"/>
              <w:ind w:firstLine="0"/>
              <w:rPr>
                <w:b/>
                <w:bCs/>
              </w:rPr>
            </w:pPr>
            <w:r w:rsidRPr="00AF4F24">
              <w:rPr>
                <w:rFonts w:cs="Liberation Serif"/>
                <w:b/>
                <w:bCs/>
              </w:rPr>
              <w:t>#16</w:t>
            </w:r>
          </w:p>
        </w:tc>
        <w:tc>
          <w:tcPr>
            <w:tcW w:w="2728" w:type="dxa"/>
            <w:vAlign w:val="center"/>
          </w:tcPr>
          <w:p w14:paraId="459979F3" w14:textId="16801562" w:rsidR="002E5161" w:rsidRPr="00AF4F24" w:rsidRDefault="002E5161" w:rsidP="002E5161">
            <w:pPr>
              <w:pStyle w:val="UBUCuerpoTrabajo"/>
              <w:ind w:firstLine="0"/>
              <w:jc w:val="left"/>
            </w:pPr>
            <w:r w:rsidRPr="00AF4F24">
              <w:rPr>
                <w:rFonts w:cs="Liberation Serif"/>
              </w:rPr>
              <w:t>Revisar información sobre la BD.</w:t>
            </w:r>
          </w:p>
        </w:tc>
        <w:tc>
          <w:tcPr>
            <w:tcW w:w="593" w:type="dxa"/>
            <w:vAlign w:val="center"/>
          </w:tcPr>
          <w:p w14:paraId="2BE83DEA" w14:textId="77777777" w:rsidR="002E5161" w:rsidRPr="00AF4F24" w:rsidRDefault="002E5161" w:rsidP="002E5161">
            <w:pPr>
              <w:pStyle w:val="UBUCuerpoTrabajo"/>
            </w:pPr>
          </w:p>
        </w:tc>
        <w:tc>
          <w:tcPr>
            <w:tcW w:w="593" w:type="dxa"/>
            <w:vAlign w:val="center"/>
          </w:tcPr>
          <w:p w14:paraId="079BFD4C" w14:textId="77777777" w:rsidR="002E5161" w:rsidRPr="00AF4F24" w:rsidRDefault="002E5161" w:rsidP="002E5161">
            <w:pPr>
              <w:pStyle w:val="UBUCuerpoTrabajo"/>
            </w:pPr>
          </w:p>
        </w:tc>
        <w:tc>
          <w:tcPr>
            <w:tcW w:w="593" w:type="dxa"/>
            <w:vAlign w:val="center"/>
          </w:tcPr>
          <w:p w14:paraId="0651046F" w14:textId="77777777" w:rsidR="002E5161" w:rsidRPr="00AF4F24" w:rsidRDefault="002E5161" w:rsidP="002E5161">
            <w:pPr>
              <w:pStyle w:val="UBUCuerpoTrabajo"/>
            </w:pPr>
          </w:p>
        </w:tc>
        <w:tc>
          <w:tcPr>
            <w:tcW w:w="593" w:type="dxa"/>
            <w:vAlign w:val="center"/>
          </w:tcPr>
          <w:p w14:paraId="6D23D629" w14:textId="77777777" w:rsidR="002E5161" w:rsidRPr="00AF4F24" w:rsidRDefault="002E5161" w:rsidP="002E5161">
            <w:pPr>
              <w:pStyle w:val="UBUCuerpoTrabajo"/>
            </w:pPr>
          </w:p>
        </w:tc>
        <w:tc>
          <w:tcPr>
            <w:tcW w:w="593" w:type="dxa"/>
            <w:vAlign w:val="center"/>
          </w:tcPr>
          <w:p w14:paraId="12DBD9CF" w14:textId="77777777" w:rsidR="002E5161" w:rsidRPr="00AF4F24" w:rsidRDefault="002E5161" w:rsidP="002E5161">
            <w:pPr>
              <w:pStyle w:val="UBUCuerpoTrabajo"/>
            </w:pPr>
          </w:p>
        </w:tc>
        <w:tc>
          <w:tcPr>
            <w:tcW w:w="593" w:type="dxa"/>
            <w:vAlign w:val="center"/>
          </w:tcPr>
          <w:p w14:paraId="173F97DE" w14:textId="77777777" w:rsidR="002E5161" w:rsidRPr="00AF4F24" w:rsidRDefault="002E5161" w:rsidP="002E5161">
            <w:pPr>
              <w:pStyle w:val="UBUCuerpoTrabajo"/>
            </w:pPr>
          </w:p>
        </w:tc>
        <w:tc>
          <w:tcPr>
            <w:tcW w:w="593" w:type="dxa"/>
            <w:vAlign w:val="center"/>
          </w:tcPr>
          <w:p w14:paraId="7DB1E5EE" w14:textId="77777777" w:rsidR="002E5161" w:rsidRPr="00AF4F24" w:rsidRDefault="002E5161" w:rsidP="002E5161">
            <w:pPr>
              <w:pStyle w:val="UBUCuerpoTrabajo"/>
            </w:pPr>
          </w:p>
        </w:tc>
        <w:tc>
          <w:tcPr>
            <w:tcW w:w="593" w:type="dxa"/>
            <w:shd w:val="clear" w:color="auto" w:fill="E8F263"/>
            <w:vAlign w:val="center"/>
          </w:tcPr>
          <w:p w14:paraId="2CCEC3D6" w14:textId="77777777" w:rsidR="002E5161" w:rsidRPr="00AF4F24" w:rsidRDefault="002E5161" w:rsidP="002E5161">
            <w:pPr>
              <w:pStyle w:val="UBUCuerpoTrabajo"/>
            </w:pPr>
          </w:p>
        </w:tc>
        <w:tc>
          <w:tcPr>
            <w:tcW w:w="600" w:type="dxa"/>
            <w:vAlign w:val="center"/>
          </w:tcPr>
          <w:p w14:paraId="133BC3A2" w14:textId="77777777" w:rsidR="002E5161" w:rsidRPr="00AF4F24" w:rsidRDefault="002E5161" w:rsidP="002E5161">
            <w:pPr>
              <w:pStyle w:val="UBUCuerpoTrabajo"/>
            </w:pPr>
          </w:p>
        </w:tc>
        <w:tc>
          <w:tcPr>
            <w:tcW w:w="600" w:type="dxa"/>
            <w:vAlign w:val="center"/>
          </w:tcPr>
          <w:p w14:paraId="76CCDDFD" w14:textId="77777777" w:rsidR="002E5161" w:rsidRPr="00AF4F24" w:rsidRDefault="002E5161" w:rsidP="002E5161">
            <w:pPr>
              <w:pStyle w:val="UBUCuerpoTrabajo"/>
            </w:pPr>
          </w:p>
        </w:tc>
      </w:tr>
      <w:tr w:rsidR="002E5161" w:rsidRPr="00AF4F24" w14:paraId="613C0616" w14:textId="77777777" w:rsidTr="000E27C9">
        <w:trPr>
          <w:trHeight w:val="340"/>
          <w:jc w:val="center"/>
        </w:trPr>
        <w:tc>
          <w:tcPr>
            <w:tcW w:w="869" w:type="dxa"/>
            <w:shd w:val="clear" w:color="auto" w:fill="F2F2F2"/>
            <w:vAlign w:val="center"/>
          </w:tcPr>
          <w:p w14:paraId="7157D36C" w14:textId="6D5E1B8D" w:rsidR="002E5161" w:rsidRPr="00A02E44" w:rsidRDefault="002E5161" w:rsidP="002E5161">
            <w:pPr>
              <w:pStyle w:val="UBUCuerpoTrabajo"/>
              <w:ind w:firstLine="0"/>
              <w:rPr>
                <w:b/>
                <w:bCs/>
              </w:rPr>
            </w:pPr>
            <w:r w:rsidRPr="00AF4F24">
              <w:rPr>
                <w:rFonts w:cs="Liberation Serif"/>
                <w:b/>
                <w:bCs/>
              </w:rPr>
              <w:t>#17</w:t>
            </w:r>
          </w:p>
        </w:tc>
        <w:tc>
          <w:tcPr>
            <w:tcW w:w="2728" w:type="dxa"/>
            <w:shd w:val="clear" w:color="auto" w:fill="F2F2F2"/>
            <w:vAlign w:val="center"/>
          </w:tcPr>
          <w:p w14:paraId="5156C461" w14:textId="030230F4" w:rsidR="002E5161" w:rsidRPr="00AF4F24" w:rsidRDefault="002E5161" w:rsidP="002E5161">
            <w:pPr>
              <w:pStyle w:val="UBUCuerpoTrabajo"/>
              <w:ind w:firstLine="0"/>
              <w:jc w:val="left"/>
            </w:pPr>
            <w:r w:rsidRPr="00AF4F24">
              <w:rPr>
                <w:rFonts w:cs="Liberation Serif"/>
              </w:rPr>
              <w:t>Seleccionar la mejor BD para la app.</w:t>
            </w:r>
          </w:p>
        </w:tc>
        <w:tc>
          <w:tcPr>
            <w:tcW w:w="593" w:type="dxa"/>
            <w:shd w:val="clear" w:color="auto" w:fill="F2F2F2"/>
            <w:vAlign w:val="center"/>
          </w:tcPr>
          <w:p w14:paraId="08B897AE" w14:textId="77777777" w:rsidR="002E5161" w:rsidRPr="00AF4F24" w:rsidRDefault="002E5161" w:rsidP="002E5161">
            <w:pPr>
              <w:pStyle w:val="UBUCuerpoTrabajo"/>
            </w:pPr>
          </w:p>
        </w:tc>
        <w:tc>
          <w:tcPr>
            <w:tcW w:w="593" w:type="dxa"/>
            <w:shd w:val="clear" w:color="auto" w:fill="F2F2F2"/>
            <w:vAlign w:val="center"/>
          </w:tcPr>
          <w:p w14:paraId="2C9FAAE8" w14:textId="77777777" w:rsidR="002E5161" w:rsidRPr="00AF4F24" w:rsidRDefault="002E5161" w:rsidP="002E5161">
            <w:pPr>
              <w:pStyle w:val="UBUCuerpoTrabajo"/>
            </w:pPr>
          </w:p>
        </w:tc>
        <w:tc>
          <w:tcPr>
            <w:tcW w:w="593" w:type="dxa"/>
            <w:shd w:val="clear" w:color="auto" w:fill="F2F2F2"/>
            <w:vAlign w:val="center"/>
          </w:tcPr>
          <w:p w14:paraId="046C3EB5" w14:textId="77777777" w:rsidR="002E5161" w:rsidRPr="00AF4F24" w:rsidRDefault="002E5161" w:rsidP="002E5161">
            <w:pPr>
              <w:pStyle w:val="UBUCuerpoTrabajo"/>
            </w:pPr>
          </w:p>
        </w:tc>
        <w:tc>
          <w:tcPr>
            <w:tcW w:w="593" w:type="dxa"/>
            <w:shd w:val="clear" w:color="auto" w:fill="F2F2F2"/>
            <w:vAlign w:val="center"/>
          </w:tcPr>
          <w:p w14:paraId="47AE509D" w14:textId="77777777" w:rsidR="002E5161" w:rsidRPr="00AF4F24" w:rsidRDefault="002E5161" w:rsidP="002E5161">
            <w:pPr>
              <w:pStyle w:val="UBUCuerpoTrabajo"/>
            </w:pPr>
          </w:p>
        </w:tc>
        <w:tc>
          <w:tcPr>
            <w:tcW w:w="593" w:type="dxa"/>
            <w:shd w:val="clear" w:color="auto" w:fill="F2F2F2"/>
            <w:vAlign w:val="center"/>
          </w:tcPr>
          <w:p w14:paraId="05576CFB" w14:textId="77777777" w:rsidR="002E5161" w:rsidRPr="00AF4F24" w:rsidRDefault="002E5161" w:rsidP="002E5161">
            <w:pPr>
              <w:pStyle w:val="UBUCuerpoTrabajo"/>
            </w:pPr>
          </w:p>
        </w:tc>
        <w:tc>
          <w:tcPr>
            <w:tcW w:w="593" w:type="dxa"/>
            <w:shd w:val="clear" w:color="auto" w:fill="F2F2F2"/>
            <w:vAlign w:val="center"/>
          </w:tcPr>
          <w:p w14:paraId="05FC99C7" w14:textId="77777777" w:rsidR="002E5161" w:rsidRPr="00AF4F24" w:rsidRDefault="002E5161" w:rsidP="002E5161">
            <w:pPr>
              <w:pStyle w:val="UBUCuerpoTrabajo"/>
            </w:pPr>
          </w:p>
        </w:tc>
        <w:tc>
          <w:tcPr>
            <w:tcW w:w="593" w:type="dxa"/>
            <w:shd w:val="clear" w:color="auto" w:fill="F2F2F2"/>
            <w:vAlign w:val="center"/>
          </w:tcPr>
          <w:p w14:paraId="46A40A6F" w14:textId="77777777" w:rsidR="002E5161" w:rsidRPr="00AF4F24" w:rsidRDefault="002E5161" w:rsidP="002E5161">
            <w:pPr>
              <w:pStyle w:val="UBUCuerpoTrabajo"/>
            </w:pPr>
          </w:p>
        </w:tc>
        <w:tc>
          <w:tcPr>
            <w:tcW w:w="593" w:type="dxa"/>
            <w:shd w:val="clear" w:color="auto" w:fill="E8F263"/>
            <w:vAlign w:val="center"/>
          </w:tcPr>
          <w:p w14:paraId="1E31256F" w14:textId="77777777" w:rsidR="002E5161" w:rsidRPr="00AF4F24" w:rsidRDefault="002E5161" w:rsidP="002E5161">
            <w:pPr>
              <w:pStyle w:val="UBUCuerpoTrabajo"/>
            </w:pPr>
          </w:p>
        </w:tc>
        <w:tc>
          <w:tcPr>
            <w:tcW w:w="600" w:type="dxa"/>
            <w:shd w:val="clear" w:color="auto" w:fill="F2F2F2"/>
            <w:vAlign w:val="center"/>
          </w:tcPr>
          <w:p w14:paraId="5E75D662" w14:textId="77777777" w:rsidR="002E5161" w:rsidRPr="00AF4F24" w:rsidRDefault="002E5161" w:rsidP="002E5161">
            <w:pPr>
              <w:pStyle w:val="UBUCuerpoTrabajo"/>
            </w:pPr>
          </w:p>
        </w:tc>
        <w:tc>
          <w:tcPr>
            <w:tcW w:w="600" w:type="dxa"/>
            <w:shd w:val="clear" w:color="auto" w:fill="F2F2F2"/>
            <w:vAlign w:val="center"/>
          </w:tcPr>
          <w:p w14:paraId="69AE5D3E" w14:textId="77777777" w:rsidR="002E5161" w:rsidRPr="00AF4F24" w:rsidRDefault="002E5161" w:rsidP="002E5161">
            <w:pPr>
              <w:pStyle w:val="UBUCuerpoTrabajo"/>
            </w:pPr>
          </w:p>
        </w:tc>
      </w:tr>
      <w:tr w:rsidR="002E5161" w:rsidRPr="00AF4F24" w14:paraId="113DC7AD" w14:textId="77777777" w:rsidTr="000E27C9">
        <w:trPr>
          <w:trHeight w:val="321"/>
          <w:jc w:val="center"/>
        </w:trPr>
        <w:tc>
          <w:tcPr>
            <w:tcW w:w="869" w:type="dxa"/>
            <w:vAlign w:val="center"/>
          </w:tcPr>
          <w:p w14:paraId="56C26FC7" w14:textId="18BD777A" w:rsidR="002E5161" w:rsidRPr="00A02E44" w:rsidRDefault="002E5161" w:rsidP="002E5161">
            <w:pPr>
              <w:pStyle w:val="UBUCuerpoTrabajo"/>
              <w:ind w:firstLine="0"/>
              <w:rPr>
                <w:b/>
                <w:bCs/>
              </w:rPr>
            </w:pPr>
            <w:r w:rsidRPr="00AF4F24">
              <w:rPr>
                <w:rFonts w:cs="Liberation Serif"/>
                <w:b/>
                <w:bCs/>
              </w:rPr>
              <w:t>#18</w:t>
            </w:r>
          </w:p>
        </w:tc>
        <w:tc>
          <w:tcPr>
            <w:tcW w:w="2728" w:type="dxa"/>
            <w:vAlign w:val="center"/>
          </w:tcPr>
          <w:p w14:paraId="7C4713CF" w14:textId="27B2CA22" w:rsidR="002E5161" w:rsidRPr="00AF4F24" w:rsidRDefault="002E5161" w:rsidP="002E5161">
            <w:pPr>
              <w:pStyle w:val="UBUCuerpoTrabajo"/>
              <w:ind w:firstLine="0"/>
              <w:jc w:val="left"/>
            </w:pPr>
            <w:r w:rsidRPr="00AF4F24">
              <w:rPr>
                <w:rFonts w:cs="Liberation Serif"/>
              </w:rPr>
              <w:t>Conectar la BD y el servidor.</w:t>
            </w:r>
          </w:p>
        </w:tc>
        <w:tc>
          <w:tcPr>
            <w:tcW w:w="593" w:type="dxa"/>
            <w:vAlign w:val="center"/>
          </w:tcPr>
          <w:p w14:paraId="4DCFE954" w14:textId="77777777" w:rsidR="002E5161" w:rsidRPr="00AF4F24" w:rsidRDefault="002E5161" w:rsidP="002E5161">
            <w:pPr>
              <w:pStyle w:val="UBUCuerpoTrabajo"/>
            </w:pPr>
          </w:p>
        </w:tc>
        <w:tc>
          <w:tcPr>
            <w:tcW w:w="593" w:type="dxa"/>
            <w:vAlign w:val="center"/>
          </w:tcPr>
          <w:p w14:paraId="3C37228B" w14:textId="77777777" w:rsidR="002E5161" w:rsidRPr="00AF4F24" w:rsidRDefault="002E5161" w:rsidP="002E5161">
            <w:pPr>
              <w:pStyle w:val="UBUCuerpoTrabajo"/>
            </w:pPr>
          </w:p>
        </w:tc>
        <w:tc>
          <w:tcPr>
            <w:tcW w:w="593" w:type="dxa"/>
            <w:vAlign w:val="center"/>
          </w:tcPr>
          <w:p w14:paraId="2A34FEF9" w14:textId="77777777" w:rsidR="002E5161" w:rsidRPr="00AF4F24" w:rsidRDefault="002E5161" w:rsidP="002E5161">
            <w:pPr>
              <w:pStyle w:val="UBUCuerpoTrabajo"/>
            </w:pPr>
          </w:p>
        </w:tc>
        <w:tc>
          <w:tcPr>
            <w:tcW w:w="593" w:type="dxa"/>
            <w:shd w:val="clear" w:color="auto" w:fill="71D149"/>
            <w:vAlign w:val="center"/>
          </w:tcPr>
          <w:p w14:paraId="4E264D14" w14:textId="77777777" w:rsidR="002E5161" w:rsidRPr="00AF4F24" w:rsidRDefault="002E5161" w:rsidP="002E5161">
            <w:pPr>
              <w:pStyle w:val="UBUCuerpoTrabajo"/>
            </w:pPr>
          </w:p>
        </w:tc>
        <w:tc>
          <w:tcPr>
            <w:tcW w:w="593" w:type="dxa"/>
            <w:vAlign w:val="center"/>
          </w:tcPr>
          <w:p w14:paraId="2E67E211" w14:textId="77777777" w:rsidR="002E5161" w:rsidRPr="00AF4F24" w:rsidRDefault="002E5161" w:rsidP="002E5161">
            <w:pPr>
              <w:pStyle w:val="UBUCuerpoTrabajo"/>
            </w:pPr>
          </w:p>
        </w:tc>
        <w:tc>
          <w:tcPr>
            <w:tcW w:w="593" w:type="dxa"/>
            <w:vAlign w:val="center"/>
          </w:tcPr>
          <w:p w14:paraId="62586BEF" w14:textId="77777777" w:rsidR="002E5161" w:rsidRPr="00AF4F24" w:rsidRDefault="002E5161" w:rsidP="002E5161">
            <w:pPr>
              <w:pStyle w:val="UBUCuerpoTrabajo"/>
            </w:pPr>
          </w:p>
        </w:tc>
        <w:tc>
          <w:tcPr>
            <w:tcW w:w="593" w:type="dxa"/>
            <w:vAlign w:val="center"/>
          </w:tcPr>
          <w:p w14:paraId="75318DC8" w14:textId="77777777" w:rsidR="002E5161" w:rsidRPr="00AF4F24" w:rsidRDefault="002E5161" w:rsidP="002E5161">
            <w:pPr>
              <w:pStyle w:val="UBUCuerpoTrabajo"/>
            </w:pPr>
          </w:p>
        </w:tc>
        <w:tc>
          <w:tcPr>
            <w:tcW w:w="593" w:type="dxa"/>
            <w:shd w:val="clear" w:color="auto" w:fill="auto"/>
            <w:vAlign w:val="center"/>
          </w:tcPr>
          <w:p w14:paraId="09192952" w14:textId="77777777" w:rsidR="002E5161" w:rsidRPr="00AF4F24" w:rsidRDefault="002E5161" w:rsidP="002E5161">
            <w:pPr>
              <w:pStyle w:val="UBUCuerpoTrabajo"/>
            </w:pPr>
          </w:p>
        </w:tc>
        <w:tc>
          <w:tcPr>
            <w:tcW w:w="600" w:type="dxa"/>
            <w:vAlign w:val="center"/>
          </w:tcPr>
          <w:p w14:paraId="2552E56A" w14:textId="77777777" w:rsidR="002E5161" w:rsidRPr="00AF4F24" w:rsidRDefault="002E5161" w:rsidP="002E5161">
            <w:pPr>
              <w:pStyle w:val="UBUCuerpoTrabajo"/>
            </w:pPr>
          </w:p>
        </w:tc>
        <w:tc>
          <w:tcPr>
            <w:tcW w:w="600" w:type="dxa"/>
            <w:vAlign w:val="center"/>
          </w:tcPr>
          <w:p w14:paraId="7837D6F1" w14:textId="77777777" w:rsidR="002E5161" w:rsidRPr="00AF4F24" w:rsidRDefault="002E5161" w:rsidP="002E5161">
            <w:pPr>
              <w:pStyle w:val="UBUCuerpoTrabajo"/>
            </w:pPr>
          </w:p>
        </w:tc>
      </w:tr>
      <w:tr w:rsidR="002E5161" w:rsidRPr="00AF4F24" w14:paraId="7B6BCC77" w14:textId="77777777" w:rsidTr="000E27C9">
        <w:trPr>
          <w:trHeight w:val="321"/>
          <w:jc w:val="center"/>
        </w:trPr>
        <w:tc>
          <w:tcPr>
            <w:tcW w:w="869" w:type="dxa"/>
            <w:shd w:val="clear" w:color="auto" w:fill="F2F2F2"/>
            <w:vAlign w:val="center"/>
          </w:tcPr>
          <w:p w14:paraId="0A21EF86" w14:textId="785E6C1F" w:rsidR="002E5161" w:rsidRPr="00AF4F24" w:rsidRDefault="002E5161" w:rsidP="002E5161">
            <w:pPr>
              <w:pStyle w:val="UBUCuerpoTrabajo"/>
              <w:ind w:firstLine="0"/>
              <w:rPr>
                <w:rFonts w:cs="Liberation Serif"/>
                <w:b/>
                <w:bCs/>
              </w:rPr>
            </w:pPr>
            <w:r w:rsidRPr="00AF4F24">
              <w:rPr>
                <w:rFonts w:cs="Liberation Serif"/>
                <w:b/>
                <w:bCs/>
              </w:rPr>
              <w:t>#19</w:t>
            </w:r>
          </w:p>
        </w:tc>
        <w:tc>
          <w:tcPr>
            <w:tcW w:w="2728" w:type="dxa"/>
            <w:shd w:val="clear" w:color="auto" w:fill="F2F2F2"/>
            <w:vAlign w:val="center"/>
          </w:tcPr>
          <w:p w14:paraId="52EE9995" w14:textId="57B6E880" w:rsidR="002E5161" w:rsidRPr="00AF4F24" w:rsidRDefault="002E5161" w:rsidP="002E5161">
            <w:pPr>
              <w:pStyle w:val="UBUCuerpoTrabajo"/>
              <w:ind w:firstLine="0"/>
              <w:jc w:val="left"/>
              <w:rPr>
                <w:rFonts w:cs="Liberation Serif"/>
              </w:rPr>
            </w:pPr>
            <w:r w:rsidRPr="00AF4F24">
              <w:rPr>
                <w:rFonts w:cs="Liberation Serif"/>
              </w:rPr>
              <w:t>Buscar ideas para la app.</w:t>
            </w:r>
          </w:p>
        </w:tc>
        <w:tc>
          <w:tcPr>
            <w:tcW w:w="593" w:type="dxa"/>
            <w:shd w:val="clear" w:color="auto" w:fill="F2F2F2"/>
            <w:vAlign w:val="center"/>
          </w:tcPr>
          <w:p w14:paraId="2686C1EC" w14:textId="77777777" w:rsidR="002E5161" w:rsidRPr="00AF4F24" w:rsidRDefault="002E5161" w:rsidP="002E5161">
            <w:pPr>
              <w:pStyle w:val="UBUCuerpoTrabajo"/>
            </w:pPr>
          </w:p>
        </w:tc>
        <w:tc>
          <w:tcPr>
            <w:tcW w:w="593" w:type="dxa"/>
            <w:shd w:val="clear" w:color="auto" w:fill="F2F2F2"/>
            <w:vAlign w:val="center"/>
          </w:tcPr>
          <w:p w14:paraId="1ACA3794" w14:textId="77777777" w:rsidR="002E5161" w:rsidRPr="00AF4F24" w:rsidRDefault="002E5161" w:rsidP="002E5161">
            <w:pPr>
              <w:pStyle w:val="UBUCuerpoTrabajo"/>
            </w:pPr>
          </w:p>
        </w:tc>
        <w:tc>
          <w:tcPr>
            <w:tcW w:w="593" w:type="dxa"/>
            <w:shd w:val="clear" w:color="auto" w:fill="F2F2F2"/>
            <w:vAlign w:val="center"/>
          </w:tcPr>
          <w:p w14:paraId="5AC2EF1F" w14:textId="77777777" w:rsidR="002E5161" w:rsidRPr="00AF4F24" w:rsidRDefault="002E5161" w:rsidP="002E5161">
            <w:pPr>
              <w:pStyle w:val="UBUCuerpoTrabajo"/>
            </w:pPr>
          </w:p>
        </w:tc>
        <w:tc>
          <w:tcPr>
            <w:tcW w:w="593" w:type="dxa"/>
            <w:shd w:val="clear" w:color="auto" w:fill="F2F2F2"/>
            <w:vAlign w:val="center"/>
          </w:tcPr>
          <w:p w14:paraId="035C679C" w14:textId="77777777" w:rsidR="002E5161" w:rsidRPr="00AF4F24" w:rsidRDefault="002E5161" w:rsidP="002E5161">
            <w:pPr>
              <w:pStyle w:val="UBUCuerpoTrabajo"/>
            </w:pPr>
          </w:p>
        </w:tc>
        <w:tc>
          <w:tcPr>
            <w:tcW w:w="593" w:type="dxa"/>
            <w:shd w:val="clear" w:color="auto" w:fill="F2F2F2"/>
            <w:vAlign w:val="center"/>
          </w:tcPr>
          <w:p w14:paraId="0AFF7C01" w14:textId="77777777" w:rsidR="002E5161" w:rsidRPr="00AF4F24" w:rsidRDefault="002E5161" w:rsidP="002E5161">
            <w:pPr>
              <w:pStyle w:val="UBUCuerpoTrabajo"/>
            </w:pPr>
          </w:p>
        </w:tc>
        <w:tc>
          <w:tcPr>
            <w:tcW w:w="593" w:type="dxa"/>
            <w:shd w:val="clear" w:color="auto" w:fill="F2F2F2"/>
            <w:vAlign w:val="center"/>
          </w:tcPr>
          <w:p w14:paraId="0644EBE9" w14:textId="77777777" w:rsidR="002E5161" w:rsidRPr="00AF4F24" w:rsidRDefault="002E5161" w:rsidP="002E5161">
            <w:pPr>
              <w:pStyle w:val="UBUCuerpoTrabajo"/>
            </w:pPr>
          </w:p>
        </w:tc>
        <w:tc>
          <w:tcPr>
            <w:tcW w:w="593" w:type="dxa"/>
            <w:shd w:val="clear" w:color="auto" w:fill="F2F2F2"/>
            <w:vAlign w:val="center"/>
          </w:tcPr>
          <w:p w14:paraId="1D1B104E" w14:textId="77777777" w:rsidR="002E5161" w:rsidRPr="00AF4F24" w:rsidRDefault="002E5161" w:rsidP="002E5161">
            <w:pPr>
              <w:pStyle w:val="UBUCuerpoTrabajo"/>
            </w:pPr>
          </w:p>
        </w:tc>
        <w:tc>
          <w:tcPr>
            <w:tcW w:w="593" w:type="dxa"/>
            <w:shd w:val="clear" w:color="auto" w:fill="E8F263"/>
            <w:vAlign w:val="center"/>
          </w:tcPr>
          <w:p w14:paraId="324D3ED4" w14:textId="77777777" w:rsidR="002E5161" w:rsidRPr="00AF4F24" w:rsidRDefault="002E5161" w:rsidP="002E5161">
            <w:pPr>
              <w:pStyle w:val="UBUCuerpoTrabajo"/>
            </w:pPr>
          </w:p>
        </w:tc>
        <w:tc>
          <w:tcPr>
            <w:tcW w:w="600" w:type="dxa"/>
            <w:shd w:val="clear" w:color="auto" w:fill="F2F2F2"/>
            <w:vAlign w:val="center"/>
          </w:tcPr>
          <w:p w14:paraId="58701139" w14:textId="77777777" w:rsidR="002E5161" w:rsidRPr="00AF4F24" w:rsidRDefault="002E5161" w:rsidP="002E5161">
            <w:pPr>
              <w:pStyle w:val="UBUCuerpoTrabajo"/>
            </w:pPr>
          </w:p>
        </w:tc>
        <w:tc>
          <w:tcPr>
            <w:tcW w:w="600" w:type="dxa"/>
            <w:shd w:val="clear" w:color="auto" w:fill="F2F2F2"/>
            <w:vAlign w:val="center"/>
          </w:tcPr>
          <w:p w14:paraId="5E51991D" w14:textId="77777777" w:rsidR="002E5161" w:rsidRPr="00AF4F24" w:rsidRDefault="002E5161" w:rsidP="002E5161">
            <w:pPr>
              <w:pStyle w:val="UBUCuerpoTrabajo"/>
            </w:pPr>
          </w:p>
        </w:tc>
      </w:tr>
      <w:tr w:rsidR="002E5161" w:rsidRPr="00AF4F24" w14:paraId="137E14C9" w14:textId="77777777" w:rsidTr="000E27C9">
        <w:trPr>
          <w:trHeight w:val="321"/>
          <w:jc w:val="center"/>
        </w:trPr>
        <w:tc>
          <w:tcPr>
            <w:tcW w:w="869" w:type="dxa"/>
            <w:vAlign w:val="center"/>
          </w:tcPr>
          <w:p w14:paraId="718FF6C0" w14:textId="390CF18B" w:rsidR="002E5161" w:rsidRPr="00AF4F24" w:rsidRDefault="002E5161" w:rsidP="002E5161">
            <w:pPr>
              <w:pStyle w:val="UBUCuerpoTrabajo"/>
              <w:ind w:firstLine="0"/>
              <w:rPr>
                <w:rFonts w:cs="Liberation Serif"/>
                <w:b/>
                <w:bCs/>
              </w:rPr>
            </w:pPr>
            <w:r w:rsidRPr="00AF4F24">
              <w:rPr>
                <w:rFonts w:cs="Liberation Serif"/>
                <w:b/>
                <w:bCs/>
              </w:rPr>
              <w:t>#20</w:t>
            </w:r>
          </w:p>
        </w:tc>
        <w:tc>
          <w:tcPr>
            <w:tcW w:w="2728" w:type="dxa"/>
            <w:vAlign w:val="center"/>
          </w:tcPr>
          <w:p w14:paraId="3AFA17F7" w14:textId="1C041DA7" w:rsidR="002E5161" w:rsidRPr="00AF4F24" w:rsidRDefault="002E5161" w:rsidP="002E5161">
            <w:pPr>
              <w:pStyle w:val="UBUCuerpoTrabajo"/>
              <w:ind w:firstLine="0"/>
              <w:jc w:val="left"/>
              <w:rPr>
                <w:rFonts w:cs="Liberation Serif"/>
              </w:rPr>
            </w:pPr>
            <w:r w:rsidRPr="00AF4F24">
              <w:rPr>
                <w:rFonts w:cs="Liberation Serif"/>
              </w:rPr>
              <w:t xml:space="preserve">Crear prototipo inicial. </w:t>
            </w:r>
          </w:p>
        </w:tc>
        <w:tc>
          <w:tcPr>
            <w:tcW w:w="593" w:type="dxa"/>
            <w:vAlign w:val="center"/>
          </w:tcPr>
          <w:p w14:paraId="27762E15" w14:textId="77777777" w:rsidR="002E5161" w:rsidRPr="00AF4F24" w:rsidRDefault="002E5161" w:rsidP="002E5161">
            <w:pPr>
              <w:pStyle w:val="UBUCuerpoTrabajo"/>
            </w:pPr>
          </w:p>
        </w:tc>
        <w:tc>
          <w:tcPr>
            <w:tcW w:w="593" w:type="dxa"/>
            <w:vAlign w:val="center"/>
          </w:tcPr>
          <w:p w14:paraId="7BD29CD0" w14:textId="77777777" w:rsidR="002E5161" w:rsidRPr="00AF4F24" w:rsidRDefault="002E5161" w:rsidP="002E5161">
            <w:pPr>
              <w:pStyle w:val="UBUCuerpoTrabajo"/>
            </w:pPr>
          </w:p>
        </w:tc>
        <w:tc>
          <w:tcPr>
            <w:tcW w:w="593" w:type="dxa"/>
            <w:vAlign w:val="center"/>
          </w:tcPr>
          <w:p w14:paraId="59D6D8D0" w14:textId="77777777" w:rsidR="002E5161" w:rsidRPr="00AF4F24" w:rsidRDefault="002E5161" w:rsidP="002E5161">
            <w:pPr>
              <w:pStyle w:val="UBUCuerpoTrabajo"/>
            </w:pPr>
          </w:p>
        </w:tc>
        <w:tc>
          <w:tcPr>
            <w:tcW w:w="593" w:type="dxa"/>
            <w:vAlign w:val="center"/>
          </w:tcPr>
          <w:p w14:paraId="22488A24" w14:textId="77777777" w:rsidR="002E5161" w:rsidRPr="00AF4F24" w:rsidRDefault="002E5161" w:rsidP="002E5161">
            <w:pPr>
              <w:pStyle w:val="UBUCuerpoTrabajo"/>
            </w:pPr>
          </w:p>
        </w:tc>
        <w:tc>
          <w:tcPr>
            <w:tcW w:w="593" w:type="dxa"/>
            <w:shd w:val="clear" w:color="auto" w:fill="0075CA"/>
            <w:vAlign w:val="center"/>
          </w:tcPr>
          <w:p w14:paraId="53E8541B" w14:textId="77777777" w:rsidR="002E5161" w:rsidRPr="00AF4F24" w:rsidRDefault="002E5161" w:rsidP="002E5161">
            <w:pPr>
              <w:pStyle w:val="UBUCuerpoTrabajo"/>
            </w:pPr>
          </w:p>
        </w:tc>
        <w:tc>
          <w:tcPr>
            <w:tcW w:w="593" w:type="dxa"/>
            <w:vAlign w:val="center"/>
          </w:tcPr>
          <w:p w14:paraId="12EF5F29" w14:textId="77777777" w:rsidR="002E5161" w:rsidRPr="00AF4F24" w:rsidRDefault="002E5161" w:rsidP="002E5161">
            <w:pPr>
              <w:pStyle w:val="UBUCuerpoTrabajo"/>
            </w:pPr>
          </w:p>
        </w:tc>
        <w:tc>
          <w:tcPr>
            <w:tcW w:w="593" w:type="dxa"/>
            <w:vAlign w:val="center"/>
          </w:tcPr>
          <w:p w14:paraId="04226916" w14:textId="77777777" w:rsidR="002E5161" w:rsidRPr="00AF4F24" w:rsidRDefault="002E5161" w:rsidP="002E5161">
            <w:pPr>
              <w:pStyle w:val="UBUCuerpoTrabajo"/>
            </w:pPr>
          </w:p>
        </w:tc>
        <w:tc>
          <w:tcPr>
            <w:tcW w:w="593" w:type="dxa"/>
            <w:shd w:val="clear" w:color="auto" w:fill="auto"/>
            <w:vAlign w:val="center"/>
          </w:tcPr>
          <w:p w14:paraId="37262585" w14:textId="77777777" w:rsidR="002E5161" w:rsidRPr="00AF4F24" w:rsidRDefault="002E5161" w:rsidP="002E5161">
            <w:pPr>
              <w:pStyle w:val="UBUCuerpoTrabajo"/>
            </w:pPr>
          </w:p>
        </w:tc>
        <w:tc>
          <w:tcPr>
            <w:tcW w:w="600" w:type="dxa"/>
            <w:vAlign w:val="center"/>
          </w:tcPr>
          <w:p w14:paraId="4D7A1F74" w14:textId="77777777" w:rsidR="002E5161" w:rsidRPr="00AF4F24" w:rsidRDefault="002E5161" w:rsidP="002E5161">
            <w:pPr>
              <w:pStyle w:val="UBUCuerpoTrabajo"/>
            </w:pPr>
          </w:p>
        </w:tc>
        <w:tc>
          <w:tcPr>
            <w:tcW w:w="600" w:type="dxa"/>
            <w:vAlign w:val="center"/>
          </w:tcPr>
          <w:p w14:paraId="6115918F" w14:textId="77777777" w:rsidR="002E5161" w:rsidRPr="00AF4F24" w:rsidRDefault="002E5161" w:rsidP="002E5161">
            <w:pPr>
              <w:pStyle w:val="UBUCuerpoTrabajo"/>
            </w:pPr>
          </w:p>
        </w:tc>
      </w:tr>
      <w:tr w:rsidR="002E5161" w:rsidRPr="00AF4F24" w14:paraId="11240FCD" w14:textId="77777777" w:rsidTr="000E27C9">
        <w:trPr>
          <w:trHeight w:val="321"/>
          <w:jc w:val="center"/>
        </w:trPr>
        <w:tc>
          <w:tcPr>
            <w:tcW w:w="869" w:type="dxa"/>
            <w:shd w:val="clear" w:color="auto" w:fill="F2F2F2"/>
            <w:vAlign w:val="center"/>
          </w:tcPr>
          <w:p w14:paraId="66F023D5" w14:textId="3F203BEE" w:rsidR="002E5161" w:rsidRPr="00AF4F24" w:rsidRDefault="002E5161" w:rsidP="002E5161">
            <w:pPr>
              <w:pStyle w:val="UBUCuerpoTrabajo"/>
              <w:ind w:firstLine="0"/>
              <w:rPr>
                <w:rFonts w:cs="Liberation Serif"/>
                <w:b/>
                <w:bCs/>
              </w:rPr>
            </w:pPr>
            <w:r w:rsidRPr="00AF4F24">
              <w:rPr>
                <w:rFonts w:cs="Liberation Serif"/>
                <w:b/>
                <w:bCs/>
              </w:rPr>
              <w:t>#21</w:t>
            </w:r>
          </w:p>
        </w:tc>
        <w:tc>
          <w:tcPr>
            <w:tcW w:w="2728" w:type="dxa"/>
            <w:shd w:val="clear" w:color="auto" w:fill="F2F2F2"/>
            <w:vAlign w:val="center"/>
          </w:tcPr>
          <w:p w14:paraId="259B80CA" w14:textId="0F9B093E" w:rsidR="002E5161" w:rsidRPr="00AF4F24" w:rsidRDefault="002E5161" w:rsidP="002E5161">
            <w:pPr>
              <w:pStyle w:val="UBUCuerpoTrabajo"/>
              <w:ind w:firstLine="0"/>
              <w:jc w:val="left"/>
              <w:rPr>
                <w:rFonts w:cs="Liberation Serif"/>
              </w:rPr>
            </w:pPr>
            <w:r w:rsidRPr="00AF4F24">
              <w:rPr>
                <w:rFonts w:cs="Liberation Serif"/>
              </w:rPr>
              <w:t>Testear la base de datos.</w:t>
            </w:r>
          </w:p>
        </w:tc>
        <w:tc>
          <w:tcPr>
            <w:tcW w:w="593" w:type="dxa"/>
            <w:shd w:val="clear" w:color="auto" w:fill="F2F2F2"/>
            <w:vAlign w:val="center"/>
          </w:tcPr>
          <w:p w14:paraId="59A89A20" w14:textId="77777777" w:rsidR="002E5161" w:rsidRPr="00AF4F24" w:rsidRDefault="002E5161" w:rsidP="002E5161">
            <w:pPr>
              <w:pStyle w:val="UBUCuerpoTrabajo"/>
            </w:pPr>
          </w:p>
        </w:tc>
        <w:tc>
          <w:tcPr>
            <w:tcW w:w="593" w:type="dxa"/>
            <w:shd w:val="clear" w:color="auto" w:fill="F2F2F2"/>
            <w:vAlign w:val="center"/>
          </w:tcPr>
          <w:p w14:paraId="342DA82D" w14:textId="77777777" w:rsidR="002E5161" w:rsidRPr="00AF4F24" w:rsidRDefault="002E5161" w:rsidP="002E5161">
            <w:pPr>
              <w:pStyle w:val="UBUCuerpoTrabajo"/>
            </w:pPr>
          </w:p>
        </w:tc>
        <w:tc>
          <w:tcPr>
            <w:tcW w:w="593" w:type="dxa"/>
            <w:shd w:val="clear" w:color="auto" w:fill="F2F2F2"/>
            <w:vAlign w:val="center"/>
          </w:tcPr>
          <w:p w14:paraId="56998510" w14:textId="77777777" w:rsidR="002E5161" w:rsidRPr="00AF4F24" w:rsidRDefault="002E5161" w:rsidP="002E5161">
            <w:pPr>
              <w:pStyle w:val="UBUCuerpoTrabajo"/>
            </w:pPr>
          </w:p>
        </w:tc>
        <w:tc>
          <w:tcPr>
            <w:tcW w:w="593" w:type="dxa"/>
            <w:shd w:val="clear" w:color="auto" w:fill="F2F2F2"/>
            <w:vAlign w:val="center"/>
          </w:tcPr>
          <w:p w14:paraId="5A9291ED" w14:textId="77777777" w:rsidR="002E5161" w:rsidRPr="00AF4F24" w:rsidRDefault="002E5161" w:rsidP="002E5161">
            <w:pPr>
              <w:pStyle w:val="UBUCuerpoTrabajo"/>
            </w:pPr>
          </w:p>
        </w:tc>
        <w:tc>
          <w:tcPr>
            <w:tcW w:w="593" w:type="dxa"/>
            <w:shd w:val="clear" w:color="auto" w:fill="F2F2F2"/>
            <w:vAlign w:val="center"/>
          </w:tcPr>
          <w:p w14:paraId="43F50624" w14:textId="77777777" w:rsidR="002E5161" w:rsidRPr="00AF4F24" w:rsidRDefault="002E5161" w:rsidP="002E5161">
            <w:pPr>
              <w:pStyle w:val="UBUCuerpoTrabajo"/>
            </w:pPr>
          </w:p>
        </w:tc>
        <w:tc>
          <w:tcPr>
            <w:tcW w:w="593" w:type="dxa"/>
            <w:shd w:val="clear" w:color="auto" w:fill="F2F2F2"/>
            <w:vAlign w:val="center"/>
          </w:tcPr>
          <w:p w14:paraId="29F97323" w14:textId="77777777" w:rsidR="002E5161" w:rsidRPr="00AF4F24" w:rsidRDefault="002E5161" w:rsidP="002E5161">
            <w:pPr>
              <w:pStyle w:val="UBUCuerpoTrabajo"/>
            </w:pPr>
          </w:p>
        </w:tc>
        <w:tc>
          <w:tcPr>
            <w:tcW w:w="593" w:type="dxa"/>
            <w:shd w:val="clear" w:color="auto" w:fill="F2F2F2"/>
            <w:vAlign w:val="center"/>
          </w:tcPr>
          <w:p w14:paraId="61C2DA4F" w14:textId="77777777" w:rsidR="002E5161" w:rsidRPr="00AF4F24" w:rsidRDefault="002E5161" w:rsidP="002E5161">
            <w:pPr>
              <w:pStyle w:val="UBUCuerpoTrabajo"/>
            </w:pPr>
          </w:p>
        </w:tc>
        <w:tc>
          <w:tcPr>
            <w:tcW w:w="593" w:type="dxa"/>
            <w:shd w:val="clear" w:color="auto" w:fill="F2F2F2"/>
            <w:vAlign w:val="center"/>
          </w:tcPr>
          <w:p w14:paraId="0B3DE550" w14:textId="77777777" w:rsidR="002E5161" w:rsidRPr="00AF4F24" w:rsidRDefault="002E5161" w:rsidP="002E5161">
            <w:pPr>
              <w:pStyle w:val="UBUCuerpoTrabajo"/>
            </w:pPr>
          </w:p>
        </w:tc>
        <w:tc>
          <w:tcPr>
            <w:tcW w:w="600" w:type="dxa"/>
            <w:shd w:val="clear" w:color="auto" w:fill="F2F2F2"/>
            <w:vAlign w:val="center"/>
          </w:tcPr>
          <w:p w14:paraId="6092F505" w14:textId="77777777" w:rsidR="002E5161" w:rsidRPr="00AF4F24" w:rsidRDefault="002E5161" w:rsidP="002E5161">
            <w:pPr>
              <w:pStyle w:val="UBUCuerpoTrabajo"/>
            </w:pPr>
          </w:p>
        </w:tc>
        <w:tc>
          <w:tcPr>
            <w:tcW w:w="600" w:type="dxa"/>
            <w:shd w:val="clear" w:color="auto" w:fill="FBCA04"/>
            <w:vAlign w:val="center"/>
          </w:tcPr>
          <w:p w14:paraId="00CE9B2F" w14:textId="77777777" w:rsidR="002E5161" w:rsidRPr="00AF4F24" w:rsidRDefault="002E5161" w:rsidP="002E5161">
            <w:pPr>
              <w:pStyle w:val="UBUCuerpoTrabajo"/>
            </w:pPr>
          </w:p>
        </w:tc>
      </w:tr>
      <w:tr w:rsidR="002E5161" w:rsidRPr="00AF4F24" w14:paraId="021FADAF" w14:textId="77777777" w:rsidTr="000E27C9">
        <w:trPr>
          <w:trHeight w:val="321"/>
          <w:jc w:val="center"/>
        </w:trPr>
        <w:tc>
          <w:tcPr>
            <w:tcW w:w="869" w:type="dxa"/>
            <w:vAlign w:val="center"/>
          </w:tcPr>
          <w:p w14:paraId="2F7EE804" w14:textId="25CC29C4" w:rsidR="002E5161" w:rsidRPr="00AF4F24" w:rsidRDefault="002E5161" w:rsidP="002E5161">
            <w:pPr>
              <w:pStyle w:val="UBUCuerpoTrabajo"/>
              <w:ind w:firstLine="0"/>
              <w:rPr>
                <w:rFonts w:cs="Liberation Serif"/>
                <w:b/>
                <w:bCs/>
              </w:rPr>
            </w:pPr>
            <w:r w:rsidRPr="00AF4F24">
              <w:rPr>
                <w:rFonts w:cs="Liberation Serif"/>
                <w:b/>
                <w:bCs/>
              </w:rPr>
              <w:t>#22</w:t>
            </w:r>
          </w:p>
        </w:tc>
        <w:tc>
          <w:tcPr>
            <w:tcW w:w="2728" w:type="dxa"/>
            <w:vAlign w:val="center"/>
          </w:tcPr>
          <w:p w14:paraId="3297BDCE" w14:textId="387B6B10" w:rsidR="002E5161" w:rsidRPr="00AF4F24" w:rsidRDefault="002E5161" w:rsidP="002E5161">
            <w:pPr>
              <w:pStyle w:val="UBUCuerpoTrabajo"/>
              <w:ind w:firstLine="0"/>
              <w:jc w:val="left"/>
              <w:rPr>
                <w:rFonts w:cs="Liberation Serif"/>
              </w:rPr>
            </w:pPr>
            <w:r w:rsidRPr="00AF4F24">
              <w:rPr>
                <w:rFonts w:cs="Liberation Serif"/>
              </w:rPr>
              <w:t>Instalar MySQL.</w:t>
            </w:r>
          </w:p>
        </w:tc>
        <w:tc>
          <w:tcPr>
            <w:tcW w:w="593" w:type="dxa"/>
            <w:vAlign w:val="center"/>
          </w:tcPr>
          <w:p w14:paraId="02594997" w14:textId="77777777" w:rsidR="002E5161" w:rsidRPr="00AF4F24" w:rsidRDefault="002E5161" w:rsidP="002E5161">
            <w:pPr>
              <w:pStyle w:val="UBUCuerpoTrabajo"/>
            </w:pPr>
          </w:p>
        </w:tc>
        <w:tc>
          <w:tcPr>
            <w:tcW w:w="593" w:type="dxa"/>
            <w:shd w:val="clear" w:color="auto" w:fill="BFDADC"/>
            <w:vAlign w:val="center"/>
          </w:tcPr>
          <w:p w14:paraId="3668D519" w14:textId="77777777" w:rsidR="002E5161" w:rsidRPr="00AF4F24" w:rsidRDefault="002E5161" w:rsidP="002E5161">
            <w:pPr>
              <w:pStyle w:val="UBUCuerpoTrabajo"/>
            </w:pPr>
          </w:p>
        </w:tc>
        <w:tc>
          <w:tcPr>
            <w:tcW w:w="593" w:type="dxa"/>
            <w:vAlign w:val="center"/>
          </w:tcPr>
          <w:p w14:paraId="6EC3FADC" w14:textId="77777777" w:rsidR="002E5161" w:rsidRPr="00AF4F24" w:rsidRDefault="002E5161" w:rsidP="002E5161">
            <w:pPr>
              <w:pStyle w:val="UBUCuerpoTrabajo"/>
            </w:pPr>
          </w:p>
        </w:tc>
        <w:tc>
          <w:tcPr>
            <w:tcW w:w="593" w:type="dxa"/>
            <w:vAlign w:val="center"/>
          </w:tcPr>
          <w:p w14:paraId="6F7BA9C1" w14:textId="77777777" w:rsidR="002E5161" w:rsidRPr="00AF4F24" w:rsidRDefault="002E5161" w:rsidP="002E5161">
            <w:pPr>
              <w:pStyle w:val="UBUCuerpoTrabajo"/>
            </w:pPr>
          </w:p>
        </w:tc>
        <w:tc>
          <w:tcPr>
            <w:tcW w:w="593" w:type="dxa"/>
            <w:vAlign w:val="center"/>
          </w:tcPr>
          <w:p w14:paraId="762C373D" w14:textId="77777777" w:rsidR="002E5161" w:rsidRPr="00AF4F24" w:rsidRDefault="002E5161" w:rsidP="002E5161">
            <w:pPr>
              <w:pStyle w:val="UBUCuerpoTrabajo"/>
            </w:pPr>
          </w:p>
        </w:tc>
        <w:tc>
          <w:tcPr>
            <w:tcW w:w="593" w:type="dxa"/>
            <w:vAlign w:val="center"/>
          </w:tcPr>
          <w:p w14:paraId="19500F2E" w14:textId="77777777" w:rsidR="002E5161" w:rsidRPr="00AF4F24" w:rsidRDefault="002E5161" w:rsidP="002E5161">
            <w:pPr>
              <w:pStyle w:val="UBUCuerpoTrabajo"/>
            </w:pPr>
          </w:p>
        </w:tc>
        <w:tc>
          <w:tcPr>
            <w:tcW w:w="593" w:type="dxa"/>
            <w:shd w:val="clear" w:color="auto" w:fill="D4C5F9"/>
            <w:vAlign w:val="center"/>
          </w:tcPr>
          <w:p w14:paraId="2F632078" w14:textId="77777777" w:rsidR="002E5161" w:rsidRPr="00AF4F24" w:rsidRDefault="002E5161" w:rsidP="002E5161">
            <w:pPr>
              <w:pStyle w:val="UBUCuerpoTrabajo"/>
            </w:pPr>
          </w:p>
        </w:tc>
        <w:tc>
          <w:tcPr>
            <w:tcW w:w="593" w:type="dxa"/>
            <w:shd w:val="clear" w:color="auto" w:fill="auto"/>
            <w:vAlign w:val="center"/>
          </w:tcPr>
          <w:p w14:paraId="08E15D62" w14:textId="77777777" w:rsidR="002E5161" w:rsidRPr="00AF4F24" w:rsidRDefault="002E5161" w:rsidP="002E5161">
            <w:pPr>
              <w:pStyle w:val="UBUCuerpoTrabajo"/>
            </w:pPr>
          </w:p>
        </w:tc>
        <w:tc>
          <w:tcPr>
            <w:tcW w:w="600" w:type="dxa"/>
            <w:vAlign w:val="center"/>
          </w:tcPr>
          <w:p w14:paraId="48C83E82" w14:textId="77777777" w:rsidR="002E5161" w:rsidRPr="00AF4F24" w:rsidRDefault="002E5161" w:rsidP="002E5161">
            <w:pPr>
              <w:pStyle w:val="UBUCuerpoTrabajo"/>
            </w:pPr>
          </w:p>
        </w:tc>
        <w:tc>
          <w:tcPr>
            <w:tcW w:w="600" w:type="dxa"/>
            <w:vAlign w:val="center"/>
          </w:tcPr>
          <w:p w14:paraId="4512ED20" w14:textId="77777777" w:rsidR="002E5161" w:rsidRPr="00AF4F24" w:rsidRDefault="002E5161" w:rsidP="002E5161">
            <w:pPr>
              <w:pStyle w:val="UBUCuerpoTrabajo"/>
            </w:pPr>
          </w:p>
        </w:tc>
      </w:tr>
      <w:tr w:rsidR="002E5161" w:rsidRPr="00AF4F24" w14:paraId="3C228D25" w14:textId="77777777" w:rsidTr="000E27C9">
        <w:trPr>
          <w:trHeight w:val="321"/>
          <w:jc w:val="center"/>
        </w:trPr>
        <w:tc>
          <w:tcPr>
            <w:tcW w:w="869" w:type="dxa"/>
            <w:shd w:val="clear" w:color="auto" w:fill="F2F2F2"/>
            <w:vAlign w:val="center"/>
          </w:tcPr>
          <w:p w14:paraId="1456C9E0" w14:textId="7D2C72A4" w:rsidR="002E5161" w:rsidRPr="00AF4F24" w:rsidRDefault="002E5161" w:rsidP="002E5161">
            <w:pPr>
              <w:pStyle w:val="UBUCuerpoTrabajo"/>
              <w:ind w:firstLine="0"/>
              <w:rPr>
                <w:rFonts w:cs="Liberation Serif"/>
                <w:b/>
                <w:bCs/>
              </w:rPr>
            </w:pPr>
            <w:r w:rsidRPr="00AF4F24">
              <w:rPr>
                <w:rFonts w:cs="Liberation Serif"/>
                <w:b/>
                <w:bCs/>
              </w:rPr>
              <w:t>#23</w:t>
            </w:r>
          </w:p>
        </w:tc>
        <w:tc>
          <w:tcPr>
            <w:tcW w:w="2728" w:type="dxa"/>
            <w:shd w:val="clear" w:color="auto" w:fill="F2F2F2"/>
            <w:vAlign w:val="center"/>
          </w:tcPr>
          <w:p w14:paraId="608B4BCD" w14:textId="30DDFCF9" w:rsidR="002E5161" w:rsidRPr="00AF4F24" w:rsidRDefault="002E5161" w:rsidP="002E5161">
            <w:pPr>
              <w:pStyle w:val="UBUCuerpoTrabajo"/>
              <w:ind w:firstLine="0"/>
              <w:jc w:val="left"/>
              <w:rPr>
                <w:rFonts w:cs="Liberation Serif"/>
              </w:rPr>
            </w:pPr>
            <w:r w:rsidRPr="00AF4F24">
              <w:rPr>
                <w:rFonts w:cs="Liberation Serif"/>
              </w:rPr>
              <w:t>Buscar información específica de MySQL.</w:t>
            </w:r>
          </w:p>
        </w:tc>
        <w:tc>
          <w:tcPr>
            <w:tcW w:w="593" w:type="dxa"/>
            <w:shd w:val="clear" w:color="auto" w:fill="F2F2F2"/>
            <w:vAlign w:val="center"/>
          </w:tcPr>
          <w:p w14:paraId="5AE7D582" w14:textId="77777777" w:rsidR="002E5161" w:rsidRPr="00AF4F24" w:rsidRDefault="002E5161" w:rsidP="002E5161">
            <w:pPr>
              <w:pStyle w:val="UBUCuerpoTrabajo"/>
            </w:pPr>
          </w:p>
        </w:tc>
        <w:tc>
          <w:tcPr>
            <w:tcW w:w="593" w:type="dxa"/>
            <w:shd w:val="clear" w:color="auto" w:fill="F2F2F2"/>
            <w:vAlign w:val="center"/>
          </w:tcPr>
          <w:p w14:paraId="0AF6B47F" w14:textId="77777777" w:rsidR="002E5161" w:rsidRPr="00AF4F24" w:rsidRDefault="002E5161" w:rsidP="002E5161">
            <w:pPr>
              <w:pStyle w:val="UBUCuerpoTrabajo"/>
            </w:pPr>
          </w:p>
        </w:tc>
        <w:tc>
          <w:tcPr>
            <w:tcW w:w="593" w:type="dxa"/>
            <w:shd w:val="clear" w:color="auto" w:fill="F2F2F2"/>
            <w:vAlign w:val="center"/>
          </w:tcPr>
          <w:p w14:paraId="35771E90" w14:textId="77777777" w:rsidR="002E5161" w:rsidRPr="00AF4F24" w:rsidRDefault="002E5161" w:rsidP="002E5161">
            <w:pPr>
              <w:pStyle w:val="UBUCuerpoTrabajo"/>
            </w:pPr>
          </w:p>
        </w:tc>
        <w:tc>
          <w:tcPr>
            <w:tcW w:w="593" w:type="dxa"/>
            <w:shd w:val="clear" w:color="auto" w:fill="F2F2F2"/>
            <w:vAlign w:val="center"/>
          </w:tcPr>
          <w:p w14:paraId="35DC5D85" w14:textId="77777777" w:rsidR="002E5161" w:rsidRPr="00AF4F24" w:rsidRDefault="002E5161" w:rsidP="002E5161">
            <w:pPr>
              <w:pStyle w:val="UBUCuerpoTrabajo"/>
            </w:pPr>
          </w:p>
        </w:tc>
        <w:tc>
          <w:tcPr>
            <w:tcW w:w="593" w:type="dxa"/>
            <w:shd w:val="clear" w:color="auto" w:fill="F2F2F2"/>
            <w:vAlign w:val="center"/>
          </w:tcPr>
          <w:p w14:paraId="61FC7DAC" w14:textId="77777777" w:rsidR="002E5161" w:rsidRPr="00AF4F24" w:rsidRDefault="002E5161" w:rsidP="002E5161">
            <w:pPr>
              <w:pStyle w:val="UBUCuerpoTrabajo"/>
            </w:pPr>
          </w:p>
        </w:tc>
        <w:tc>
          <w:tcPr>
            <w:tcW w:w="593" w:type="dxa"/>
            <w:shd w:val="clear" w:color="auto" w:fill="F2F2F2"/>
            <w:vAlign w:val="center"/>
          </w:tcPr>
          <w:p w14:paraId="2E6E1ED4" w14:textId="77777777" w:rsidR="002E5161" w:rsidRPr="00AF4F24" w:rsidRDefault="002E5161" w:rsidP="002E5161">
            <w:pPr>
              <w:pStyle w:val="UBUCuerpoTrabajo"/>
            </w:pPr>
          </w:p>
        </w:tc>
        <w:tc>
          <w:tcPr>
            <w:tcW w:w="593" w:type="dxa"/>
            <w:shd w:val="clear" w:color="auto" w:fill="F2F2F2"/>
            <w:vAlign w:val="center"/>
          </w:tcPr>
          <w:p w14:paraId="51A181B5" w14:textId="77777777" w:rsidR="002E5161" w:rsidRPr="00AF4F24" w:rsidRDefault="002E5161" w:rsidP="002E5161">
            <w:pPr>
              <w:pStyle w:val="UBUCuerpoTrabajo"/>
            </w:pPr>
          </w:p>
        </w:tc>
        <w:tc>
          <w:tcPr>
            <w:tcW w:w="593" w:type="dxa"/>
            <w:shd w:val="clear" w:color="auto" w:fill="E8F263"/>
            <w:vAlign w:val="center"/>
          </w:tcPr>
          <w:p w14:paraId="3BF9DCAA" w14:textId="77777777" w:rsidR="002E5161" w:rsidRPr="00AF4F24" w:rsidRDefault="002E5161" w:rsidP="002E5161">
            <w:pPr>
              <w:pStyle w:val="UBUCuerpoTrabajo"/>
            </w:pPr>
          </w:p>
        </w:tc>
        <w:tc>
          <w:tcPr>
            <w:tcW w:w="600" w:type="dxa"/>
            <w:shd w:val="clear" w:color="auto" w:fill="F2F2F2"/>
            <w:vAlign w:val="center"/>
          </w:tcPr>
          <w:p w14:paraId="7B932C69" w14:textId="77777777" w:rsidR="002E5161" w:rsidRPr="00AF4F24" w:rsidRDefault="002E5161" w:rsidP="002E5161">
            <w:pPr>
              <w:pStyle w:val="UBUCuerpoTrabajo"/>
            </w:pPr>
          </w:p>
        </w:tc>
        <w:tc>
          <w:tcPr>
            <w:tcW w:w="600" w:type="dxa"/>
            <w:shd w:val="clear" w:color="auto" w:fill="F2F2F2"/>
            <w:vAlign w:val="center"/>
          </w:tcPr>
          <w:p w14:paraId="581BC35C" w14:textId="77777777" w:rsidR="002E5161" w:rsidRPr="00AF4F24" w:rsidRDefault="002E5161" w:rsidP="002E5161">
            <w:pPr>
              <w:pStyle w:val="UBUCuerpoTrabajo"/>
            </w:pPr>
          </w:p>
        </w:tc>
      </w:tr>
      <w:tr w:rsidR="002E5161" w:rsidRPr="00AF4F24" w14:paraId="4CF2622D" w14:textId="77777777" w:rsidTr="000E27C9">
        <w:trPr>
          <w:trHeight w:val="321"/>
          <w:jc w:val="center"/>
        </w:trPr>
        <w:tc>
          <w:tcPr>
            <w:tcW w:w="869" w:type="dxa"/>
            <w:vAlign w:val="center"/>
          </w:tcPr>
          <w:p w14:paraId="148D8D6D" w14:textId="3493AB65" w:rsidR="002E5161" w:rsidRPr="00AF4F24" w:rsidRDefault="002E5161" w:rsidP="002E5161">
            <w:pPr>
              <w:pStyle w:val="UBUCuerpoTrabajo"/>
              <w:ind w:firstLine="0"/>
              <w:rPr>
                <w:rFonts w:cs="Liberation Serif"/>
                <w:b/>
                <w:bCs/>
              </w:rPr>
            </w:pPr>
            <w:r w:rsidRPr="00AF4F24">
              <w:rPr>
                <w:rFonts w:cs="Liberation Serif"/>
                <w:b/>
                <w:bCs/>
              </w:rPr>
              <w:t>#24</w:t>
            </w:r>
          </w:p>
        </w:tc>
        <w:tc>
          <w:tcPr>
            <w:tcW w:w="2728" w:type="dxa"/>
            <w:vAlign w:val="center"/>
          </w:tcPr>
          <w:p w14:paraId="15773EEE" w14:textId="7AA54773" w:rsidR="002E5161" w:rsidRPr="00AF4F24" w:rsidRDefault="002E5161" w:rsidP="002E5161">
            <w:pPr>
              <w:pStyle w:val="UBUCuerpoTrabajo"/>
              <w:ind w:firstLine="0"/>
              <w:jc w:val="left"/>
              <w:rPr>
                <w:rFonts w:cs="Liberation Serif"/>
              </w:rPr>
            </w:pPr>
            <w:r w:rsidRPr="00AF4F24">
              <w:rPr>
                <w:rFonts w:cs="Liberation Serif"/>
              </w:rPr>
              <w:t>Buscar información sobre UI UX.</w:t>
            </w:r>
          </w:p>
        </w:tc>
        <w:tc>
          <w:tcPr>
            <w:tcW w:w="593" w:type="dxa"/>
            <w:vAlign w:val="center"/>
          </w:tcPr>
          <w:p w14:paraId="1AB5EA02" w14:textId="77777777" w:rsidR="002E5161" w:rsidRPr="00AF4F24" w:rsidRDefault="002E5161" w:rsidP="002E5161">
            <w:pPr>
              <w:pStyle w:val="UBUCuerpoTrabajo"/>
            </w:pPr>
          </w:p>
        </w:tc>
        <w:tc>
          <w:tcPr>
            <w:tcW w:w="593" w:type="dxa"/>
            <w:vAlign w:val="center"/>
          </w:tcPr>
          <w:p w14:paraId="4FDF1562" w14:textId="77777777" w:rsidR="002E5161" w:rsidRPr="00AF4F24" w:rsidRDefault="002E5161" w:rsidP="002E5161">
            <w:pPr>
              <w:pStyle w:val="UBUCuerpoTrabajo"/>
            </w:pPr>
          </w:p>
        </w:tc>
        <w:tc>
          <w:tcPr>
            <w:tcW w:w="593" w:type="dxa"/>
            <w:vAlign w:val="center"/>
          </w:tcPr>
          <w:p w14:paraId="3C443575" w14:textId="77777777" w:rsidR="002E5161" w:rsidRPr="00AF4F24" w:rsidRDefault="002E5161" w:rsidP="002E5161">
            <w:pPr>
              <w:pStyle w:val="UBUCuerpoTrabajo"/>
            </w:pPr>
          </w:p>
        </w:tc>
        <w:tc>
          <w:tcPr>
            <w:tcW w:w="593" w:type="dxa"/>
            <w:vAlign w:val="center"/>
          </w:tcPr>
          <w:p w14:paraId="1FC38FB7" w14:textId="77777777" w:rsidR="002E5161" w:rsidRPr="00AF4F24" w:rsidRDefault="002E5161" w:rsidP="002E5161">
            <w:pPr>
              <w:pStyle w:val="UBUCuerpoTrabajo"/>
            </w:pPr>
          </w:p>
        </w:tc>
        <w:tc>
          <w:tcPr>
            <w:tcW w:w="593" w:type="dxa"/>
            <w:vAlign w:val="center"/>
          </w:tcPr>
          <w:p w14:paraId="2C6D1A87" w14:textId="77777777" w:rsidR="002E5161" w:rsidRPr="00AF4F24" w:rsidRDefault="002E5161" w:rsidP="002E5161">
            <w:pPr>
              <w:pStyle w:val="UBUCuerpoTrabajo"/>
            </w:pPr>
          </w:p>
        </w:tc>
        <w:tc>
          <w:tcPr>
            <w:tcW w:w="593" w:type="dxa"/>
            <w:vAlign w:val="center"/>
          </w:tcPr>
          <w:p w14:paraId="709F659C" w14:textId="77777777" w:rsidR="002E5161" w:rsidRPr="00AF4F24" w:rsidRDefault="002E5161" w:rsidP="002E5161">
            <w:pPr>
              <w:pStyle w:val="UBUCuerpoTrabajo"/>
            </w:pPr>
          </w:p>
        </w:tc>
        <w:tc>
          <w:tcPr>
            <w:tcW w:w="593" w:type="dxa"/>
            <w:vAlign w:val="center"/>
          </w:tcPr>
          <w:p w14:paraId="2E0A1732" w14:textId="77777777" w:rsidR="002E5161" w:rsidRPr="00AF4F24" w:rsidRDefault="002E5161" w:rsidP="002E5161">
            <w:pPr>
              <w:pStyle w:val="UBUCuerpoTrabajo"/>
            </w:pPr>
          </w:p>
        </w:tc>
        <w:tc>
          <w:tcPr>
            <w:tcW w:w="593" w:type="dxa"/>
            <w:shd w:val="clear" w:color="auto" w:fill="E8F263"/>
            <w:vAlign w:val="center"/>
          </w:tcPr>
          <w:p w14:paraId="5428A703" w14:textId="77777777" w:rsidR="002E5161" w:rsidRPr="00AF4F24" w:rsidRDefault="002E5161" w:rsidP="002E5161">
            <w:pPr>
              <w:pStyle w:val="UBUCuerpoTrabajo"/>
            </w:pPr>
          </w:p>
        </w:tc>
        <w:tc>
          <w:tcPr>
            <w:tcW w:w="600" w:type="dxa"/>
            <w:vAlign w:val="center"/>
          </w:tcPr>
          <w:p w14:paraId="369C13BA" w14:textId="77777777" w:rsidR="002E5161" w:rsidRPr="00AF4F24" w:rsidRDefault="002E5161" w:rsidP="002E5161">
            <w:pPr>
              <w:pStyle w:val="UBUCuerpoTrabajo"/>
            </w:pPr>
          </w:p>
        </w:tc>
        <w:tc>
          <w:tcPr>
            <w:tcW w:w="600" w:type="dxa"/>
            <w:vAlign w:val="center"/>
          </w:tcPr>
          <w:p w14:paraId="1CADA728" w14:textId="77777777" w:rsidR="002E5161" w:rsidRPr="00AF4F24" w:rsidRDefault="002E5161" w:rsidP="000E27C9">
            <w:pPr>
              <w:pStyle w:val="UBUCuerpoTrabajo"/>
              <w:keepNext/>
            </w:pPr>
          </w:p>
        </w:tc>
      </w:tr>
    </w:tbl>
    <w:p w14:paraId="0CF25990" w14:textId="214449FC" w:rsidR="00A02E44" w:rsidRDefault="000E27C9" w:rsidP="000E27C9">
      <w:pPr>
        <w:pStyle w:val="Descripcin"/>
        <w:ind w:firstLine="0"/>
      </w:pPr>
      <w:bookmarkStart w:id="18" w:name="_Toc76585648"/>
      <w:r>
        <w:t xml:space="preserve">Tabla </w:t>
      </w:r>
      <w:r w:rsidR="00275413">
        <w:fldChar w:fldCharType="begin"/>
      </w:r>
      <w:r w:rsidR="00275413">
        <w:instrText xml:space="preserve"> SEQ Tabla \* ARABIC </w:instrText>
      </w:r>
      <w:r w:rsidR="00275413">
        <w:fldChar w:fldCharType="separate"/>
      </w:r>
      <w:r w:rsidR="00675108">
        <w:rPr>
          <w:noProof/>
        </w:rPr>
        <w:t>3</w:t>
      </w:r>
      <w:r w:rsidR="00275413">
        <w:fldChar w:fldCharType="end"/>
      </w:r>
      <w:r>
        <w:t xml:space="preserve"> - Tareas Sprint 3.</w:t>
      </w:r>
      <w:bookmarkEnd w:id="18"/>
    </w:p>
    <w:p w14:paraId="4862B404" w14:textId="77777777" w:rsidR="00A02E44" w:rsidRDefault="00A02E44" w:rsidP="00A02E44">
      <w:pPr>
        <w:pStyle w:val="Ttulo3"/>
      </w:pPr>
      <w:bookmarkStart w:id="19" w:name="_Toc76585760"/>
      <w:r w:rsidRPr="000A522B">
        <w:t>Sprint</w:t>
      </w:r>
      <w:r>
        <w:t xml:space="preserve"> 4 (12/12/2020 – 29/12/2020)</w:t>
      </w:r>
      <w:bookmarkEnd w:id="19"/>
    </w:p>
    <w:p w14:paraId="0DA0DAF8" w14:textId="77777777" w:rsidR="00A02E44" w:rsidRPr="000A522B" w:rsidRDefault="00A02E44" w:rsidP="00A02E44">
      <w:pPr>
        <w:rPr>
          <w:rFonts w:cs="Liberation Serif"/>
        </w:rPr>
      </w:pPr>
      <w:r w:rsidRPr="000A522B">
        <w:rPr>
          <w:rFonts w:cs="Liberation Serif"/>
        </w:rPr>
        <w:t xml:space="preserve">Mediante el siguiente </w:t>
      </w:r>
      <w:hyperlink r:id="rId20" w:history="1">
        <w:r w:rsidRPr="000A522B">
          <w:rPr>
            <w:rStyle w:val="Hipervnculo"/>
            <w:rFonts w:cs="Liberation Serif"/>
          </w:rPr>
          <w:t>enlace</w:t>
        </w:r>
      </w:hyperlink>
      <w:r w:rsidRPr="000A522B">
        <w:rPr>
          <w:rFonts w:cs="Liberation Serif"/>
        </w:rPr>
        <w:t xml:space="preserve"> podrá acceder al cuarto Sprint. </w:t>
      </w:r>
    </w:p>
    <w:p w14:paraId="6EFD0394" w14:textId="77777777" w:rsidR="00A02E44" w:rsidRPr="000A522B" w:rsidRDefault="00A02E44" w:rsidP="00A02E44">
      <w:pPr>
        <w:rPr>
          <w:rFonts w:cs="Liberation Serif"/>
        </w:rPr>
      </w:pPr>
      <w:r w:rsidRPr="000A522B">
        <w:rPr>
          <w:rFonts w:cs="Liberation Serif"/>
        </w:rPr>
        <w:t xml:space="preserve">En este Sprint se ha realizado la creación del </w:t>
      </w:r>
      <w:r w:rsidRPr="000A522B">
        <w:rPr>
          <w:rFonts w:cs="Liberation Serif"/>
          <w:i/>
          <w:iCs/>
        </w:rPr>
        <w:t xml:space="preserve">login </w:t>
      </w:r>
      <w:r w:rsidRPr="000A522B">
        <w:rPr>
          <w:rFonts w:cs="Liberation Serif"/>
        </w:rPr>
        <w:t xml:space="preserve">de la aplicación, tanto en el archivo .html como en el archivo .py, para próximamente trabajar con el mismo desde la base de datos. </w:t>
      </w:r>
    </w:p>
    <w:p w14:paraId="7B7F3A66" w14:textId="77777777" w:rsidR="00A02E44" w:rsidRPr="000A522B" w:rsidRDefault="00A02E44" w:rsidP="00A02E44">
      <w:pPr>
        <w:rPr>
          <w:rFonts w:cs="Liberation Serif"/>
        </w:rPr>
      </w:pPr>
      <w:r w:rsidRPr="000A522B">
        <w:rPr>
          <w:rFonts w:cs="Liberation Serif"/>
        </w:rPr>
        <w:t xml:space="preserve">Además, se ha creado una primera red inicial de aproximación con la que poder trabajar, dando atributos a los nodos relativos a lo necesario para distinguirlos unos de otros (nombre, etapa, curso y clase). Junto a red, se ha creado un test para poder comprobar si dos grafos obtenidos de las redes son o no iguales. No se han encontrado problemas en la realización de estas tareas. </w:t>
      </w:r>
    </w:p>
    <w:p w14:paraId="5AF06226" w14:textId="77777777" w:rsidR="00A02E44" w:rsidRPr="000A522B" w:rsidRDefault="00A02E44" w:rsidP="00A02E44">
      <w:pPr>
        <w:rPr>
          <w:rFonts w:cs="Liberation Serif"/>
        </w:rPr>
      </w:pPr>
      <w:r w:rsidRPr="000A522B">
        <w:rPr>
          <w:rFonts w:cs="Liberation Serif"/>
        </w:rPr>
        <w:t xml:space="preserve">El resto de las tareas del sprint han sido de búsqueda, para obtener información sobre la subida y descarga de archivos desde el servidor. </w:t>
      </w:r>
    </w:p>
    <w:p w14:paraId="68DF23C2" w14:textId="77777777" w:rsidR="003C7119" w:rsidRDefault="00A02E44" w:rsidP="003C7119">
      <w:pPr>
        <w:keepNext/>
        <w:ind w:firstLine="0"/>
      </w:pPr>
      <w:r>
        <w:rPr>
          <w:noProof/>
        </w:rPr>
        <w:lastRenderedPageBreak/>
        <w:drawing>
          <wp:inline distT="0" distB="0" distL="0" distR="0" wp14:anchorId="05AF2A8D" wp14:editId="2C000E28">
            <wp:extent cx="5400040" cy="3176905"/>
            <wp:effectExtent l="0" t="0" r="0" b="4445"/>
            <wp:docPr id="11" name="Imagen 11" descr="Gráfico del trabajo realizado en el cuarto sprint. (Burdown report - Sprint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Gráfico del trabajo realizado en el cuarto sprint. (Burdown report - Sprint 4) "/>
                    <pic:cNvPicPr/>
                  </pic:nvPicPr>
                  <pic:blipFill>
                    <a:blip r:embed="rId21">
                      <a:extLst>
                        <a:ext uri="{28A0092B-C50C-407E-A947-70E740481C1C}">
                          <a14:useLocalDpi xmlns:a14="http://schemas.microsoft.com/office/drawing/2010/main" val="0"/>
                        </a:ext>
                      </a:extLst>
                    </a:blip>
                    <a:stretch>
                      <a:fillRect/>
                    </a:stretch>
                  </pic:blipFill>
                  <pic:spPr>
                    <a:xfrm>
                      <a:off x="0" y="0"/>
                      <a:ext cx="5400040" cy="3176905"/>
                    </a:xfrm>
                    <a:prstGeom prst="rect">
                      <a:avLst/>
                    </a:prstGeom>
                  </pic:spPr>
                </pic:pic>
              </a:graphicData>
            </a:graphic>
          </wp:inline>
        </w:drawing>
      </w:r>
    </w:p>
    <w:p w14:paraId="52F238D3" w14:textId="14FF53E5" w:rsidR="00A02E44" w:rsidRDefault="003C7119" w:rsidP="003C7119">
      <w:pPr>
        <w:pStyle w:val="Descripcin"/>
        <w:ind w:firstLine="0"/>
      </w:pPr>
      <w:bookmarkStart w:id="20" w:name="_Toc76585681"/>
      <w:r>
        <w:t xml:space="preserve">Ilustración </w:t>
      </w:r>
      <w:r>
        <w:fldChar w:fldCharType="begin"/>
      </w:r>
      <w:r>
        <w:instrText xml:space="preserve"> SEQ Ilustración \* ARABIC </w:instrText>
      </w:r>
      <w:r>
        <w:fldChar w:fldCharType="separate"/>
      </w:r>
      <w:r w:rsidR="00675108">
        <w:rPr>
          <w:noProof/>
        </w:rPr>
        <w:t>4</w:t>
      </w:r>
      <w:r>
        <w:fldChar w:fldCharType="end"/>
      </w:r>
      <w:r w:rsidRPr="00442E59">
        <w:t xml:space="preserve"> - Gráfico del trabajo realizado en el </w:t>
      </w:r>
      <w:r>
        <w:t>cuarto</w:t>
      </w:r>
      <w:r w:rsidRPr="00442E59">
        <w:t xml:space="preserve"> Sprint.</w:t>
      </w:r>
      <w:bookmarkEnd w:id="20"/>
    </w:p>
    <w:p w14:paraId="2D3AD1F4" w14:textId="3244074C" w:rsidR="00D9248A" w:rsidRDefault="00A02E44" w:rsidP="00D9248A">
      <w:pPr>
        <w:pStyle w:val="UBUCuerpoTrabajo"/>
      </w:pPr>
      <w:r>
        <w:t xml:space="preserve">En este sprint como se puede observar, se ha producido un mayor proceso de investigación y desarrollo, metiéndonos más de lleno en la programación de las redes. </w:t>
      </w:r>
    </w:p>
    <w:p w14:paraId="62AA1712" w14:textId="40A0B808" w:rsidR="002E5161"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2E5161" w:rsidRPr="00AF4F24" w14:paraId="426517A5" w14:textId="77777777" w:rsidTr="002E5161">
        <w:trPr>
          <w:cantSplit/>
          <w:trHeight w:val="1911"/>
          <w:jc w:val="center"/>
        </w:trPr>
        <w:tc>
          <w:tcPr>
            <w:tcW w:w="869" w:type="dxa"/>
            <w:vAlign w:val="center"/>
          </w:tcPr>
          <w:p w14:paraId="7322C1AE" w14:textId="77777777" w:rsidR="002E5161" w:rsidRPr="00A02E44" w:rsidRDefault="002E5161"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176D36DC" w14:textId="77777777" w:rsidR="002E5161" w:rsidRPr="00A02E44" w:rsidRDefault="002E5161" w:rsidP="000E27C9">
            <w:pPr>
              <w:pStyle w:val="UBUCuerpoTrabajo"/>
              <w:jc w:val="center"/>
              <w:rPr>
                <w:b/>
                <w:bCs/>
              </w:rPr>
            </w:pPr>
            <w:r w:rsidRPr="00A02E44">
              <w:rPr>
                <w:b/>
                <w:bCs/>
              </w:rPr>
              <w:t>Nombre</w:t>
            </w:r>
          </w:p>
        </w:tc>
        <w:tc>
          <w:tcPr>
            <w:tcW w:w="593" w:type="dxa"/>
            <w:shd w:val="clear" w:color="auto" w:fill="D73A4A"/>
            <w:textDirection w:val="btLr"/>
            <w:vAlign w:val="center"/>
          </w:tcPr>
          <w:p w14:paraId="53DE5922"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140E4492" w14:textId="77777777" w:rsidR="002E5161" w:rsidRPr="00A02E44" w:rsidRDefault="002E5161"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02695901"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1E88252D"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6806F076" w14:textId="77777777" w:rsidR="002E5161" w:rsidRPr="00A02E44" w:rsidRDefault="002E5161"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6D43C9CA" w14:textId="77777777" w:rsidR="002E5161" w:rsidRPr="00A02E44" w:rsidRDefault="002E5161"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5CA12BF0" w14:textId="77777777" w:rsidR="002E5161" w:rsidRPr="00A02E44" w:rsidRDefault="002E5161"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2E1F8336" w14:textId="77777777" w:rsidR="002E5161" w:rsidRPr="00A02E44" w:rsidRDefault="002E5161"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09F96D1C"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40DB9161"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2E5161" w:rsidRPr="00AF4F24" w14:paraId="6EF8544D" w14:textId="77777777" w:rsidTr="002E5161">
        <w:trPr>
          <w:trHeight w:val="321"/>
          <w:jc w:val="center"/>
        </w:trPr>
        <w:tc>
          <w:tcPr>
            <w:tcW w:w="869" w:type="dxa"/>
            <w:shd w:val="clear" w:color="auto" w:fill="F2F2F2"/>
            <w:vAlign w:val="center"/>
          </w:tcPr>
          <w:p w14:paraId="3B48F3E0" w14:textId="01D1190B" w:rsidR="002E5161" w:rsidRPr="00A02E44" w:rsidRDefault="002E5161" w:rsidP="002E5161">
            <w:pPr>
              <w:pStyle w:val="UBUCuerpoTrabajo"/>
              <w:ind w:firstLine="0"/>
              <w:rPr>
                <w:b/>
                <w:bCs/>
              </w:rPr>
            </w:pPr>
            <w:r w:rsidRPr="00AF4F24">
              <w:rPr>
                <w:rFonts w:cs="Liberation Serif"/>
                <w:b/>
                <w:bCs/>
              </w:rPr>
              <w:t>#25</w:t>
            </w:r>
          </w:p>
        </w:tc>
        <w:tc>
          <w:tcPr>
            <w:tcW w:w="2728" w:type="dxa"/>
            <w:shd w:val="clear" w:color="auto" w:fill="F2F2F2"/>
            <w:vAlign w:val="center"/>
          </w:tcPr>
          <w:p w14:paraId="78C0B788" w14:textId="057A5AA2" w:rsidR="002E5161" w:rsidRPr="00AF4F24" w:rsidRDefault="002E5161" w:rsidP="002E5161">
            <w:pPr>
              <w:pStyle w:val="UBUCuerpoTrabajo"/>
              <w:ind w:firstLine="0"/>
              <w:jc w:val="left"/>
            </w:pPr>
            <w:r w:rsidRPr="00AF4F24">
              <w:rPr>
                <w:rFonts w:cs="Liberation Serif"/>
              </w:rPr>
              <w:t>Documentar Sprint 3.</w:t>
            </w:r>
          </w:p>
        </w:tc>
        <w:tc>
          <w:tcPr>
            <w:tcW w:w="593" w:type="dxa"/>
            <w:shd w:val="clear" w:color="auto" w:fill="F2F2F2"/>
            <w:vAlign w:val="center"/>
          </w:tcPr>
          <w:p w14:paraId="144DD079" w14:textId="77777777" w:rsidR="002E5161" w:rsidRPr="00AF4F24" w:rsidRDefault="002E5161" w:rsidP="002E5161">
            <w:pPr>
              <w:pStyle w:val="UBUCuerpoTrabajo"/>
            </w:pPr>
          </w:p>
        </w:tc>
        <w:tc>
          <w:tcPr>
            <w:tcW w:w="593" w:type="dxa"/>
            <w:shd w:val="clear" w:color="auto" w:fill="F2F2F2"/>
            <w:vAlign w:val="center"/>
          </w:tcPr>
          <w:p w14:paraId="08437360" w14:textId="77777777" w:rsidR="002E5161" w:rsidRPr="00AF4F24" w:rsidRDefault="002E5161" w:rsidP="002E5161">
            <w:pPr>
              <w:pStyle w:val="UBUCuerpoTrabajo"/>
            </w:pPr>
          </w:p>
        </w:tc>
        <w:tc>
          <w:tcPr>
            <w:tcW w:w="593" w:type="dxa"/>
            <w:shd w:val="clear" w:color="auto" w:fill="F2F2F2"/>
            <w:vAlign w:val="center"/>
          </w:tcPr>
          <w:p w14:paraId="1EADCCF2" w14:textId="77777777" w:rsidR="002E5161" w:rsidRPr="00AF4F24" w:rsidRDefault="002E5161" w:rsidP="002E5161">
            <w:pPr>
              <w:pStyle w:val="UBUCuerpoTrabajo"/>
            </w:pPr>
          </w:p>
        </w:tc>
        <w:tc>
          <w:tcPr>
            <w:tcW w:w="593" w:type="dxa"/>
            <w:shd w:val="clear" w:color="auto" w:fill="F2F2F2"/>
            <w:vAlign w:val="center"/>
          </w:tcPr>
          <w:p w14:paraId="0C9C13B1" w14:textId="77777777" w:rsidR="002E5161" w:rsidRPr="00AF4F24" w:rsidRDefault="002E5161" w:rsidP="002E5161">
            <w:pPr>
              <w:pStyle w:val="UBUCuerpoTrabajo"/>
            </w:pPr>
          </w:p>
        </w:tc>
        <w:tc>
          <w:tcPr>
            <w:tcW w:w="593" w:type="dxa"/>
            <w:shd w:val="clear" w:color="auto" w:fill="0075CA"/>
            <w:vAlign w:val="center"/>
          </w:tcPr>
          <w:p w14:paraId="5AAC347B" w14:textId="77777777" w:rsidR="002E5161" w:rsidRPr="00AF4F24" w:rsidRDefault="002E5161" w:rsidP="002E5161">
            <w:pPr>
              <w:pStyle w:val="UBUCuerpoTrabajo"/>
            </w:pPr>
          </w:p>
        </w:tc>
        <w:tc>
          <w:tcPr>
            <w:tcW w:w="593" w:type="dxa"/>
            <w:shd w:val="clear" w:color="auto" w:fill="F2F2F2"/>
            <w:vAlign w:val="center"/>
          </w:tcPr>
          <w:p w14:paraId="1B6641F4" w14:textId="77777777" w:rsidR="002E5161" w:rsidRPr="00AF4F24" w:rsidRDefault="002E5161" w:rsidP="002E5161">
            <w:pPr>
              <w:pStyle w:val="UBUCuerpoTrabajo"/>
            </w:pPr>
          </w:p>
        </w:tc>
        <w:tc>
          <w:tcPr>
            <w:tcW w:w="593" w:type="dxa"/>
            <w:shd w:val="clear" w:color="auto" w:fill="F2F2F2"/>
            <w:vAlign w:val="center"/>
          </w:tcPr>
          <w:p w14:paraId="3CFCFD5D" w14:textId="77777777" w:rsidR="002E5161" w:rsidRPr="00AF4F24" w:rsidRDefault="002E5161" w:rsidP="002E5161">
            <w:pPr>
              <w:pStyle w:val="UBUCuerpoTrabajo"/>
            </w:pPr>
          </w:p>
        </w:tc>
        <w:tc>
          <w:tcPr>
            <w:tcW w:w="593" w:type="dxa"/>
            <w:shd w:val="clear" w:color="auto" w:fill="F2F2F2"/>
            <w:vAlign w:val="center"/>
          </w:tcPr>
          <w:p w14:paraId="5090BCD0" w14:textId="77777777" w:rsidR="002E5161" w:rsidRPr="00AF4F24" w:rsidRDefault="002E5161" w:rsidP="002E5161">
            <w:pPr>
              <w:pStyle w:val="UBUCuerpoTrabajo"/>
            </w:pPr>
          </w:p>
        </w:tc>
        <w:tc>
          <w:tcPr>
            <w:tcW w:w="600" w:type="dxa"/>
            <w:shd w:val="clear" w:color="auto" w:fill="F2F2F2"/>
            <w:vAlign w:val="center"/>
          </w:tcPr>
          <w:p w14:paraId="5BA86435" w14:textId="77777777" w:rsidR="002E5161" w:rsidRPr="00AF4F24" w:rsidRDefault="002E5161" w:rsidP="002E5161">
            <w:pPr>
              <w:pStyle w:val="UBUCuerpoTrabajo"/>
            </w:pPr>
          </w:p>
        </w:tc>
        <w:tc>
          <w:tcPr>
            <w:tcW w:w="600" w:type="dxa"/>
            <w:shd w:val="clear" w:color="auto" w:fill="F2F2F2"/>
            <w:vAlign w:val="center"/>
          </w:tcPr>
          <w:p w14:paraId="66192DA1" w14:textId="77777777" w:rsidR="002E5161" w:rsidRPr="00AF4F24" w:rsidRDefault="002E5161" w:rsidP="002E5161">
            <w:pPr>
              <w:pStyle w:val="UBUCuerpoTrabajo"/>
            </w:pPr>
          </w:p>
        </w:tc>
      </w:tr>
      <w:tr w:rsidR="002E5161" w:rsidRPr="00AF4F24" w14:paraId="4EBADCD1" w14:textId="77777777" w:rsidTr="002E5161">
        <w:trPr>
          <w:cantSplit/>
          <w:trHeight w:val="340"/>
          <w:jc w:val="center"/>
        </w:trPr>
        <w:tc>
          <w:tcPr>
            <w:tcW w:w="869" w:type="dxa"/>
            <w:vAlign w:val="center"/>
          </w:tcPr>
          <w:p w14:paraId="47C6ED82" w14:textId="3CE1BBC8" w:rsidR="002E5161" w:rsidRPr="00A02E44" w:rsidRDefault="002E5161" w:rsidP="002E5161">
            <w:pPr>
              <w:pStyle w:val="UBUCuerpoTrabajo"/>
              <w:ind w:firstLine="0"/>
              <w:rPr>
                <w:b/>
                <w:bCs/>
              </w:rPr>
            </w:pPr>
            <w:r w:rsidRPr="00AF4F24">
              <w:rPr>
                <w:rFonts w:cs="Liberation Serif"/>
                <w:b/>
                <w:bCs/>
              </w:rPr>
              <w:t>#26</w:t>
            </w:r>
          </w:p>
        </w:tc>
        <w:tc>
          <w:tcPr>
            <w:tcW w:w="2728" w:type="dxa"/>
            <w:vAlign w:val="center"/>
          </w:tcPr>
          <w:p w14:paraId="35925E7B" w14:textId="4E2D966C" w:rsidR="002E5161" w:rsidRPr="00AF4F24" w:rsidRDefault="002E5161" w:rsidP="002E5161">
            <w:pPr>
              <w:pStyle w:val="UBUCuerpoTrabajo"/>
              <w:ind w:firstLine="0"/>
              <w:jc w:val="left"/>
            </w:pPr>
            <w:r w:rsidRPr="00AF4F24">
              <w:rPr>
                <w:rFonts w:cs="Liberation Serif"/>
              </w:rPr>
              <w:t>Buscar información de las propiedades de los nodos.</w:t>
            </w:r>
          </w:p>
        </w:tc>
        <w:tc>
          <w:tcPr>
            <w:tcW w:w="593" w:type="dxa"/>
            <w:vAlign w:val="center"/>
          </w:tcPr>
          <w:p w14:paraId="4B3F6EBF" w14:textId="77777777" w:rsidR="002E5161" w:rsidRPr="00AF4F24" w:rsidRDefault="002E5161" w:rsidP="002E5161">
            <w:pPr>
              <w:pStyle w:val="UBUCuerpoTrabajo"/>
            </w:pPr>
          </w:p>
        </w:tc>
        <w:tc>
          <w:tcPr>
            <w:tcW w:w="593" w:type="dxa"/>
            <w:vAlign w:val="center"/>
          </w:tcPr>
          <w:p w14:paraId="5B887BF6" w14:textId="77777777" w:rsidR="002E5161" w:rsidRPr="00AF4F24" w:rsidRDefault="002E5161" w:rsidP="002E5161">
            <w:pPr>
              <w:pStyle w:val="UBUCuerpoTrabajo"/>
            </w:pPr>
          </w:p>
        </w:tc>
        <w:tc>
          <w:tcPr>
            <w:tcW w:w="593" w:type="dxa"/>
            <w:vAlign w:val="center"/>
          </w:tcPr>
          <w:p w14:paraId="1E087FC2" w14:textId="77777777" w:rsidR="002E5161" w:rsidRPr="00AF4F24" w:rsidRDefault="002E5161" w:rsidP="002E5161">
            <w:pPr>
              <w:pStyle w:val="UBUCuerpoTrabajo"/>
            </w:pPr>
          </w:p>
        </w:tc>
        <w:tc>
          <w:tcPr>
            <w:tcW w:w="593" w:type="dxa"/>
            <w:vAlign w:val="center"/>
          </w:tcPr>
          <w:p w14:paraId="471A04D3" w14:textId="77777777" w:rsidR="002E5161" w:rsidRPr="00AF4F24" w:rsidRDefault="002E5161" w:rsidP="002E5161">
            <w:pPr>
              <w:pStyle w:val="UBUCuerpoTrabajo"/>
            </w:pPr>
          </w:p>
        </w:tc>
        <w:tc>
          <w:tcPr>
            <w:tcW w:w="593" w:type="dxa"/>
            <w:vAlign w:val="center"/>
          </w:tcPr>
          <w:p w14:paraId="4C37FA34" w14:textId="77777777" w:rsidR="002E5161" w:rsidRPr="00AF4F24" w:rsidRDefault="002E5161" w:rsidP="002E5161">
            <w:pPr>
              <w:pStyle w:val="UBUCuerpoTrabajo"/>
            </w:pPr>
          </w:p>
        </w:tc>
        <w:tc>
          <w:tcPr>
            <w:tcW w:w="593" w:type="dxa"/>
            <w:vAlign w:val="center"/>
          </w:tcPr>
          <w:p w14:paraId="1A8677C8" w14:textId="77777777" w:rsidR="002E5161" w:rsidRPr="00AF4F24" w:rsidRDefault="002E5161" w:rsidP="002E5161">
            <w:pPr>
              <w:pStyle w:val="UBUCuerpoTrabajo"/>
            </w:pPr>
          </w:p>
        </w:tc>
        <w:tc>
          <w:tcPr>
            <w:tcW w:w="593" w:type="dxa"/>
            <w:vAlign w:val="center"/>
          </w:tcPr>
          <w:p w14:paraId="33ADF3CC" w14:textId="77777777" w:rsidR="002E5161" w:rsidRPr="00AF4F24" w:rsidRDefault="002E5161" w:rsidP="002E5161">
            <w:pPr>
              <w:pStyle w:val="UBUCuerpoTrabajo"/>
            </w:pPr>
          </w:p>
        </w:tc>
        <w:tc>
          <w:tcPr>
            <w:tcW w:w="593" w:type="dxa"/>
            <w:shd w:val="clear" w:color="auto" w:fill="E8F263"/>
            <w:vAlign w:val="center"/>
          </w:tcPr>
          <w:p w14:paraId="336E9F2B" w14:textId="77777777" w:rsidR="002E5161" w:rsidRPr="00AF4F24" w:rsidRDefault="002E5161" w:rsidP="002E5161">
            <w:pPr>
              <w:pStyle w:val="UBUCuerpoTrabajo"/>
            </w:pPr>
          </w:p>
        </w:tc>
        <w:tc>
          <w:tcPr>
            <w:tcW w:w="600" w:type="dxa"/>
            <w:vAlign w:val="center"/>
          </w:tcPr>
          <w:p w14:paraId="35DD0818" w14:textId="77777777" w:rsidR="002E5161" w:rsidRPr="00AF4F24" w:rsidRDefault="002E5161" w:rsidP="002E5161">
            <w:pPr>
              <w:pStyle w:val="UBUCuerpoTrabajo"/>
            </w:pPr>
          </w:p>
        </w:tc>
        <w:tc>
          <w:tcPr>
            <w:tcW w:w="600" w:type="dxa"/>
            <w:vAlign w:val="center"/>
          </w:tcPr>
          <w:p w14:paraId="7B8C4187" w14:textId="77777777" w:rsidR="002E5161" w:rsidRPr="00AF4F24" w:rsidRDefault="002E5161" w:rsidP="002E5161">
            <w:pPr>
              <w:pStyle w:val="UBUCuerpoTrabajo"/>
            </w:pPr>
          </w:p>
        </w:tc>
      </w:tr>
      <w:tr w:rsidR="002E5161" w:rsidRPr="00AF4F24" w14:paraId="0C555730" w14:textId="77777777" w:rsidTr="002E5161">
        <w:trPr>
          <w:cantSplit/>
          <w:trHeight w:val="340"/>
          <w:jc w:val="center"/>
        </w:trPr>
        <w:tc>
          <w:tcPr>
            <w:tcW w:w="869" w:type="dxa"/>
            <w:shd w:val="clear" w:color="auto" w:fill="F2F2F2"/>
            <w:vAlign w:val="center"/>
          </w:tcPr>
          <w:p w14:paraId="71B612AB" w14:textId="358F2BB1" w:rsidR="002E5161" w:rsidRPr="00A02E44" w:rsidRDefault="002E5161" w:rsidP="002E5161">
            <w:pPr>
              <w:pStyle w:val="UBUCuerpoTrabajo"/>
              <w:ind w:firstLine="0"/>
              <w:rPr>
                <w:b/>
                <w:bCs/>
              </w:rPr>
            </w:pPr>
            <w:r w:rsidRPr="00AF4F24">
              <w:rPr>
                <w:rFonts w:cs="Liberation Serif"/>
                <w:b/>
                <w:bCs/>
              </w:rPr>
              <w:t>#27</w:t>
            </w:r>
          </w:p>
        </w:tc>
        <w:tc>
          <w:tcPr>
            <w:tcW w:w="2728" w:type="dxa"/>
            <w:shd w:val="clear" w:color="auto" w:fill="F2F2F2"/>
            <w:vAlign w:val="center"/>
          </w:tcPr>
          <w:p w14:paraId="70F714AB" w14:textId="2216244D" w:rsidR="002E5161" w:rsidRPr="00AF4F24" w:rsidRDefault="002E5161" w:rsidP="002E5161">
            <w:pPr>
              <w:pStyle w:val="UBUCuerpoTrabajo"/>
              <w:ind w:firstLine="0"/>
              <w:jc w:val="left"/>
            </w:pPr>
            <w:r w:rsidRPr="00AF4F24">
              <w:rPr>
                <w:rFonts w:cs="Liberation Serif"/>
              </w:rPr>
              <w:t>Trabajar con nodos y propiedades.</w:t>
            </w:r>
          </w:p>
        </w:tc>
        <w:tc>
          <w:tcPr>
            <w:tcW w:w="593" w:type="dxa"/>
            <w:shd w:val="clear" w:color="auto" w:fill="F2F2F2"/>
            <w:vAlign w:val="center"/>
          </w:tcPr>
          <w:p w14:paraId="51E0C959" w14:textId="77777777" w:rsidR="002E5161" w:rsidRPr="00AF4F24" w:rsidRDefault="002E5161" w:rsidP="002E5161">
            <w:pPr>
              <w:pStyle w:val="UBUCuerpoTrabajo"/>
            </w:pPr>
          </w:p>
        </w:tc>
        <w:tc>
          <w:tcPr>
            <w:tcW w:w="593" w:type="dxa"/>
            <w:shd w:val="clear" w:color="auto" w:fill="F2F2F2"/>
            <w:vAlign w:val="center"/>
          </w:tcPr>
          <w:p w14:paraId="37994475" w14:textId="77777777" w:rsidR="002E5161" w:rsidRPr="00AF4F24" w:rsidRDefault="002E5161" w:rsidP="002E5161">
            <w:pPr>
              <w:pStyle w:val="UBUCuerpoTrabajo"/>
            </w:pPr>
          </w:p>
        </w:tc>
        <w:tc>
          <w:tcPr>
            <w:tcW w:w="593" w:type="dxa"/>
            <w:shd w:val="clear" w:color="auto" w:fill="F2F2F2"/>
            <w:vAlign w:val="center"/>
          </w:tcPr>
          <w:p w14:paraId="0DE41047" w14:textId="77777777" w:rsidR="002E5161" w:rsidRPr="00AF4F24" w:rsidRDefault="002E5161" w:rsidP="002E5161">
            <w:pPr>
              <w:pStyle w:val="UBUCuerpoTrabajo"/>
            </w:pPr>
          </w:p>
        </w:tc>
        <w:tc>
          <w:tcPr>
            <w:tcW w:w="593" w:type="dxa"/>
            <w:shd w:val="clear" w:color="auto" w:fill="71D149"/>
            <w:vAlign w:val="center"/>
          </w:tcPr>
          <w:p w14:paraId="01512A1F" w14:textId="77777777" w:rsidR="002E5161" w:rsidRPr="00AF4F24" w:rsidRDefault="002E5161" w:rsidP="002E5161">
            <w:pPr>
              <w:pStyle w:val="UBUCuerpoTrabajo"/>
            </w:pPr>
          </w:p>
        </w:tc>
        <w:tc>
          <w:tcPr>
            <w:tcW w:w="593" w:type="dxa"/>
            <w:shd w:val="clear" w:color="auto" w:fill="F2F2F2"/>
            <w:vAlign w:val="center"/>
          </w:tcPr>
          <w:p w14:paraId="21C98ED3" w14:textId="77777777" w:rsidR="002E5161" w:rsidRPr="00AF4F24" w:rsidRDefault="002E5161" w:rsidP="002E5161">
            <w:pPr>
              <w:pStyle w:val="UBUCuerpoTrabajo"/>
            </w:pPr>
          </w:p>
        </w:tc>
        <w:tc>
          <w:tcPr>
            <w:tcW w:w="593" w:type="dxa"/>
            <w:shd w:val="clear" w:color="auto" w:fill="F2F2F2"/>
            <w:vAlign w:val="center"/>
          </w:tcPr>
          <w:p w14:paraId="4C790AE5" w14:textId="77777777" w:rsidR="002E5161" w:rsidRPr="00AF4F24" w:rsidRDefault="002E5161" w:rsidP="002E5161">
            <w:pPr>
              <w:pStyle w:val="UBUCuerpoTrabajo"/>
            </w:pPr>
          </w:p>
        </w:tc>
        <w:tc>
          <w:tcPr>
            <w:tcW w:w="593" w:type="dxa"/>
            <w:shd w:val="clear" w:color="auto" w:fill="F2F2F2"/>
            <w:vAlign w:val="center"/>
          </w:tcPr>
          <w:p w14:paraId="5AA3DB27" w14:textId="77777777" w:rsidR="002E5161" w:rsidRPr="00AF4F24" w:rsidRDefault="002E5161" w:rsidP="002E5161">
            <w:pPr>
              <w:pStyle w:val="UBUCuerpoTrabajo"/>
            </w:pPr>
          </w:p>
        </w:tc>
        <w:tc>
          <w:tcPr>
            <w:tcW w:w="593" w:type="dxa"/>
            <w:shd w:val="clear" w:color="auto" w:fill="F2F2F2"/>
            <w:vAlign w:val="center"/>
          </w:tcPr>
          <w:p w14:paraId="5B1B5529" w14:textId="77777777" w:rsidR="002E5161" w:rsidRPr="00AF4F24" w:rsidRDefault="002E5161" w:rsidP="002E5161">
            <w:pPr>
              <w:pStyle w:val="UBUCuerpoTrabajo"/>
            </w:pPr>
          </w:p>
        </w:tc>
        <w:tc>
          <w:tcPr>
            <w:tcW w:w="600" w:type="dxa"/>
            <w:shd w:val="clear" w:color="auto" w:fill="F2F2F2"/>
            <w:vAlign w:val="center"/>
          </w:tcPr>
          <w:p w14:paraId="429EF89C" w14:textId="77777777" w:rsidR="002E5161" w:rsidRPr="00AF4F24" w:rsidRDefault="002E5161" w:rsidP="002E5161">
            <w:pPr>
              <w:pStyle w:val="UBUCuerpoTrabajo"/>
            </w:pPr>
          </w:p>
        </w:tc>
        <w:tc>
          <w:tcPr>
            <w:tcW w:w="600" w:type="dxa"/>
            <w:shd w:val="clear" w:color="auto" w:fill="F2F2F2"/>
            <w:vAlign w:val="center"/>
          </w:tcPr>
          <w:p w14:paraId="67B45608" w14:textId="77777777" w:rsidR="002E5161" w:rsidRPr="00AF4F24" w:rsidRDefault="002E5161" w:rsidP="002E5161">
            <w:pPr>
              <w:pStyle w:val="UBUCuerpoTrabajo"/>
            </w:pPr>
          </w:p>
        </w:tc>
      </w:tr>
      <w:tr w:rsidR="002E5161" w:rsidRPr="00AF4F24" w14:paraId="38999826" w14:textId="77777777" w:rsidTr="002E5161">
        <w:trPr>
          <w:trHeight w:val="321"/>
          <w:jc w:val="center"/>
        </w:trPr>
        <w:tc>
          <w:tcPr>
            <w:tcW w:w="869" w:type="dxa"/>
            <w:vAlign w:val="center"/>
          </w:tcPr>
          <w:p w14:paraId="40FE7D97" w14:textId="05D64499" w:rsidR="002E5161" w:rsidRPr="00A02E44" w:rsidRDefault="002E5161" w:rsidP="002E5161">
            <w:pPr>
              <w:pStyle w:val="UBUCuerpoTrabajo"/>
              <w:ind w:firstLine="0"/>
              <w:rPr>
                <w:b/>
                <w:bCs/>
              </w:rPr>
            </w:pPr>
            <w:r w:rsidRPr="00AF4F24">
              <w:rPr>
                <w:rFonts w:cs="Liberation Serif"/>
                <w:b/>
                <w:bCs/>
              </w:rPr>
              <w:t>#28</w:t>
            </w:r>
          </w:p>
        </w:tc>
        <w:tc>
          <w:tcPr>
            <w:tcW w:w="2728" w:type="dxa"/>
            <w:vAlign w:val="center"/>
          </w:tcPr>
          <w:p w14:paraId="7E24E9AF" w14:textId="41619D1D" w:rsidR="002E5161" w:rsidRPr="00AF4F24" w:rsidRDefault="002E5161" w:rsidP="002E5161">
            <w:pPr>
              <w:pStyle w:val="UBUCuerpoTrabajo"/>
              <w:ind w:firstLine="0"/>
              <w:jc w:val="left"/>
            </w:pPr>
            <w:r w:rsidRPr="00AF4F24">
              <w:rPr>
                <w:rFonts w:cs="Liberation Serif"/>
              </w:rPr>
              <w:t>Crear red aleatoria de nodos.</w:t>
            </w:r>
          </w:p>
        </w:tc>
        <w:tc>
          <w:tcPr>
            <w:tcW w:w="593" w:type="dxa"/>
            <w:vAlign w:val="center"/>
          </w:tcPr>
          <w:p w14:paraId="6925EAFD" w14:textId="77777777" w:rsidR="002E5161" w:rsidRPr="00AF4F24" w:rsidRDefault="002E5161" w:rsidP="002E5161">
            <w:pPr>
              <w:pStyle w:val="UBUCuerpoTrabajo"/>
            </w:pPr>
          </w:p>
        </w:tc>
        <w:tc>
          <w:tcPr>
            <w:tcW w:w="593" w:type="dxa"/>
            <w:vAlign w:val="center"/>
          </w:tcPr>
          <w:p w14:paraId="6EB4D508" w14:textId="77777777" w:rsidR="002E5161" w:rsidRPr="00AF4F24" w:rsidRDefault="002E5161" w:rsidP="002E5161">
            <w:pPr>
              <w:pStyle w:val="UBUCuerpoTrabajo"/>
            </w:pPr>
          </w:p>
        </w:tc>
        <w:tc>
          <w:tcPr>
            <w:tcW w:w="593" w:type="dxa"/>
            <w:vAlign w:val="center"/>
          </w:tcPr>
          <w:p w14:paraId="2A5D8E0B" w14:textId="77777777" w:rsidR="002E5161" w:rsidRPr="00AF4F24" w:rsidRDefault="002E5161" w:rsidP="002E5161">
            <w:pPr>
              <w:pStyle w:val="UBUCuerpoTrabajo"/>
            </w:pPr>
          </w:p>
        </w:tc>
        <w:tc>
          <w:tcPr>
            <w:tcW w:w="593" w:type="dxa"/>
            <w:shd w:val="clear" w:color="auto" w:fill="71D149"/>
            <w:vAlign w:val="center"/>
          </w:tcPr>
          <w:p w14:paraId="621EF278" w14:textId="77777777" w:rsidR="002E5161" w:rsidRPr="00AF4F24" w:rsidRDefault="002E5161" w:rsidP="002E5161">
            <w:pPr>
              <w:pStyle w:val="UBUCuerpoTrabajo"/>
            </w:pPr>
          </w:p>
        </w:tc>
        <w:tc>
          <w:tcPr>
            <w:tcW w:w="593" w:type="dxa"/>
            <w:shd w:val="clear" w:color="auto" w:fill="auto"/>
            <w:vAlign w:val="center"/>
          </w:tcPr>
          <w:p w14:paraId="5848C174" w14:textId="77777777" w:rsidR="002E5161" w:rsidRPr="00AF4F24" w:rsidRDefault="002E5161" w:rsidP="002E5161">
            <w:pPr>
              <w:pStyle w:val="UBUCuerpoTrabajo"/>
            </w:pPr>
          </w:p>
        </w:tc>
        <w:tc>
          <w:tcPr>
            <w:tcW w:w="593" w:type="dxa"/>
            <w:vAlign w:val="center"/>
          </w:tcPr>
          <w:p w14:paraId="7A327380" w14:textId="77777777" w:rsidR="002E5161" w:rsidRPr="00AF4F24" w:rsidRDefault="002E5161" w:rsidP="002E5161">
            <w:pPr>
              <w:pStyle w:val="UBUCuerpoTrabajo"/>
            </w:pPr>
          </w:p>
        </w:tc>
        <w:tc>
          <w:tcPr>
            <w:tcW w:w="593" w:type="dxa"/>
            <w:vAlign w:val="center"/>
          </w:tcPr>
          <w:p w14:paraId="7C85F912" w14:textId="77777777" w:rsidR="002E5161" w:rsidRPr="00AF4F24" w:rsidRDefault="002E5161" w:rsidP="002E5161">
            <w:pPr>
              <w:pStyle w:val="UBUCuerpoTrabajo"/>
            </w:pPr>
          </w:p>
        </w:tc>
        <w:tc>
          <w:tcPr>
            <w:tcW w:w="593" w:type="dxa"/>
            <w:shd w:val="clear" w:color="auto" w:fill="auto"/>
            <w:vAlign w:val="center"/>
          </w:tcPr>
          <w:p w14:paraId="3AB1263E" w14:textId="77777777" w:rsidR="002E5161" w:rsidRPr="00AF4F24" w:rsidRDefault="002E5161" w:rsidP="002E5161">
            <w:pPr>
              <w:pStyle w:val="UBUCuerpoTrabajo"/>
            </w:pPr>
          </w:p>
        </w:tc>
        <w:tc>
          <w:tcPr>
            <w:tcW w:w="600" w:type="dxa"/>
            <w:vAlign w:val="center"/>
          </w:tcPr>
          <w:p w14:paraId="3914F85C" w14:textId="77777777" w:rsidR="002E5161" w:rsidRPr="00AF4F24" w:rsidRDefault="002E5161" w:rsidP="002E5161">
            <w:pPr>
              <w:pStyle w:val="UBUCuerpoTrabajo"/>
            </w:pPr>
          </w:p>
        </w:tc>
        <w:tc>
          <w:tcPr>
            <w:tcW w:w="600" w:type="dxa"/>
            <w:vAlign w:val="center"/>
          </w:tcPr>
          <w:p w14:paraId="7488A11C" w14:textId="77777777" w:rsidR="002E5161" w:rsidRPr="00AF4F24" w:rsidRDefault="002E5161" w:rsidP="002E5161">
            <w:pPr>
              <w:pStyle w:val="UBUCuerpoTrabajo"/>
            </w:pPr>
          </w:p>
        </w:tc>
      </w:tr>
      <w:tr w:rsidR="002E5161" w:rsidRPr="00AF4F24" w14:paraId="40F5E347" w14:textId="77777777" w:rsidTr="002E5161">
        <w:trPr>
          <w:trHeight w:val="321"/>
          <w:jc w:val="center"/>
        </w:trPr>
        <w:tc>
          <w:tcPr>
            <w:tcW w:w="869" w:type="dxa"/>
            <w:shd w:val="clear" w:color="auto" w:fill="F2F2F2"/>
            <w:vAlign w:val="center"/>
          </w:tcPr>
          <w:p w14:paraId="776EAFB6" w14:textId="0802FBA9" w:rsidR="002E5161" w:rsidRPr="00AF4F24" w:rsidRDefault="002E5161" w:rsidP="002E5161">
            <w:pPr>
              <w:pStyle w:val="UBUCuerpoTrabajo"/>
              <w:ind w:firstLine="0"/>
              <w:rPr>
                <w:rFonts w:cs="Liberation Serif"/>
                <w:b/>
                <w:bCs/>
              </w:rPr>
            </w:pPr>
            <w:r w:rsidRPr="00AF4F24">
              <w:rPr>
                <w:rFonts w:cs="Liberation Serif"/>
                <w:b/>
                <w:bCs/>
              </w:rPr>
              <w:t>#29</w:t>
            </w:r>
          </w:p>
        </w:tc>
        <w:tc>
          <w:tcPr>
            <w:tcW w:w="2728" w:type="dxa"/>
            <w:shd w:val="clear" w:color="auto" w:fill="F2F2F2"/>
            <w:vAlign w:val="center"/>
          </w:tcPr>
          <w:p w14:paraId="6C57C503" w14:textId="620980D8" w:rsidR="002E5161" w:rsidRPr="00AF4F24" w:rsidRDefault="002E5161" w:rsidP="002E5161">
            <w:pPr>
              <w:pStyle w:val="UBUCuerpoTrabajo"/>
              <w:ind w:firstLine="0"/>
              <w:jc w:val="left"/>
              <w:rPr>
                <w:rFonts w:cs="Liberation Serif"/>
              </w:rPr>
            </w:pPr>
            <w:r w:rsidRPr="00AF4F24">
              <w:rPr>
                <w:rFonts w:cs="Liberation Serif"/>
              </w:rPr>
              <w:t>Buscar información de subida de archivos al servidor.</w:t>
            </w:r>
          </w:p>
        </w:tc>
        <w:tc>
          <w:tcPr>
            <w:tcW w:w="593" w:type="dxa"/>
            <w:shd w:val="clear" w:color="auto" w:fill="F2F2F2"/>
            <w:vAlign w:val="center"/>
          </w:tcPr>
          <w:p w14:paraId="7E2DF381" w14:textId="77777777" w:rsidR="002E5161" w:rsidRPr="00AF4F24" w:rsidRDefault="002E5161" w:rsidP="002E5161">
            <w:pPr>
              <w:pStyle w:val="UBUCuerpoTrabajo"/>
            </w:pPr>
          </w:p>
        </w:tc>
        <w:tc>
          <w:tcPr>
            <w:tcW w:w="593" w:type="dxa"/>
            <w:shd w:val="clear" w:color="auto" w:fill="F2F2F2"/>
            <w:vAlign w:val="center"/>
          </w:tcPr>
          <w:p w14:paraId="43E39FF6" w14:textId="77777777" w:rsidR="002E5161" w:rsidRPr="00AF4F24" w:rsidRDefault="002E5161" w:rsidP="002E5161">
            <w:pPr>
              <w:pStyle w:val="UBUCuerpoTrabajo"/>
            </w:pPr>
          </w:p>
        </w:tc>
        <w:tc>
          <w:tcPr>
            <w:tcW w:w="593" w:type="dxa"/>
            <w:shd w:val="clear" w:color="auto" w:fill="F2F2F2"/>
            <w:vAlign w:val="center"/>
          </w:tcPr>
          <w:p w14:paraId="0E7C8333" w14:textId="77777777" w:rsidR="002E5161" w:rsidRPr="00AF4F24" w:rsidRDefault="002E5161" w:rsidP="002E5161">
            <w:pPr>
              <w:pStyle w:val="UBUCuerpoTrabajo"/>
            </w:pPr>
          </w:p>
        </w:tc>
        <w:tc>
          <w:tcPr>
            <w:tcW w:w="593" w:type="dxa"/>
            <w:shd w:val="clear" w:color="auto" w:fill="F2F2F2"/>
            <w:vAlign w:val="center"/>
          </w:tcPr>
          <w:p w14:paraId="59C20568" w14:textId="77777777" w:rsidR="002E5161" w:rsidRPr="00AF4F24" w:rsidRDefault="002E5161" w:rsidP="002E5161">
            <w:pPr>
              <w:pStyle w:val="UBUCuerpoTrabajo"/>
            </w:pPr>
          </w:p>
        </w:tc>
        <w:tc>
          <w:tcPr>
            <w:tcW w:w="593" w:type="dxa"/>
            <w:shd w:val="clear" w:color="auto" w:fill="F2F2F2"/>
            <w:vAlign w:val="center"/>
          </w:tcPr>
          <w:p w14:paraId="0356445F" w14:textId="77777777" w:rsidR="002E5161" w:rsidRPr="00AF4F24" w:rsidRDefault="002E5161" w:rsidP="002E5161">
            <w:pPr>
              <w:pStyle w:val="UBUCuerpoTrabajo"/>
            </w:pPr>
          </w:p>
        </w:tc>
        <w:tc>
          <w:tcPr>
            <w:tcW w:w="593" w:type="dxa"/>
            <w:shd w:val="clear" w:color="auto" w:fill="F2F2F2"/>
            <w:vAlign w:val="center"/>
          </w:tcPr>
          <w:p w14:paraId="1F899EF8" w14:textId="77777777" w:rsidR="002E5161" w:rsidRPr="00AF4F24" w:rsidRDefault="002E5161" w:rsidP="002E5161">
            <w:pPr>
              <w:pStyle w:val="UBUCuerpoTrabajo"/>
            </w:pPr>
          </w:p>
        </w:tc>
        <w:tc>
          <w:tcPr>
            <w:tcW w:w="593" w:type="dxa"/>
            <w:shd w:val="clear" w:color="auto" w:fill="F2F2F2"/>
            <w:vAlign w:val="center"/>
          </w:tcPr>
          <w:p w14:paraId="7DA45B3E" w14:textId="77777777" w:rsidR="002E5161" w:rsidRPr="00AF4F24" w:rsidRDefault="002E5161" w:rsidP="002E5161">
            <w:pPr>
              <w:pStyle w:val="UBUCuerpoTrabajo"/>
            </w:pPr>
          </w:p>
        </w:tc>
        <w:tc>
          <w:tcPr>
            <w:tcW w:w="593" w:type="dxa"/>
            <w:shd w:val="clear" w:color="auto" w:fill="E8F263"/>
            <w:vAlign w:val="center"/>
          </w:tcPr>
          <w:p w14:paraId="254D60D9" w14:textId="77777777" w:rsidR="002E5161" w:rsidRPr="00AF4F24" w:rsidRDefault="002E5161" w:rsidP="002E5161">
            <w:pPr>
              <w:pStyle w:val="UBUCuerpoTrabajo"/>
            </w:pPr>
          </w:p>
        </w:tc>
        <w:tc>
          <w:tcPr>
            <w:tcW w:w="600" w:type="dxa"/>
            <w:shd w:val="clear" w:color="auto" w:fill="F2F2F2"/>
            <w:vAlign w:val="center"/>
          </w:tcPr>
          <w:p w14:paraId="24891A1C" w14:textId="77777777" w:rsidR="002E5161" w:rsidRPr="00AF4F24" w:rsidRDefault="002E5161" w:rsidP="002E5161">
            <w:pPr>
              <w:pStyle w:val="UBUCuerpoTrabajo"/>
            </w:pPr>
          </w:p>
        </w:tc>
        <w:tc>
          <w:tcPr>
            <w:tcW w:w="600" w:type="dxa"/>
            <w:shd w:val="clear" w:color="auto" w:fill="F2F2F2"/>
            <w:vAlign w:val="center"/>
          </w:tcPr>
          <w:p w14:paraId="3ABB5D45" w14:textId="77777777" w:rsidR="002E5161" w:rsidRPr="00AF4F24" w:rsidRDefault="002E5161" w:rsidP="002E5161">
            <w:pPr>
              <w:pStyle w:val="UBUCuerpoTrabajo"/>
            </w:pPr>
          </w:p>
        </w:tc>
      </w:tr>
      <w:tr w:rsidR="002E5161" w:rsidRPr="00AF4F24" w14:paraId="66126D34" w14:textId="77777777" w:rsidTr="002E5161">
        <w:trPr>
          <w:trHeight w:val="321"/>
          <w:jc w:val="center"/>
        </w:trPr>
        <w:tc>
          <w:tcPr>
            <w:tcW w:w="869" w:type="dxa"/>
            <w:vAlign w:val="center"/>
          </w:tcPr>
          <w:p w14:paraId="341CF203" w14:textId="2DFF3E0B" w:rsidR="002E5161" w:rsidRPr="00AF4F24" w:rsidRDefault="002E5161" w:rsidP="002E5161">
            <w:pPr>
              <w:pStyle w:val="UBUCuerpoTrabajo"/>
              <w:ind w:firstLine="0"/>
              <w:rPr>
                <w:rFonts w:cs="Liberation Serif"/>
                <w:b/>
                <w:bCs/>
              </w:rPr>
            </w:pPr>
            <w:r w:rsidRPr="00AF4F24">
              <w:rPr>
                <w:rFonts w:cs="Liberation Serif"/>
                <w:b/>
                <w:bCs/>
              </w:rPr>
              <w:t>#30</w:t>
            </w:r>
          </w:p>
        </w:tc>
        <w:tc>
          <w:tcPr>
            <w:tcW w:w="2728" w:type="dxa"/>
            <w:vAlign w:val="center"/>
          </w:tcPr>
          <w:p w14:paraId="557D210C" w14:textId="66C930CA" w:rsidR="002E5161" w:rsidRPr="00AF4F24" w:rsidRDefault="002E5161" w:rsidP="002E5161">
            <w:pPr>
              <w:pStyle w:val="UBUCuerpoTrabajo"/>
              <w:ind w:firstLine="0"/>
              <w:jc w:val="left"/>
              <w:rPr>
                <w:rFonts w:cs="Liberation Serif"/>
              </w:rPr>
            </w:pPr>
            <w:r w:rsidRPr="00AF4F24">
              <w:rPr>
                <w:rFonts w:cs="Liberation Serif"/>
              </w:rPr>
              <w:t xml:space="preserve">Buscar cómo crear </w:t>
            </w:r>
            <w:r w:rsidRPr="00AF4F24">
              <w:rPr>
                <w:rFonts w:cs="Liberation Serif"/>
                <w:i/>
                <w:iCs/>
              </w:rPr>
              <w:t>login</w:t>
            </w:r>
            <w:r w:rsidRPr="00AF4F24">
              <w:rPr>
                <w:rFonts w:cs="Liberation Serif"/>
              </w:rPr>
              <w:t xml:space="preserve">. </w:t>
            </w:r>
          </w:p>
        </w:tc>
        <w:tc>
          <w:tcPr>
            <w:tcW w:w="593" w:type="dxa"/>
            <w:vAlign w:val="center"/>
          </w:tcPr>
          <w:p w14:paraId="3C69BFE5" w14:textId="77777777" w:rsidR="002E5161" w:rsidRPr="00AF4F24" w:rsidRDefault="002E5161" w:rsidP="002E5161">
            <w:pPr>
              <w:pStyle w:val="UBUCuerpoTrabajo"/>
            </w:pPr>
          </w:p>
        </w:tc>
        <w:tc>
          <w:tcPr>
            <w:tcW w:w="593" w:type="dxa"/>
            <w:vAlign w:val="center"/>
          </w:tcPr>
          <w:p w14:paraId="3FF39BAB" w14:textId="77777777" w:rsidR="002E5161" w:rsidRPr="00AF4F24" w:rsidRDefault="002E5161" w:rsidP="002E5161">
            <w:pPr>
              <w:pStyle w:val="UBUCuerpoTrabajo"/>
            </w:pPr>
          </w:p>
        </w:tc>
        <w:tc>
          <w:tcPr>
            <w:tcW w:w="593" w:type="dxa"/>
            <w:vAlign w:val="center"/>
          </w:tcPr>
          <w:p w14:paraId="7FA7C30A" w14:textId="77777777" w:rsidR="002E5161" w:rsidRPr="00AF4F24" w:rsidRDefault="002E5161" w:rsidP="002E5161">
            <w:pPr>
              <w:pStyle w:val="UBUCuerpoTrabajo"/>
            </w:pPr>
          </w:p>
        </w:tc>
        <w:tc>
          <w:tcPr>
            <w:tcW w:w="593" w:type="dxa"/>
            <w:vAlign w:val="center"/>
          </w:tcPr>
          <w:p w14:paraId="61F24141" w14:textId="77777777" w:rsidR="002E5161" w:rsidRPr="00AF4F24" w:rsidRDefault="002E5161" w:rsidP="002E5161">
            <w:pPr>
              <w:pStyle w:val="UBUCuerpoTrabajo"/>
            </w:pPr>
          </w:p>
        </w:tc>
        <w:tc>
          <w:tcPr>
            <w:tcW w:w="593" w:type="dxa"/>
            <w:vAlign w:val="center"/>
          </w:tcPr>
          <w:p w14:paraId="25BE46BD" w14:textId="77777777" w:rsidR="002E5161" w:rsidRPr="00AF4F24" w:rsidRDefault="002E5161" w:rsidP="002E5161">
            <w:pPr>
              <w:pStyle w:val="UBUCuerpoTrabajo"/>
            </w:pPr>
          </w:p>
        </w:tc>
        <w:tc>
          <w:tcPr>
            <w:tcW w:w="593" w:type="dxa"/>
            <w:vAlign w:val="center"/>
          </w:tcPr>
          <w:p w14:paraId="0FAC7843" w14:textId="77777777" w:rsidR="002E5161" w:rsidRPr="00AF4F24" w:rsidRDefault="002E5161" w:rsidP="002E5161">
            <w:pPr>
              <w:pStyle w:val="UBUCuerpoTrabajo"/>
            </w:pPr>
          </w:p>
        </w:tc>
        <w:tc>
          <w:tcPr>
            <w:tcW w:w="593" w:type="dxa"/>
            <w:vAlign w:val="center"/>
          </w:tcPr>
          <w:p w14:paraId="668E4D46" w14:textId="77777777" w:rsidR="002E5161" w:rsidRPr="00AF4F24" w:rsidRDefault="002E5161" w:rsidP="002E5161">
            <w:pPr>
              <w:pStyle w:val="UBUCuerpoTrabajo"/>
            </w:pPr>
          </w:p>
        </w:tc>
        <w:tc>
          <w:tcPr>
            <w:tcW w:w="593" w:type="dxa"/>
            <w:shd w:val="clear" w:color="auto" w:fill="E8F263"/>
            <w:vAlign w:val="center"/>
          </w:tcPr>
          <w:p w14:paraId="7C375356" w14:textId="77777777" w:rsidR="002E5161" w:rsidRPr="00AF4F24" w:rsidRDefault="002E5161" w:rsidP="002E5161">
            <w:pPr>
              <w:pStyle w:val="UBUCuerpoTrabajo"/>
            </w:pPr>
          </w:p>
        </w:tc>
        <w:tc>
          <w:tcPr>
            <w:tcW w:w="600" w:type="dxa"/>
            <w:vAlign w:val="center"/>
          </w:tcPr>
          <w:p w14:paraId="7185136F" w14:textId="77777777" w:rsidR="002E5161" w:rsidRPr="00AF4F24" w:rsidRDefault="002E5161" w:rsidP="002E5161">
            <w:pPr>
              <w:pStyle w:val="UBUCuerpoTrabajo"/>
            </w:pPr>
          </w:p>
        </w:tc>
        <w:tc>
          <w:tcPr>
            <w:tcW w:w="600" w:type="dxa"/>
            <w:vAlign w:val="center"/>
          </w:tcPr>
          <w:p w14:paraId="194779A5" w14:textId="77777777" w:rsidR="002E5161" w:rsidRPr="00AF4F24" w:rsidRDefault="002E5161" w:rsidP="002E5161">
            <w:pPr>
              <w:pStyle w:val="UBUCuerpoTrabajo"/>
            </w:pPr>
          </w:p>
        </w:tc>
      </w:tr>
      <w:tr w:rsidR="002E5161" w:rsidRPr="00AF4F24" w14:paraId="2969CE35" w14:textId="77777777" w:rsidTr="002E5161">
        <w:trPr>
          <w:trHeight w:val="321"/>
          <w:jc w:val="center"/>
        </w:trPr>
        <w:tc>
          <w:tcPr>
            <w:tcW w:w="869" w:type="dxa"/>
            <w:shd w:val="clear" w:color="auto" w:fill="F2F2F2"/>
            <w:vAlign w:val="center"/>
          </w:tcPr>
          <w:p w14:paraId="6BF461EB" w14:textId="72634E74" w:rsidR="002E5161" w:rsidRPr="00AF4F24" w:rsidRDefault="002E5161" w:rsidP="002E5161">
            <w:pPr>
              <w:pStyle w:val="UBUCuerpoTrabajo"/>
              <w:ind w:firstLine="0"/>
              <w:rPr>
                <w:rFonts w:cs="Liberation Serif"/>
                <w:b/>
                <w:bCs/>
              </w:rPr>
            </w:pPr>
            <w:r w:rsidRPr="00AF4F24">
              <w:rPr>
                <w:rFonts w:cs="Liberation Serif"/>
                <w:b/>
                <w:bCs/>
              </w:rPr>
              <w:t>#31</w:t>
            </w:r>
          </w:p>
        </w:tc>
        <w:tc>
          <w:tcPr>
            <w:tcW w:w="2728" w:type="dxa"/>
            <w:shd w:val="clear" w:color="auto" w:fill="F2F2F2"/>
            <w:vAlign w:val="center"/>
          </w:tcPr>
          <w:p w14:paraId="195D6225" w14:textId="4A99D594" w:rsidR="002E5161" w:rsidRPr="00AF4F24" w:rsidRDefault="002E5161" w:rsidP="002E5161">
            <w:pPr>
              <w:pStyle w:val="UBUCuerpoTrabajo"/>
              <w:ind w:firstLine="0"/>
              <w:jc w:val="left"/>
              <w:rPr>
                <w:rFonts w:cs="Liberation Serif"/>
              </w:rPr>
            </w:pPr>
            <w:r w:rsidRPr="00AF4F24">
              <w:rPr>
                <w:rFonts w:cs="Liberation Serif"/>
              </w:rPr>
              <w:t>Buscar información para descargar un archivo del servidor.</w:t>
            </w:r>
          </w:p>
        </w:tc>
        <w:tc>
          <w:tcPr>
            <w:tcW w:w="593" w:type="dxa"/>
            <w:shd w:val="clear" w:color="auto" w:fill="F2F2F2"/>
            <w:vAlign w:val="center"/>
          </w:tcPr>
          <w:p w14:paraId="2E8ADCF7" w14:textId="77777777" w:rsidR="002E5161" w:rsidRPr="00AF4F24" w:rsidRDefault="002E5161" w:rsidP="002E5161">
            <w:pPr>
              <w:pStyle w:val="UBUCuerpoTrabajo"/>
            </w:pPr>
          </w:p>
        </w:tc>
        <w:tc>
          <w:tcPr>
            <w:tcW w:w="593" w:type="dxa"/>
            <w:shd w:val="clear" w:color="auto" w:fill="F2F2F2"/>
            <w:vAlign w:val="center"/>
          </w:tcPr>
          <w:p w14:paraId="204BBA10" w14:textId="77777777" w:rsidR="002E5161" w:rsidRPr="00AF4F24" w:rsidRDefault="002E5161" w:rsidP="002E5161">
            <w:pPr>
              <w:pStyle w:val="UBUCuerpoTrabajo"/>
            </w:pPr>
          </w:p>
        </w:tc>
        <w:tc>
          <w:tcPr>
            <w:tcW w:w="593" w:type="dxa"/>
            <w:shd w:val="clear" w:color="auto" w:fill="F2F2F2"/>
            <w:vAlign w:val="center"/>
          </w:tcPr>
          <w:p w14:paraId="142DB27C" w14:textId="77777777" w:rsidR="002E5161" w:rsidRPr="00AF4F24" w:rsidRDefault="002E5161" w:rsidP="002E5161">
            <w:pPr>
              <w:pStyle w:val="UBUCuerpoTrabajo"/>
            </w:pPr>
          </w:p>
        </w:tc>
        <w:tc>
          <w:tcPr>
            <w:tcW w:w="593" w:type="dxa"/>
            <w:shd w:val="clear" w:color="auto" w:fill="F2F2F2"/>
            <w:vAlign w:val="center"/>
          </w:tcPr>
          <w:p w14:paraId="3824FB24" w14:textId="77777777" w:rsidR="002E5161" w:rsidRPr="00AF4F24" w:rsidRDefault="002E5161" w:rsidP="002E5161">
            <w:pPr>
              <w:pStyle w:val="UBUCuerpoTrabajo"/>
            </w:pPr>
          </w:p>
        </w:tc>
        <w:tc>
          <w:tcPr>
            <w:tcW w:w="593" w:type="dxa"/>
            <w:shd w:val="clear" w:color="auto" w:fill="F2F2F2"/>
            <w:vAlign w:val="center"/>
          </w:tcPr>
          <w:p w14:paraId="7DC3617A" w14:textId="77777777" w:rsidR="002E5161" w:rsidRPr="00AF4F24" w:rsidRDefault="002E5161" w:rsidP="002E5161">
            <w:pPr>
              <w:pStyle w:val="UBUCuerpoTrabajo"/>
            </w:pPr>
          </w:p>
        </w:tc>
        <w:tc>
          <w:tcPr>
            <w:tcW w:w="593" w:type="dxa"/>
            <w:shd w:val="clear" w:color="auto" w:fill="F2F2F2"/>
            <w:vAlign w:val="center"/>
          </w:tcPr>
          <w:p w14:paraId="4B7F7783" w14:textId="77777777" w:rsidR="002E5161" w:rsidRPr="00AF4F24" w:rsidRDefault="002E5161" w:rsidP="002E5161">
            <w:pPr>
              <w:pStyle w:val="UBUCuerpoTrabajo"/>
            </w:pPr>
          </w:p>
        </w:tc>
        <w:tc>
          <w:tcPr>
            <w:tcW w:w="593" w:type="dxa"/>
            <w:shd w:val="clear" w:color="auto" w:fill="F2F2F2"/>
            <w:vAlign w:val="center"/>
          </w:tcPr>
          <w:p w14:paraId="7418AF88" w14:textId="77777777" w:rsidR="002E5161" w:rsidRPr="00AF4F24" w:rsidRDefault="002E5161" w:rsidP="002E5161">
            <w:pPr>
              <w:pStyle w:val="UBUCuerpoTrabajo"/>
            </w:pPr>
          </w:p>
        </w:tc>
        <w:tc>
          <w:tcPr>
            <w:tcW w:w="593" w:type="dxa"/>
            <w:shd w:val="clear" w:color="auto" w:fill="E8F263"/>
            <w:vAlign w:val="center"/>
          </w:tcPr>
          <w:p w14:paraId="7212F787" w14:textId="77777777" w:rsidR="002E5161" w:rsidRPr="00AF4F24" w:rsidRDefault="002E5161" w:rsidP="002E5161">
            <w:pPr>
              <w:pStyle w:val="UBUCuerpoTrabajo"/>
            </w:pPr>
          </w:p>
        </w:tc>
        <w:tc>
          <w:tcPr>
            <w:tcW w:w="600" w:type="dxa"/>
            <w:shd w:val="clear" w:color="auto" w:fill="F2F2F2"/>
            <w:vAlign w:val="center"/>
          </w:tcPr>
          <w:p w14:paraId="5CAEF173" w14:textId="77777777" w:rsidR="002E5161" w:rsidRPr="00AF4F24" w:rsidRDefault="002E5161" w:rsidP="002E5161">
            <w:pPr>
              <w:pStyle w:val="UBUCuerpoTrabajo"/>
            </w:pPr>
          </w:p>
        </w:tc>
        <w:tc>
          <w:tcPr>
            <w:tcW w:w="600" w:type="dxa"/>
            <w:shd w:val="clear" w:color="auto" w:fill="F2F2F2"/>
            <w:vAlign w:val="center"/>
          </w:tcPr>
          <w:p w14:paraId="3E71A8E9" w14:textId="77777777" w:rsidR="002E5161" w:rsidRPr="00AF4F24" w:rsidRDefault="002E5161" w:rsidP="002E5161">
            <w:pPr>
              <w:pStyle w:val="UBUCuerpoTrabajo"/>
            </w:pPr>
          </w:p>
        </w:tc>
      </w:tr>
      <w:tr w:rsidR="002E5161" w:rsidRPr="00AF4F24" w14:paraId="4EA7CBF7" w14:textId="77777777" w:rsidTr="002E5161">
        <w:trPr>
          <w:trHeight w:val="321"/>
          <w:jc w:val="center"/>
        </w:trPr>
        <w:tc>
          <w:tcPr>
            <w:tcW w:w="869" w:type="dxa"/>
            <w:vAlign w:val="center"/>
          </w:tcPr>
          <w:p w14:paraId="5B189FBE" w14:textId="386705B3" w:rsidR="002E5161" w:rsidRPr="00AF4F24" w:rsidRDefault="002E5161" w:rsidP="002E5161">
            <w:pPr>
              <w:pStyle w:val="UBUCuerpoTrabajo"/>
              <w:ind w:firstLine="0"/>
              <w:rPr>
                <w:rFonts w:cs="Liberation Serif"/>
                <w:b/>
                <w:bCs/>
              </w:rPr>
            </w:pPr>
            <w:r w:rsidRPr="00AF4F24">
              <w:rPr>
                <w:rFonts w:cs="Liberation Serif"/>
                <w:b/>
                <w:bCs/>
              </w:rPr>
              <w:t>#32</w:t>
            </w:r>
          </w:p>
        </w:tc>
        <w:tc>
          <w:tcPr>
            <w:tcW w:w="2728" w:type="dxa"/>
            <w:vAlign w:val="center"/>
          </w:tcPr>
          <w:p w14:paraId="5AB529B8" w14:textId="6D0172D9" w:rsidR="002E5161" w:rsidRPr="00AF4F24" w:rsidRDefault="002E5161" w:rsidP="002E5161">
            <w:pPr>
              <w:pStyle w:val="UBUCuerpoTrabajo"/>
              <w:ind w:firstLine="0"/>
              <w:jc w:val="left"/>
              <w:rPr>
                <w:rFonts w:cs="Liberation Serif"/>
              </w:rPr>
            </w:pPr>
            <w:r w:rsidRPr="00AF4F24">
              <w:rPr>
                <w:rFonts w:cs="Liberation Serif"/>
              </w:rPr>
              <w:t xml:space="preserve">Crear </w:t>
            </w:r>
            <w:r w:rsidRPr="00AF4F24">
              <w:rPr>
                <w:rFonts w:cs="Liberation Serif"/>
                <w:i/>
                <w:iCs/>
              </w:rPr>
              <w:t>login</w:t>
            </w:r>
            <w:r w:rsidRPr="00AF4F24">
              <w:rPr>
                <w:rFonts w:cs="Liberation Serif"/>
              </w:rPr>
              <w:t>.</w:t>
            </w:r>
          </w:p>
        </w:tc>
        <w:tc>
          <w:tcPr>
            <w:tcW w:w="593" w:type="dxa"/>
            <w:vAlign w:val="center"/>
          </w:tcPr>
          <w:p w14:paraId="730E4EAF" w14:textId="77777777" w:rsidR="002E5161" w:rsidRPr="00AF4F24" w:rsidRDefault="002E5161" w:rsidP="002E5161">
            <w:pPr>
              <w:pStyle w:val="UBUCuerpoTrabajo"/>
            </w:pPr>
          </w:p>
        </w:tc>
        <w:tc>
          <w:tcPr>
            <w:tcW w:w="593" w:type="dxa"/>
            <w:vAlign w:val="center"/>
          </w:tcPr>
          <w:p w14:paraId="06ED7D6C" w14:textId="77777777" w:rsidR="002E5161" w:rsidRPr="00AF4F24" w:rsidRDefault="002E5161" w:rsidP="002E5161">
            <w:pPr>
              <w:pStyle w:val="UBUCuerpoTrabajo"/>
            </w:pPr>
          </w:p>
        </w:tc>
        <w:tc>
          <w:tcPr>
            <w:tcW w:w="593" w:type="dxa"/>
            <w:vAlign w:val="center"/>
          </w:tcPr>
          <w:p w14:paraId="5FF156CC" w14:textId="77777777" w:rsidR="002E5161" w:rsidRPr="00AF4F24" w:rsidRDefault="002E5161" w:rsidP="002E5161">
            <w:pPr>
              <w:pStyle w:val="UBUCuerpoTrabajo"/>
            </w:pPr>
          </w:p>
        </w:tc>
        <w:tc>
          <w:tcPr>
            <w:tcW w:w="593" w:type="dxa"/>
            <w:shd w:val="clear" w:color="auto" w:fill="71D149"/>
            <w:vAlign w:val="center"/>
          </w:tcPr>
          <w:p w14:paraId="489BC3A6" w14:textId="77777777" w:rsidR="002E5161" w:rsidRPr="00AF4F24" w:rsidRDefault="002E5161" w:rsidP="002E5161">
            <w:pPr>
              <w:pStyle w:val="UBUCuerpoTrabajo"/>
            </w:pPr>
          </w:p>
        </w:tc>
        <w:tc>
          <w:tcPr>
            <w:tcW w:w="593" w:type="dxa"/>
            <w:vAlign w:val="center"/>
          </w:tcPr>
          <w:p w14:paraId="1AAD9498" w14:textId="77777777" w:rsidR="002E5161" w:rsidRPr="00AF4F24" w:rsidRDefault="002E5161" w:rsidP="002E5161">
            <w:pPr>
              <w:pStyle w:val="UBUCuerpoTrabajo"/>
            </w:pPr>
          </w:p>
        </w:tc>
        <w:tc>
          <w:tcPr>
            <w:tcW w:w="593" w:type="dxa"/>
            <w:vAlign w:val="center"/>
          </w:tcPr>
          <w:p w14:paraId="102A442B" w14:textId="77777777" w:rsidR="002E5161" w:rsidRPr="00AF4F24" w:rsidRDefault="002E5161" w:rsidP="002E5161">
            <w:pPr>
              <w:pStyle w:val="UBUCuerpoTrabajo"/>
            </w:pPr>
          </w:p>
        </w:tc>
        <w:tc>
          <w:tcPr>
            <w:tcW w:w="593" w:type="dxa"/>
            <w:vAlign w:val="center"/>
          </w:tcPr>
          <w:p w14:paraId="4085DAE5" w14:textId="77777777" w:rsidR="002E5161" w:rsidRPr="00AF4F24" w:rsidRDefault="002E5161" w:rsidP="002E5161">
            <w:pPr>
              <w:pStyle w:val="UBUCuerpoTrabajo"/>
            </w:pPr>
          </w:p>
        </w:tc>
        <w:tc>
          <w:tcPr>
            <w:tcW w:w="593" w:type="dxa"/>
            <w:shd w:val="clear" w:color="auto" w:fill="auto"/>
            <w:vAlign w:val="center"/>
          </w:tcPr>
          <w:p w14:paraId="6A2B62A6" w14:textId="77777777" w:rsidR="002E5161" w:rsidRPr="00AF4F24" w:rsidRDefault="002E5161" w:rsidP="002E5161">
            <w:pPr>
              <w:pStyle w:val="UBUCuerpoTrabajo"/>
            </w:pPr>
          </w:p>
        </w:tc>
        <w:tc>
          <w:tcPr>
            <w:tcW w:w="600" w:type="dxa"/>
            <w:vAlign w:val="center"/>
          </w:tcPr>
          <w:p w14:paraId="1D7463E2" w14:textId="77777777" w:rsidR="002E5161" w:rsidRPr="00AF4F24" w:rsidRDefault="002E5161" w:rsidP="002E5161">
            <w:pPr>
              <w:pStyle w:val="UBUCuerpoTrabajo"/>
            </w:pPr>
          </w:p>
        </w:tc>
        <w:tc>
          <w:tcPr>
            <w:tcW w:w="600" w:type="dxa"/>
            <w:vAlign w:val="center"/>
          </w:tcPr>
          <w:p w14:paraId="152885F5" w14:textId="77777777" w:rsidR="002E5161" w:rsidRPr="00AF4F24" w:rsidRDefault="002E5161" w:rsidP="002E5161">
            <w:pPr>
              <w:pStyle w:val="UBUCuerpoTrabajo"/>
            </w:pPr>
          </w:p>
        </w:tc>
      </w:tr>
      <w:tr w:rsidR="002E5161" w:rsidRPr="00AF4F24" w14:paraId="3064A896" w14:textId="77777777" w:rsidTr="002E5161">
        <w:trPr>
          <w:trHeight w:val="321"/>
          <w:jc w:val="center"/>
        </w:trPr>
        <w:tc>
          <w:tcPr>
            <w:tcW w:w="869" w:type="dxa"/>
            <w:shd w:val="clear" w:color="auto" w:fill="F2F2F2"/>
            <w:vAlign w:val="center"/>
          </w:tcPr>
          <w:p w14:paraId="164892E8" w14:textId="6D15D277" w:rsidR="002E5161" w:rsidRPr="00AF4F24" w:rsidRDefault="002E5161" w:rsidP="002E5161">
            <w:pPr>
              <w:pStyle w:val="UBUCuerpoTrabajo"/>
              <w:ind w:firstLine="0"/>
              <w:rPr>
                <w:rFonts w:cs="Liberation Serif"/>
                <w:b/>
                <w:bCs/>
              </w:rPr>
            </w:pPr>
            <w:r w:rsidRPr="00AF4F24">
              <w:rPr>
                <w:rFonts w:cs="Liberation Serif"/>
                <w:b/>
                <w:bCs/>
              </w:rPr>
              <w:t>#33</w:t>
            </w:r>
          </w:p>
        </w:tc>
        <w:tc>
          <w:tcPr>
            <w:tcW w:w="2728" w:type="dxa"/>
            <w:shd w:val="clear" w:color="auto" w:fill="F2F2F2"/>
            <w:vAlign w:val="center"/>
          </w:tcPr>
          <w:p w14:paraId="79388F64" w14:textId="784BC061" w:rsidR="002E5161" w:rsidRPr="00AF4F24" w:rsidRDefault="002E5161" w:rsidP="002E5161">
            <w:pPr>
              <w:pStyle w:val="UBUCuerpoTrabajo"/>
              <w:ind w:firstLine="0"/>
              <w:jc w:val="left"/>
              <w:rPr>
                <w:rFonts w:cs="Liberation Serif"/>
              </w:rPr>
            </w:pPr>
            <w:r w:rsidRPr="00AF4F24">
              <w:rPr>
                <w:rFonts w:cs="Liberation Serif"/>
              </w:rPr>
              <w:t xml:space="preserve">Mejorar el estilo del </w:t>
            </w:r>
            <w:r w:rsidRPr="00AF4F24">
              <w:rPr>
                <w:rFonts w:cs="Liberation Serif"/>
                <w:i/>
                <w:iCs/>
              </w:rPr>
              <w:t>login</w:t>
            </w:r>
            <w:r w:rsidRPr="00AF4F24">
              <w:rPr>
                <w:rFonts w:cs="Liberation Serif"/>
              </w:rPr>
              <w:t>.</w:t>
            </w:r>
          </w:p>
        </w:tc>
        <w:tc>
          <w:tcPr>
            <w:tcW w:w="593" w:type="dxa"/>
            <w:shd w:val="clear" w:color="auto" w:fill="F2F2F2"/>
            <w:vAlign w:val="center"/>
          </w:tcPr>
          <w:p w14:paraId="09E1E99D" w14:textId="77777777" w:rsidR="002E5161" w:rsidRPr="00AF4F24" w:rsidRDefault="002E5161" w:rsidP="002E5161">
            <w:pPr>
              <w:pStyle w:val="UBUCuerpoTrabajo"/>
            </w:pPr>
          </w:p>
        </w:tc>
        <w:tc>
          <w:tcPr>
            <w:tcW w:w="593" w:type="dxa"/>
            <w:shd w:val="clear" w:color="auto" w:fill="F2F2F2"/>
            <w:vAlign w:val="center"/>
          </w:tcPr>
          <w:p w14:paraId="3ACBF04C" w14:textId="77777777" w:rsidR="002E5161" w:rsidRPr="00AF4F24" w:rsidRDefault="002E5161" w:rsidP="002E5161">
            <w:pPr>
              <w:pStyle w:val="UBUCuerpoTrabajo"/>
            </w:pPr>
          </w:p>
        </w:tc>
        <w:tc>
          <w:tcPr>
            <w:tcW w:w="593" w:type="dxa"/>
            <w:shd w:val="clear" w:color="auto" w:fill="F2F2F2"/>
            <w:vAlign w:val="center"/>
          </w:tcPr>
          <w:p w14:paraId="3CCE594B" w14:textId="77777777" w:rsidR="002E5161" w:rsidRPr="00AF4F24" w:rsidRDefault="002E5161" w:rsidP="002E5161">
            <w:pPr>
              <w:pStyle w:val="UBUCuerpoTrabajo"/>
            </w:pPr>
          </w:p>
        </w:tc>
        <w:tc>
          <w:tcPr>
            <w:tcW w:w="593" w:type="dxa"/>
            <w:shd w:val="clear" w:color="auto" w:fill="71D149"/>
            <w:vAlign w:val="center"/>
          </w:tcPr>
          <w:p w14:paraId="5344693D" w14:textId="77777777" w:rsidR="002E5161" w:rsidRPr="00AF4F24" w:rsidRDefault="002E5161" w:rsidP="002E5161">
            <w:pPr>
              <w:pStyle w:val="UBUCuerpoTrabajo"/>
            </w:pPr>
          </w:p>
        </w:tc>
        <w:tc>
          <w:tcPr>
            <w:tcW w:w="593" w:type="dxa"/>
            <w:shd w:val="clear" w:color="auto" w:fill="F2F2F2"/>
            <w:vAlign w:val="center"/>
          </w:tcPr>
          <w:p w14:paraId="02861E95" w14:textId="77777777" w:rsidR="002E5161" w:rsidRPr="00AF4F24" w:rsidRDefault="002E5161" w:rsidP="002E5161">
            <w:pPr>
              <w:pStyle w:val="UBUCuerpoTrabajo"/>
            </w:pPr>
          </w:p>
        </w:tc>
        <w:tc>
          <w:tcPr>
            <w:tcW w:w="593" w:type="dxa"/>
            <w:shd w:val="clear" w:color="auto" w:fill="A2EEEF"/>
            <w:vAlign w:val="center"/>
          </w:tcPr>
          <w:p w14:paraId="6E4FF04D" w14:textId="77777777" w:rsidR="002E5161" w:rsidRPr="00AF4F24" w:rsidRDefault="002E5161" w:rsidP="002E5161">
            <w:pPr>
              <w:pStyle w:val="UBUCuerpoTrabajo"/>
            </w:pPr>
          </w:p>
        </w:tc>
        <w:tc>
          <w:tcPr>
            <w:tcW w:w="593" w:type="dxa"/>
            <w:shd w:val="clear" w:color="auto" w:fill="F2F2F2"/>
            <w:vAlign w:val="center"/>
          </w:tcPr>
          <w:p w14:paraId="0BC2A055" w14:textId="77777777" w:rsidR="002E5161" w:rsidRPr="00AF4F24" w:rsidRDefault="002E5161" w:rsidP="002E5161">
            <w:pPr>
              <w:pStyle w:val="UBUCuerpoTrabajo"/>
            </w:pPr>
          </w:p>
        </w:tc>
        <w:tc>
          <w:tcPr>
            <w:tcW w:w="593" w:type="dxa"/>
            <w:shd w:val="clear" w:color="auto" w:fill="F2F2F2"/>
            <w:vAlign w:val="center"/>
          </w:tcPr>
          <w:p w14:paraId="448D85B7" w14:textId="77777777" w:rsidR="002E5161" w:rsidRPr="00AF4F24" w:rsidRDefault="002E5161" w:rsidP="002E5161">
            <w:pPr>
              <w:pStyle w:val="UBUCuerpoTrabajo"/>
            </w:pPr>
          </w:p>
        </w:tc>
        <w:tc>
          <w:tcPr>
            <w:tcW w:w="600" w:type="dxa"/>
            <w:shd w:val="clear" w:color="auto" w:fill="F2F2F2"/>
            <w:vAlign w:val="center"/>
          </w:tcPr>
          <w:p w14:paraId="044F9719" w14:textId="77777777" w:rsidR="002E5161" w:rsidRPr="00AF4F24" w:rsidRDefault="002E5161" w:rsidP="002E5161">
            <w:pPr>
              <w:pStyle w:val="UBUCuerpoTrabajo"/>
            </w:pPr>
          </w:p>
        </w:tc>
        <w:tc>
          <w:tcPr>
            <w:tcW w:w="600" w:type="dxa"/>
            <w:shd w:val="clear" w:color="auto" w:fill="F2F2F2"/>
            <w:vAlign w:val="center"/>
          </w:tcPr>
          <w:p w14:paraId="7C6456D8" w14:textId="77777777" w:rsidR="002E5161" w:rsidRPr="00AF4F24" w:rsidRDefault="002E5161" w:rsidP="002E5161">
            <w:pPr>
              <w:pStyle w:val="UBUCuerpoTrabajo"/>
            </w:pPr>
          </w:p>
        </w:tc>
      </w:tr>
      <w:tr w:rsidR="002E5161" w:rsidRPr="00AF4F24" w14:paraId="60E92A64" w14:textId="77777777" w:rsidTr="002E5161">
        <w:trPr>
          <w:trHeight w:val="321"/>
          <w:jc w:val="center"/>
        </w:trPr>
        <w:tc>
          <w:tcPr>
            <w:tcW w:w="869" w:type="dxa"/>
            <w:vAlign w:val="center"/>
          </w:tcPr>
          <w:p w14:paraId="20A44FBF" w14:textId="2A244C02" w:rsidR="002E5161" w:rsidRPr="00AF4F24" w:rsidRDefault="002E5161" w:rsidP="002E5161">
            <w:pPr>
              <w:pStyle w:val="UBUCuerpoTrabajo"/>
              <w:ind w:firstLine="0"/>
              <w:rPr>
                <w:rFonts w:cs="Liberation Serif"/>
                <w:b/>
                <w:bCs/>
              </w:rPr>
            </w:pPr>
            <w:r w:rsidRPr="00AF4F24">
              <w:rPr>
                <w:rFonts w:cs="Liberation Serif"/>
                <w:b/>
                <w:bCs/>
              </w:rPr>
              <w:t>#34</w:t>
            </w:r>
          </w:p>
        </w:tc>
        <w:tc>
          <w:tcPr>
            <w:tcW w:w="2728" w:type="dxa"/>
            <w:vAlign w:val="center"/>
          </w:tcPr>
          <w:p w14:paraId="5A941047" w14:textId="754952F6" w:rsidR="002E5161" w:rsidRPr="00AF4F24" w:rsidRDefault="002E5161" w:rsidP="002E5161">
            <w:pPr>
              <w:pStyle w:val="UBUCuerpoTrabajo"/>
              <w:ind w:firstLine="0"/>
              <w:jc w:val="left"/>
              <w:rPr>
                <w:rFonts w:cs="Liberation Serif"/>
              </w:rPr>
            </w:pPr>
            <w:r w:rsidRPr="00AF4F24">
              <w:rPr>
                <w:rFonts w:cs="Liberation Serif"/>
              </w:rPr>
              <w:t xml:space="preserve">Exportar </w:t>
            </w:r>
            <w:r w:rsidRPr="00AF4F24">
              <w:rPr>
                <w:rFonts w:cs="Liberation Serif"/>
                <w:i/>
                <w:iCs/>
              </w:rPr>
              <w:t>networkx</w:t>
            </w:r>
            <w:r w:rsidRPr="00AF4F24">
              <w:rPr>
                <w:rFonts w:cs="Liberation Serif"/>
              </w:rPr>
              <w:t>.</w:t>
            </w:r>
          </w:p>
        </w:tc>
        <w:tc>
          <w:tcPr>
            <w:tcW w:w="593" w:type="dxa"/>
            <w:vAlign w:val="center"/>
          </w:tcPr>
          <w:p w14:paraId="7D414EFA" w14:textId="77777777" w:rsidR="002E5161" w:rsidRPr="00AF4F24" w:rsidRDefault="002E5161" w:rsidP="002E5161">
            <w:pPr>
              <w:pStyle w:val="UBUCuerpoTrabajo"/>
            </w:pPr>
          </w:p>
        </w:tc>
        <w:tc>
          <w:tcPr>
            <w:tcW w:w="593" w:type="dxa"/>
            <w:vAlign w:val="center"/>
          </w:tcPr>
          <w:p w14:paraId="4D7FCF32" w14:textId="77777777" w:rsidR="002E5161" w:rsidRPr="00AF4F24" w:rsidRDefault="002E5161" w:rsidP="002E5161">
            <w:pPr>
              <w:pStyle w:val="UBUCuerpoTrabajo"/>
            </w:pPr>
          </w:p>
        </w:tc>
        <w:tc>
          <w:tcPr>
            <w:tcW w:w="593" w:type="dxa"/>
            <w:vAlign w:val="center"/>
          </w:tcPr>
          <w:p w14:paraId="3B3C8D1A" w14:textId="77777777" w:rsidR="002E5161" w:rsidRPr="00AF4F24" w:rsidRDefault="002E5161" w:rsidP="002E5161">
            <w:pPr>
              <w:pStyle w:val="UBUCuerpoTrabajo"/>
            </w:pPr>
          </w:p>
        </w:tc>
        <w:tc>
          <w:tcPr>
            <w:tcW w:w="593" w:type="dxa"/>
            <w:shd w:val="clear" w:color="auto" w:fill="71D149"/>
            <w:vAlign w:val="center"/>
          </w:tcPr>
          <w:p w14:paraId="1CFDF36B" w14:textId="77777777" w:rsidR="002E5161" w:rsidRPr="00AF4F24" w:rsidRDefault="002E5161" w:rsidP="002E5161">
            <w:pPr>
              <w:pStyle w:val="UBUCuerpoTrabajo"/>
            </w:pPr>
          </w:p>
        </w:tc>
        <w:tc>
          <w:tcPr>
            <w:tcW w:w="593" w:type="dxa"/>
            <w:vAlign w:val="center"/>
          </w:tcPr>
          <w:p w14:paraId="55700299" w14:textId="77777777" w:rsidR="002E5161" w:rsidRPr="00AF4F24" w:rsidRDefault="002E5161" w:rsidP="002E5161">
            <w:pPr>
              <w:pStyle w:val="UBUCuerpoTrabajo"/>
            </w:pPr>
          </w:p>
        </w:tc>
        <w:tc>
          <w:tcPr>
            <w:tcW w:w="593" w:type="dxa"/>
            <w:vAlign w:val="center"/>
          </w:tcPr>
          <w:p w14:paraId="4520804C" w14:textId="77777777" w:rsidR="002E5161" w:rsidRPr="00AF4F24" w:rsidRDefault="002E5161" w:rsidP="002E5161">
            <w:pPr>
              <w:pStyle w:val="UBUCuerpoTrabajo"/>
            </w:pPr>
          </w:p>
        </w:tc>
        <w:tc>
          <w:tcPr>
            <w:tcW w:w="593" w:type="dxa"/>
            <w:vAlign w:val="center"/>
          </w:tcPr>
          <w:p w14:paraId="0AE6BFDA" w14:textId="77777777" w:rsidR="002E5161" w:rsidRPr="00AF4F24" w:rsidRDefault="002E5161" w:rsidP="002E5161">
            <w:pPr>
              <w:pStyle w:val="UBUCuerpoTrabajo"/>
            </w:pPr>
          </w:p>
        </w:tc>
        <w:tc>
          <w:tcPr>
            <w:tcW w:w="593" w:type="dxa"/>
            <w:shd w:val="clear" w:color="auto" w:fill="E8F263"/>
            <w:vAlign w:val="center"/>
          </w:tcPr>
          <w:p w14:paraId="515AB24F" w14:textId="77777777" w:rsidR="002E5161" w:rsidRPr="00AF4F24" w:rsidRDefault="002E5161" w:rsidP="002E5161">
            <w:pPr>
              <w:pStyle w:val="UBUCuerpoTrabajo"/>
            </w:pPr>
          </w:p>
        </w:tc>
        <w:tc>
          <w:tcPr>
            <w:tcW w:w="600" w:type="dxa"/>
            <w:vAlign w:val="center"/>
          </w:tcPr>
          <w:p w14:paraId="1F776FAC" w14:textId="77777777" w:rsidR="002E5161" w:rsidRPr="00AF4F24" w:rsidRDefault="002E5161" w:rsidP="002E5161">
            <w:pPr>
              <w:pStyle w:val="UBUCuerpoTrabajo"/>
            </w:pPr>
          </w:p>
        </w:tc>
        <w:tc>
          <w:tcPr>
            <w:tcW w:w="600" w:type="dxa"/>
            <w:vAlign w:val="center"/>
          </w:tcPr>
          <w:p w14:paraId="4403CD56" w14:textId="77777777" w:rsidR="002E5161" w:rsidRPr="00AF4F24" w:rsidRDefault="002E5161" w:rsidP="002E5161">
            <w:pPr>
              <w:pStyle w:val="UBUCuerpoTrabajo"/>
            </w:pPr>
          </w:p>
        </w:tc>
      </w:tr>
      <w:tr w:rsidR="002E5161" w:rsidRPr="00AF4F24" w14:paraId="28D8479A" w14:textId="77777777" w:rsidTr="002E5161">
        <w:trPr>
          <w:trHeight w:val="321"/>
          <w:jc w:val="center"/>
        </w:trPr>
        <w:tc>
          <w:tcPr>
            <w:tcW w:w="869" w:type="dxa"/>
            <w:shd w:val="clear" w:color="auto" w:fill="F2F2F2"/>
            <w:vAlign w:val="center"/>
          </w:tcPr>
          <w:p w14:paraId="28D107D3" w14:textId="4CD305C5" w:rsidR="002E5161" w:rsidRPr="00AF4F24" w:rsidRDefault="002E5161" w:rsidP="002E5161">
            <w:pPr>
              <w:pStyle w:val="UBUCuerpoTrabajo"/>
              <w:ind w:firstLine="0"/>
              <w:rPr>
                <w:rFonts w:cs="Liberation Serif"/>
                <w:b/>
                <w:bCs/>
              </w:rPr>
            </w:pPr>
            <w:r w:rsidRPr="00AF4F24">
              <w:rPr>
                <w:rFonts w:cs="Liberation Serif"/>
                <w:b/>
                <w:bCs/>
              </w:rPr>
              <w:t>#35</w:t>
            </w:r>
          </w:p>
        </w:tc>
        <w:tc>
          <w:tcPr>
            <w:tcW w:w="2728" w:type="dxa"/>
            <w:shd w:val="clear" w:color="auto" w:fill="F2F2F2"/>
            <w:vAlign w:val="center"/>
          </w:tcPr>
          <w:p w14:paraId="7625E7FD" w14:textId="56913F9D" w:rsidR="002E5161" w:rsidRPr="00AF4F24" w:rsidRDefault="002E5161" w:rsidP="002E5161">
            <w:pPr>
              <w:pStyle w:val="UBUCuerpoTrabajo"/>
              <w:ind w:firstLine="0"/>
              <w:jc w:val="left"/>
              <w:rPr>
                <w:rFonts w:cs="Liberation Serif"/>
              </w:rPr>
            </w:pPr>
            <w:r w:rsidRPr="00AF4F24">
              <w:rPr>
                <w:rFonts w:cs="Liberation Serif"/>
              </w:rPr>
              <w:t>Crear test para comparar dos grafos.</w:t>
            </w:r>
          </w:p>
        </w:tc>
        <w:tc>
          <w:tcPr>
            <w:tcW w:w="593" w:type="dxa"/>
            <w:shd w:val="clear" w:color="auto" w:fill="F2F2F2"/>
            <w:vAlign w:val="center"/>
          </w:tcPr>
          <w:p w14:paraId="2741D9E9" w14:textId="77777777" w:rsidR="002E5161" w:rsidRPr="00AF4F24" w:rsidRDefault="002E5161" w:rsidP="002E5161">
            <w:pPr>
              <w:pStyle w:val="UBUCuerpoTrabajo"/>
            </w:pPr>
          </w:p>
        </w:tc>
        <w:tc>
          <w:tcPr>
            <w:tcW w:w="593" w:type="dxa"/>
            <w:shd w:val="clear" w:color="auto" w:fill="F2F2F2"/>
            <w:vAlign w:val="center"/>
          </w:tcPr>
          <w:p w14:paraId="24518302" w14:textId="77777777" w:rsidR="002E5161" w:rsidRPr="00AF4F24" w:rsidRDefault="002E5161" w:rsidP="002E5161">
            <w:pPr>
              <w:pStyle w:val="UBUCuerpoTrabajo"/>
            </w:pPr>
          </w:p>
        </w:tc>
        <w:tc>
          <w:tcPr>
            <w:tcW w:w="593" w:type="dxa"/>
            <w:shd w:val="clear" w:color="auto" w:fill="F2F2F2"/>
            <w:vAlign w:val="center"/>
          </w:tcPr>
          <w:p w14:paraId="661BA284" w14:textId="77777777" w:rsidR="002E5161" w:rsidRPr="00AF4F24" w:rsidRDefault="002E5161" w:rsidP="002E5161">
            <w:pPr>
              <w:pStyle w:val="UBUCuerpoTrabajo"/>
            </w:pPr>
          </w:p>
        </w:tc>
        <w:tc>
          <w:tcPr>
            <w:tcW w:w="593" w:type="dxa"/>
            <w:shd w:val="clear" w:color="auto" w:fill="71D149"/>
            <w:vAlign w:val="center"/>
          </w:tcPr>
          <w:p w14:paraId="4D368409" w14:textId="77777777" w:rsidR="002E5161" w:rsidRPr="00AF4F24" w:rsidRDefault="002E5161" w:rsidP="002E5161">
            <w:pPr>
              <w:pStyle w:val="UBUCuerpoTrabajo"/>
            </w:pPr>
          </w:p>
        </w:tc>
        <w:tc>
          <w:tcPr>
            <w:tcW w:w="593" w:type="dxa"/>
            <w:shd w:val="clear" w:color="auto" w:fill="F2F2F2"/>
            <w:vAlign w:val="center"/>
          </w:tcPr>
          <w:p w14:paraId="3F741E31" w14:textId="77777777" w:rsidR="002E5161" w:rsidRPr="00AF4F24" w:rsidRDefault="002E5161" w:rsidP="002E5161">
            <w:pPr>
              <w:pStyle w:val="UBUCuerpoTrabajo"/>
            </w:pPr>
          </w:p>
        </w:tc>
        <w:tc>
          <w:tcPr>
            <w:tcW w:w="593" w:type="dxa"/>
            <w:shd w:val="clear" w:color="auto" w:fill="F2F2F2"/>
            <w:vAlign w:val="center"/>
          </w:tcPr>
          <w:p w14:paraId="64B71E3B" w14:textId="77777777" w:rsidR="002E5161" w:rsidRPr="00AF4F24" w:rsidRDefault="002E5161" w:rsidP="002E5161">
            <w:pPr>
              <w:pStyle w:val="UBUCuerpoTrabajo"/>
            </w:pPr>
          </w:p>
        </w:tc>
        <w:tc>
          <w:tcPr>
            <w:tcW w:w="593" w:type="dxa"/>
            <w:shd w:val="clear" w:color="auto" w:fill="F2F2F2"/>
            <w:vAlign w:val="center"/>
          </w:tcPr>
          <w:p w14:paraId="600FB4DE" w14:textId="77777777" w:rsidR="002E5161" w:rsidRPr="00AF4F24" w:rsidRDefault="002E5161" w:rsidP="002E5161">
            <w:pPr>
              <w:pStyle w:val="UBUCuerpoTrabajo"/>
            </w:pPr>
          </w:p>
        </w:tc>
        <w:tc>
          <w:tcPr>
            <w:tcW w:w="593" w:type="dxa"/>
            <w:shd w:val="clear" w:color="auto" w:fill="F2F2F2"/>
            <w:vAlign w:val="center"/>
          </w:tcPr>
          <w:p w14:paraId="559A9704" w14:textId="77777777" w:rsidR="002E5161" w:rsidRPr="00AF4F24" w:rsidRDefault="002E5161" w:rsidP="002E5161">
            <w:pPr>
              <w:pStyle w:val="UBUCuerpoTrabajo"/>
            </w:pPr>
          </w:p>
        </w:tc>
        <w:tc>
          <w:tcPr>
            <w:tcW w:w="600" w:type="dxa"/>
            <w:shd w:val="clear" w:color="auto" w:fill="F2F2F2"/>
            <w:vAlign w:val="center"/>
          </w:tcPr>
          <w:p w14:paraId="26A063A6" w14:textId="77777777" w:rsidR="002E5161" w:rsidRPr="00AF4F24" w:rsidRDefault="002E5161" w:rsidP="002E5161">
            <w:pPr>
              <w:pStyle w:val="UBUCuerpoTrabajo"/>
            </w:pPr>
          </w:p>
        </w:tc>
        <w:tc>
          <w:tcPr>
            <w:tcW w:w="600" w:type="dxa"/>
            <w:shd w:val="clear" w:color="auto" w:fill="F2F2F2"/>
            <w:vAlign w:val="center"/>
          </w:tcPr>
          <w:p w14:paraId="721BA00F" w14:textId="77777777" w:rsidR="002E5161" w:rsidRPr="00AF4F24" w:rsidRDefault="002E5161" w:rsidP="000E27C9">
            <w:pPr>
              <w:pStyle w:val="UBUCuerpoTrabajo"/>
              <w:keepNext/>
            </w:pPr>
          </w:p>
        </w:tc>
      </w:tr>
    </w:tbl>
    <w:p w14:paraId="3DC57643" w14:textId="4A3D2C6E" w:rsidR="00A02E44" w:rsidRPr="00AF4F24" w:rsidRDefault="000E27C9" w:rsidP="000E27C9">
      <w:pPr>
        <w:pStyle w:val="Descripcin"/>
        <w:rPr>
          <w:rFonts w:cs="Liberation Serif"/>
        </w:rPr>
      </w:pPr>
      <w:bookmarkStart w:id="21" w:name="_Toc76585649"/>
      <w:r>
        <w:t xml:space="preserve">Tabla </w:t>
      </w:r>
      <w:r w:rsidR="00275413">
        <w:fldChar w:fldCharType="begin"/>
      </w:r>
      <w:r w:rsidR="00275413">
        <w:instrText xml:space="preserve"> SEQ Tabla \* ARABIC </w:instrText>
      </w:r>
      <w:r w:rsidR="00275413">
        <w:fldChar w:fldCharType="separate"/>
      </w:r>
      <w:r w:rsidR="00675108">
        <w:rPr>
          <w:noProof/>
        </w:rPr>
        <w:t>4</w:t>
      </w:r>
      <w:r w:rsidR="00275413">
        <w:fldChar w:fldCharType="end"/>
      </w:r>
      <w:r>
        <w:t xml:space="preserve"> - Tareas Sprint 5.</w:t>
      </w:r>
      <w:bookmarkEnd w:id="21"/>
    </w:p>
    <w:p w14:paraId="5B56C5B3" w14:textId="77777777" w:rsidR="00A02E44" w:rsidRDefault="00A02E44" w:rsidP="00A02E44">
      <w:pPr>
        <w:pStyle w:val="Ttulo3"/>
      </w:pPr>
      <w:bookmarkStart w:id="22" w:name="_Toc76585761"/>
      <w:r w:rsidRPr="000A522B">
        <w:t>Sprint</w:t>
      </w:r>
      <w:r>
        <w:t xml:space="preserve"> 5 (29/12/2020 – 22/01/2021)</w:t>
      </w:r>
      <w:bookmarkEnd w:id="22"/>
    </w:p>
    <w:p w14:paraId="2AEB4A4E" w14:textId="77777777" w:rsidR="00A02E44" w:rsidRDefault="00A02E44" w:rsidP="00A02E44">
      <w:pPr>
        <w:pStyle w:val="UBUCuerpoTrabajo"/>
      </w:pPr>
      <w:r>
        <w:t xml:space="preserve">Mediante el siguiente </w:t>
      </w:r>
      <w:hyperlink r:id="rId22" w:history="1">
        <w:r w:rsidRPr="00E669EF">
          <w:rPr>
            <w:rStyle w:val="Hipervnculo"/>
          </w:rPr>
          <w:t>enlace</w:t>
        </w:r>
      </w:hyperlink>
      <w:r>
        <w:t xml:space="preserve"> se podrá acceder al sprint. </w:t>
      </w:r>
    </w:p>
    <w:p w14:paraId="1F8E69DB" w14:textId="77777777" w:rsidR="00A02E44" w:rsidRDefault="00A02E44" w:rsidP="00A02E44">
      <w:pPr>
        <w:pStyle w:val="UBUCuerpoTrabajo"/>
      </w:pPr>
      <w:r>
        <w:t xml:space="preserve">Tras la búsqueda de información en el Sprint anterior sobre la creación de un espacio en la aplicación para la subida de archivos, en este Sprint se ha creado el mismo, bajo modificaciones estéticas, ya que no se me ha hecho sencillo conseguir hacerlo de una forma más estética. </w:t>
      </w:r>
    </w:p>
    <w:p w14:paraId="357FB008" w14:textId="77777777" w:rsidR="00A02E44" w:rsidRDefault="00A02E44" w:rsidP="00A02E44">
      <w:pPr>
        <w:pStyle w:val="UBUCuerpoTrabajo"/>
      </w:pPr>
      <w:r>
        <w:t xml:space="preserve">En segundo lugar, tras la creación del mismo apartado, se ha comprobado que los archivos que se suben a la aplicación no se modifican y continúan teniendo el mismo contenido, obteniéndose resultados favorables. </w:t>
      </w:r>
    </w:p>
    <w:p w14:paraId="7E90E298" w14:textId="77777777" w:rsidR="00A02E44" w:rsidRDefault="00A02E44" w:rsidP="00A02E44">
      <w:pPr>
        <w:pStyle w:val="UBUCuerpoTrabajo"/>
      </w:pPr>
      <w:r>
        <w:t xml:space="preserve">En cuanto a las redes, en este Sprint se ha trabajado en crear la matriz de hermanos, además de una red en que se encuentran todas las clases del colegio y los enlaces son únicamente los hermanos. </w:t>
      </w:r>
    </w:p>
    <w:p w14:paraId="34A63DF4" w14:textId="77777777" w:rsidR="003C7119" w:rsidRDefault="00A02E44" w:rsidP="003C7119">
      <w:pPr>
        <w:keepNext/>
        <w:ind w:firstLine="0"/>
      </w:pPr>
      <w:r>
        <w:rPr>
          <w:noProof/>
        </w:rPr>
        <w:lastRenderedPageBreak/>
        <w:drawing>
          <wp:inline distT="0" distB="0" distL="0" distR="0" wp14:anchorId="192BF172" wp14:editId="45DA5EE2">
            <wp:extent cx="5400040" cy="2667000"/>
            <wp:effectExtent l="0" t="0" r="0" b="0"/>
            <wp:docPr id="12" name="Imagen 12" descr="Gráfico del trabajo realizado en el quinto sprint. (Burdown report - Sprint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 del trabajo realizado en el quinto sprint. (Burdown report - Sprint 5) "/>
                    <pic:cNvPicPr/>
                  </pic:nvPicPr>
                  <pic:blipFill>
                    <a:blip r:embed="rId23">
                      <a:extLst>
                        <a:ext uri="{28A0092B-C50C-407E-A947-70E740481C1C}">
                          <a14:useLocalDpi xmlns:a14="http://schemas.microsoft.com/office/drawing/2010/main" val="0"/>
                        </a:ext>
                      </a:extLst>
                    </a:blip>
                    <a:stretch>
                      <a:fillRect/>
                    </a:stretch>
                  </pic:blipFill>
                  <pic:spPr>
                    <a:xfrm>
                      <a:off x="0" y="0"/>
                      <a:ext cx="5400040" cy="2667000"/>
                    </a:xfrm>
                    <a:prstGeom prst="rect">
                      <a:avLst/>
                    </a:prstGeom>
                  </pic:spPr>
                </pic:pic>
              </a:graphicData>
            </a:graphic>
          </wp:inline>
        </w:drawing>
      </w:r>
    </w:p>
    <w:p w14:paraId="1751CA32" w14:textId="0F4E0024" w:rsidR="00A02E44" w:rsidRDefault="003C7119" w:rsidP="003C7119">
      <w:pPr>
        <w:pStyle w:val="Descripcin"/>
        <w:ind w:firstLine="0"/>
      </w:pPr>
      <w:bookmarkStart w:id="23" w:name="_Toc76585682"/>
      <w:r>
        <w:t xml:space="preserve">Ilustración </w:t>
      </w:r>
      <w:r>
        <w:fldChar w:fldCharType="begin"/>
      </w:r>
      <w:r>
        <w:instrText xml:space="preserve"> SEQ Ilustración \* ARABIC </w:instrText>
      </w:r>
      <w:r>
        <w:fldChar w:fldCharType="separate"/>
      </w:r>
      <w:r w:rsidR="00675108">
        <w:rPr>
          <w:noProof/>
        </w:rPr>
        <w:t>5</w:t>
      </w:r>
      <w:r>
        <w:fldChar w:fldCharType="end"/>
      </w:r>
      <w:r w:rsidRPr="00AA0D18">
        <w:t xml:space="preserve"> - Gráfico del trabajo realizado en el </w:t>
      </w:r>
      <w:r>
        <w:t>quinto</w:t>
      </w:r>
      <w:r w:rsidRPr="00AA0D18">
        <w:t xml:space="preserve"> Sprint.</w:t>
      </w:r>
      <w:bookmarkEnd w:id="23"/>
    </w:p>
    <w:p w14:paraId="5ADDEC6F" w14:textId="718B8E93" w:rsidR="00A02E44" w:rsidRDefault="00A02E44" w:rsidP="002E5161">
      <w:pPr>
        <w:pStyle w:val="UBUCuerpoTrabajo"/>
      </w:pPr>
      <w:r>
        <w:t xml:space="preserve">En la siguiente tabla se puede comprobar que la mayor parte del trabajo de este Sprint se ha basado en el desarrollo de los elementos necesarios para generar nuestro problema, creando parte de las redes y matrices necesarias y mejorando lo ya existente. </w:t>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2E5161" w:rsidRPr="00AF4F24" w14:paraId="3CE51949" w14:textId="77777777" w:rsidTr="002E5161">
        <w:trPr>
          <w:cantSplit/>
          <w:trHeight w:val="1911"/>
          <w:jc w:val="center"/>
        </w:trPr>
        <w:tc>
          <w:tcPr>
            <w:tcW w:w="869" w:type="dxa"/>
            <w:vAlign w:val="center"/>
          </w:tcPr>
          <w:p w14:paraId="27355566" w14:textId="77777777" w:rsidR="002E5161" w:rsidRPr="00A02E44" w:rsidRDefault="002E5161" w:rsidP="000E27C9">
            <w:pPr>
              <w:spacing w:line="360" w:lineRule="auto"/>
              <w:ind w:firstLine="0"/>
              <w:rPr>
                <w:rFonts w:cs="Liberation Serif"/>
                <w:b/>
                <w:bCs/>
              </w:rPr>
            </w:pPr>
            <w:r w:rsidRPr="00A02E44">
              <w:rPr>
                <w:rFonts w:cs="Liberation Serif"/>
                <w:b/>
                <w:bCs/>
              </w:rPr>
              <w:br w:type="page"/>
            </w:r>
            <w:r w:rsidRPr="00A02E44">
              <w:rPr>
                <w:rStyle w:val="UBUCuerpoTrabajoCar"/>
                <w:b/>
                <w:bCs/>
              </w:rPr>
              <w:t>Tare</w:t>
            </w:r>
            <w:r w:rsidRPr="00A02E44">
              <w:rPr>
                <w:rFonts w:cs="Liberation Serif"/>
                <w:b/>
                <w:bCs/>
              </w:rPr>
              <w:t>a</w:t>
            </w:r>
          </w:p>
        </w:tc>
        <w:tc>
          <w:tcPr>
            <w:tcW w:w="2728" w:type="dxa"/>
            <w:vAlign w:val="center"/>
          </w:tcPr>
          <w:p w14:paraId="4419FB34" w14:textId="77777777" w:rsidR="002E5161" w:rsidRPr="00A02E44" w:rsidRDefault="002E5161" w:rsidP="000E27C9">
            <w:pPr>
              <w:pStyle w:val="UBUCuerpoTrabajo"/>
              <w:jc w:val="center"/>
              <w:rPr>
                <w:b/>
                <w:bCs/>
              </w:rPr>
            </w:pPr>
            <w:r w:rsidRPr="00A02E44">
              <w:rPr>
                <w:b/>
                <w:bCs/>
              </w:rPr>
              <w:t>Nombre</w:t>
            </w:r>
          </w:p>
        </w:tc>
        <w:tc>
          <w:tcPr>
            <w:tcW w:w="593" w:type="dxa"/>
            <w:shd w:val="clear" w:color="auto" w:fill="D73A4A"/>
            <w:textDirection w:val="btLr"/>
            <w:vAlign w:val="center"/>
          </w:tcPr>
          <w:p w14:paraId="33C6C8DE"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6C14B15B" w14:textId="77777777" w:rsidR="002E5161" w:rsidRPr="00A02E44" w:rsidRDefault="002E5161"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70E4DF8D"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176108DB"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009D6AF1" w14:textId="77777777" w:rsidR="002E5161" w:rsidRPr="00A02E44" w:rsidRDefault="002E5161"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321C4790" w14:textId="77777777" w:rsidR="002E5161" w:rsidRPr="00A02E44" w:rsidRDefault="002E5161"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01F23902" w14:textId="77777777" w:rsidR="002E5161" w:rsidRPr="00A02E44" w:rsidRDefault="002E5161"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4481AA9A" w14:textId="77777777" w:rsidR="002E5161" w:rsidRPr="00A02E44" w:rsidRDefault="002E5161"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3D7A9FDD"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2453C624"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2E5161" w:rsidRPr="00AF4F24" w14:paraId="3621DC6D" w14:textId="77777777" w:rsidTr="002E5161">
        <w:trPr>
          <w:trHeight w:val="321"/>
          <w:jc w:val="center"/>
        </w:trPr>
        <w:tc>
          <w:tcPr>
            <w:tcW w:w="869" w:type="dxa"/>
            <w:shd w:val="clear" w:color="auto" w:fill="F2F2F2"/>
            <w:vAlign w:val="center"/>
          </w:tcPr>
          <w:p w14:paraId="3C07E6ED" w14:textId="03BA4ABB" w:rsidR="002E5161" w:rsidRPr="00A02E44" w:rsidRDefault="002E5161" w:rsidP="002E5161">
            <w:pPr>
              <w:pStyle w:val="UBUCuerpoTrabajo"/>
              <w:ind w:firstLine="0"/>
              <w:rPr>
                <w:b/>
                <w:bCs/>
              </w:rPr>
            </w:pPr>
            <w:r w:rsidRPr="000A522B">
              <w:rPr>
                <w:rFonts w:cs="Liberation Serif"/>
                <w:b/>
                <w:bCs/>
              </w:rPr>
              <w:t>#36</w:t>
            </w:r>
          </w:p>
        </w:tc>
        <w:tc>
          <w:tcPr>
            <w:tcW w:w="2728" w:type="dxa"/>
            <w:shd w:val="clear" w:color="auto" w:fill="F2F2F2"/>
            <w:vAlign w:val="center"/>
          </w:tcPr>
          <w:p w14:paraId="1632F109" w14:textId="2D3BBFBC" w:rsidR="002E5161" w:rsidRPr="00AF4F24" w:rsidRDefault="002E5161" w:rsidP="002E5161">
            <w:pPr>
              <w:pStyle w:val="UBUCuerpoTrabajo"/>
              <w:ind w:firstLine="0"/>
              <w:jc w:val="left"/>
            </w:pPr>
            <w:r w:rsidRPr="000A522B">
              <w:rPr>
                <w:rFonts w:cs="Liberation Serif"/>
              </w:rPr>
              <w:t>Documentar Sprint 4.</w:t>
            </w:r>
          </w:p>
        </w:tc>
        <w:tc>
          <w:tcPr>
            <w:tcW w:w="593" w:type="dxa"/>
            <w:shd w:val="clear" w:color="auto" w:fill="F2F2F2"/>
            <w:vAlign w:val="center"/>
          </w:tcPr>
          <w:p w14:paraId="3B559F11" w14:textId="77777777" w:rsidR="002E5161" w:rsidRPr="00AF4F24" w:rsidRDefault="002E5161" w:rsidP="002E5161">
            <w:pPr>
              <w:pStyle w:val="UBUCuerpoTrabajo"/>
            </w:pPr>
          </w:p>
        </w:tc>
        <w:tc>
          <w:tcPr>
            <w:tcW w:w="593" w:type="dxa"/>
            <w:shd w:val="clear" w:color="auto" w:fill="F2F2F2"/>
            <w:vAlign w:val="center"/>
          </w:tcPr>
          <w:p w14:paraId="5EC41CE0" w14:textId="77777777" w:rsidR="002E5161" w:rsidRPr="00AF4F24" w:rsidRDefault="002E5161" w:rsidP="002E5161">
            <w:pPr>
              <w:pStyle w:val="UBUCuerpoTrabajo"/>
            </w:pPr>
          </w:p>
        </w:tc>
        <w:tc>
          <w:tcPr>
            <w:tcW w:w="593" w:type="dxa"/>
            <w:shd w:val="clear" w:color="auto" w:fill="F2F2F2"/>
            <w:vAlign w:val="center"/>
          </w:tcPr>
          <w:p w14:paraId="2494A514" w14:textId="77777777" w:rsidR="002E5161" w:rsidRPr="00AF4F24" w:rsidRDefault="002E5161" w:rsidP="002E5161">
            <w:pPr>
              <w:pStyle w:val="UBUCuerpoTrabajo"/>
            </w:pPr>
          </w:p>
        </w:tc>
        <w:tc>
          <w:tcPr>
            <w:tcW w:w="593" w:type="dxa"/>
            <w:shd w:val="clear" w:color="auto" w:fill="F2F2F2"/>
            <w:vAlign w:val="center"/>
          </w:tcPr>
          <w:p w14:paraId="758DB2B9" w14:textId="77777777" w:rsidR="002E5161" w:rsidRPr="00AF4F24" w:rsidRDefault="002E5161" w:rsidP="002E5161">
            <w:pPr>
              <w:pStyle w:val="UBUCuerpoTrabajo"/>
            </w:pPr>
          </w:p>
        </w:tc>
        <w:tc>
          <w:tcPr>
            <w:tcW w:w="593" w:type="dxa"/>
            <w:shd w:val="clear" w:color="auto" w:fill="0075CA"/>
            <w:vAlign w:val="center"/>
          </w:tcPr>
          <w:p w14:paraId="580E67D4" w14:textId="77777777" w:rsidR="002E5161" w:rsidRPr="00AF4F24" w:rsidRDefault="002E5161" w:rsidP="002E5161">
            <w:pPr>
              <w:pStyle w:val="UBUCuerpoTrabajo"/>
            </w:pPr>
          </w:p>
        </w:tc>
        <w:tc>
          <w:tcPr>
            <w:tcW w:w="593" w:type="dxa"/>
            <w:shd w:val="clear" w:color="auto" w:fill="F2F2F2"/>
            <w:vAlign w:val="center"/>
          </w:tcPr>
          <w:p w14:paraId="3BB21D56" w14:textId="77777777" w:rsidR="002E5161" w:rsidRPr="00AF4F24" w:rsidRDefault="002E5161" w:rsidP="002E5161">
            <w:pPr>
              <w:pStyle w:val="UBUCuerpoTrabajo"/>
            </w:pPr>
          </w:p>
        </w:tc>
        <w:tc>
          <w:tcPr>
            <w:tcW w:w="593" w:type="dxa"/>
            <w:shd w:val="clear" w:color="auto" w:fill="F2F2F2"/>
            <w:vAlign w:val="center"/>
          </w:tcPr>
          <w:p w14:paraId="3B1C469B" w14:textId="77777777" w:rsidR="002E5161" w:rsidRPr="00AF4F24" w:rsidRDefault="002E5161" w:rsidP="002E5161">
            <w:pPr>
              <w:pStyle w:val="UBUCuerpoTrabajo"/>
            </w:pPr>
          </w:p>
        </w:tc>
        <w:tc>
          <w:tcPr>
            <w:tcW w:w="593" w:type="dxa"/>
            <w:shd w:val="clear" w:color="auto" w:fill="F2F2F2"/>
            <w:vAlign w:val="center"/>
          </w:tcPr>
          <w:p w14:paraId="46CD8465" w14:textId="77777777" w:rsidR="002E5161" w:rsidRPr="00AF4F24" w:rsidRDefault="002E5161" w:rsidP="002E5161">
            <w:pPr>
              <w:pStyle w:val="UBUCuerpoTrabajo"/>
            </w:pPr>
          </w:p>
        </w:tc>
        <w:tc>
          <w:tcPr>
            <w:tcW w:w="600" w:type="dxa"/>
            <w:shd w:val="clear" w:color="auto" w:fill="F2F2F2"/>
            <w:vAlign w:val="center"/>
          </w:tcPr>
          <w:p w14:paraId="555CF999" w14:textId="77777777" w:rsidR="002E5161" w:rsidRPr="00AF4F24" w:rsidRDefault="002E5161" w:rsidP="002E5161">
            <w:pPr>
              <w:pStyle w:val="UBUCuerpoTrabajo"/>
            </w:pPr>
          </w:p>
        </w:tc>
        <w:tc>
          <w:tcPr>
            <w:tcW w:w="600" w:type="dxa"/>
            <w:shd w:val="clear" w:color="auto" w:fill="F2F2F2"/>
            <w:vAlign w:val="center"/>
          </w:tcPr>
          <w:p w14:paraId="6AE0336D" w14:textId="77777777" w:rsidR="002E5161" w:rsidRPr="00AF4F24" w:rsidRDefault="002E5161" w:rsidP="002E5161">
            <w:pPr>
              <w:pStyle w:val="UBUCuerpoTrabajo"/>
            </w:pPr>
          </w:p>
        </w:tc>
      </w:tr>
      <w:tr w:rsidR="002E5161" w:rsidRPr="00AF4F24" w14:paraId="4B0BBF90" w14:textId="77777777" w:rsidTr="002E5161">
        <w:trPr>
          <w:cantSplit/>
          <w:trHeight w:val="340"/>
          <w:jc w:val="center"/>
        </w:trPr>
        <w:tc>
          <w:tcPr>
            <w:tcW w:w="869" w:type="dxa"/>
            <w:vAlign w:val="center"/>
          </w:tcPr>
          <w:p w14:paraId="4C1216F1" w14:textId="30BDB5E8" w:rsidR="002E5161" w:rsidRPr="00A02E44" w:rsidRDefault="002E5161" w:rsidP="002E5161">
            <w:pPr>
              <w:pStyle w:val="UBUCuerpoTrabajo"/>
              <w:ind w:firstLine="0"/>
              <w:rPr>
                <w:b/>
                <w:bCs/>
              </w:rPr>
            </w:pPr>
            <w:r w:rsidRPr="000A522B">
              <w:rPr>
                <w:rFonts w:cs="Liberation Serif"/>
                <w:b/>
                <w:bCs/>
              </w:rPr>
              <w:t>#37</w:t>
            </w:r>
          </w:p>
        </w:tc>
        <w:tc>
          <w:tcPr>
            <w:tcW w:w="2728" w:type="dxa"/>
            <w:vAlign w:val="center"/>
          </w:tcPr>
          <w:p w14:paraId="6D06F11E" w14:textId="680D6078" w:rsidR="002E5161" w:rsidRPr="00AF4F24" w:rsidRDefault="002E5161" w:rsidP="002E5161">
            <w:pPr>
              <w:pStyle w:val="UBUCuerpoTrabajo"/>
              <w:ind w:firstLine="0"/>
              <w:jc w:val="left"/>
            </w:pPr>
            <w:r w:rsidRPr="000A522B">
              <w:rPr>
                <w:rFonts w:cs="Liberation Serif"/>
              </w:rPr>
              <w:t>Buscar información sobre el Registro.</w:t>
            </w:r>
          </w:p>
        </w:tc>
        <w:tc>
          <w:tcPr>
            <w:tcW w:w="593" w:type="dxa"/>
            <w:vAlign w:val="center"/>
          </w:tcPr>
          <w:p w14:paraId="3E5CF65F" w14:textId="77777777" w:rsidR="002E5161" w:rsidRPr="00AF4F24" w:rsidRDefault="002E5161" w:rsidP="002E5161">
            <w:pPr>
              <w:pStyle w:val="UBUCuerpoTrabajo"/>
            </w:pPr>
          </w:p>
        </w:tc>
        <w:tc>
          <w:tcPr>
            <w:tcW w:w="593" w:type="dxa"/>
            <w:vAlign w:val="center"/>
          </w:tcPr>
          <w:p w14:paraId="0F6478B3" w14:textId="77777777" w:rsidR="002E5161" w:rsidRPr="00AF4F24" w:rsidRDefault="002E5161" w:rsidP="002E5161">
            <w:pPr>
              <w:pStyle w:val="UBUCuerpoTrabajo"/>
            </w:pPr>
          </w:p>
        </w:tc>
        <w:tc>
          <w:tcPr>
            <w:tcW w:w="593" w:type="dxa"/>
            <w:vAlign w:val="center"/>
          </w:tcPr>
          <w:p w14:paraId="1C772ADE" w14:textId="77777777" w:rsidR="002E5161" w:rsidRPr="00AF4F24" w:rsidRDefault="002E5161" w:rsidP="002E5161">
            <w:pPr>
              <w:pStyle w:val="UBUCuerpoTrabajo"/>
            </w:pPr>
          </w:p>
        </w:tc>
        <w:tc>
          <w:tcPr>
            <w:tcW w:w="593" w:type="dxa"/>
            <w:vAlign w:val="center"/>
          </w:tcPr>
          <w:p w14:paraId="22B45733" w14:textId="77777777" w:rsidR="002E5161" w:rsidRPr="00AF4F24" w:rsidRDefault="002E5161" w:rsidP="002E5161">
            <w:pPr>
              <w:pStyle w:val="UBUCuerpoTrabajo"/>
            </w:pPr>
          </w:p>
        </w:tc>
        <w:tc>
          <w:tcPr>
            <w:tcW w:w="593" w:type="dxa"/>
            <w:vAlign w:val="center"/>
          </w:tcPr>
          <w:p w14:paraId="7B81FD1D" w14:textId="77777777" w:rsidR="002E5161" w:rsidRPr="00AF4F24" w:rsidRDefault="002E5161" w:rsidP="002E5161">
            <w:pPr>
              <w:pStyle w:val="UBUCuerpoTrabajo"/>
            </w:pPr>
          </w:p>
        </w:tc>
        <w:tc>
          <w:tcPr>
            <w:tcW w:w="593" w:type="dxa"/>
            <w:vAlign w:val="center"/>
          </w:tcPr>
          <w:p w14:paraId="44D84D93" w14:textId="77777777" w:rsidR="002E5161" w:rsidRPr="00AF4F24" w:rsidRDefault="002E5161" w:rsidP="002E5161">
            <w:pPr>
              <w:pStyle w:val="UBUCuerpoTrabajo"/>
            </w:pPr>
          </w:p>
        </w:tc>
        <w:tc>
          <w:tcPr>
            <w:tcW w:w="593" w:type="dxa"/>
            <w:vAlign w:val="center"/>
          </w:tcPr>
          <w:p w14:paraId="3924ECF9" w14:textId="77777777" w:rsidR="002E5161" w:rsidRPr="00AF4F24" w:rsidRDefault="002E5161" w:rsidP="002E5161">
            <w:pPr>
              <w:pStyle w:val="UBUCuerpoTrabajo"/>
            </w:pPr>
          </w:p>
        </w:tc>
        <w:tc>
          <w:tcPr>
            <w:tcW w:w="593" w:type="dxa"/>
            <w:shd w:val="clear" w:color="auto" w:fill="E8F263"/>
            <w:vAlign w:val="center"/>
          </w:tcPr>
          <w:p w14:paraId="58A3EDDD" w14:textId="77777777" w:rsidR="002E5161" w:rsidRPr="00AF4F24" w:rsidRDefault="002E5161" w:rsidP="002E5161">
            <w:pPr>
              <w:pStyle w:val="UBUCuerpoTrabajo"/>
            </w:pPr>
          </w:p>
        </w:tc>
        <w:tc>
          <w:tcPr>
            <w:tcW w:w="600" w:type="dxa"/>
            <w:vAlign w:val="center"/>
          </w:tcPr>
          <w:p w14:paraId="23E91639" w14:textId="77777777" w:rsidR="002E5161" w:rsidRPr="00AF4F24" w:rsidRDefault="002E5161" w:rsidP="002E5161">
            <w:pPr>
              <w:pStyle w:val="UBUCuerpoTrabajo"/>
            </w:pPr>
          </w:p>
        </w:tc>
        <w:tc>
          <w:tcPr>
            <w:tcW w:w="600" w:type="dxa"/>
            <w:vAlign w:val="center"/>
          </w:tcPr>
          <w:p w14:paraId="40064181" w14:textId="77777777" w:rsidR="002E5161" w:rsidRPr="00AF4F24" w:rsidRDefault="002E5161" w:rsidP="002E5161">
            <w:pPr>
              <w:pStyle w:val="UBUCuerpoTrabajo"/>
            </w:pPr>
          </w:p>
        </w:tc>
      </w:tr>
      <w:tr w:rsidR="002E5161" w:rsidRPr="00AF4F24" w14:paraId="5BF03804" w14:textId="77777777" w:rsidTr="002E5161">
        <w:trPr>
          <w:cantSplit/>
          <w:trHeight w:val="340"/>
          <w:jc w:val="center"/>
        </w:trPr>
        <w:tc>
          <w:tcPr>
            <w:tcW w:w="869" w:type="dxa"/>
            <w:shd w:val="clear" w:color="auto" w:fill="F2F2F2"/>
            <w:vAlign w:val="center"/>
          </w:tcPr>
          <w:p w14:paraId="1CC0DF04" w14:textId="410EF2C8" w:rsidR="002E5161" w:rsidRPr="00A02E44" w:rsidRDefault="002E5161" w:rsidP="002E5161">
            <w:pPr>
              <w:pStyle w:val="UBUCuerpoTrabajo"/>
              <w:ind w:firstLine="0"/>
              <w:rPr>
                <w:b/>
                <w:bCs/>
              </w:rPr>
            </w:pPr>
            <w:r w:rsidRPr="000A522B">
              <w:rPr>
                <w:rFonts w:cs="Liberation Serif"/>
                <w:b/>
                <w:bCs/>
              </w:rPr>
              <w:t>#38</w:t>
            </w:r>
          </w:p>
        </w:tc>
        <w:tc>
          <w:tcPr>
            <w:tcW w:w="2728" w:type="dxa"/>
            <w:shd w:val="clear" w:color="auto" w:fill="F2F2F2"/>
            <w:vAlign w:val="center"/>
          </w:tcPr>
          <w:p w14:paraId="2E385EEA" w14:textId="002EE697" w:rsidR="002E5161" w:rsidRPr="00AF4F24" w:rsidRDefault="002E5161" w:rsidP="002E5161">
            <w:pPr>
              <w:pStyle w:val="UBUCuerpoTrabajo"/>
              <w:ind w:firstLine="0"/>
              <w:jc w:val="left"/>
            </w:pPr>
            <w:r w:rsidRPr="000A522B">
              <w:rPr>
                <w:rFonts w:cs="Liberation Serif"/>
              </w:rPr>
              <w:t>Modificar red inicial.</w:t>
            </w:r>
          </w:p>
        </w:tc>
        <w:tc>
          <w:tcPr>
            <w:tcW w:w="593" w:type="dxa"/>
            <w:shd w:val="clear" w:color="auto" w:fill="F2F2F2"/>
            <w:vAlign w:val="center"/>
          </w:tcPr>
          <w:p w14:paraId="439E1545" w14:textId="77777777" w:rsidR="002E5161" w:rsidRPr="00AF4F24" w:rsidRDefault="002E5161" w:rsidP="002E5161">
            <w:pPr>
              <w:pStyle w:val="UBUCuerpoTrabajo"/>
            </w:pPr>
          </w:p>
        </w:tc>
        <w:tc>
          <w:tcPr>
            <w:tcW w:w="593" w:type="dxa"/>
            <w:shd w:val="clear" w:color="auto" w:fill="F2F2F2"/>
            <w:vAlign w:val="center"/>
          </w:tcPr>
          <w:p w14:paraId="22A2BEE0" w14:textId="77777777" w:rsidR="002E5161" w:rsidRPr="00AF4F24" w:rsidRDefault="002E5161" w:rsidP="002E5161">
            <w:pPr>
              <w:pStyle w:val="UBUCuerpoTrabajo"/>
            </w:pPr>
          </w:p>
        </w:tc>
        <w:tc>
          <w:tcPr>
            <w:tcW w:w="593" w:type="dxa"/>
            <w:shd w:val="clear" w:color="auto" w:fill="F2F2F2"/>
            <w:vAlign w:val="center"/>
          </w:tcPr>
          <w:p w14:paraId="588163CD" w14:textId="77777777" w:rsidR="002E5161" w:rsidRPr="00AF4F24" w:rsidRDefault="002E5161" w:rsidP="002E5161">
            <w:pPr>
              <w:pStyle w:val="UBUCuerpoTrabajo"/>
            </w:pPr>
          </w:p>
        </w:tc>
        <w:tc>
          <w:tcPr>
            <w:tcW w:w="593" w:type="dxa"/>
            <w:shd w:val="clear" w:color="auto" w:fill="71D149"/>
            <w:vAlign w:val="center"/>
          </w:tcPr>
          <w:p w14:paraId="76DE93CC" w14:textId="77777777" w:rsidR="002E5161" w:rsidRPr="00AF4F24" w:rsidRDefault="002E5161" w:rsidP="002E5161">
            <w:pPr>
              <w:pStyle w:val="UBUCuerpoTrabajo"/>
            </w:pPr>
          </w:p>
        </w:tc>
        <w:tc>
          <w:tcPr>
            <w:tcW w:w="593" w:type="dxa"/>
            <w:shd w:val="clear" w:color="auto" w:fill="F2F2F2"/>
            <w:vAlign w:val="center"/>
          </w:tcPr>
          <w:p w14:paraId="53D901A1" w14:textId="77777777" w:rsidR="002E5161" w:rsidRPr="00AF4F24" w:rsidRDefault="002E5161" w:rsidP="002E5161">
            <w:pPr>
              <w:pStyle w:val="UBUCuerpoTrabajo"/>
            </w:pPr>
          </w:p>
        </w:tc>
        <w:tc>
          <w:tcPr>
            <w:tcW w:w="593" w:type="dxa"/>
            <w:shd w:val="clear" w:color="auto" w:fill="F2F2F2"/>
            <w:vAlign w:val="center"/>
          </w:tcPr>
          <w:p w14:paraId="47205587" w14:textId="77777777" w:rsidR="002E5161" w:rsidRPr="00AF4F24" w:rsidRDefault="002E5161" w:rsidP="002E5161">
            <w:pPr>
              <w:pStyle w:val="UBUCuerpoTrabajo"/>
            </w:pPr>
          </w:p>
        </w:tc>
        <w:tc>
          <w:tcPr>
            <w:tcW w:w="593" w:type="dxa"/>
            <w:shd w:val="clear" w:color="auto" w:fill="F2F2F2"/>
            <w:vAlign w:val="center"/>
          </w:tcPr>
          <w:p w14:paraId="3E7E064B" w14:textId="77777777" w:rsidR="002E5161" w:rsidRPr="00AF4F24" w:rsidRDefault="002E5161" w:rsidP="002E5161">
            <w:pPr>
              <w:pStyle w:val="UBUCuerpoTrabajo"/>
            </w:pPr>
          </w:p>
        </w:tc>
        <w:tc>
          <w:tcPr>
            <w:tcW w:w="593" w:type="dxa"/>
            <w:shd w:val="clear" w:color="auto" w:fill="F2F2F2"/>
            <w:vAlign w:val="center"/>
          </w:tcPr>
          <w:p w14:paraId="03C43474" w14:textId="77777777" w:rsidR="002E5161" w:rsidRPr="00AF4F24" w:rsidRDefault="002E5161" w:rsidP="002E5161">
            <w:pPr>
              <w:pStyle w:val="UBUCuerpoTrabajo"/>
            </w:pPr>
          </w:p>
        </w:tc>
        <w:tc>
          <w:tcPr>
            <w:tcW w:w="600" w:type="dxa"/>
            <w:shd w:val="clear" w:color="auto" w:fill="F2F2F2"/>
            <w:vAlign w:val="center"/>
          </w:tcPr>
          <w:p w14:paraId="191D0B61" w14:textId="77777777" w:rsidR="002E5161" w:rsidRPr="00AF4F24" w:rsidRDefault="002E5161" w:rsidP="002E5161">
            <w:pPr>
              <w:pStyle w:val="UBUCuerpoTrabajo"/>
            </w:pPr>
          </w:p>
        </w:tc>
        <w:tc>
          <w:tcPr>
            <w:tcW w:w="600" w:type="dxa"/>
            <w:shd w:val="clear" w:color="auto" w:fill="F2F2F2"/>
            <w:vAlign w:val="center"/>
          </w:tcPr>
          <w:p w14:paraId="0A4A356C" w14:textId="77777777" w:rsidR="002E5161" w:rsidRPr="00AF4F24" w:rsidRDefault="002E5161" w:rsidP="002E5161">
            <w:pPr>
              <w:pStyle w:val="UBUCuerpoTrabajo"/>
            </w:pPr>
          </w:p>
        </w:tc>
      </w:tr>
      <w:tr w:rsidR="002E5161" w:rsidRPr="00AF4F24" w14:paraId="5C3EBED2" w14:textId="77777777" w:rsidTr="000E27C9">
        <w:trPr>
          <w:trHeight w:val="321"/>
          <w:jc w:val="center"/>
        </w:trPr>
        <w:tc>
          <w:tcPr>
            <w:tcW w:w="869" w:type="dxa"/>
            <w:vAlign w:val="center"/>
          </w:tcPr>
          <w:p w14:paraId="29A1CBBE" w14:textId="11EB40DE" w:rsidR="002E5161" w:rsidRPr="00A02E44" w:rsidRDefault="002E5161" w:rsidP="002E5161">
            <w:pPr>
              <w:pStyle w:val="UBUCuerpoTrabajo"/>
              <w:ind w:firstLine="0"/>
              <w:rPr>
                <w:b/>
                <w:bCs/>
              </w:rPr>
            </w:pPr>
            <w:r w:rsidRPr="000A522B">
              <w:rPr>
                <w:rFonts w:cs="Liberation Serif"/>
                <w:b/>
                <w:bCs/>
              </w:rPr>
              <w:t>#39</w:t>
            </w:r>
          </w:p>
        </w:tc>
        <w:tc>
          <w:tcPr>
            <w:tcW w:w="2728" w:type="dxa"/>
            <w:vAlign w:val="center"/>
          </w:tcPr>
          <w:p w14:paraId="3F120D24" w14:textId="50C0104F" w:rsidR="002E5161" w:rsidRPr="00AF4F24" w:rsidRDefault="002E5161" w:rsidP="002E5161">
            <w:pPr>
              <w:pStyle w:val="UBUCuerpoTrabajo"/>
              <w:ind w:firstLine="0"/>
              <w:jc w:val="left"/>
            </w:pPr>
            <w:r w:rsidRPr="000A522B">
              <w:rPr>
                <w:rFonts w:cs="Liberation Serif"/>
              </w:rPr>
              <w:t>Crear la red “Año escolar – Clase”.</w:t>
            </w:r>
          </w:p>
        </w:tc>
        <w:tc>
          <w:tcPr>
            <w:tcW w:w="593" w:type="dxa"/>
            <w:vAlign w:val="center"/>
          </w:tcPr>
          <w:p w14:paraId="328F051B" w14:textId="77777777" w:rsidR="002E5161" w:rsidRPr="00AF4F24" w:rsidRDefault="002E5161" w:rsidP="002E5161">
            <w:pPr>
              <w:pStyle w:val="UBUCuerpoTrabajo"/>
            </w:pPr>
          </w:p>
        </w:tc>
        <w:tc>
          <w:tcPr>
            <w:tcW w:w="593" w:type="dxa"/>
            <w:vAlign w:val="center"/>
          </w:tcPr>
          <w:p w14:paraId="33C3AD48" w14:textId="77777777" w:rsidR="002E5161" w:rsidRPr="00AF4F24" w:rsidRDefault="002E5161" w:rsidP="002E5161">
            <w:pPr>
              <w:pStyle w:val="UBUCuerpoTrabajo"/>
            </w:pPr>
          </w:p>
        </w:tc>
        <w:tc>
          <w:tcPr>
            <w:tcW w:w="593" w:type="dxa"/>
            <w:vAlign w:val="center"/>
          </w:tcPr>
          <w:p w14:paraId="74DB8024" w14:textId="77777777" w:rsidR="002E5161" w:rsidRPr="00AF4F24" w:rsidRDefault="002E5161" w:rsidP="002E5161">
            <w:pPr>
              <w:pStyle w:val="UBUCuerpoTrabajo"/>
            </w:pPr>
          </w:p>
        </w:tc>
        <w:tc>
          <w:tcPr>
            <w:tcW w:w="593" w:type="dxa"/>
            <w:shd w:val="clear" w:color="auto" w:fill="71D149"/>
            <w:vAlign w:val="center"/>
          </w:tcPr>
          <w:p w14:paraId="23CFCEE1" w14:textId="77777777" w:rsidR="002E5161" w:rsidRPr="00AF4F24" w:rsidRDefault="002E5161" w:rsidP="002E5161">
            <w:pPr>
              <w:pStyle w:val="UBUCuerpoTrabajo"/>
            </w:pPr>
          </w:p>
        </w:tc>
        <w:tc>
          <w:tcPr>
            <w:tcW w:w="593" w:type="dxa"/>
            <w:vAlign w:val="center"/>
          </w:tcPr>
          <w:p w14:paraId="7640537E" w14:textId="77777777" w:rsidR="002E5161" w:rsidRPr="00AF4F24" w:rsidRDefault="002E5161" w:rsidP="002E5161">
            <w:pPr>
              <w:pStyle w:val="UBUCuerpoTrabajo"/>
            </w:pPr>
          </w:p>
        </w:tc>
        <w:tc>
          <w:tcPr>
            <w:tcW w:w="593" w:type="dxa"/>
            <w:vAlign w:val="center"/>
          </w:tcPr>
          <w:p w14:paraId="1CD00D19" w14:textId="77777777" w:rsidR="002E5161" w:rsidRPr="00AF4F24" w:rsidRDefault="002E5161" w:rsidP="002E5161">
            <w:pPr>
              <w:pStyle w:val="UBUCuerpoTrabajo"/>
            </w:pPr>
          </w:p>
        </w:tc>
        <w:tc>
          <w:tcPr>
            <w:tcW w:w="593" w:type="dxa"/>
            <w:vAlign w:val="center"/>
          </w:tcPr>
          <w:p w14:paraId="74934987" w14:textId="77777777" w:rsidR="002E5161" w:rsidRPr="00AF4F24" w:rsidRDefault="002E5161" w:rsidP="002E5161">
            <w:pPr>
              <w:pStyle w:val="UBUCuerpoTrabajo"/>
            </w:pPr>
          </w:p>
        </w:tc>
        <w:tc>
          <w:tcPr>
            <w:tcW w:w="593" w:type="dxa"/>
            <w:shd w:val="clear" w:color="auto" w:fill="auto"/>
            <w:vAlign w:val="center"/>
          </w:tcPr>
          <w:p w14:paraId="5178AAE4" w14:textId="77777777" w:rsidR="002E5161" w:rsidRPr="00AF4F24" w:rsidRDefault="002E5161" w:rsidP="002E5161">
            <w:pPr>
              <w:pStyle w:val="UBUCuerpoTrabajo"/>
            </w:pPr>
          </w:p>
        </w:tc>
        <w:tc>
          <w:tcPr>
            <w:tcW w:w="600" w:type="dxa"/>
            <w:vAlign w:val="center"/>
          </w:tcPr>
          <w:p w14:paraId="1D40C792" w14:textId="77777777" w:rsidR="002E5161" w:rsidRPr="00AF4F24" w:rsidRDefault="002E5161" w:rsidP="002E5161">
            <w:pPr>
              <w:pStyle w:val="UBUCuerpoTrabajo"/>
            </w:pPr>
          </w:p>
        </w:tc>
        <w:tc>
          <w:tcPr>
            <w:tcW w:w="600" w:type="dxa"/>
            <w:vAlign w:val="center"/>
          </w:tcPr>
          <w:p w14:paraId="5934DE3D" w14:textId="77777777" w:rsidR="002E5161" w:rsidRPr="00AF4F24" w:rsidRDefault="002E5161" w:rsidP="002E5161">
            <w:pPr>
              <w:pStyle w:val="UBUCuerpoTrabajo"/>
            </w:pPr>
          </w:p>
        </w:tc>
      </w:tr>
      <w:tr w:rsidR="002E5161" w:rsidRPr="00AF4F24" w14:paraId="655762A9" w14:textId="77777777" w:rsidTr="000E27C9">
        <w:trPr>
          <w:trHeight w:val="321"/>
          <w:jc w:val="center"/>
        </w:trPr>
        <w:tc>
          <w:tcPr>
            <w:tcW w:w="869" w:type="dxa"/>
            <w:shd w:val="clear" w:color="auto" w:fill="F2F2F2"/>
            <w:vAlign w:val="center"/>
          </w:tcPr>
          <w:p w14:paraId="6E2B775F" w14:textId="415CEE37" w:rsidR="002E5161" w:rsidRPr="00AF4F24" w:rsidRDefault="002E5161" w:rsidP="002E5161">
            <w:pPr>
              <w:pStyle w:val="UBUCuerpoTrabajo"/>
              <w:ind w:firstLine="0"/>
              <w:rPr>
                <w:rFonts w:cs="Liberation Serif"/>
                <w:b/>
                <w:bCs/>
              </w:rPr>
            </w:pPr>
            <w:r w:rsidRPr="000A522B">
              <w:rPr>
                <w:rFonts w:cs="Liberation Serif"/>
                <w:b/>
                <w:bCs/>
              </w:rPr>
              <w:t>#40</w:t>
            </w:r>
          </w:p>
        </w:tc>
        <w:tc>
          <w:tcPr>
            <w:tcW w:w="2728" w:type="dxa"/>
            <w:shd w:val="clear" w:color="auto" w:fill="F2F2F2"/>
            <w:vAlign w:val="center"/>
          </w:tcPr>
          <w:p w14:paraId="148F65BC" w14:textId="151FE99E" w:rsidR="002E5161" w:rsidRPr="00AF4F24" w:rsidRDefault="002E5161" w:rsidP="002E5161">
            <w:pPr>
              <w:pStyle w:val="UBUCuerpoTrabajo"/>
              <w:ind w:firstLine="0"/>
              <w:jc w:val="left"/>
              <w:rPr>
                <w:rFonts w:cs="Liberation Serif"/>
              </w:rPr>
            </w:pPr>
            <w:r w:rsidRPr="000A522B">
              <w:rPr>
                <w:rFonts w:cs="Liberation Serif"/>
              </w:rPr>
              <w:t>Crear el apartado de subida de archivos.</w:t>
            </w:r>
          </w:p>
        </w:tc>
        <w:tc>
          <w:tcPr>
            <w:tcW w:w="593" w:type="dxa"/>
            <w:shd w:val="clear" w:color="auto" w:fill="F2F2F2"/>
            <w:vAlign w:val="center"/>
          </w:tcPr>
          <w:p w14:paraId="5C3E9844" w14:textId="77777777" w:rsidR="002E5161" w:rsidRPr="00AF4F24" w:rsidRDefault="002E5161" w:rsidP="002E5161">
            <w:pPr>
              <w:pStyle w:val="UBUCuerpoTrabajo"/>
            </w:pPr>
          </w:p>
        </w:tc>
        <w:tc>
          <w:tcPr>
            <w:tcW w:w="593" w:type="dxa"/>
            <w:shd w:val="clear" w:color="auto" w:fill="F2F2F2"/>
            <w:vAlign w:val="center"/>
          </w:tcPr>
          <w:p w14:paraId="686440AB" w14:textId="77777777" w:rsidR="002E5161" w:rsidRPr="00AF4F24" w:rsidRDefault="002E5161" w:rsidP="002E5161">
            <w:pPr>
              <w:pStyle w:val="UBUCuerpoTrabajo"/>
            </w:pPr>
          </w:p>
        </w:tc>
        <w:tc>
          <w:tcPr>
            <w:tcW w:w="593" w:type="dxa"/>
            <w:shd w:val="clear" w:color="auto" w:fill="F2F2F2"/>
            <w:vAlign w:val="center"/>
          </w:tcPr>
          <w:p w14:paraId="6911C366" w14:textId="77777777" w:rsidR="002E5161" w:rsidRPr="00AF4F24" w:rsidRDefault="002E5161" w:rsidP="002E5161">
            <w:pPr>
              <w:pStyle w:val="UBUCuerpoTrabajo"/>
            </w:pPr>
          </w:p>
        </w:tc>
        <w:tc>
          <w:tcPr>
            <w:tcW w:w="593" w:type="dxa"/>
            <w:shd w:val="clear" w:color="auto" w:fill="71D149"/>
            <w:vAlign w:val="center"/>
          </w:tcPr>
          <w:p w14:paraId="698213BE" w14:textId="77777777" w:rsidR="002E5161" w:rsidRPr="00AF4F24" w:rsidRDefault="002E5161" w:rsidP="002E5161">
            <w:pPr>
              <w:pStyle w:val="UBUCuerpoTrabajo"/>
            </w:pPr>
          </w:p>
        </w:tc>
        <w:tc>
          <w:tcPr>
            <w:tcW w:w="593" w:type="dxa"/>
            <w:shd w:val="clear" w:color="auto" w:fill="F2F2F2"/>
            <w:vAlign w:val="center"/>
          </w:tcPr>
          <w:p w14:paraId="3E3C4B3F" w14:textId="77777777" w:rsidR="002E5161" w:rsidRPr="00AF4F24" w:rsidRDefault="002E5161" w:rsidP="002E5161">
            <w:pPr>
              <w:pStyle w:val="UBUCuerpoTrabajo"/>
            </w:pPr>
          </w:p>
        </w:tc>
        <w:tc>
          <w:tcPr>
            <w:tcW w:w="593" w:type="dxa"/>
            <w:shd w:val="clear" w:color="auto" w:fill="F2F2F2"/>
            <w:vAlign w:val="center"/>
          </w:tcPr>
          <w:p w14:paraId="2A1F86F4" w14:textId="77777777" w:rsidR="002E5161" w:rsidRPr="00AF4F24" w:rsidRDefault="002E5161" w:rsidP="002E5161">
            <w:pPr>
              <w:pStyle w:val="UBUCuerpoTrabajo"/>
            </w:pPr>
          </w:p>
        </w:tc>
        <w:tc>
          <w:tcPr>
            <w:tcW w:w="593" w:type="dxa"/>
            <w:shd w:val="clear" w:color="auto" w:fill="F2F2F2"/>
            <w:vAlign w:val="center"/>
          </w:tcPr>
          <w:p w14:paraId="16891B08" w14:textId="77777777" w:rsidR="002E5161" w:rsidRPr="00AF4F24" w:rsidRDefault="002E5161" w:rsidP="002E5161">
            <w:pPr>
              <w:pStyle w:val="UBUCuerpoTrabajo"/>
            </w:pPr>
          </w:p>
        </w:tc>
        <w:tc>
          <w:tcPr>
            <w:tcW w:w="593" w:type="dxa"/>
            <w:shd w:val="clear" w:color="auto" w:fill="F2F2F2"/>
            <w:vAlign w:val="center"/>
          </w:tcPr>
          <w:p w14:paraId="24DEB3F6" w14:textId="77777777" w:rsidR="002E5161" w:rsidRPr="00AF4F24" w:rsidRDefault="002E5161" w:rsidP="002E5161">
            <w:pPr>
              <w:pStyle w:val="UBUCuerpoTrabajo"/>
            </w:pPr>
          </w:p>
        </w:tc>
        <w:tc>
          <w:tcPr>
            <w:tcW w:w="600" w:type="dxa"/>
            <w:shd w:val="clear" w:color="auto" w:fill="F2F2F2"/>
            <w:vAlign w:val="center"/>
          </w:tcPr>
          <w:p w14:paraId="0EAAA4BC" w14:textId="77777777" w:rsidR="002E5161" w:rsidRPr="00AF4F24" w:rsidRDefault="002E5161" w:rsidP="002E5161">
            <w:pPr>
              <w:pStyle w:val="UBUCuerpoTrabajo"/>
            </w:pPr>
          </w:p>
        </w:tc>
        <w:tc>
          <w:tcPr>
            <w:tcW w:w="600" w:type="dxa"/>
            <w:shd w:val="clear" w:color="auto" w:fill="F2F2F2"/>
            <w:vAlign w:val="center"/>
          </w:tcPr>
          <w:p w14:paraId="437E74E6" w14:textId="77777777" w:rsidR="002E5161" w:rsidRPr="00AF4F24" w:rsidRDefault="002E5161" w:rsidP="002E5161">
            <w:pPr>
              <w:pStyle w:val="UBUCuerpoTrabajo"/>
            </w:pPr>
          </w:p>
        </w:tc>
      </w:tr>
      <w:tr w:rsidR="002E5161" w:rsidRPr="00AF4F24" w14:paraId="4FD1629D" w14:textId="77777777" w:rsidTr="000E27C9">
        <w:trPr>
          <w:trHeight w:val="321"/>
          <w:jc w:val="center"/>
        </w:trPr>
        <w:tc>
          <w:tcPr>
            <w:tcW w:w="869" w:type="dxa"/>
            <w:vAlign w:val="center"/>
          </w:tcPr>
          <w:p w14:paraId="6470D5B1" w14:textId="59567871" w:rsidR="002E5161" w:rsidRPr="00AF4F24" w:rsidRDefault="002E5161" w:rsidP="002E5161">
            <w:pPr>
              <w:pStyle w:val="UBUCuerpoTrabajo"/>
              <w:ind w:firstLine="0"/>
              <w:rPr>
                <w:rFonts w:cs="Liberation Serif"/>
                <w:b/>
                <w:bCs/>
              </w:rPr>
            </w:pPr>
            <w:r w:rsidRPr="000A522B">
              <w:rPr>
                <w:rFonts w:cs="Liberation Serif"/>
                <w:b/>
                <w:bCs/>
              </w:rPr>
              <w:t>#42</w:t>
            </w:r>
          </w:p>
        </w:tc>
        <w:tc>
          <w:tcPr>
            <w:tcW w:w="2728" w:type="dxa"/>
            <w:vAlign w:val="center"/>
          </w:tcPr>
          <w:p w14:paraId="57C2E182" w14:textId="67DBB214" w:rsidR="002E5161" w:rsidRPr="00AF4F24" w:rsidRDefault="002E5161" w:rsidP="002E5161">
            <w:pPr>
              <w:pStyle w:val="UBUCuerpoTrabajo"/>
              <w:ind w:firstLine="0"/>
              <w:jc w:val="left"/>
              <w:rPr>
                <w:rFonts w:cs="Liberation Serif"/>
              </w:rPr>
            </w:pPr>
            <w:r w:rsidRPr="000A522B">
              <w:rPr>
                <w:rFonts w:cs="Liberation Serif"/>
              </w:rPr>
              <w:t xml:space="preserve">Crear el registro en html. </w:t>
            </w:r>
          </w:p>
        </w:tc>
        <w:tc>
          <w:tcPr>
            <w:tcW w:w="593" w:type="dxa"/>
            <w:vAlign w:val="center"/>
          </w:tcPr>
          <w:p w14:paraId="6A521BE1" w14:textId="77777777" w:rsidR="002E5161" w:rsidRPr="00AF4F24" w:rsidRDefault="002E5161" w:rsidP="002E5161">
            <w:pPr>
              <w:pStyle w:val="UBUCuerpoTrabajo"/>
            </w:pPr>
          </w:p>
        </w:tc>
        <w:tc>
          <w:tcPr>
            <w:tcW w:w="593" w:type="dxa"/>
            <w:vAlign w:val="center"/>
          </w:tcPr>
          <w:p w14:paraId="6B0476E7" w14:textId="77777777" w:rsidR="002E5161" w:rsidRPr="00AF4F24" w:rsidRDefault="002E5161" w:rsidP="002E5161">
            <w:pPr>
              <w:pStyle w:val="UBUCuerpoTrabajo"/>
            </w:pPr>
          </w:p>
        </w:tc>
        <w:tc>
          <w:tcPr>
            <w:tcW w:w="593" w:type="dxa"/>
            <w:vAlign w:val="center"/>
          </w:tcPr>
          <w:p w14:paraId="255278E6" w14:textId="77777777" w:rsidR="002E5161" w:rsidRPr="00AF4F24" w:rsidRDefault="002E5161" w:rsidP="002E5161">
            <w:pPr>
              <w:pStyle w:val="UBUCuerpoTrabajo"/>
            </w:pPr>
          </w:p>
        </w:tc>
        <w:tc>
          <w:tcPr>
            <w:tcW w:w="593" w:type="dxa"/>
            <w:shd w:val="clear" w:color="auto" w:fill="71D149"/>
            <w:vAlign w:val="center"/>
          </w:tcPr>
          <w:p w14:paraId="67F4E87E" w14:textId="77777777" w:rsidR="002E5161" w:rsidRPr="00AF4F24" w:rsidRDefault="002E5161" w:rsidP="002E5161">
            <w:pPr>
              <w:pStyle w:val="UBUCuerpoTrabajo"/>
            </w:pPr>
          </w:p>
        </w:tc>
        <w:tc>
          <w:tcPr>
            <w:tcW w:w="593" w:type="dxa"/>
            <w:vAlign w:val="center"/>
          </w:tcPr>
          <w:p w14:paraId="39881AEA" w14:textId="77777777" w:rsidR="002E5161" w:rsidRPr="00AF4F24" w:rsidRDefault="002E5161" w:rsidP="002E5161">
            <w:pPr>
              <w:pStyle w:val="UBUCuerpoTrabajo"/>
            </w:pPr>
          </w:p>
        </w:tc>
        <w:tc>
          <w:tcPr>
            <w:tcW w:w="593" w:type="dxa"/>
            <w:vAlign w:val="center"/>
          </w:tcPr>
          <w:p w14:paraId="357D677D" w14:textId="77777777" w:rsidR="002E5161" w:rsidRPr="00AF4F24" w:rsidRDefault="002E5161" w:rsidP="002E5161">
            <w:pPr>
              <w:pStyle w:val="UBUCuerpoTrabajo"/>
            </w:pPr>
          </w:p>
        </w:tc>
        <w:tc>
          <w:tcPr>
            <w:tcW w:w="593" w:type="dxa"/>
            <w:vAlign w:val="center"/>
          </w:tcPr>
          <w:p w14:paraId="26F7F024" w14:textId="77777777" w:rsidR="002E5161" w:rsidRPr="00AF4F24" w:rsidRDefault="002E5161" w:rsidP="002E5161">
            <w:pPr>
              <w:pStyle w:val="UBUCuerpoTrabajo"/>
            </w:pPr>
          </w:p>
        </w:tc>
        <w:tc>
          <w:tcPr>
            <w:tcW w:w="593" w:type="dxa"/>
            <w:shd w:val="clear" w:color="auto" w:fill="auto"/>
            <w:vAlign w:val="center"/>
          </w:tcPr>
          <w:p w14:paraId="10C464BB" w14:textId="77777777" w:rsidR="002E5161" w:rsidRPr="00AF4F24" w:rsidRDefault="002E5161" w:rsidP="002E5161">
            <w:pPr>
              <w:pStyle w:val="UBUCuerpoTrabajo"/>
            </w:pPr>
          </w:p>
        </w:tc>
        <w:tc>
          <w:tcPr>
            <w:tcW w:w="600" w:type="dxa"/>
            <w:vAlign w:val="center"/>
          </w:tcPr>
          <w:p w14:paraId="595910A1" w14:textId="77777777" w:rsidR="002E5161" w:rsidRPr="00AF4F24" w:rsidRDefault="002E5161" w:rsidP="002E5161">
            <w:pPr>
              <w:pStyle w:val="UBUCuerpoTrabajo"/>
            </w:pPr>
          </w:p>
        </w:tc>
        <w:tc>
          <w:tcPr>
            <w:tcW w:w="600" w:type="dxa"/>
            <w:vAlign w:val="center"/>
          </w:tcPr>
          <w:p w14:paraId="48DFE141" w14:textId="77777777" w:rsidR="002E5161" w:rsidRPr="00AF4F24" w:rsidRDefault="002E5161" w:rsidP="002E5161">
            <w:pPr>
              <w:pStyle w:val="UBUCuerpoTrabajo"/>
            </w:pPr>
          </w:p>
        </w:tc>
      </w:tr>
      <w:tr w:rsidR="002E5161" w:rsidRPr="00AF4F24" w14:paraId="5D724747" w14:textId="77777777" w:rsidTr="000E27C9">
        <w:trPr>
          <w:trHeight w:val="321"/>
          <w:jc w:val="center"/>
        </w:trPr>
        <w:tc>
          <w:tcPr>
            <w:tcW w:w="869" w:type="dxa"/>
            <w:shd w:val="clear" w:color="auto" w:fill="F2F2F2"/>
            <w:vAlign w:val="center"/>
          </w:tcPr>
          <w:p w14:paraId="2EC0FF5F" w14:textId="5A47028F" w:rsidR="002E5161" w:rsidRPr="00AF4F24" w:rsidRDefault="002E5161" w:rsidP="002E5161">
            <w:pPr>
              <w:pStyle w:val="UBUCuerpoTrabajo"/>
              <w:ind w:firstLine="0"/>
              <w:rPr>
                <w:rFonts w:cs="Liberation Serif"/>
                <w:b/>
                <w:bCs/>
              </w:rPr>
            </w:pPr>
            <w:r w:rsidRPr="000A522B">
              <w:rPr>
                <w:rFonts w:cs="Liberation Serif"/>
                <w:b/>
                <w:bCs/>
              </w:rPr>
              <w:t>#43</w:t>
            </w:r>
          </w:p>
        </w:tc>
        <w:tc>
          <w:tcPr>
            <w:tcW w:w="2728" w:type="dxa"/>
            <w:shd w:val="clear" w:color="auto" w:fill="F2F2F2"/>
            <w:vAlign w:val="center"/>
          </w:tcPr>
          <w:p w14:paraId="3D11AD4A" w14:textId="5C65D165" w:rsidR="002E5161" w:rsidRPr="00AF4F24" w:rsidRDefault="002E5161" w:rsidP="002E5161">
            <w:pPr>
              <w:pStyle w:val="UBUCuerpoTrabajo"/>
              <w:ind w:firstLine="0"/>
              <w:jc w:val="left"/>
              <w:rPr>
                <w:rFonts w:cs="Liberation Serif"/>
              </w:rPr>
            </w:pPr>
            <w:r w:rsidRPr="000A522B">
              <w:rPr>
                <w:rFonts w:cs="Liberation Serif"/>
              </w:rPr>
              <w:t>Modificar detalles estéticos.</w:t>
            </w:r>
          </w:p>
        </w:tc>
        <w:tc>
          <w:tcPr>
            <w:tcW w:w="593" w:type="dxa"/>
            <w:shd w:val="clear" w:color="auto" w:fill="F2F2F2"/>
            <w:vAlign w:val="center"/>
          </w:tcPr>
          <w:p w14:paraId="6A31B830" w14:textId="77777777" w:rsidR="002E5161" w:rsidRPr="00AF4F24" w:rsidRDefault="002E5161" w:rsidP="002E5161">
            <w:pPr>
              <w:pStyle w:val="UBUCuerpoTrabajo"/>
            </w:pPr>
          </w:p>
        </w:tc>
        <w:tc>
          <w:tcPr>
            <w:tcW w:w="593" w:type="dxa"/>
            <w:shd w:val="clear" w:color="auto" w:fill="F2F2F2"/>
            <w:vAlign w:val="center"/>
          </w:tcPr>
          <w:p w14:paraId="1073EE25" w14:textId="77777777" w:rsidR="002E5161" w:rsidRPr="00AF4F24" w:rsidRDefault="002E5161" w:rsidP="002E5161">
            <w:pPr>
              <w:pStyle w:val="UBUCuerpoTrabajo"/>
            </w:pPr>
          </w:p>
        </w:tc>
        <w:tc>
          <w:tcPr>
            <w:tcW w:w="593" w:type="dxa"/>
            <w:shd w:val="clear" w:color="auto" w:fill="F2F2F2"/>
            <w:vAlign w:val="center"/>
          </w:tcPr>
          <w:p w14:paraId="4A83B9B6" w14:textId="77777777" w:rsidR="002E5161" w:rsidRPr="00AF4F24" w:rsidRDefault="002E5161" w:rsidP="002E5161">
            <w:pPr>
              <w:pStyle w:val="UBUCuerpoTrabajo"/>
            </w:pPr>
          </w:p>
        </w:tc>
        <w:tc>
          <w:tcPr>
            <w:tcW w:w="593" w:type="dxa"/>
            <w:shd w:val="clear" w:color="auto" w:fill="71D149"/>
            <w:vAlign w:val="center"/>
          </w:tcPr>
          <w:p w14:paraId="3A7864C4" w14:textId="77777777" w:rsidR="002E5161" w:rsidRPr="00AF4F24" w:rsidRDefault="002E5161" w:rsidP="002E5161">
            <w:pPr>
              <w:pStyle w:val="UBUCuerpoTrabajo"/>
            </w:pPr>
          </w:p>
        </w:tc>
        <w:tc>
          <w:tcPr>
            <w:tcW w:w="593" w:type="dxa"/>
            <w:shd w:val="clear" w:color="auto" w:fill="F2F2F2"/>
            <w:vAlign w:val="center"/>
          </w:tcPr>
          <w:p w14:paraId="37BE9164" w14:textId="77777777" w:rsidR="002E5161" w:rsidRPr="00AF4F24" w:rsidRDefault="002E5161" w:rsidP="002E5161">
            <w:pPr>
              <w:pStyle w:val="UBUCuerpoTrabajo"/>
            </w:pPr>
          </w:p>
        </w:tc>
        <w:tc>
          <w:tcPr>
            <w:tcW w:w="593" w:type="dxa"/>
            <w:shd w:val="clear" w:color="auto" w:fill="A2EEEF"/>
            <w:vAlign w:val="center"/>
          </w:tcPr>
          <w:p w14:paraId="24DC692B" w14:textId="77777777" w:rsidR="002E5161" w:rsidRPr="00AF4F24" w:rsidRDefault="002E5161" w:rsidP="002E5161">
            <w:pPr>
              <w:pStyle w:val="UBUCuerpoTrabajo"/>
            </w:pPr>
          </w:p>
        </w:tc>
        <w:tc>
          <w:tcPr>
            <w:tcW w:w="593" w:type="dxa"/>
            <w:shd w:val="clear" w:color="auto" w:fill="F2F2F2"/>
            <w:vAlign w:val="center"/>
          </w:tcPr>
          <w:p w14:paraId="36BB672B" w14:textId="77777777" w:rsidR="002E5161" w:rsidRPr="00AF4F24" w:rsidRDefault="002E5161" w:rsidP="002E5161">
            <w:pPr>
              <w:pStyle w:val="UBUCuerpoTrabajo"/>
            </w:pPr>
          </w:p>
        </w:tc>
        <w:tc>
          <w:tcPr>
            <w:tcW w:w="593" w:type="dxa"/>
            <w:shd w:val="clear" w:color="auto" w:fill="F2F2F2"/>
            <w:vAlign w:val="center"/>
          </w:tcPr>
          <w:p w14:paraId="4E71C093" w14:textId="77777777" w:rsidR="002E5161" w:rsidRPr="00AF4F24" w:rsidRDefault="002E5161" w:rsidP="002E5161">
            <w:pPr>
              <w:pStyle w:val="UBUCuerpoTrabajo"/>
            </w:pPr>
          </w:p>
        </w:tc>
        <w:tc>
          <w:tcPr>
            <w:tcW w:w="600" w:type="dxa"/>
            <w:shd w:val="clear" w:color="auto" w:fill="F2F2F2"/>
            <w:vAlign w:val="center"/>
          </w:tcPr>
          <w:p w14:paraId="7CF5AD14" w14:textId="77777777" w:rsidR="002E5161" w:rsidRPr="00AF4F24" w:rsidRDefault="002E5161" w:rsidP="002E5161">
            <w:pPr>
              <w:pStyle w:val="UBUCuerpoTrabajo"/>
            </w:pPr>
          </w:p>
        </w:tc>
        <w:tc>
          <w:tcPr>
            <w:tcW w:w="600" w:type="dxa"/>
            <w:shd w:val="clear" w:color="auto" w:fill="F2F2F2"/>
            <w:vAlign w:val="center"/>
          </w:tcPr>
          <w:p w14:paraId="77FDC4C2" w14:textId="77777777" w:rsidR="002E5161" w:rsidRPr="00AF4F24" w:rsidRDefault="002E5161" w:rsidP="002E5161">
            <w:pPr>
              <w:pStyle w:val="UBUCuerpoTrabajo"/>
            </w:pPr>
          </w:p>
        </w:tc>
      </w:tr>
      <w:tr w:rsidR="002E5161" w:rsidRPr="00AF4F24" w14:paraId="15A7970C" w14:textId="77777777" w:rsidTr="000E27C9">
        <w:trPr>
          <w:trHeight w:val="321"/>
          <w:jc w:val="center"/>
        </w:trPr>
        <w:tc>
          <w:tcPr>
            <w:tcW w:w="869" w:type="dxa"/>
            <w:vAlign w:val="center"/>
          </w:tcPr>
          <w:p w14:paraId="042551ED" w14:textId="431CCAA1" w:rsidR="002E5161" w:rsidRPr="00AF4F24" w:rsidRDefault="002E5161" w:rsidP="002E5161">
            <w:pPr>
              <w:pStyle w:val="UBUCuerpoTrabajo"/>
              <w:ind w:firstLine="0"/>
              <w:rPr>
                <w:rFonts w:cs="Liberation Serif"/>
                <w:b/>
                <w:bCs/>
              </w:rPr>
            </w:pPr>
            <w:r w:rsidRPr="000A522B">
              <w:rPr>
                <w:rFonts w:cs="Liberation Serif"/>
                <w:b/>
                <w:bCs/>
              </w:rPr>
              <w:t>#45</w:t>
            </w:r>
          </w:p>
        </w:tc>
        <w:tc>
          <w:tcPr>
            <w:tcW w:w="2728" w:type="dxa"/>
            <w:vAlign w:val="center"/>
          </w:tcPr>
          <w:p w14:paraId="26C4B07D" w14:textId="1C52A059" w:rsidR="002E5161" w:rsidRPr="00AF4F24" w:rsidRDefault="002E5161" w:rsidP="002E5161">
            <w:pPr>
              <w:pStyle w:val="UBUCuerpoTrabajo"/>
              <w:ind w:firstLine="0"/>
              <w:jc w:val="left"/>
              <w:rPr>
                <w:rFonts w:cs="Liberation Serif"/>
              </w:rPr>
            </w:pPr>
            <w:r w:rsidRPr="000A522B">
              <w:rPr>
                <w:rFonts w:cs="Liberation Serif"/>
              </w:rPr>
              <w:t xml:space="preserve">Testear si el fichero subido y el inicial son iguales. </w:t>
            </w:r>
          </w:p>
        </w:tc>
        <w:tc>
          <w:tcPr>
            <w:tcW w:w="593" w:type="dxa"/>
            <w:vAlign w:val="center"/>
          </w:tcPr>
          <w:p w14:paraId="62B37882" w14:textId="77777777" w:rsidR="002E5161" w:rsidRPr="00AF4F24" w:rsidRDefault="002E5161" w:rsidP="002E5161">
            <w:pPr>
              <w:pStyle w:val="UBUCuerpoTrabajo"/>
            </w:pPr>
          </w:p>
        </w:tc>
        <w:tc>
          <w:tcPr>
            <w:tcW w:w="593" w:type="dxa"/>
            <w:vAlign w:val="center"/>
          </w:tcPr>
          <w:p w14:paraId="1A230FE9" w14:textId="77777777" w:rsidR="002E5161" w:rsidRPr="00AF4F24" w:rsidRDefault="002E5161" w:rsidP="002E5161">
            <w:pPr>
              <w:pStyle w:val="UBUCuerpoTrabajo"/>
            </w:pPr>
          </w:p>
        </w:tc>
        <w:tc>
          <w:tcPr>
            <w:tcW w:w="593" w:type="dxa"/>
            <w:vAlign w:val="center"/>
          </w:tcPr>
          <w:p w14:paraId="4E261AB6" w14:textId="77777777" w:rsidR="002E5161" w:rsidRPr="00AF4F24" w:rsidRDefault="002E5161" w:rsidP="002E5161">
            <w:pPr>
              <w:pStyle w:val="UBUCuerpoTrabajo"/>
            </w:pPr>
          </w:p>
        </w:tc>
        <w:tc>
          <w:tcPr>
            <w:tcW w:w="593" w:type="dxa"/>
            <w:vAlign w:val="center"/>
          </w:tcPr>
          <w:p w14:paraId="26DB9362" w14:textId="77777777" w:rsidR="002E5161" w:rsidRPr="00AF4F24" w:rsidRDefault="002E5161" w:rsidP="002E5161">
            <w:pPr>
              <w:pStyle w:val="UBUCuerpoTrabajo"/>
            </w:pPr>
          </w:p>
        </w:tc>
        <w:tc>
          <w:tcPr>
            <w:tcW w:w="593" w:type="dxa"/>
            <w:vAlign w:val="center"/>
          </w:tcPr>
          <w:p w14:paraId="50B1D338" w14:textId="77777777" w:rsidR="002E5161" w:rsidRPr="00AF4F24" w:rsidRDefault="002E5161" w:rsidP="002E5161">
            <w:pPr>
              <w:pStyle w:val="UBUCuerpoTrabajo"/>
            </w:pPr>
          </w:p>
        </w:tc>
        <w:tc>
          <w:tcPr>
            <w:tcW w:w="593" w:type="dxa"/>
            <w:vAlign w:val="center"/>
          </w:tcPr>
          <w:p w14:paraId="5100E329" w14:textId="77777777" w:rsidR="002E5161" w:rsidRPr="00AF4F24" w:rsidRDefault="002E5161" w:rsidP="002E5161">
            <w:pPr>
              <w:pStyle w:val="UBUCuerpoTrabajo"/>
            </w:pPr>
          </w:p>
        </w:tc>
        <w:tc>
          <w:tcPr>
            <w:tcW w:w="593" w:type="dxa"/>
            <w:vAlign w:val="center"/>
          </w:tcPr>
          <w:p w14:paraId="2A17713D" w14:textId="77777777" w:rsidR="002E5161" w:rsidRPr="00AF4F24" w:rsidRDefault="002E5161" w:rsidP="002E5161">
            <w:pPr>
              <w:pStyle w:val="UBUCuerpoTrabajo"/>
            </w:pPr>
          </w:p>
        </w:tc>
        <w:tc>
          <w:tcPr>
            <w:tcW w:w="593" w:type="dxa"/>
            <w:shd w:val="clear" w:color="auto" w:fill="auto"/>
            <w:vAlign w:val="center"/>
          </w:tcPr>
          <w:p w14:paraId="606006BA" w14:textId="77777777" w:rsidR="002E5161" w:rsidRPr="00AF4F24" w:rsidRDefault="002E5161" w:rsidP="002E5161">
            <w:pPr>
              <w:pStyle w:val="UBUCuerpoTrabajo"/>
            </w:pPr>
          </w:p>
        </w:tc>
        <w:tc>
          <w:tcPr>
            <w:tcW w:w="600" w:type="dxa"/>
            <w:vAlign w:val="center"/>
          </w:tcPr>
          <w:p w14:paraId="5EEEF80B" w14:textId="77777777" w:rsidR="002E5161" w:rsidRPr="00AF4F24" w:rsidRDefault="002E5161" w:rsidP="002E5161">
            <w:pPr>
              <w:pStyle w:val="UBUCuerpoTrabajo"/>
            </w:pPr>
          </w:p>
        </w:tc>
        <w:tc>
          <w:tcPr>
            <w:tcW w:w="600" w:type="dxa"/>
            <w:shd w:val="clear" w:color="auto" w:fill="FBCA04"/>
            <w:vAlign w:val="center"/>
          </w:tcPr>
          <w:p w14:paraId="10AE9C1C" w14:textId="77777777" w:rsidR="002E5161" w:rsidRPr="00AF4F24" w:rsidRDefault="002E5161" w:rsidP="002E5161">
            <w:pPr>
              <w:pStyle w:val="UBUCuerpoTrabajo"/>
            </w:pPr>
          </w:p>
        </w:tc>
      </w:tr>
      <w:tr w:rsidR="002E5161" w:rsidRPr="00AF4F24" w14:paraId="07362147" w14:textId="77777777" w:rsidTr="000E27C9">
        <w:trPr>
          <w:trHeight w:val="321"/>
          <w:jc w:val="center"/>
        </w:trPr>
        <w:tc>
          <w:tcPr>
            <w:tcW w:w="869" w:type="dxa"/>
            <w:shd w:val="clear" w:color="auto" w:fill="F2F2F2"/>
            <w:vAlign w:val="center"/>
          </w:tcPr>
          <w:p w14:paraId="595A55AA" w14:textId="6E75362E" w:rsidR="002E5161" w:rsidRPr="00AF4F24" w:rsidRDefault="002E5161" w:rsidP="002E5161">
            <w:pPr>
              <w:pStyle w:val="UBUCuerpoTrabajo"/>
              <w:ind w:firstLine="0"/>
              <w:rPr>
                <w:rFonts w:cs="Liberation Serif"/>
                <w:b/>
                <w:bCs/>
              </w:rPr>
            </w:pPr>
            <w:r w:rsidRPr="000A522B">
              <w:rPr>
                <w:rFonts w:cs="Liberation Serif"/>
                <w:b/>
                <w:bCs/>
              </w:rPr>
              <w:t>#46</w:t>
            </w:r>
          </w:p>
        </w:tc>
        <w:tc>
          <w:tcPr>
            <w:tcW w:w="2728" w:type="dxa"/>
            <w:shd w:val="clear" w:color="auto" w:fill="F2F2F2"/>
            <w:vAlign w:val="center"/>
          </w:tcPr>
          <w:p w14:paraId="79953E56" w14:textId="6DE88DA3" w:rsidR="002E5161" w:rsidRPr="00AF4F24" w:rsidRDefault="002E5161" w:rsidP="002E5161">
            <w:pPr>
              <w:pStyle w:val="UBUCuerpoTrabajo"/>
              <w:ind w:firstLine="0"/>
              <w:jc w:val="left"/>
              <w:rPr>
                <w:rFonts w:cs="Liberation Serif"/>
              </w:rPr>
            </w:pPr>
            <w:r w:rsidRPr="000A522B">
              <w:rPr>
                <w:rFonts w:cs="Liberation Serif"/>
              </w:rPr>
              <w:t>Crear matriz de parientes.</w:t>
            </w:r>
          </w:p>
        </w:tc>
        <w:tc>
          <w:tcPr>
            <w:tcW w:w="593" w:type="dxa"/>
            <w:shd w:val="clear" w:color="auto" w:fill="F2F2F2"/>
            <w:vAlign w:val="center"/>
          </w:tcPr>
          <w:p w14:paraId="6D855270" w14:textId="77777777" w:rsidR="002E5161" w:rsidRPr="00AF4F24" w:rsidRDefault="002E5161" w:rsidP="002E5161">
            <w:pPr>
              <w:pStyle w:val="UBUCuerpoTrabajo"/>
            </w:pPr>
          </w:p>
        </w:tc>
        <w:tc>
          <w:tcPr>
            <w:tcW w:w="593" w:type="dxa"/>
            <w:shd w:val="clear" w:color="auto" w:fill="F2F2F2"/>
            <w:vAlign w:val="center"/>
          </w:tcPr>
          <w:p w14:paraId="2EB893CA" w14:textId="77777777" w:rsidR="002E5161" w:rsidRPr="00AF4F24" w:rsidRDefault="002E5161" w:rsidP="002E5161">
            <w:pPr>
              <w:pStyle w:val="UBUCuerpoTrabajo"/>
            </w:pPr>
          </w:p>
        </w:tc>
        <w:tc>
          <w:tcPr>
            <w:tcW w:w="593" w:type="dxa"/>
            <w:shd w:val="clear" w:color="auto" w:fill="71D149"/>
            <w:vAlign w:val="center"/>
          </w:tcPr>
          <w:p w14:paraId="7A0A8505" w14:textId="77777777" w:rsidR="002E5161" w:rsidRPr="00AF4F24" w:rsidRDefault="002E5161" w:rsidP="002E5161">
            <w:pPr>
              <w:pStyle w:val="UBUCuerpoTrabajo"/>
            </w:pPr>
          </w:p>
        </w:tc>
        <w:tc>
          <w:tcPr>
            <w:tcW w:w="593" w:type="dxa"/>
            <w:shd w:val="clear" w:color="auto" w:fill="F2F2F2"/>
            <w:vAlign w:val="center"/>
          </w:tcPr>
          <w:p w14:paraId="009E0C74" w14:textId="77777777" w:rsidR="002E5161" w:rsidRPr="00AF4F24" w:rsidRDefault="002E5161" w:rsidP="002E5161">
            <w:pPr>
              <w:pStyle w:val="UBUCuerpoTrabajo"/>
            </w:pPr>
          </w:p>
        </w:tc>
        <w:tc>
          <w:tcPr>
            <w:tcW w:w="593" w:type="dxa"/>
            <w:shd w:val="clear" w:color="auto" w:fill="F2F2F2"/>
            <w:vAlign w:val="center"/>
          </w:tcPr>
          <w:p w14:paraId="4A506687" w14:textId="77777777" w:rsidR="002E5161" w:rsidRPr="00AF4F24" w:rsidRDefault="002E5161" w:rsidP="002E5161">
            <w:pPr>
              <w:pStyle w:val="UBUCuerpoTrabajo"/>
            </w:pPr>
          </w:p>
        </w:tc>
        <w:tc>
          <w:tcPr>
            <w:tcW w:w="593" w:type="dxa"/>
            <w:shd w:val="clear" w:color="auto" w:fill="F2F2F2"/>
            <w:vAlign w:val="center"/>
          </w:tcPr>
          <w:p w14:paraId="097A1F37" w14:textId="77777777" w:rsidR="002E5161" w:rsidRPr="00AF4F24" w:rsidRDefault="002E5161" w:rsidP="002E5161">
            <w:pPr>
              <w:pStyle w:val="UBUCuerpoTrabajo"/>
            </w:pPr>
          </w:p>
        </w:tc>
        <w:tc>
          <w:tcPr>
            <w:tcW w:w="593" w:type="dxa"/>
            <w:shd w:val="clear" w:color="auto" w:fill="F2F2F2"/>
            <w:vAlign w:val="center"/>
          </w:tcPr>
          <w:p w14:paraId="2D0C3B93" w14:textId="77777777" w:rsidR="002E5161" w:rsidRPr="00AF4F24" w:rsidRDefault="002E5161" w:rsidP="002E5161">
            <w:pPr>
              <w:pStyle w:val="UBUCuerpoTrabajo"/>
            </w:pPr>
          </w:p>
        </w:tc>
        <w:tc>
          <w:tcPr>
            <w:tcW w:w="593" w:type="dxa"/>
            <w:shd w:val="clear" w:color="auto" w:fill="F2F2F2"/>
            <w:vAlign w:val="center"/>
          </w:tcPr>
          <w:p w14:paraId="495651E4" w14:textId="77777777" w:rsidR="002E5161" w:rsidRPr="00AF4F24" w:rsidRDefault="002E5161" w:rsidP="002E5161">
            <w:pPr>
              <w:pStyle w:val="UBUCuerpoTrabajo"/>
            </w:pPr>
          </w:p>
        </w:tc>
        <w:tc>
          <w:tcPr>
            <w:tcW w:w="600" w:type="dxa"/>
            <w:shd w:val="clear" w:color="auto" w:fill="F2F2F2"/>
            <w:vAlign w:val="center"/>
          </w:tcPr>
          <w:p w14:paraId="0F90695A" w14:textId="77777777" w:rsidR="002E5161" w:rsidRPr="00AF4F24" w:rsidRDefault="002E5161" w:rsidP="002E5161">
            <w:pPr>
              <w:pStyle w:val="UBUCuerpoTrabajo"/>
            </w:pPr>
          </w:p>
        </w:tc>
        <w:tc>
          <w:tcPr>
            <w:tcW w:w="600" w:type="dxa"/>
            <w:shd w:val="clear" w:color="auto" w:fill="F2F2F2"/>
            <w:vAlign w:val="center"/>
          </w:tcPr>
          <w:p w14:paraId="32266D26" w14:textId="77777777" w:rsidR="002E5161" w:rsidRPr="00AF4F24" w:rsidRDefault="002E5161" w:rsidP="000E27C9">
            <w:pPr>
              <w:pStyle w:val="UBUCuerpoTrabajo"/>
              <w:keepNext/>
            </w:pPr>
          </w:p>
        </w:tc>
      </w:tr>
    </w:tbl>
    <w:p w14:paraId="2FE5F800" w14:textId="634D0271" w:rsidR="00A02E44" w:rsidRPr="00C013C3" w:rsidRDefault="000E27C9" w:rsidP="000E27C9">
      <w:pPr>
        <w:pStyle w:val="Descripcin"/>
        <w:ind w:firstLine="0"/>
      </w:pPr>
      <w:bookmarkStart w:id="24" w:name="_Toc76585650"/>
      <w:r>
        <w:t xml:space="preserve">Tabla </w:t>
      </w:r>
      <w:r w:rsidR="00275413">
        <w:fldChar w:fldCharType="begin"/>
      </w:r>
      <w:r w:rsidR="00275413">
        <w:instrText xml:space="preserve"> SEQ Tabla \* ARABIC </w:instrText>
      </w:r>
      <w:r w:rsidR="00275413">
        <w:fldChar w:fldCharType="separate"/>
      </w:r>
      <w:r w:rsidR="00675108">
        <w:rPr>
          <w:noProof/>
        </w:rPr>
        <w:t>5</w:t>
      </w:r>
      <w:r w:rsidR="00275413">
        <w:fldChar w:fldCharType="end"/>
      </w:r>
      <w:r>
        <w:t xml:space="preserve"> - Tareas Sprint 5.</w:t>
      </w:r>
      <w:bookmarkEnd w:id="24"/>
    </w:p>
    <w:p w14:paraId="2467DAB0" w14:textId="77777777" w:rsidR="00A02E44" w:rsidRPr="00E669EF" w:rsidRDefault="00A02E44" w:rsidP="00A02E44">
      <w:pPr>
        <w:pStyle w:val="Ttulo3"/>
      </w:pPr>
      <w:bookmarkStart w:id="25" w:name="_Toc76585762"/>
      <w:r w:rsidRPr="000A522B">
        <w:t>Sprint</w:t>
      </w:r>
      <w:r w:rsidRPr="00E669EF">
        <w:t xml:space="preserve"> 6 (24/01/2021 – 2/02/2021)</w:t>
      </w:r>
      <w:bookmarkEnd w:id="25"/>
    </w:p>
    <w:p w14:paraId="3F3D5EBD" w14:textId="77777777" w:rsidR="00A02E44" w:rsidRPr="000A522B" w:rsidRDefault="00A02E44" w:rsidP="00A02E44">
      <w:pPr>
        <w:pStyle w:val="UBUCuerpoTrabajo"/>
      </w:pPr>
      <w:r w:rsidRPr="000A522B">
        <w:t xml:space="preserve">Usando este enlace puede acceder al Sprint. </w:t>
      </w:r>
    </w:p>
    <w:p w14:paraId="30685978" w14:textId="77777777" w:rsidR="00A02E44" w:rsidRPr="000A522B" w:rsidRDefault="00A02E44" w:rsidP="00A02E44">
      <w:pPr>
        <w:pStyle w:val="UBUCuerpoTrabajo"/>
      </w:pPr>
      <w:r w:rsidRPr="000A522B">
        <w:lastRenderedPageBreak/>
        <w:t>Este Sprint ha sido dedicado a la realización del recocido simulado, para calcular la mejor solución a la hora de colocar a los niños en las clases teniendo en cuenta a los hermanos. Se han buscado los posibles elementos para la estructura de implementación (representación, solución inicial, vecindad…).</w:t>
      </w:r>
    </w:p>
    <w:p w14:paraId="2E3D1E25" w14:textId="77777777" w:rsidR="00A02E44" w:rsidRPr="000A522B" w:rsidRDefault="00A02E44" w:rsidP="00A02E44">
      <w:pPr>
        <w:pStyle w:val="UBUCuerpoTrabajo"/>
      </w:pPr>
      <w:r w:rsidRPr="000A522B">
        <w:t xml:space="preserve"> Ha sido una primera aproximación en la que se calculaba la posible solución teniendo en cuenta el grado medio de la red. Se trabajó con una única secuencia de enfriamiento, la secuencia geométrica o exponencial por ser la más popular. </w:t>
      </w:r>
    </w:p>
    <w:p w14:paraId="09FB40B7" w14:textId="77777777" w:rsidR="003C7119" w:rsidRDefault="00A02E44" w:rsidP="003C7119">
      <w:pPr>
        <w:keepNext/>
        <w:ind w:firstLine="0"/>
      </w:pPr>
      <w:r>
        <w:rPr>
          <w:noProof/>
        </w:rPr>
        <w:drawing>
          <wp:inline distT="0" distB="0" distL="0" distR="0" wp14:anchorId="6576CDFB" wp14:editId="19C8F3C6">
            <wp:extent cx="5400040" cy="3185795"/>
            <wp:effectExtent l="0" t="0" r="0" b="0"/>
            <wp:docPr id="13" name="Imagen 13" descr="Gráfico del trabajo realizado en el sexto sprint. (Burdown report - Sprint 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Gráfico del trabajo realizado en el sexto sprint. (Burdown report - Sprint 6) "/>
                    <pic:cNvPicPr/>
                  </pic:nvPicPr>
                  <pic:blipFill>
                    <a:blip r:embed="rId24">
                      <a:extLst>
                        <a:ext uri="{28A0092B-C50C-407E-A947-70E740481C1C}">
                          <a14:useLocalDpi xmlns:a14="http://schemas.microsoft.com/office/drawing/2010/main" val="0"/>
                        </a:ext>
                      </a:extLst>
                    </a:blip>
                    <a:stretch>
                      <a:fillRect/>
                    </a:stretch>
                  </pic:blipFill>
                  <pic:spPr>
                    <a:xfrm>
                      <a:off x="0" y="0"/>
                      <a:ext cx="5400040" cy="3185795"/>
                    </a:xfrm>
                    <a:prstGeom prst="rect">
                      <a:avLst/>
                    </a:prstGeom>
                  </pic:spPr>
                </pic:pic>
              </a:graphicData>
            </a:graphic>
          </wp:inline>
        </w:drawing>
      </w:r>
    </w:p>
    <w:p w14:paraId="79BA4B34" w14:textId="5D825A5D" w:rsidR="00A02E44" w:rsidRDefault="003C7119" w:rsidP="003C7119">
      <w:pPr>
        <w:pStyle w:val="Descripcin"/>
        <w:ind w:firstLine="0"/>
      </w:pPr>
      <w:bookmarkStart w:id="26" w:name="_Toc76585683"/>
      <w:r>
        <w:t xml:space="preserve">Ilustración </w:t>
      </w:r>
      <w:r>
        <w:fldChar w:fldCharType="begin"/>
      </w:r>
      <w:r>
        <w:instrText xml:space="preserve"> SEQ Ilustración \* ARABIC </w:instrText>
      </w:r>
      <w:r>
        <w:fldChar w:fldCharType="separate"/>
      </w:r>
      <w:r w:rsidR="00675108">
        <w:rPr>
          <w:noProof/>
        </w:rPr>
        <w:t>6</w:t>
      </w:r>
      <w:r>
        <w:fldChar w:fldCharType="end"/>
      </w:r>
      <w:r w:rsidRPr="007D1BFB">
        <w:t xml:space="preserve"> - Gráfico del trabajo realizado en el </w:t>
      </w:r>
      <w:r>
        <w:t>sexto</w:t>
      </w:r>
      <w:r w:rsidRPr="007D1BFB">
        <w:t xml:space="preserve"> Sprint.</w:t>
      </w:r>
      <w:bookmarkEnd w:id="26"/>
    </w:p>
    <w:p w14:paraId="7AE3FAF4" w14:textId="16C7A4DA" w:rsidR="00A02E44" w:rsidRDefault="00A02E44" w:rsidP="00A02E44">
      <w:pPr>
        <w:pStyle w:val="UBUCuerpoTrabajo"/>
      </w:pPr>
      <w:r>
        <w:t>En este Sprint comenzamos a fijar parámetros necesarios para implementar el recocido simulado, a parte, investigamos sobre su implementación y continuamos con el desarrollo comenzando con las tareas directamente relacionadas con el recocido simulado.</w:t>
      </w:r>
    </w:p>
    <w:p w14:paraId="4DDB66F8" w14:textId="0AA67D39" w:rsidR="002E5161" w:rsidRDefault="00D9248A" w:rsidP="002E5161">
      <w:pPr>
        <w:ind w:firstLine="0"/>
        <w:jc w:val="left"/>
      </w:pPr>
      <w:r>
        <w:br w:type="page"/>
      </w:r>
    </w:p>
    <w:tbl>
      <w:tblPr>
        <w:tblStyle w:val="Tablaconcuadrcula1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2E5161" w:rsidRPr="00AF4F24" w14:paraId="6565D3E5" w14:textId="77777777" w:rsidTr="000E27C9">
        <w:trPr>
          <w:cantSplit/>
          <w:trHeight w:val="1911"/>
          <w:jc w:val="center"/>
        </w:trPr>
        <w:tc>
          <w:tcPr>
            <w:tcW w:w="869" w:type="dxa"/>
            <w:vAlign w:val="center"/>
          </w:tcPr>
          <w:p w14:paraId="787C16C5" w14:textId="77777777" w:rsidR="002E5161" w:rsidRPr="00A02E44" w:rsidRDefault="002E5161"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4B82705D" w14:textId="77777777" w:rsidR="002E5161" w:rsidRPr="00A02E44" w:rsidRDefault="002E5161" w:rsidP="000E27C9">
            <w:pPr>
              <w:pStyle w:val="UBUCuerpoTrabajo"/>
              <w:jc w:val="center"/>
              <w:rPr>
                <w:b/>
                <w:bCs/>
              </w:rPr>
            </w:pPr>
            <w:r w:rsidRPr="00A02E44">
              <w:rPr>
                <w:b/>
                <w:bCs/>
              </w:rPr>
              <w:t>Nombre</w:t>
            </w:r>
          </w:p>
        </w:tc>
        <w:tc>
          <w:tcPr>
            <w:tcW w:w="593" w:type="dxa"/>
            <w:shd w:val="clear" w:color="auto" w:fill="D73A4A"/>
            <w:textDirection w:val="btLr"/>
            <w:vAlign w:val="center"/>
          </w:tcPr>
          <w:p w14:paraId="661D6FBB"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125451DF" w14:textId="77777777" w:rsidR="002E5161" w:rsidRPr="00A02E44" w:rsidRDefault="002E5161"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47D591EE"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674C40F5"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7364ED9D" w14:textId="77777777" w:rsidR="002E5161" w:rsidRPr="00A02E44" w:rsidRDefault="002E5161"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01FC8E7C" w14:textId="77777777" w:rsidR="002E5161" w:rsidRPr="00A02E44" w:rsidRDefault="002E5161"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50F2D4A2" w14:textId="77777777" w:rsidR="002E5161" w:rsidRPr="00A02E44" w:rsidRDefault="002E5161"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0ED41D6E" w14:textId="77777777" w:rsidR="002E5161" w:rsidRPr="00A02E44" w:rsidRDefault="002E5161"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7A79AF84"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294F61C0" w14:textId="77777777" w:rsidR="002E5161" w:rsidRPr="00A02E44" w:rsidRDefault="002E5161"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2E5161" w:rsidRPr="00AF4F24" w14:paraId="1ECFCD62" w14:textId="77777777" w:rsidTr="000E27C9">
        <w:trPr>
          <w:cantSplit/>
          <w:trHeight w:val="340"/>
          <w:jc w:val="center"/>
        </w:trPr>
        <w:tc>
          <w:tcPr>
            <w:tcW w:w="869" w:type="dxa"/>
            <w:shd w:val="clear" w:color="auto" w:fill="F2F2F2"/>
            <w:vAlign w:val="center"/>
          </w:tcPr>
          <w:p w14:paraId="012E0096" w14:textId="221105A1" w:rsidR="002E5161" w:rsidRPr="00A02E44" w:rsidRDefault="002E5161" w:rsidP="002E5161">
            <w:pPr>
              <w:pStyle w:val="UBUCuerpoTrabajo"/>
              <w:ind w:firstLine="0"/>
              <w:rPr>
                <w:b/>
                <w:bCs/>
              </w:rPr>
            </w:pPr>
            <w:r w:rsidRPr="000A522B">
              <w:rPr>
                <w:rFonts w:cs="Liberation Serif"/>
                <w:b/>
                <w:bCs/>
              </w:rPr>
              <w:t>#47</w:t>
            </w:r>
          </w:p>
        </w:tc>
        <w:tc>
          <w:tcPr>
            <w:tcW w:w="2728" w:type="dxa"/>
            <w:shd w:val="clear" w:color="auto" w:fill="F2F2F2"/>
            <w:vAlign w:val="center"/>
          </w:tcPr>
          <w:p w14:paraId="5CD93216" w14:textId="7A936228" w:rsidR="002E5161" w:rsidRPr="00AF4F24" w:rsidRDefault="002E5161" w:rsidP="002E5161">
            <w:pPr>
              <w:pStyle w:val="UBUCuerpoTrabajo"/>
              <w:ind w:firstLine="0"/>
              <w:jc w:val="left"/>
            </w:pPr>
            <w:r w:rsidRPr="000A522B">
              <w:rPr>
                <w:rFonts w:cs="Liberation Serif"/>
              </w:rPr>
              <w:t>Documentar Sprint 5.</w:t>
            </w:r>
          </w:p>
        </w:tc>
        <w:tc>
          <w:tcPr>
            <w:tcW w:w="593" w:type="dxa"/>
            <w:shd w:val="clear" w:color="auto" w:fill="F2F2F2"/>
            <w:vAlign w:val="center"/>
          </w:tcPr>
          <w:p w14:paraId="13636DA8" w14:textId="77777777" w:rsidR="002E5161" w:rsidRPr="00AF4F24" w:rsidRDefault="002E5161" w:rsidP="002E5161">
            <w:pPr>
              <w:pStyle w:val="UBUCuerpoTrabajo"/>
            </w:pPr>
          </w:p>
        </w:tc>
        <w:tc>
          <w:tcPr>
            <w:tcW w:w="593" w:type="dxa"/>
            <w:shd w:val="clear" w:color="auto" w:fill="F2F2F2"/>
            <w:vAlign w:val="center"/>
          </w:tcPr>
          <w:p w14:paraId="6872880A" w14:textId="77777777" w:rsidR="002E5161" w:rsidRPr="00AF4F24" w:rsidRDefault="002E5161" w:rsidP="002E5161">
            <w:pPr>
              <w:pStyle w:val="UBUCuerpoTrabajo"/>
            </w:pPr>
          </w:p>
        </w:tc>
        <w:tc>
          <w:tcPr>
            <w:tcW w:w="593" w:type="dxa"/>
            <w:shd w:val="clear" w:color="auto" w:fill="F2F2F2"/>
            <w:vAlign w:val="center"/>
          </w:tcPr>
          <w:p w14:paraId="0CD9E8D0" w14:textId="77777777" w:rsidR="002E5161" w:rsidRPr="00AF4F24" w:rsidRDefault="002E5161" w:rsidP="002E5161">
            <w:pPr>
              <w:pStyle w:val="UBUCuerpoTrabajo"/>
            </w:pPr>
          </w:p>
        </w:tc>
        <w:tc>
          <w:tcPr>
            <w:tcW w:w="593" w:type="dxa"/>
            <w:shd w:val="clear" w:color="auto" w:fill="F2F2F2"/>
            <w:vAlign w:val="center"/>
          </w:tcPr>
          <w:p w14:paraId="1EC52CBC" w14:textId="77777777" w:rsidR="002E5161" w:rsidRPr="00AF4F24" w:rsidRDefault="002E5161" w:rsidP="002E5161">
            <w:pPr>
              <w:pStyle w:val="UBUCuerpoTrabajo"/>
            </w:pPr>
          </w:p>
        </w:tc>
        <w:tc>
          <w:tcPr>
            <w:tcW w:w="593" w:type="dxa"/>
            <w:shd w:val="clear" w:color="auto" w:fill="0075CA"/>
            <w:vAlign w:val="center"/>
          </w:tcPr>
          <w:p w14:paraId="0D51F27B" w14:textId="77777777" w:rsidR="002E5161" w:rsidRPr="00AF4F24" w:rsidRDefault="002E5161" w:rsidP="002E5161">
            <w:pPr>
              <w:pStyle w:val="UBUCuerpoTrabajo"/>
            </w:pPr>
          </w:p>
        </w:tc>
        <w:tc>
          <w:tcPr>
            <w:tcW w:w="593" w:type="dxa"/>
            <w:shd w:val="clear" w:color="auto" w:fill="F2F2F2"/>
            <w:vAlign w:val="center"/>
          </w:tcPr>
          <w:p w14:paraId="1BD0056B" w14:textId="77777777" w:rsidR="002E5161" w:rsidRPr="00AF4F24" w:rsidRDefault="002E5161" w:rsidP="002E5161">
            <w:pPr>
              <w:pStyle w:val="UBUCuerpoTrabajo"/>
            </w:pPr>
          </w:p>
        </w:tc>
        <w:tc>
          <w:tcPr>
            <w:tcW w:w="593" w:type="dxa"/>
            <w:shd w:val="clear" w:color="auto" w:fill="F2F2F2"/>
            <w:vAlign w:val="center"/>
          </w:tcPr>
          <w:p w14:paraId="166C9E35" w14:textId="77777777" w:rsidR="002E5161" w:rsidRPr="00AF4F24" w:rsidRDefault="002E5161" w:rsidP="002E5161">
            <w:pPr>
              <w:pStyle w:val="UBUCuerpoTrabajo"/>
            </w:pPr>
          </w:p>
        </w:tc>
        <w:tc>
          <w:tcPr>
            <w:tcW w:w="593" w:type="dxa"/>
            <w:shd w:val="clear" w:color="auto" w:fill="F2F2F2"/>
            <w:vAlign w:val="center"/>
          </w:tcPr>
          <w:p w14:paraId="5FFE23E7" w14:textId="77777777" w:rsidR="002E5161" w:rsidRPr="00AF4F24" w:rsidRDefault="002E5161" w:rsidP="002E5161">
            <w:pPr>
              <w:pStyle w:val="UBUCuerpoTrabajo"/>
            </w:pPr>
          </w:p>
        </w:tc>
        <w:tc>
          <w:tcPr>
            <w:tcW w:w="600" w:type="dxa"/>
            <w:shd w:val="clear" w:color="auto" w:fill="F2F2F2"/>
            <w:vAlign w:val="center"/>
          </w:tcPr>
          <w:p w14:paraId="33B44E27" w14:textId="77777777" w:rsidR="002E5161" w:rsidRPr="00AF4F24" w:rsidRDefault="002E5161" w:rsidP="002E5161">
            <w:pPr>
              <w:pStyle w:val="UBUCuerpoTrabajo"/>
            </w:pPr>
          </w:p>
        </w:tc>
        <w:tc>
          <w:tcPr>
            <w:tcW w:w="600" w:type="dxa"/>
            <w:shd w:val="clear" w:color="auto" w:fill="F2F2F2"/>
            <w:vAlign w:val="center"/>
          </w:tcPr>
          <w:p w14:paraId="272703F6" w14:textId="77777777" w:rsidR="002E5161" w:rsidRPr="00AF4F24" w:rsidRDefault="002E5161" w:rsidP="002E5161">
            <w:pPr>
              <w:pStyle w:val="UBUCuerpoTrabajo"/>
            </w:pPr>
          </w:p>
        </w:tc>
      </w:tr>
      <w:tr w:rsidR="002E5161" w:rsidRPr="00AF4F24" w14:paraId="0B285744" w14:textId="77777777" w:rsidTr="000E27C9">
        <w:trPr>
          <w:cantSplit/>
          <w:trHeight w:val="340"/>
          <w:jc w:val="center"/>
        </w:trPr>
        <w:tc>
          <w:tcPr>
            <w:tcW w:w="869" w:type="dxa"/>
            <w:vAlign w:val="center"/>
          </w:tcPr>
          <w:p w14:paraId="2506FA5A" w14:textId="6DAD0EC8" w:rsidR="002E5161" w:rsidRPr="00A02E44" w:rsidRDefault="002E5161" w:rsidP="002E5161">
            <w:pPr>
              <w:pStyle w:val="UBUCuerpoTrabajo"/>
              <w:ind w:firstLine="0"/>
              <w:rPr>
                <w:b/>
                <w:bCs/>
              </w:rPr>
            </w:pPr>
            <w:r w:rsidRPr="000A522B">
              <w:rPr>
                <w:rFonts w:cs="Liberation Serif"/>
                <w:b/>
                <w:bCs/>
              </w:rPr>
              <w:t>#48</w:t>
            </w:r>
          </w:p>
        </w:tc>
        <w:tc>
          <w:tcPr>
            <w:tcW w:w="2728" w:type="dxa"/>
            <w:vAlign w:val="center"/>
          </w:tcPr>
          <w:p w14:paraId="17BF08B1" w14:textId="2888C7F2" w:rsidR="002E5161" w:rsidRPr="00AF4F24" w:rsidRDefault="002E5161" w:rsidP="002E5161">
            <w:pPr>
              <w:pStyle w:val="UBUCuerpoTrabajo"/>
              <w:ind w:firstLine="0"/>
              <w:jc w:val="left"/>
            </w:pPr>
            <w:r w:rsidRPr="000A522B">
              <w:rPr>
                <w:rFonts w:cs="Liberation Serif"/>
              </w:rPr>
              <w:t>Modificar la red inicial para hacerla igualitaria.</w:t>
            </w:r>
          </w:p>
        </w:tc>
        <w:tc>
          <w:tcPr>
            <w:tcW w:w="593" w:type="dxa"/>
            <w:vAlign w:val="center"/>
          </w:tcPr>
          <w:p w14:paraId="16BD3868" w14:textId="77777777" w:rsidR="002E5161" w:rsidRPr="00AF4F24" w:rsidRDefault="002E5161" w:rsidP="002E5161">
            <w:pPr>
              <w:pStyle w:val="UBUCuerpoTrabajo"/>
            </w:pPr>
          </w:p>
        </w:tc>
        <w:tc>
          <w:tcPr>
            <w:tcW w:w="593" w:type="dxa"/>
            <w:vAlign w:val="center"/>
          </w:tcPr>
          <w:p w14:paraId="7429B9E8" w14:textId="77777777" w:rsidR="002E5161" w:rsidRPr="00AF4F24" w:rsidRDefault="002E5161" w:rsidP="002E5161">
            <w:pPr>
              <w:pStyle w:val="UBUCuerpoTrabajo"/>
            </w:pPr>
          </w:p>
        </w:tc>
        <w:tc>
          <w:tcPr>
            <w:tcW w:w="593" w:type="dxa"/>
            <w:vAlign w:val="center"/>
          </w:tcPr>
          <w:p w14:paraId="7FCDE819" w14:textId="77777777" w:rsidR="002E5161" w:rsidRPr="00AF4F24" w:rsidRDefault="002E5161" w:rsidP="002E5161">
            <w:pPr>
              <w:pStyle w:val="UBUCuerpoTrabajo"/>
            </w:pPr>
          </w:p>
        </w:tc>
        <w:tc>
          <w:tcPr>
            <w:tcW w:w="593" w:type="dxa"/>
            <w:shd w:val="clear" w:color="auto" w:fill="71D149"/>
            <w:vAlign w:val="center"/>
          </w:tcPr>
          <w:p w14:paraId="194DF9CD" w14:textId="77777777" w:rsidR="002E5161" w:rsidRPr="00AF4F24" w:rsidRDefault="002E5161" w:rsidP="002E5161">
            <w:pPr>
              <w:pStyle w:val="UBUCuerpoTrabajo"/>
            </w:pPr>
          </w:p>
        </w:tc>
        <w:tc>
          <w:tcPr>
            <w:tcW w:w="593" w:type="dxa"/>
            <w:vAlign w:val="center"/>
          </w:tcPr>
          <w:p w14:paraId="5F74E48B" w14:textId="77777777" w:rsidR="002E5161" w:rsidRPr="00AF4F24" w:rsidRDefault="002E5161" w:rsidP="002E5161">
            <w:pPr>
              <w:pStyle w:val="UBUCuerpoTrabajo"/>
            </w:pPr>
          </w:p>
        </w:tc>
        <w:tc>
          <w:tcPr>
            <w:tcW w:w="593" w:type="dxa"/>
            <w:vAlign w:val="center"/>
          </w:tcPr>
          <w:p w14:paraId="227095BE" w14:textId="77777777" w:rsidR="002E5161" w:rsidRPr="00AF4F24" w:rsidRDefault="002E5161" w:rsidP="002E5161">
            <w:pPr>
              <w:pStyle w:val="UBUCuerpoTrabajo"/>
            </w:pPr>
          </w:p>
        </w:tc>
        <w:tc>
          <w:tcPr>
            <w:tcW w:w="593" w:type="dxa"/>
            <w:vAlign w:val="center"/>
          </w:tcPr>
          <w:p w14:paraId="542D6D6B" w14:textId="77777777" w:rsidR="002E5161" w:rsidRPr="00AF4F24" w:rsidRDefault="002E5161" w:rsidP="002E5161">
            <w:pPr>
              <w:pStyle w:val="UBUCuerpoTrabajo"/>
            </w:pPr>
          </w:p>
        </w:tc>
        <w:tc>
          <w:tcPr>
            <w:tcW w:w="593" w:type="dxa"/>
            <w:shd w:val="clear" w:color="auto" w:fill="auto"/>
            <w:vAlign w:val="center"/>
          </w:tcPr>
          <w:p w14:paraId="6DCB8214" w14:textId="77777777" w:rsidR="002E5161" w:rsidRPr="00AF4F24" w:rsidRDefault="002E5161" w:rsidP="002E5161">
            <w:pPr>
              <w:pStyle w:val="UBUCuerpoTrabajo"/>
            </w:pPr>
          </w:p>
        </w:tc>
        <w:tc>
          <w:tcPr>
            <w:tcW w:w="600" w:type="dxa"/>
            <w:vAlign w:val="center"/>
          </w:tcPr>
          <w:p w14:paraId="334A1BCC" w14:textId="77777777" w:rsidR="002E5161" w:rsidRPr="00AF4F24" w:rsidRDefault="002E5161" w:rsidP="002E5161">
            <w:pPr>
              <w:pStyle w:val="UBUCuerpoTrabajo"/>
            </w:pPr>
          </w:p>
        </w:tc>
        <w:tc>
          <w:tcPr>
            <w:tcW w:w="600" w:type="dxa"/>
            <w:vAlign w:val="center"/>
          </w:tcPr>
          <w:p w14:paraId="3D19358E" w14:textId="77777777" w:rsidR="002E5161" w:rsidRPr="00AF4F24" w:rsidRDefault="002E5161" w:rsidP="002E5161">
            <w:pPr>
              <w:pStyle w:val="UBUCuerpoTrabajo"/>
            </w:pPr>
          </w:p>
        </w:tc>
      </w:tr>
      <w:tr w:rsidR="002E5161" w:rsidRPr="00AF4F24" w14:paraId="1457F3E4" w14:textId="77777777" w:rsidTr="000E27C9">
        <w:trPr>
          <w:trHeight w:val="321"/>
          <w:jc w:val="center"/>
        </w:trPr>
        <w:tc>
          <w:tcPr>
            <w:tcW w:w="869" w:type="dxa"/>
            <w:shd w:val="clear" w:color="auto" w:fill="F2F2F2"/>
            <w:vAlign w:val="center"/>
          </w:tcPr>
          <w:p w14:paraId="25A8748A" w14:textId="0CD26EF9" w:rsidR="002E5161" w:rsidRPr="00A02E44" w:rsidRDefault="002E5161" w:rsidP="002E5161">
            <w:pPr>
              <w:pStyle w:val="UBUCuerpoTrabajo"/>
              <w:ind w:firstLine="0"/>
              <w:rPr>
                <w:b/>
                <w:bCs/>
              </w:rPr>
            </w:pPr>
            <w:r w:rsidRPr="000A522B">
              <w:rPr>
                <w:rFonts w:cs="Liberation Serif"/>
                <w:b/>
                <w:bCs/>
              </w:rPr>
              <w:t>#50</w:t>
            </w:r>
          </w:p>
        </w:tc>
        <w:tc>
          <w:tcPr>
            <w:tcW w:w="2728" w:type="dxa"/>
            <w:shd w:val="clear" w:color="auto" w:fill="F2F2F2"/>
            <w:vAlign w:val="center"/>
          </w:tcPr>
          <w:p w14:paraId="4A8BABBF" w14:textId="6505D0F9" w:rsidR="002E5161" w:rsidRPr="00AF4F24" w:rsidRDefault="002E5161" w:rsidP="002E5161">
            <w:pPr>
              <w:pStyle w:val="UBUCuerpoTrabajo"/>
              <w:ind w:firstLine="0"/>
              <w:jc w:val="left"/>
            </w:pPr>
            <w:r w:rsidRPr="000A522B">
              <w:rPr>
                <w:rFonts w:cs="Liberation Serif"/>
              </w:rPr>
              <w:t>Buscar información sobre el recocido simulado.</w:t>
            </w:r>
          </w:p>
        </w:tc>
        <w:tc>
          <w:tcPr>
            <w:tcW w:w="593" w:type="dxa"/>
            <w:shd w:val="clear" w:color="auto" w:fill="F2F2F2"/>
            <w:vAlign w:val="center"/>
          </w:tcPr>
          <w:p w14:paraId="6B48A184" w14:textId="77777777" w:rsidR="002E5161" w:rsidRPr="00AF4F24" w:rsidRDefault="002E5161" w:rsidP="002E5161">
            <w:pPr>
              <w:pStyle w:val="UBUCuerpoTrabajo"/>
            </w:pPr>
          </w:p>
        </w:tc>
        <w:tc>
          <w:tcPr>
            <w:tcW w:w="593" w:type="dxa"/>
            <w:shd w:val="clear" w:color="auto" w:fill="F2F2F2"/>
            <w:vAlign w:val="center"/>
          </w:tcPr>
          <w:p w14:paraId="5C692AB4" w14:textId="77777777" w:rsidR="002E5161" w:rsidRPr="00AF4F24" w:rsidRDefault="002E5161" w:rsidP="002E5161">
            <w:pPr>
              <w:pStyle w:val="UBUCuerpoTrabajo"/>
            </w:pPr>
          </w:p>
        </w:tc>
        <w:tc>
          <w:tcPr>
            <w:tcW w:w="593" w:type="dxa"/>
            <w:shd w:val="clear" w:color="auto" w:fill="F2F2F2"/>
            <w:vAlign w:val="center"/>
          </w:tcPr>
          <w:p w14:paraId="49982F01" w14:textId="77777777" w:rsidR="002E5161" w:rsidRPr="00AF4F24" w:rsidRDefault="002E5161" w:rsidP="002E5161">
            <w:pPr>
              <w:pStyle w:val="UBUCuerpoTrabajo"/>
            </w:pPr>
          </w:p>
        </w:tc>
        <w:tc>
          <w:tcPr>
            <w:tcW w:w="593" w:type="dxa"/>
            <w:shd w:val="clear" w:color="auto" w:fill="F2F2F2"/>
            <w:vAlign w:val="center"/>
          </w:tcPr>
          <w:p w14:paraId="6E501D9D" w14:textId="77777777" w:rsidR="002E5161" w:rsidRPr="00AF4F24" w:rsidRDefault="002E5161" w:rsidP="002E5161">
            <w:pPr>
              <w:pStyle w:val="UBUCuerpoTrabajo"/>
            </w:pPr>
          </w:p>
        </w:tc>
        <w:tc>
          <w:tcPr>
            <w:tcW w:w="593" w:type="dxa"/>
            <w:shd w:val="clear" w:color="auto" w:fill="F2F2F2"/>
            <w:vAlign w:val="center"/>
          </w:tcPr>
          <w:p w14:paraId="128D1197" w14:textId="77777777" w:rsidR="002E5161" w:rsidRPr="00AF4F24" w:rsidRDefault="002E5161" w:rsidP="002E5161">
            <w:pPr>
              <w:pStyle w:val="UBUCuerpoTrabajo"/>
            </w:pPr>
          </w:p>
        </w:tc>
        <w:tc>
          <w:tcPr>
            <w:tcW w:w="593" w:type="dxa"/>
            <w:shd w:val="clear" w:color="auto" w:fill="F2F2F2"/>
            <w:vAlign w:val="center"/>
          </w:tcPr>
          <w:p w14:paraId="48E88394" w14:textId="77777777" w:rsidR="002E5161" w:rsidRPr="00AF4F24" w:rsidRDefault="002E5161" w:rsidP="002E5161">
            <w:pPr>
              <w:pStyle w:val="UBUCuerpoTrabajo"/>
            </w:pPr>
          </w:p>
        </w:tc>
        <w:tc>
          <w:tcPr>
            <w:tcW w:w="593" w:type="dxa"/>
            <w:shd w:val="clear" w:color="auto" w:fill="F2F2F2"/>
            <w:vAlign w:val="center"/>
          </w:tcPr>
          <w:p w14:paraId="1B0CA7AC" w14:textId="77777777" w:rsidR="002E5161" w:rsidRPr="00AF4F24" w:rsidRDefault="002E5161" w:rsidP="002E5161">
            <w:pPr>
              <w:pStyle w:val="UBUCuerpoTrabajo"/>
            </w:pPr>
          </w:p>
        </w:tc>
        <w:tc>
          <w:tcPr>
            <w:tcW w:w="593" w:type="dxa"/>
            <w:shd w:val="clear" w:color="auto" w:fill="E8F263"/>
            <w:vAlign w:val="center"/>
          </w:tcPr>
          <w:p w14:paraId="4F894255" w14:textId="77777777" w:rsidR="002E5161" w:rsidRPr="00AF4F24" w:rsidRDefault="002E5161" w:rsidP="002E5161">
            <w:pPr>
              <w:pStyle w:val="UBUCuerpoTrabajo"/>
            </w:pPr>
          </w:p>
        </w:tc>
        <w:tc>
          <w:tcPr>
            <w:tcW w:w="600" w:type="dxa"/>
            <w:shd w:val="clear" w:color="auto" w:fill="F2F2F2"/>
            <w:vAlign w:val="center"/>
          </w:tcPr>
          <w:p w14:paraId="5FC29057" w14:textId="77777777" w:rsidR="002E5161" w:rsidRPr="00AF4F24" w:rsidRDefault="002E5161" w:rsidP="002E5161">
            <w:pPr>
              <w:pStyle w:val="UBUCuerpoTrabajo"/>
            </w:pPr>
          </w:p>
        </w:tc>
        <w:tc>
          <w:tcPr>
            <w:tcW w:w="600" w:type="dxa"/>
            <w:shd w:val="clear" w:color="auto" w:fill="F2F2F2"/>
            <w:vAlign w:val="center"/>
          </w:tcPr>
          <w:p w14:paraId="4628552A" w14:textId="77777777" w:rsidR="002E5161" w:rsidRPr="00AF4F24" w:rsidRDefault="002E5161" w:rsidP="002E5161">
            <w:pPr>
              <w:pStyle w:val="UBUCuerpoTrabajo"/>
            </w:pPr>
          </w:p>
        </w:tc>
      </w:tr>
      <w:tr w:rsidR="002E5161" w:rsidRPr="00AF4F24" w14:paraId="4B9E0ADD" w14:textId="77777777" w:rsidTr="000E27C9">
        <w:trPr>
          <w:trHeight w:val="321"/>
          <w:jc w:val="center"/>
        </w:trPr>
        <w:tc>
          <w:tcPr>
            <w:tcW w:w="869" w:type="dxa"/>
            <w:vAlign w:val="center"/>
          </w:tcPr>
          <w:p w14:paraId="0D343E2F" w14:textId="3B8DFD32" w:rsidR="002E5161" w:rsidRPr="00AF4F24" w:rsidRDefault="002E5161" w:rsidP="002E5161">
            <w:pPr>
              <w:pStyle w:val="UBUCuerpoTrabajo"/>
              <w:ind w:firstLine="0"/>
              <w:rPr>
                <w:rFonts w:cs="Liberation Serif"/>
                <w:b/>
                <w:bCs/>
              </w:rPr>
            </w:pPr>
            <w:r w:rsidRPr="000A522B">
              <w:rPr>
                <w:rFonts w:cs="Liberation Serif"/>
                <w:b/>
                <w:bCs/>
              </w:rPr>
              <w:t>#51</w:t>
            </w:r>
          </w:p>
        </w:tc>
        <w:tc>
          <w:tcPr>
            <w:tcW w:w="2728" w:type="dxa"/>
            <w:vAlign w:val="center"/>
          </w:tcPr>
          <w:p w14:paraId="28424813" w14:textId="4D86AEE6" w:rsidR="002E5161" w:rsidRPr="00AF4F24" w:rsidRDefault="002E5161" w:rsidP="002E5161">
            <w:pPr>
              <w:pStyle w:val="UBUCuerpoTrabajo"/>
              <w:ind w:firstLine="0"/>
              <w:jc w:val="left"/>
              <w:rPr>
                <w:rFonts w:cs="Liberation Serif"/>
              </w:rPr>
            </w:pPr>
            <w:r w:rsidRPr="000A522B">
              <w:rPr>
                <w:rFonts w:cs="Liberation Serif"/>
              </w:rPr>
              <w:t>Añadir enlaces entre nodos de la misma clase.</w:t>
            </w:r>
          </w:p>
        </w:tc>
        <w:tc>
          <w:tcPr>
            <w:tcW w:w="593" w:type="dxa"/>
            <w:vAlign w:val="center"/>
          </w:tcPr>
          <w:p w14:paraId="11D3C0D2" w14:textId="77777777" w:rsidR="002E5161" w:rsidRPr="00AF4F24" w:rsidRDefault="002E5161" w:rsidP="002E5161">
            <w:pPr>
              <w:pStyle w:val="UBUCuerpoTrabajo"/>
            </w:pPr>
          </w:p>
        </w:tc>
        <w:tc>
          <w:tcPr>
            <w:tcW w:w="593" w:type="dxa"/>
            <w:vAlign w:val="center"/>
          </w:tcPr>
          <w:p w14:paraId="0398E972" w14:textId="77777777" w:rsidR="002E5161" w:rsidRPr="00AF4F24" w:rsidRDefault="002E5161" w:rsidP="002E5161">
            <w:pPr>
              <w:pStyle w:val="UBUCuerpoTrabajo"/>
            </w:pPr>
          </w:p>
        </w:tc>
        <w:tc>
          <w:tcPr>
            <w:tcW w:w="593" w:type="dxa"/>
            <w:vAlign w:val="center"/>
          </w:tcPr>
          <w:p w14:paraId="1C4073E3" w14:textId="77777777" w:rsidR="002E5161" w:rsidRPr="00AF4F24" w:rsidRDefault="002E5161" w:rsidP="002E5161">
            <w:pPr>
              <w:pStyle w:val="UBUCuerpoTrabajo"/>
            </w:pPr>
          </w:p>
        </w:tc>
        <w:tc>
          <w:tcPr>
            <w:tcW w:w="593" w:type="dxa"/>
            <w:shd w:val="clear" w:color="auto" w:fill="71D149"/>
            <w:vAlign w:val="center"/>
          </w:tcPr>
          <w:p w14:paraId="6FAA8B27" w14:textId="77777777" w:rsidR="002E5161" w:rsidRPr="00AF4F24" w:rsidRDefault="002E5161" w:rsidP="002E5161">
            <w:pPr>
              <w:pStyle w:val="UBUCuerpoTrabajo"/>
            </w:pPr>
          </w:p>
        </w:tc>
        <w:tc>
          <w:tcPr>
            <w:tcW w:w="593" w:type="dxa"/>
            <w:vAlign w:val="center"/>
          </w:tcPr>
          <w:p w14:paraId="7CA94024" w14:textId="77777777" w:rsidR="002E5161" w:rsidRPr="00AF4F24" w:rsidRDefault="002E5161" w:rsidP="002E5161">
            <w:pPr>
              <w:pStyle w:val="UBUCuerpoTrabajo"/>
            </w:pPr>
          </w:p>
        </w:tc>
        <w:tc>
          <w:tcPr>
            <w:tcW w:w="593" w:type="dxa"/>
            <w:vAlign w:val="center"/>
          </w:tcPr>
          <w:p w14:paraId="040E915A" w14:textId="77777777" w:rsidR="002E5161" w:rsidRPr="00AF4F24" w:rsidRDefault="002E5161" w:rsidP="002E5161">
            <w:pPr>
              <w:pStyle w:val="UBUCuerpoTrabajo"/>
            </w:pPr>
          </w:p>
        </w:tc>
        <w:tc>
          <w:tcPr>
            <w:tcW w:w="593" w:type="dxa"/>
            <w:vAlign w:val="center"/>
          </w:tcPr>
          <w:p w14:paraId="3DEAEF4E" w14:textId="77777777" w:rsidR="002E5161" w:rsidRPr="00AF4F24" w:rsidRDefault="002E5161" w:rsidP="002E5161">
            <w:pPr>
              <w:pStyle w:val="UBUCuerpoTrabajo"/>
            </w:pPr>
          </w:p>
        </w:tc>
        <w:tc>
          <w:tcPr>
            <w:tcW w:w="593" w:type="dxa"/>
            <w:shd w:val="clear" w:color="auto" w:fill="auto"/>
            <w:vAlign w:val="center"/>
          </w:tcPr>
          <w:p w14:paraId="78EB535B" w14:textId="77777777" w:rsidR="002E5161" w:rsidRPr="00AF4F24" w:rsidRDefault="002E5161" w:rsidP="002E5161">
            <w:pPr>
              <w:pStyle w:val="UBUCuerpoTrabajo"/>
            </w:pPr>
          </w:p>
        </w:tc>
        <w:tc>
          <w:tcPr>
            <w:tcW w:w="600" w:type="dxa"/>
            <w:vAlign w:val="center"/>
          </w:tcPr>
          <w:p w14:paraId="76E9C9F5" w14:textId="77777777" w:rsidR="002E5161" w:rsidRPr="00AF4F24" w:rsidRDefault="002E5161" w:rsidP="002E5161">
            <w:pPr>
              <w:pStyle w:val="UBUCuerpoTrabajo"/>
            </w:pPr>
          </w:p>
        </w:tc>
        <w:tc>
          <w:tcPr>
            <w:tcW w:w="600" w:type="dxa"/>
            <w:vAlign w:val="center"/>
          </w:tcPr>
          <w:p w14:paraId="01F5BE9C" w14:textId="77777777" w:rsidR="002E5161" w:rsidRPr="00AF4F24" w:rsidRDefault="002E5161" w:rsidP="002E5161">
            <w:pPr>
              <w:pStyle w:val="UBUCuerpoTrabajo"/>
            </w:pPr>
          </w:p>
        </w:tc>
      </w:tr>
      <w:tr w:rsidR="002E5161" w:rsidRPr="00AF4F24" w14:paraId="11389D53" w14:textId="77777777" w:rsidTr="000E27C9">
        <w:trPr>
          <w:trHeight w:val="321"/>
          <w:jc w:val="center"/>
        </w:trPr>
        <w:tc>
          <w:tcPr>
            <w:tcW w:w="869" w:type="dxa"/>
            <w:shd w:val="clear" w:color="auto" w:fill="F2F2F2"/>
            <w:vAlign w:val="center"/>
          </w:tcPr>
          <w:p w14:paraId="09138FDD" w14:textId="233EA012" w:rsidR="002E5161" w:rsidRPr="00AF4F24" w:rsidRDefault="002E5161" w:rsidP="002E5161">
            <w:pPr>
              <w:pStyle w:val="UBUCuerpoTrabajo"/>
              <w:ind w:firstLine="0"/>
              <w:rPr>
                <w:rFonts w:cs="Liberation Serif"/>
                <w:b/>
                <w:bCs/>
              </w:rPr>
            </w:pPr>
            <w:r w:rsidRPr="000A522B">
              <w:rPr>
                <w:rFonts w:cs="Liberation Serif"/>
                <w:b/>
                <w:bCs/>
              </w:rPr>
              <w:t>#52</w:t>
            </w:r>
          </w:p>
        </w:tc>
        <w:tc>
          <w:tcPr>
            <w:tcW w:w="2728" w:type="dxa"/>
            <w:shd w:val="clear" w:color="auto" w:fill="F2F2F2"/>
            <w:vAlign w:val="center"/>
          </w:tcPr>
          <w:p w14:paraId="4E82D804" w14:textId="010999A5" w:rsidR="002E5161" w:rsidRPr="00AF4F24" w:rsidRDefault="002E5161" w:rsidP="002E5161">
            <w:pPr>
              <w:pStyle w:val="UBUCuerpoTrabajo"/>
              <w:ind w:firstLine="0"/>
              <w:jc w:val="left"/>
              <w:rPr>
                <w:rFonts w:cs="Liberation Serif"/>
              </w:rPr>
            </w:pPr>
            <w:r w:rsidRPr="000A522B">
              <w:rPr>
                <w:rFonts w:cs="Liberation Serif"/>
              </w:rPr>
              <w:t>Programar el recocido simulado.</w:t>
            </w:r>
          </w:p>
        </w:tc>
        <w:tc>
          <w:tcPr>
            <w:tcW w:w="593" w:type="dxa"/>
            <w:shd w:val="clear" w:color="auto" w:fill="F2F2F2"/>
            <w:vAlign w:val="center"/>
          </w:tcPr>
          <w:p w14:paraId="0CA5FD47" w14:textId="77777777" w:rsidR="002E5161" w:rsidRPr="00AF4F24" w:rsidRDefault="002E5161" w:rsidP="002E5161">
            <w:pPr>
              <w:pStyle w:val="UBUCuerpoTrabajo"/>
            </w:pPr>
          </w:p>
        </w:tc>
        <w:tc>
          <w:tcPr>
            <w:tcW w:w="593" w:type="dxa"/>
            <w:shd w:val="clear" w:color="auto" w:fill="F2F2F2"/>
            <w:vAlign w:val="center"/>
          </w:tcPr>
          <w:p w14:paraId="56F24EE1" w14:textId="77777777" w:rsidR="002E5161" w:rsidRPr="00AF4F24" w:rsidRDefault="002E5161" w:rsidP="002E5161">
            <w:pPr>
              <w:pStyle w:val="UBUCuerpoTrabajo"/>
            </w:pPr>
          </w:p>
        </w:tc>
        <w:tc>
          <w:tcPr>
            <w:tcW w:w="593" w:type="dxa"/>
            <w:shd w:val="clear" w:color="auto" w:fill="F2F2F2"/>
            <w:vAlign w:val="center"/>
          </w:tcPr>
          <w:p w14:paraId="28C8EF85" w14:textId="77777777" w:rsidR="002E5161" w:rsidRPr="00AF4F24" w:rsidRDefault="002E5161" w:rsidP="002E5161">
            <w:pPr>
              <w:pStyle w:val="UBUCuerpoTrabajo"/>
            </w:pPr>
          </w:p>
        </w:tc>
        <w:tc>
          <w:tcPr>
            <w:tcW w:w="593" w:type="dxa"/>
            <w:shd w:val="clear" w:color="auto" w:fill="71D149"/>
            <w:vAlign w:val="center"/>
          </w:tcPr>
          <w:p w14:paraId="3F999CBB" w14:textId="77777777" w:rsidR="002E5161" w:rsidRPr="00AF4F24" w:rsidRDefault="002E5161" w:rsidP="002E5161">
            <w:pPr>
              <w:pStyle w:val="UBUCuerpoTrabajo"/>
            </w:pPr>
          </w:p>
        </w:tc>
        <w:tc>
          <w:tcPr>
            <w:tcW w:w="593" w:type="dxa"/>
            <w:shd w:val="clear" w:color="auto" w:fill="F2F2F2"/>
            <w:vAlign w:val="center"/>
          </w:tcPr>
          <w:p w14:paraId="031E7C7E" w14:textId="77777777" w:rsidR="002E5161" w:rsidRPr="00AF4F24" w:rsidRDefault="002E5161" w:rsidP="002E5161">
            <w:pPr>
              <w:pStyle w:val="UBUCuerpoTrabajo"/>
            </w:pPr>
          </w:p>
        </w:tc>
        <w:tc>
          <w:tcPr>
            <w:tcW w:w="593" w:type="dxa"/>
            <w:shd w:val="clear" w:color="auto" w:fill="F2F2F2"/>
            <w:vAlign w:val="center"/>
          </w:tcPr>
          <w:p w14:paraId="439A96FC" w14:textId="77777777" w:rsidR="002E5161" w:rsidRPr="00AF4F24" w:rsidRDefault="002E5161" w:rsidP="002E5161">
            <w:pPr>
              <w:pStyle w:val="UBUCuerpoTrabajo"/>
            </w:pPr>
          </w:p>
        </w:tc>
        <w:tc>
          <w:tcPr>
            <w:tcW w:w="593" w:type="dxa"/>
            <w:shd w:val="clear" w:color="auto" w:fill="F2F2F2"/>
            <w:vAlign w:val="center"/>
          </w:tcPr>
          <w:p w14:paraId="1C9F17A5" w14:textId="77777777" w:rsidR="002E5161" w:rsidRPr="00AF4F24" w:rsidRDefault="002E5161" w:rsidP="002E5161">
            <w:pPr>
              <w:pStyle w:val="UBUCuerpoTrabajo"/>
            </w:pPr>
          </w:p>
        </w:tc>
        <w:tc>
          <w:tcPr>
            <w:tcW w:w="593" w:type="dxa"/>
            <w:shd w:val="clear" w:color="auto" w:fill="F2F2F2"/>
            <w:vAlign w:val="center"/>
          </w:tcPr>
          <w:p w14:paraId="1E5AD41C" w14:textId="77777777" w:rsidR="002E5161" w:rsidRPr="00AF4F24" w:rsidRDefault="002E5161" w:rsidP="002E5161">
            <w:pPr>
              <w:pStyle w:val="UBUCuerpoTrabajo"/>
            </w:pPr>
          </w:p>
        </w:tc>
        <w:tc>
          <w:tcPr>
            <w:tcW w:w="600" w:type="dxa"/>
            <w:shd w:val="clear" w:color="auto" w:fill="F2F2F2"/>
            <w:vAlign w:val="center"/>
          </w:tcPr>
          <w:p w14:paraId="1D87EE5F" w14:textId="77777777" w:rsidR="002E5161" w:rsidRPr="00AF4F24" w:rsidRDefault="002E5161" w:rsidP="002E5161">
            <w:pPr>
              <w:pStyle w:val="UBUCuerpoTrabajo"/>
            </w:pPr>
          </w:p>
        </w:tc>
        <w:tc>
          <w:tcPr>
            <w:tcW w:w="600" w:type="dxa"/>
            <w:shd w:val="clear" w:color="auto" w:fill="F2F2F2"/>
            <w:vAlign w:val="center"/>
          </w:tcPr>
          <w:p w14:paraId="02D06ED5" w14:textId="77777777" w:rsidR="002E5161" w:rsidRPr="00AF4F24" w:rsidRDefault="002E5161" w:rsidP="002E5161">
            <w:pPr>
              <w:pStyle w:val="UBUCuerpoTrabajo"/>
            </w:pPr>
          </w:p>
        </w:tc>
      </w:tr>
      <w:tr w:rsidR="002E5161" w:rsidRPr="00AF4F24" w14:paraId="22D35D24" w14:textId="77777777" w:rsidTr="000E27C9">
        <w:trPr>
          <w:trHeight w:val="321"/>
          <w:jc w:val="center"/>
        </w:trPr>
        <w:tc>
          <w:tcPr>
            <w:tcW w:w="869" w:type="dxa"/>
            <w:vAlign w:val="center"/>
          </w:tcPr>
          <w:p w14:paraId="43F8389E" w14:textId="15C8B8DF" w:rsidR="002E5161" w:rsidRPr="00AF4F24" w:rsidRDefault="002E5161" w:rsidP="002E5161">
            <w:pPr>
              <w:pStyle w:val="UBUCuerpoTrabajo"/>
              <w:ind w:firstLine="0"/>
              <w:rPr>
                <w:rFonts w:cs="Liberation Serif"/>
                <w:b/>
                <w:bCs/>
              </w:rPr>
            </w:pPr>
            <w:r w:rsidRPr="000A522B">
              <w:rPr>
                <w:rFonts w:cs="Liberation Serif"/>
                <w:b/>
                <w:bCs/>
              </w:rPr>
              <w:t>#53</w:t>
            </w:r>
          </w:p>
        </w:tc>
        <w:tc>
          <w:tcPr>
            <w:tcW w:w="2728" w:type="dxa"/>
            <w:vAlign w:val="center"/>
          </w:tcPr>
          <w:p w14:paraId="24A0F079" w14:textId="677CB74B" w:rsidR="002E5161" w:rsidRPr="00AF4F24" w:rsidRDefault="002E5161" w:rsidP="002E5161">
            <w:pPr>
              <w:pStyle w:val="UBUCuerpoTrabajo"/>
              <w:ind w:firstLine="0"/>
              <w:jc w:val="left"/>
              <w:rPr>
                <w:rFonts w:cs="Liberation Serif"/>
              </w:rPr>
            </w:pPr>
            <w:r w:rsidRPr="000A522B">
              <w:rPr>
                <w:rFonts w:cs="Liberation Serif"/>
              </w:rPr>
              <w:t>Establecer los elementos para la estructura de implementación.</w:t>
            </w:r>
          </w:p>
        </w:tc>
        <w:tc>
          <w:tcPr>
            <w:tcW w:w="593" w:type="dxa"/>
            <w:vAlign w:val="center"/>
          </w:tcPr>
          <w:p w14:paraId="4D361B16" w14:textId="77777777" w:rsidR="002E5161" w:rsidRPr="00AF4F24" w:rsidRDefault="002E5161" w:rsidP="002E5161">
            <w:pPr>
              <w:pStyle w:val="UBUCuerpoTrabajo"/>
            </w:pPr>
          </w:p>
        </w:tc>
        <w:tc>
          <w:tcPr>
            <w:tcW w:w="593" w:type="dxa"/>
            <w:vAlign w:val="center"/>
          </w:tcPr>
          <w:p w14:paraId="2FB9FF9F" w14:textId="77777777" w:rsidR="002E5161" w:rsidRPr="00AF4F24" w:rsidRDefault="002E5161" w:rsidP="002E5161">
            <w:pPr>
              <w:pStyle w:val="UBUCuerpoTrabajo"/>
            </w:pPr>
          </w:p>
        </w:tc>
        <w:tc>
          <w:tcPr>
            <w:tcW w:w="593" w:type="dxa"/>
            <w:vAlign w:val="center"/>
          </w:tcPr>
          <w:p w14:paraId="0D904E6E" w14:textId="77777777" w:rsidR="002E5161" w:rsidRPr="00AF4F24" w:rsidRDefault="002E5161" w:rsidP="002E5161">
            <w:pPr>
              <w:pStyle w:val="UBUCuerpoTrabajo"/>
            </w:pPr>
          </w:p>
        </w:tc>
        <w:tc>
          <w:tcPr>
            <w:tcW w:w="593" w:type="dxa"/>
            <w:vAlign w:val="center"/>
          </w:tcPr>
          <w:p w14:paraId="741D995D" w14:textId="77777777" w:rsidR="002E5161" w:rsidRPr="00AF4F24" w:rsidRDefault="002E5161" w:rsidP="002E5161">
            <w:pPr>
              <w:pStyle w:val="UBUCuerpoTrabajo"/>
            </w:pPr>
          </w:p>
        </w:tc>
        <w:tc>
          <w:tcPr>
            <w:tcW w:w="593" w:type="dxa"/>
            <w:shd w:val="clear" w:color="auto" w:fill="0075CA"/>
            <w:vAlign w:val="center"/>
          </w:tcPr>
          <w:p w14:paraId="2E9188F6" w14:textId="77777777" w:rsidR="002E5161" w:rsidRPr="00AF4F24" w:rsidRDefault="002E5161" w:rsidP="002E5161">
            <w:pPr>
              <w:pStyle w:val="UBUCuerpoTrabajo"/>
            </w:pPr>
          </w:p>
        </w:tc>
        <w:tc>
          <w:tcPr>
            <w:tcW w:w="593" w:type="dxa"/>
            <w:vAlign w:val="center"/>
          </w:tcPr>
          <w:p w14:paraId="204008BB" w14:textId="77777777" w:rsidR="002E5161" w:rsidRPr="00AF4F24" w:rsidRDefault="002E5161" w:rsidP="002E5161">
            <w:pPr>
              <w:pStyle w:val="UBUCuerpoTrabajo"/>
            </w:pPr>
          </w:p>
        </w:tc>
        <w:tc>
          <w:tcPr>
            <w:tcW w:w="593" w:type="dxa"/>
            <w:vAlign w:val="center"/>
          </w:tcPr>
          <w:p w14:paraId="539BACB9" w14:textId="77777777" w:rsidR="002E5161" w:rsidRPr="00AF4F24" w:rsidRDefault="002E5161" w:rsidP="002E5161">
            <w:pPr>
              <w:pStyle w:val="UBUCuerpoTrabajo"/>
            </w:pPr>
          </w:p>
        </w:tc>
        <w:tc>
          <w:tcPr>
            <w:tcW w:w="593" w:type="dxa"/>
            <w:shd w:val="clear" w:color="auto" w:fill="auto"/>
            <w:vAlign w:val="center"/>
          </w:tcPr>
          <w:p w14:paraId="163E174B" w14:textId="77777777" w:rsidR="002E5161" w:rsidRPr="00AF4F24" w:rsidRDefault="002E5161" w:rsidP="002E5161">
            <w:pPr>
              <w:pStyle w:val="UBUCuerpoTrabajo"/>
            </w:pPr>
          </w:p>
        </w:tc>
        <w:tc>
          <w:tcPr>
            <w:tcW w:w="600" w:type="dxa"/>
            <w:vAlign w:val="center"/>
          </w:tcPr>
          <w:p w14:paraId="671042CE" w14:textId="77777777" w:rsidR="002E5161" w:rsidRPr="00AF4F24" w:rsidRDefault="002E5161" w:rsidP="002E5161">
            <w:pPr>
              <w:pStyle w:val="UBUCuerpoTrabajo"/>
            </w:pPr>
          </w:p>
        </w:tc>
        <w:tc>
          <w:tcPr>
            <w:tcW w:w="600" w:type="dxa"/>
            <w:vAlign w:val="center"/>
          </w:tcPr>
          <w:p w14:paraId="75DFB944" w14:textId="77777777" w:rsidR="002E5161" w:rsidRPr="00AF4F24" w:rsidRDefault="002E5161" w:rsidP="002E5161">
            <w:pPr>
              <w:pStyle w:val="UBUCuerpoTrabajo"/>
            </w:pPr>
          </w:p>
        </w:tc>
      </w:tr>
      <w:tr w:rsidR="002E5161" w:rsidRPr="00AF4F24" w14:paraId="5ED3FA1D" w14:textId="77777777" w:rsidTr="000E27C9">
        <w:trPr>
          <w:trHeight w:val="321"/>
          <w:jc w:val="center"/>
        </w:trPr>
        <w:tc>
          <w:tcPr>
            <w:tcW w:w="869" w:type="dxa"/>
            <w:shd w:val="clear" w:color="auto" w:fill="F2F2F2"/>
            <w:vAlign w:val="center"/>
          </w:tcPr>
          <w:p w14:paraId="21A8F63C" w14:textId="666EA310" w:rsidR="002E5161" w:rsidRPr="00AF4F24" w:rsidRDefault="002E5161" w:rsidP="002E5161">
            <w:pPr>
              <w:pStyle w:val="UBUCuerpoTrabajo"/>
              <w:ind w:firstLine="0"/>
              <w:rPr>
                <w:rFonts w:cs="Liberation Serif"/>
                <w:b/>
                <w:bCs/>
              </w:rPr>
            </w:pPr>
            <w:r w:rsidRPr="000A522B">
              <w:rPr>
                <w:rFonts w:cs="Liberation Serif"/>
                <w:b/>
                <w:bCs/>
              </w:rPr>
              <w:t>#54</w:t>
            </w:r>
          </w:p>
        </w:tc>
        <w:tc>
          <w:tcPr>
            <w:tcW w:w="2728" w:type="dxa"/>
            <w:shd w:val="clear" w:color="auto" w:fill="F2F2F2"/>
            <w:vAlign w:val="center"/>
          </w:tcPr>
          <w:p w14:paraId="69FB3290" w14:textId="6E9FEF69" w:rsidR="002E5161" w:rsidRPr="00AF4F24" w:rsidRDefault="002E5161" w:rsidP="002E5161">
            <w:pPr>
              <w:pStyle w:val="UBUCuerpoTrabajo"/>
              <w:ind w:firstLine="0"/>
              <w:jc w:val="left"/>
              <w:rPr>
                <w:rFonts w:cs="Liberation Serif"/>
              </w:rPr>
            </w:pPr>
            <w:r w:rsidRPr="000A522B">
              <w:rPr>
                <w:rFonts w:cs="Liberation Serif"/>
              </w:rPr>
              <w:t>Crear la función que genera vecinos.</w:t>
            </w:r>
          </w:p>
        </w:tc>
        <w:tc>
          <w:tcPr>
            <w:tcW w:w="593" w:type="dxa"/>
            <w:shd w:val="clear" w:color="auto" w:fill="F2F2F2"/>
            <w:vAlign w:val="center"/>
          </w:tcPr>
          <w:p w14:paraId="64CFA530" w14:textId="77777777" w:rsidR="002E5161" w:rsidRPr="00AF4F24" w:rsidRDefault="002E5161" w:rsidP="002E5161">
            <w:pPr>
              <w:pStyle w:val="UBUCuerpoTrabajo"/>
            </w:pPr>
          </w:p>
        </w:tc>
        <w:tc>
          <w:tcPr>
            <w:tcW w:w="593" w:type="dxa"/>
            <w:shd w:val="clear" w:color="auto" w:fill="F2F2F2"/>
            <w:vAlign w:val="center"/>
          </w:tcPr>
          <w:p w14:paraId="0D010B57" w14:textId="77777777" w:rsidR="002E5161" w:rsidRPr="00AF4F24" w:rsidRDefault="002E5161" w:rsidP="002E5161">
            <w:pPr>
              <w:pStyle w:val="UBUCuerpoTrabajo"/>
            </w:pPr>
          </w:p>
        </w:tc>
        <w:tc>
          <w:tcPr>
            <w:tcW w:w="593" w:type="dxa"/>
            <w:shd w:val="clear" w:color="auto" w:fill="F2F2F2"/>
            <w:vAlign w:val="center"/>
          </w:tcPr>
          <w:p w14:paraId="7C1CC778" w14:textId="77777777" w:rsidR="002E5161" w:rsidRPr="00AF4F24" w:rsidRDefault="002E5161" w:rsidP="002E5161">
            <w:pPr>
              <w:pStyle w:val="UBUCuerpoTrabajo"/>
            </w:pPr>
          </w:p>
        </w:tc>
        <w:tc>
          <w:tcPr>
            <w:tcW w:w="593" w:type="dxa"/>
            <w:shd w:val="clear" w:color="auto" w:fill="71D149"/>
            <w:vAlign w:val="center"/>
          </w:tcPr>
          <w:p w14:paraId="771D2FA4" w14:textId="77777777" w:rsidR="002E5161" w:rsidRPr="00AF4F24" w:rsidRDefault="002E5161" w:rsidP="002E5161">
            <w:pPr>
              <w:pStyle w:val="UBUCuerpoTrabajo"/>
            </w:pPr>
          </w:p>
        </w:tc>
        <w:tc>
          <w:tcPr>
            <w:tcW w:w="593" w:type="dxa"/>
            <w:shd w:val="clear" w:color="auto" w:fill="F2F2F2"/>
            <w:vAlign w:val="center"/>
          </w:tcPr>
          <w:p w14:paraId="35B999E5" w14:textId="77777777" w:rsidR="002E5161" w:rsidRPr="00AF4F24" w:rsidRDefault="002E5161" w:rsidP="002E5161">
            <w:pPr>
              <w:pStyle w:val="UBUCuerpoTrabajo"/>
            </w:pPr>
          </w:p>
        </w:tc>
        <w:tc>
          <w:tcPr>
            <w:tcW w:w="593" w:type="dxa"/>
            <w:shd w:val="clear" w:color="auto" w:fill="F2F2F2"/>
            <w:vAlign w:val="center"/>
          </w:tcPr>
          <w:p w14:paraId="2C51AEA6" w14:textId="77777777" w:rsidR="002E5161" w:rsidRPr="00AF4F24" w:rsidRDefault="002E5161" w:rsidP="002E5161">
            <w:pPr>
              <w:pStyle w:val="UBUCuerpoTrabajo"/>
            </w:pPr>
          </w:p>
        </w:tc>
        <w:tc>
          <w:tcPr>
            <w:tcW w:w="593" w:type="dxa"/>
            <w:shd w:val="clear" w:color="auto" w:fill="F2F2F2"/>
            <w:vAlign w:val="center"/>
          </w:tcPr>
          <w:p w14:paraId="54A5E295" w14:textId="77777777" w:rsidR="002E5161" w:rsidRPr="00AF4F24" w:rsidRDefault="002E5161" w:rsidP="002E5161">
            <w:pPr>
              <w:pStyle w:val="UBUCuerpoTrabajo"/>
            </w:pPr>
          </w:p>
        </w:tc>
        <w:tc>
          <w:tcPr>
            <w:tcW w:w="593" w:type="dxa"/>
            <w:shd w:val="clear" w:color="auto" w:fill="F2F2F2"/>
            <w:vAlign w:val="center"/>
          </w:tcPr>
          <w:p w14:paraId="7AF24485" w14:textId="77777777" w:rsidR="002E5161" w:rsidRPr="00AF4F24" w:rsidRDefault="002E5161" w:rsidP="002E5161">
            <w:pPr>
              <w:pStyle w:val="UBUCuerpoTrabajo"/>
            </w:pPr>
          </w:p>
        </w:tc>
        <w:tc>
          <w:tcPr>
            <w:tcW w:w="600" w:type="dxa"/>
            <w:shd w:val="clear" w:color="auto" w:fill="F2F2F2"/>
            <w:vAlign w:val="center"/>
          </w:tcPr>
          <w:p w14:paraId="3B3B8CB7" w14:textId="77777777" w:rsidR="002E5161" w:rsidRPr="00AF4F24" w:rsidRDefault="002E5161" w:rsidP="002E5161">
            <w:pPr>
              <w:pStyle w:val="UBUCuerpoTrabajo"/>
            </w:pPr>
          </w:p>
        </w:tc>
        <w:tc>
          <w:tcPr>
            <w:tcW w:w="600" w:type="dxa"/>
            <w:shd w:val="clear" w:color="auto" w:fill="F2F2F2"/>
            <w:vAlign w:val="center"/>
          </w:tcPr>
          <w:p w14:paraId="76921F9E" w14:textId="77777777" w:rsidR="002E5161" w:rsidRPr="00AF4F24" w:rsidRDefault="002E5161" w:rsidP="000E27C9">
            <w:pPr>
              <w:pStyle w:val="UBUCuerpoTrabajo"/>
              <w:keepNext/>
            </w:pPr>
          </w:p>
        </w:tc>
      </w:tr>
    </w:tbl>
    <w:p w14:paraId="44163CFC" w14:textId="25133AA3" w:rsidR="00A02E44" w:rsidRDefault="000E27C9" w:rsidP="000E27C9">
      <w:pPr>
        <w:pStyle w:val="Descripcin"/>
        <w:ind w:firstLine="0"/>
      </w:pPr>
      <w:bookmarkStart w:id="27" w:name="_Toc76585651"/>
      <w:r>
        <w:t xml:space="preserve">Tabla </w:t>
      </w:r>
      <w:r w:rsidR="00275413">
        <w:fldChar w:fldCharType="begin"/>
      </w:r>
      <w:r w:rsidR="00275413">
        <w:instrText xml:space="preserve"> SEQ Tabla \* ARABIC </w:instrText>
      </w:r>
      <w:r w:rsidR="00275413">
        <w:fldChar w:fldCharType="separate"/>
      </w:r>
      <w:r w:rsidR="00675108">
        <w:rPr>
          <w:noProof/>
        </w:rPr>
        <w:t>6</w:t>
      </w:r>
      <w:r w:rsidR="00275413">
        <w:fldChar w:fldCharType="end"/>
      </w:r>
      <w:r>
        <w:t xml:space="preserve"> - Tareas Sprint 6.</w:t>
      </w:r>
      <w:bookmarkEnd w:id="27"/>
    </w:p>
    <w:p w14:paraId="242E6DCF" w14:textId="77777777" w:rsidR="00A02E44" w:rsidRDefault="00A02E44" w:rsidP="00A02E44">
      <w:pPr>
        <w:pStyle w:val="Ttulo3"/>
      </w:pPr>
      <w:bookmarkStart w:id="28" w:name="_Toc76585763"/>
      <w:r w:rsidRPr="000A522B">
        <w:t>Sprint</w:t>
      </w:r>
      <w:r>
        <w:t xml:space="preserve"> 7 (02/02/2021 – 12/02/2021)</w:t>
      </w:r>
      <w:bookmarkEnd w:id="28"/>
    </w:p>
    <w:p w14:paraId="24376502" w14:textId="77777777" w:rsidR="00A02E44" w:rsidRDefault="00A02E44" w:rsidP="00A02E44">
      <w:pPr>
        <w:pStyle w:val="UBUCuerpoTrabajo"/>
      </w:pPr>
      <w:r>
        <w:t xml:space="preserve">Puede acceder a este Sprint a través del siguiente </w:t>
      </w:r>
      <w:hyperlink r:id="rId25" w:history="1">
        <w:r w:rsidRPr="00345E57">
          <w:rPr>
            <w:rStyle w:val="Hipervnculo"/>
          </w:rPr>
          <w:t>enlace</w:t>
        </w:r>
      </w:hyperlink>
      <w:r>
        <w:t>.</w:t>
      </w:r>
    </w:p>
    <w:p w14:paraId="7C2ACA26" w14:textId="77777777" w:rsidR="00A02E44" w:rsidRDefault="00A02E44" w:rsidP="00A02E44">
      <w:pPr>
        <w:pStyle w:val="UBUCuerpoTrabajo"/>
      </w:pPr>
      <w:r>
        <w:t xml:space="preserve">En este Sprint se ha trabajado con la búsqueda de soluciones para nuestro problema de reorganización. Se ha decidido comenzar realizando un recocido simulado en el que se dan pesos a las soluciones obtenidas para la probabilidad de contagio por pertenecer a un componente (grupo de clases que se encuentran conectadas por tener enlaces comunes) y la probabilidad de contagio individual de cada alumno, esta nueva búsqueda de la solución se ha unido a lo que se tenía del Sprint anterior. Además, se han creado distintas secuencias de enfriamiento para la búsqueda de la solución en el recocido simulado. </w:t>
      </w:r>
    </w:p>
    <w:p w14:paraId="109A1E80" w14:textId="77777777" w:rsidR="00A02E44" w:rsidRDefault="00A02E44" w:rsidP="00A02E44">
      <w:pPr>
        <w:pStyle w:val="UBUCuerpoTrabajo"/>
      </w:pPr>
      <w:r>
        <w:t xml:space="preserve">A parte, se ha buscado organizar el código, separando en distintos ficheros los métodos que se habían ido desarrollando. </w:t>
      </w:r>
    </w:p>
    <w:p w14:paraId="5D7D57DD" w14:textId="77777777" w:rsidR="003C7119" w:rsidRDefault="00A02E44" w:rsidP="003C7119">
      <w:pPr>
        <w:keepNext/>
        <w:ind w:firstLine="0"/>
      </w:pPr>
      <w:r w:rsidRPr="00684C14">
        <w:rPr>
          <w:noProof/>
        </w:rPr>
        <w:lastRenderedPageBreak/>
        <w:drawing>
          <wp:inline distT="0" distB="0" distL="0" distR="0" wp14:anchorId="4D3CA162" wp14:editId="2A081E1F">
            <wp:extent cx="5400040" cy="3184525"/>
            <wp:effectExtent l="0" t="0" r="0" b="0"/>
            <wp:docPr id="15" name="Imagen 15" descr="Gráfico del trabajo realizado en el séptimo sprint. (Burdown report-Sprint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del trabajo realizado en el séptimo sprint. (Burdown report-Sprint7) "/>
                    <pic:cNvPicPr/>
                  </pic:nvPicPr>
                  <pic:blipFill>
                    <a:blip r:embed="rId26">
                      <a:extLst>
                        <a:ext uri="{28A0092B-C50C-407E-A947-70E740481C1C}">
                          <a14:useLocalDpi xmlns:a14="http://schemas.microsoft.com/office/drawing/2010/main" val="0"/>
                        </a:ext>
                      </a:extLst>
                    </a:blip>
                    <a:stretch>
                      <a:fillRect/>
                    </a:stretch>
                  </pic:blipFill>
                  <pic:spPr>
                    <a:xfrm>
                      <a:off x="0" y="0"/>
                      <a:ext cx="5400040" cy="3184525"/>
                    </a:xfrm>
                    <a:prstGeom prst="rect">
                      <a:avLst/>
                    </a:prstGeom>
                  </pic:spPr>
                </pic:pic>
              </a:graphicData>
            </a:graphic>
          </wp:inline>
        </w:drawing>
      </w:r>
    </w:p>
    <w:p w14:paraId="0390D05F" w14:textId="06A2DAEC" w:rsidR="00A02E44" w:rsidRDefault="003C7119" w:rsidP="003C7119">
      <w:pPr>
        <w:pStyle w:val="Descripcin"/>
        <w:ind w:firstLine="0"/>
      </w:pPr>
      <w:bookmarkStart w:id="29" w:name="_Toc76585684"/>
      <w:r>
        <w:t xml:space="preserve">Ilustración </w:t>
      </w:r>
      <w:r>
        <w:fldChar w:fldCharType="begin"/>
      </w:r>
      <w:r>
        <w:instrText xml:space="preserve"> SEQ Ilustración \* ARABIC </w:instrText>
      </w:r>
      <w:r>
        <w:fldChar w:fldCharType="separate"/>
      </w:r>
      <w:r w:rsidR="00675108">
        <w:rPr>
          <w:noProof/>
        </w:rPr>
        <w:t>7</w:t>
      </w:r>
      <w:r>
        <w:fldChar w:fldCharType="end"/>
      </w:r>
      <w:r w:rsidRPr="000F7F99">
        <w:t xml:space="preserve"> - Gráfico del trabajo realizado en el </w:t>
      </w:r>
      <w:r>
        <w:t>séptimo</w:t>
      </w:r>
      <w:r w:rsidRPr="000F7F99">
        <w:t xml:space="preserve"> Sprint.</w:t>
      </w:r>
      <w:bookmarkEnd w:id="29"/>
    </w:p>
    <w:p w14:paraId="1B933431" w14:textId="2F9E1377" w:rsidR="00D9248A" w:rsidRDefault="00A02E44" w:rsidP="00D9248A">
      <w:pPr>
        <w:pStyle w:val="UBUCuerpoTrabajo"/>
      </w:pPr>
      <w:r>
        <w:t xml:space="preserve">Como se puede observar en este Sprint ha sido más relacionado con la programación y desarrollo relativos a las secuencias de enfriamiento del recocido simulado, tanto buscar cuáles son como programar las mismas. </w:t>
      </w:r>
    </w:p>
    <w:p w14:paraId="7FBDCE3E" w14:textId="7ECFECE4" w:rsidR="00FE1E28"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59E03E40" w14:textId="77777777" w:rsidTr="00FE1E28">
        <w:trPr>
          <w:cantSplit/>
          <w:trHeight w:val="1911"/>
          <w:jc w:val="center"/>
        </w:trPr>
        <w:tc>
          <w:tcPr>
            <w:tcW w:w="869" w:type="dxa"/>
            <w:vAlign w:val="center"/>
          </w:tcPr>
          <w:p w14:paraId="51E4BB2F" w14:textId="77777777" w:rsidR="00FE1E28" w:rsidRPr="00A02E44" w:rsidRDefault="00FE1E28"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4EEDCD52"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13EA9510"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29654B39"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2E039D54"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5BB76E44"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270DFCDF"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5EAACC81"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5974545E"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5ED57C61"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3F117419"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1B9FBB46"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2AC714AE" w14:textId="77777777" w:rsidTr="00FE1E28">
        <w:trPr>
          <w:trHeight w:val="321"/>
          <w:jc w:val="center"/>
        </w:trPr>
        <w:tc>
          <w:tcPr>
            <w:tcW w:w="869" w:type="dxa"/>
            <w:shd w:val="clear" w:color="auto" w:fill="F2F2F2"/>
            <w:vAlign w:val="center"/>
          </w:tcPr>
          <w:p w14:paraId="0AC10494" w14:textId="65AB927E" w:rsidR="00FE1E28" w:rsidRPr="00A02E44" w:rsidRDefault="00FE1E28" w:rsidP="00FE1E28">
            <w:pPr>
              <w:pStyle w:val="UBUCuerpoTrabajo"/>
              <w:ind w:firstLine="0"/>
              <w:rPr>
                <w:b/>
                <w:bCs/>
              </w:rPr>
            </w:pPr>
            <w:r w:rsidRPr="000A522B">
              <w:rPr>
                <w:rFonts w:cs="Liberation Serif"/>
                <w:b/>
                <w:bCs/>
              </w:rPr>
              <w:t>#55</w:t>
            </w:r>
          </w:p>
        </w:tc>
        <w:tc>
          <w:tcPr>
            <w:tcW w:w="2728" w:type="dxa"/>
            <w:shd w:val="clear" w:color="auto" w:fill="F2F2F2"/>
            <w:vAlign w:val="center"/>
          </w:tcPr>
          <w:p w14:paraId="29D967C0" w14:textId="1CA9F322" w:rsidR="00FE1E28" w:rsidRPr="00AF4F24" w:rsidRDefault="00FE1E28" w:rsidP="00FE1E28">
            <w:pPr>
              <w:pStyle w:val="UBUCuerpoTrabajo"/>
              <w:ind w:firstLine="0"/>
              <w:jc w:val="left"/>
            </w:pPr>
            <w:r w:rsidRPr="000A522B">
              <w:rPr>
                <w:rFonts w:cs="Liberation Serif"/>
              </w:rPr>
              <w:t>Documentar Sprint 6.</w:t>
            </w:r>
          </w:p>
        </w:tc>
        <w:tc>
          <w:tcPr>
            <w:tcW w:w="593" w:type="dxa"/>
            <w:shd w:val="clear" w:color="auto" w:fill="F2F2F2"/>
            <w:vAlign w:val="center"/>
          </w:tcPr>
          <w:p w14:paraId="146DFD41" w14:textId="77777777" w:rsidR="00FE1E28" w:rsidRPr="00AF4F24" w:rsidRDefault="00FE1E28" w:rsidP="00FE1E28">
            <w:pPr>
              <w:pStyle w:val="UBUCuerpoTrabajo"/>
            </w:pPr>
          </w:p>
        </w:tc>
        <w:tc>
          <w:tcPr>
            <w:tcW w:w="593" w:type="dxa"/>
            <w:shd w:val="clear" w:color="auto" w:fill="F2F2F2"/>
            <w:vAlign w:val="center"/>
          </w:tcPr>
          <w:p w14:paraId="5A996B8C" w14:textId="77777777" w:rsidR="00FE1E28" w:rsidRPr="00AF4F24" w:rsidRDefault="00FE1E28" w:rsidP="00FE1E28">
            <w:pPr>
              <w:pStyle w:val="UBUCuerpoTrabajo"/>
            </w:pPr>
          </w:p>
        </w:tc>
        <w:tc>
          <w:tcPr>
            <w:tcW w:w="593" w:type="dxa"/>
            <w:shd w:val="clear" w:color="auto" w:fill="F2F2F2"/>
            <w:vAlign w:val="center"/>
          </w:tcPr>
          <w:p w14:paraId="4ABFB7E5" w14:textId="77777777" w:rsidR="00FE1E28" w:rsidRPr="00AF4F24" w:rsidRDefault="00FE1E28" w:rsidP="00FE1E28">
            <w:pPr>
              <w:pStyle w:val="UBUCuerpoTrabajo"/>
            </w:pPr>
          </w:p>
        </w:tc>
        <w:tc>
          <w:tcPr>
            <w:tcW w:w="593" w:type="dxa"/>
            <w:shd w:val="clear" w:color="auto" w:fill="F2F2F2"/>
            <w:vAlign w:val="center"/>
          </w:tcPr>
          <w:p w14:paraId="37FEA475" w14:textId="77777777" w:rsidR="00FE1E28" w:rsidRPr="00AF4F24" w:rsidRDefault="00FE1E28" w:rsidP="00FE1E28">
            <w:pPr>
              <w:pStyle w:val="UBUCuerpoTrabajo"/>
            </w:pPr>
          </w:p>
        </w:tc>
        <w:tc>
          <w:tcPr>
            <w:tcW w:w="593" w:type="dxa"/>
            <w:shd w:val="clear" w:color="auto" w:fill="0075CA"/>
            <w:vAlign w:val="center"/>
          </w:tcPr>
          <w:p w14:paraId="3EF7F54B" w14:textId="77777777" w:rsidR="00FE1E28" w:rsidRPr="00AF4F24" w:rsidRDefault="00FE1E28" w:rsidP="00FE1E28">
            <w:pPr>
              <w:pStyle w:val="UBUCuerpoTrabajo"/>
            </w:pPr>
          </w:p>
        </w:tc>
        <w:tc>
          <w:tcPr>
            <w:tcW w:w="593" w:type="dxa"/>
            <w:shd w:val="clear" w:color="auto" w:fill="F2F2F2"/>
            <w:vAlign w:val="center"/>
          </w:tcPr>
          <w:p w14:paraId="498A2173" w14:textId="77777777" w:rsidR="00FE1E28" w:rsidRPr="00AF4F24" w:rsidRDefault="00FE1E28" w:rsidP="00FE1E28">
            <w:pPr>
              <w:pStyle w:val="UBUCuerpoTrabajo"/>
            </w:pPr>
          </w:p>
        </w:tc>
        <w:tc>
          <w:tcPr>
            <w:tcW w:w="593" w:type="dxa"/>
            <w:shd w:val="clear" w:color="auto" w:fill="F2F2F2"/>
            <w:vAlign w:val="center"/>
          </w:tcPr>
          <w:p w14:paraId="5332257F" w14:textId="77777777" w:rsidR="00FE1E28" w:rsidRPr="00AF4F24" w:rsidRDefault="00FE1E28" w:rsidP="00FE1E28">
            <w:pPr>
              <w:pStyle w:val="UBUCuerpoTrabajo"/>
            </w:pPr>
          </w:p>
        </w:tc>
        <w:tc>
          <w:tcPr>
            <w:tcW w:w="593" w:type="dxa"/>
            <w:shd w:val="clear" w:color="auto" w:fill="F2F2F2"/>
            <w:vAlign w:val="center"/>
          </w:tcPr>
          <w:p w14:paraId="45D5687B" w14:textId="77777777" w:rsidR="00FE1E28" w:rsidRPr="00AF4F24" w:rsidRDefault="00FE1E28" w:rsidP="00FE1E28">
            <w:pPr>
              <w:pStyle w:val="UBUCuerpoTrabajo"/>
            </w:pPr>
          </w:p>
        </w:tc>
        <w:tc>
          <w:tcPr>
            <w:tcW w:w="600" w:type="dxa"/>
            <w:shd w:val="clear" w:color="auto" w:fill="F2F2F2"/>
            <w:vAlign w:val="center"/>
          </w:tcPr>
          <w:p w14:paraId="27160D61" w14:textId="77777777" w:rsidR="00FE1E28" w:rsidRPr="00AF4F24" w:rsidRDefault="00FE1E28" w:rsidP="00FE1E28">
            <w:pPr>
              <w:pStyle w:val="UBUCuerpoTrabajo"/>
            </w:pPr>
          </w:p>
        </w:tc>
        <w:tc>
          <w:tcPr>
            <w:tcW w:w="600" w:type="dxa"/>
            <w:shd w:val="clear" w:color="auto" w:fill="F2F2F2"/>
            <w:vAlign w:val="center"/>
          </w:tcPr>
          <w:p w14:paraId="140BFBC9" w14:textId="77777777" w:rsidR="00FE1E28" w:rsidRPr="00AF4F24" w:rsidRDefault="00FE1E28" w:rsidP="00FE1E28">
            <w:pPr>
              <w:pStyle w:val="UBUCuerpoTrabajo"/>
            </w:pPr>
          </w:p>
        </w:tc>
      </w:tr>
      <w:tr w:rsidR="00FE1E28" w:rsidRPr="00AF4F24" w14:paraId="7D06ED60" w14:textId="77777777" w:rsidTr="000E27C9">
        <w:trPr>
          <w:cantSplit/>
          <w:trHeight w:val="340"/>
          <w:jc w:val="center"/>
        </w:trPr>
        <w:tc>
          <w:tcPr>
            <w:tcW w:w="869" w:type="dxa"/>
            <w:vAlign w:val="center"/>
          </w:tcPr>
          <w:p w14:paraId="327115B4" w14:textId="5F620C3C" w:rsidR="00FE1E28" w:rsidRPr="00A02E44" w:rsidRDefault="00FE1E28" w:rsidP="00FE1E28">
            <w:pPr>
              <w:pStyle w:val="UBUCuerpoTrabajo"/>
              <w:ind w:firstLine="0"/>
              <w:rPr>
                <w:b/>
                <w:bCs/>
              </w:rPr>
            </w:pPr>
            <w:r w:rsidRPr="000A522B">
              <w:rPr>
                <w:rFonts w:cs="Liberation Serif"/>
                <w:b/>
                <w:bCs/>
              </w:rPr>
              <w:t>#56</w:t>
            </w:r>
          </w:p>
        </w:tc>
        <w:tc>
          <w:tcPr>
            <w:tcW w:w="2728" w:type="dxa"/>
            <w:vAlign w:val="center"/>
          </w:tcPr>
          <w:p w14:paraId="375A6099" w14:textId="6E9E7A4D" w:rsidR="00FE1E28" w:rsidRPr="00AF4F24" w:rsidRDefault="00FE1E28" w:rsidP="00FE1E28">
            <w:pPr>
              <w:pStyle w:val="UBUCuerpoTrabajo"/>
              <w:ind w:firstLine="0"/>
              <w:jc w:val="left"/>
            </w:pPr>
            <w:r w:rsidRPr="000A522B">
              <w:rPr>
                <w:rFonts w:cs="Liberation Serif"/>
              </w:rPr>
              <w:t xml:space="preserve">Modificar la función </w:t>
            </w:r>
            <w:r w:rsidRPr="000A522B">
              <w:rPr>
                <w:rFonts w:cs="Liberation Serif"/>
                <w:i/>
                <w:iCs/>
              </w:rPr>
              <w:t>solve</w:t>
            </w:r>
            <w:r w:rsidRPr="000A522B">
              <w:rPr>
                <w:rFonts w:cs="Liberation Serif"/>
              </w:rPr>
              <w:t>.</w:t>
            </w:r>
          </w:p>
        </w:tc>
        <w:tc>
          <w:tcPr>
            <w:tcW w:w="593" w:type="dxa"/>
            <w:vAlign w:val="center"/>
          </w:tcPr>
          <w:p w14:paraId="2138AEFE" w14:textId="77777777" w:rsidR="00FE1E28" w:rsidRPr="00AF4F24" w:rsidRDefault="00FE1E28" w:rsidP="00FE1E28">
            <w:pPr>
              <w:pStyle w:val="UBUCuerpoTrabajo"/>
            </w:pPr>
          </w:p>
        </w:tc>
        <w:tc>
          <w:tcPr>
            <w:tcW w:w="593" w:type="dxa"/>
            <w:vAlign w:val="center"/>
          </w:tcPr>
          <w:p w14:paraId="169DFED9" w14:textId="77777777" w:rsidR="00FE1E28" w:rsidRPr="00AF4F24" w:rsidRDefault="00FE1E28" w:rsidP="00FE1E28">
            <w:pPr>
              <w:pStyle w:val="UBUCuerpoTrabajo"/>
            </w:pPr>
          </w:p>
        </w:tc>
        <w:tc>
          <w:tcPr>
            <w:tcW w:w="593" w:type="dxa"/>
            <w:vAlign w:val="center"/>
          </w:tcPr>
          <w:p w14:paraId="464683A1" w14:textId="77777777" w:rsidR="00FE1E28" w:rsidRPr="00AF4F24" w:rsidRDefault="00FE1E28" w:rsidP="00FE1E28">
            <w:pPr>
              <w:pStyle w:val="UBUCuerpoTrabajo"/>
            </w:pPr>
          </w:p>
        </w:tc>
        <w:tc>
          <w:tcPr>
            <w:tcW w:w="593" w:type="dxa"/>
            <w:shd w:val="clear" w:color="auto" w:fill="71D149"/>
            <w:vAlign w:val="center"/>
          </w:tcPr>
          <w:p w14:paraId="1A348531" w14:textId="77777777" w:rsidR="00FE1E28" w:rsidRPr="00AF4F24" w:rsidRDefault="00FE1E28" w:rsidP="00FE1E28">
            <w:pPr>
              <w:pStyle w:val="UBUCuerpoTrabajo"/>
            </w:pPr>
          </w:p>
        </w:tc>
        <w:tc>
          <w:tcPr>
            <w:tcW w:w="593" w:type="dxa"/>
            <w:vAlign w:val="center"/>
          </w:tcPr>
          <w:p w14:paraId="6BE66A23" w14:textId="77777777" w:rsidR="00FE1E28" w:rsidRPr="00AF4F24" w:rsidRDefault="00FE1E28" w:rsidP="00FE1E28">
            <w:pPr>
              <w:pStyle w:val="UBUCuerpoTrabajo"/>
            </w:pPr>
          </w:p>
        </w:tc>
        <w:tc>
          <w:tcPr>
            <w:tcW w:w="593" w:type="dxa"/>
            <w:shd w:val="clear" w:color="auto" w:fill="A2EEEF"/>
            <w:vAlign w:val="center"/>
          </w:tcPr>
          <w:p w14:paraId="0182A98B" w14:textId="77777777" w:rsidR="00FE1E28" w:rsidRPr="00AF4F24" w:rsidRDefault="00FE1E28" w:rsidP="00FE1E28">
            <w:pPr>
              <w:pStyle w:val="UBUCuerpoTrabajo"/>
            </w:pPr>
          </w:p>
        </w:tc>
        <w:tc>
          <w:tcPr>
            <w:tcW w:w="593" w:type="dxa"/>
            <w:vAlign w:val="center"/>
          </w:tcPr>
          <w:p w14:paraId="0CAEF179" w14:textId="77777777" w:rsidR="00FE1E28" w:rsidRPr="00AF4F24" w:rsidRDefault="00FE1E28" w:rsidP="00FE1E28">
            <w:pPr>
              <w:pStyle w:val="UBUCuerpoTrabajo"/>
            </w:pPr>
          </w:p>
        </w:tc>
        <w:tc>
          <w:tcPr>
            <w:tcW w:w="593" w:type="dxa"/>
            <w:shd w:val="clear" w:color="auto" w:fill="auto"/>
            <w:vAlign w:val="center"/>
          </w:tcPr>
          <w:p w14:paraId="2E72565F" w14:textId="77777777" w:rsidR="00FE1E28" w:rsidRPr="00AF4F24" w:rsidRDefault="00FE1E28" w:rsidP="00FE1E28">
            <w:pPr>
              <w:pStyle w:val="UBUCuerpoTrabajo"/>
            </w:pPr>
          </w:p>
        </w:tc>
        <w:tc>
          <w:tcPr>
            <w:tcW w:w="600" w:type="dxa"/>
            <w:vAlign w:val="center"/>
          </w:tcPr>
          <w:p w14:paraId="73684E51" w14:textId="77777777" w:rsidR="00FE1E28" w:rsidRPr="00AF4F24" w:rsidRDefault="00FE1E28" w:rsidP="00FE1E28">
            <w:pPr>
              <w:pStyle w:val="UBUCuerpoTrabajo"/>
            </w:pPr>
          </w:p>
        </w:tc>
        <w:tc>
          <w:tcPr>
            <w:tcW w:w="600" w:type="dxa"/>
            <w:vAlign w:val="center"/>
          </w:tcPr>
          <w:p w14:paraId="03916CC8" w14:textId="77777777" w:rsidR="00FE1E28" w:rsidRPr="00AF4F24" w:rsidRDefault="00FE1E28" w:rsidP="00FE1E28">
            <w:pPr>
              <w:pStyle w:val="UBUCuerpoTrabajo"/>
            </w:pPr>
          </w:p>
        </w:tc>
      </w:tr>
      <w:tr w:rsidR="00FE1E28" w:rsidRPr="00AF4F24" w14:paraId="057F3BFD" w14:textId="77777777" w:rsidTr="00FE1E28">
        <w:trPr>
          <w:cantSplit/>
          <w:trHeight w:val="340"/>
          <w:jc w:val="center"/>
        </w:trPr>
        <w:tc>
          <w:tcPr>
            <w:tcW w:w="869" w:type="dxa"/>
            <w:shd w:val="clear" w:color="auto" w:fill="F2F2F2"/>
            <w:vAlign w:val="center"/>
          </w:tcPr>
          <w:p w14:paraId="0DCD68F9" w14:textId="76C02A43" w:rsidR="00FE1E28" w:rsidRPr="00A02E44" w:rsidRDefault="00FE1E28" w:rsidP="00FE1E28">
            <w:pPr>
              <w:pStyle w:val="UBUCuerpoTrabajo"/>
              <w:ind w:firstLine="0"/>
              <w:rPr>
                <w:b/>
                <w:bCs/>
              </w:rPr>
            </w:pPr>
            <w:r w:rsidRPr="000A522B">
              <w:rPr>
                <w:rFonts w:cs="Liberation Serif"/>
                <w:b/>
                <w:bCs/>
              </w:rPr>
              <w:t>#57</w:t>
            </w:r>
          </w:p>
        </w:tc>
        <w:tc>
          <w:tcPr>
            <w:tcW w:w="2728" w:type="dxa"/>
            <w:shd w:val="clear" w:color="auto" w:fill="F2F2F2"/>
            <w:vAlign w:val="center"/>
          </w:tcPr>
          <w:p w14:paraId="1C40DDEB" w14:textId="50385E4F" w:rsidR="00FE1E28" w:rsidRPr="00AF4F24" w:rsidRDefault="00FE1E28" w:rsidP="00FE1E28">
            <w:pPr>
              <w:pStyle w:val="UBUCuerpoTrabajo"/>
              <w:ind w:firstLine="0"/>
              <w:jc w:val="left"/>
            </w:pPr>
            <w:r w:rsidRPr="000A522B">
              <w:rPr>
                <w:rFonts w:cs="Liberation Serif"/>
              </w:rPr>
              <w:t>Añadir el riesgo de contagio individual a la solución del recocido.</w:t>
            </w:r>
          </w:p>
        </w:tc>
        <w:tc>
          <w:tcPr>
            <w:tcW w:w="593" w:type="dxa"/>
            <w:shd w:val="clear" w:color="auto" w:fill="F2F2F2"/>
            <w:vAlign w:val="center"/>
          </w:tcPr>
          <w:p w14:paraId="7F8E4274" w14:textId="77777777" w:rsidR="00FE1E28" w:rsidRPr="00AF4F24" w:rsidRDefault="00FE1E28" w:rsidP="00FE1E28">
            <w:pPr>
              <w:pStyle w:val="UBUCuerpoTrabajo"/>
            </w:pPr>
          </w:p>
        </w:tc>
        <w:tc>
          <w:tcPr>
            <w:tcW w:w="593" w:type="dxa"/>
            <w:shd w:val="clear" w:color="auto" w:fill="F2F2F2"/>
            <w:vAlign w:val="center"/>
          </w:tcPr>
          <w:p w14:paraId="0F98644A" w14:textId="77777777" w:rsidR="00FE1E28" w:rsidRPr="00AF4F24" w:rsidRDefault="00FE1E28" w:rsidP="00FE1E28">
            <w:pPr>
              <w:pStyle w:val="UBUCuerpoTrabajo"/>
            </w:pPr>
          </w:p>
        </w:tc>
        <w:tc>
          <w:tcPr>
            <w:tcW w:w="593" w:type="dxa"/>
            <w:shd w:val="clear" w:color="auto" w:fill="F2F2F2"/>
            <w:vAlign w:val="center"/>
          </w:tcPr>
          <w:p w14:paraId="644C2001" w14:textId="77777777" w:rsidR="00FE1E28" w:rsidRPr="00AF4F24" w:rsidRDefault="00FE1E28" w:rsidP="00FE1E28">
            <w:pPr>
              <w:pStyle w:val="UBUCuerpoTrabajo"/>
            </w:pPr>
          </w:p>
        </w:tc>
        <w:tc>
          <w:tcPr>
            <w:tcW w:w="593" w:type="dxa"/>
            <w:shd w:val="clear" w:color="auto" w:fill="71D149"/>
            <w:vAlign w:val="center"/>
          </w:tcPr>
          <w:p w14:paraId="5774BE3F" w14:textId="77777777" w:rsidR="00FE1E28" w:rsidRPr="00AF4F24" w:rsidRDefault="00FE1E28" w:rsidP="00FE1E28">
            <w:pPr>
              <w:pStyle w:val="UBUCuerpoTrabajo"/>
            </w:pPr>
          </w:p>
        </w:tc>
        <w:tc>
          <w:tcPr>
            <w:tcW w:w="593" w:type="dxa"/>
            <w:shd w:val="clear" w:color="auto" w:fill="F2F2F2"/>
            <w:vAlign w:val="center"/>
          </w:tcPr>
          <w:p w14:paraId="34B368B4" w14:textId="77777777" w:rsidR="00FE1E28" w:rsidRPr="00AF4F24" w:rsidRDefault="00FE1E28" w:rsidP="00FE1E28">
            <w:pPr>
              <w:pStyle w:val="UBUCuerpoTrabajo"/>
            </w:pPr>
          </w:p>
        </w:tc>
        <w:tc>
          <w:tcPr>
            <w:tcW w:w="593" w:type="dxa"/>
            <w:shd w:val="clear" w:color="auto" w:fill="F2F2F2"/>
            <w:vAlign w:val="center"/>
          </w:tcPr>
          <w:p w14:paraId="61C497DB" w14:textId="77777777" w:rsidR="00FE1E28" w:rsidRPr="00AF4F24" w:rsidRDefault="00FE1E28" w:rsidP="00FE1E28">
            <w:pPr>
              <w:pStyle w:val="UBUCuerpoTrabajo"/>
            </w:pPr>
          </w:p>
        </w:tc>
        <w:tc>
          <w:tcPr>
            <w:tcW w:w="593" w:type="dxa"/>
            <w:shd w:val="clear" w:color="auto" w:fill="F2F2F2"/>
            <w:vAlign w:val="center"/>
          </w:tcPr>
          <w:p w14:paraId="4E029DED" w14:textId="77777777" w:rsidR="00FE1E28" w:rsidRPr="00AF4F24" w:rsidRDefault="00FE1E28" w:rsidP="00FE1E28">
            <w:pPr>
              <w:pStyle w:val="UBUCuerpoTrabajo"/>
            </w:pPr>
          </w:p>
        </w:tc>
        <w:tc>
          <w:tcPr>
            <w:tcW w:w="593" w:type="dxa"/>
            <w:shd w:val="clear" w:color="auto" w:fill="F2F2F2"/>
            <w:vAlign w:val="center"/>
          </w:tcPr>
          <w:p w14:paraId="5571601E" w14:textId="77777777" w:rsidR="00FE1E28" w:rsidRPr="00AF4F24" w:rsidRDefault="00FE1E28" w:rsidP="00FE1E28">
            <w:pPr>
              <w:pStyle w:val="UBUCuerpoTrabajo"/>
            </w:pPr>
          </w:p>
        </w:tc>
        <w:tc>
          <w:tcPr>
            <w:tcW w:w="600" w:type="dxa"/>
            <w:shd w:val="clear" w:color="auto" w:fill="F2F2F2"/>
            <w:vAlign w:val="center"/>
          </w:tcPr>
          <w:p w14:paraId="798142A0" w14:textId="77777777" w:rsidR="00FE1E28" w:rsidRPr="00AF4F24" w:rsidRDefault="00FE1E28" w:rsidP="00FE1E28">
            <w:pPr>
              <w:pStyle w:val="UBUCuerpoTrabajo"/>
            </w:pPr>
          </w:p>
        </w:tc>
        <w:tc>
          <w:tcPr>
            <w:tcW w:w="600" w:type="dxa"/>
            <w:shd w:val="clear" w:color="auto" w:fill="F2F2F2"/>
            <w:vAlign w:val="center"/>
          </w:tcPr>
          <w:p w14:paraId="6EE5EB42" w14:textId="77777777" w:rsidR="00FE1E28" w:rsidRPr="00AF4F24" w:rsidRDefault="00FE1E28" w:rsidP="00FE1E28">
            <w:pPr>
              <w:pStyle w:val="UBUCuerpoTrabajo"/>
            </w:pPr>
          </w:p>
        </w:tc>
      </w:tr>
      <w:tr w:rsidR="00FE1E28" w:rsidRPr="00AF4F24" w14:paraId="3875453D" w14:textId="77777777" w:rsidTr="000E27C9">
        <w:trPr>
          <w:trHeight w:val="321"/>
          <w:jc w:val="center"/>
        </w:trPr>
        <w:tc>
          <w:tcPr>
            <w:tcW w:w="869" w:type="dxa"/>
            <w:vAlign w:val="center"/>
          </w:tcPr>
          <w:p w14:paraId="7D2D19DF" w14:textId="5900DC62" w:rsidR="00FE1E28" w:rsidRPr="00A02E44" w:rsidRDefault="00FE1E28" w:rsidP="00FE1E28">
            <w:pPr>
              <w:pStyle w:val="UBUCuerpoTrabajo"/>
              <w:ind w:firstLine="0"/>
              <w:rPr>
                <w:b/>
                <w:bCs/>
              </w:rPr>
            </w:pPr>
            <w:r w:rsidRPr="000A522B">
              <w:rPr>
                <w:rFonts w:cs="Liberation Serif"/>
                <w:b/>
                <w:bCs/>
              </w:rPr>
              <w:t>#58</w:t>
            </w:r>
          </w:p>
        </w:tc>
        <w:tc>
          <w:tcPr>
            <w:tcW w:w="2728" w:type="dxa"/>
            <w:vAlign w:val="center"/>
          </w:tcPr>
          <w:p w14:paraId="46466C5C" w14:textId="3170AE87" w:rsidR="00FE1E28" w:rsidRPr="00AF4F24" w:rsidRDefault="00FE1E28" w:rsidP="00FE1E28">
            <w:pPr>
              <w:pStyle w:val="UBUCuerpoTrabajo"/>
              <w:ind w:firstLine="0"/>
              <w:jc w:val="left"/>
            </w:pPr>
            <w:r w:rsidRPr="000A522B">
              <w:rPr>
                <w:rFonts w:cs="Liberation Serif"/>
              </w:rPr>
              <w:t>Implementar las diferentes secuencias de enfriamiento del recocido simulado.</w:t>
            </w:r>
          </w:p>
        </w:tc>
        <w:tc>
          <w:tcPr>
            <w:tcW w:w="593" w:type="dxa"/>
            <w:vAlign w:val="center"/>
          </w:tcPr>
          <w:p w14:paraId="16B7D214" w14:textId="77777777" w:rsidR="00FE1E28" w:rsidRPr="00AF4F24" w:rsidRDefault="00FE1E28" w:rsidP="00FE1E28">
            <w:pPr>
              <w:pStyle w:val="UBUCuerpoTrabajo"/>
            </w:pPr>
          </w:p>
        </w:tc>
        <w:tc>
          <w:tcPr>
            <w:tcW w:w="593" w:type="dxa"/>
            <w:vAlign w:val="center"/>
          </w:tcPr>
          <w:p w14:paraId="2502F5C6" w14:textId="77777777" w:rsidR="00FE1E28" w:rsidRPr="00AF4F24" w:rsidRDefault="00FE1E28" w:rsidP="00FE1E28">
            <w:pPr>
              <w:pStyle w:val="UBUCuerpoTrabajo"/>
            </w:pPr>
          </w:p>
        </w:tc>
        <w:tc>
          <w:tcPr>
            <w:tcW w:w="593" w:type="dxa"/>
            <w:vAlign w:val="center"/>
          </w:tcPr>
          <w:p w14:paraId="7D9B82B8" w14:textId="77777777" w:rsidR="00FE1E28" w:rsidRPr="00AF4F24" w:rsidRDefault="00FE1E28" w:rsidP="00FE1E28">
            <w:pPr>
              <w:pStyle w:val="UBUCuerpoTrabajo"/>
            </w:pPr>
          </w:p>
        </w:tc>
        <w:tc>
          <w:tcPr>
            <w:tcW w:w="593" w:type="dxa"/>
            <w:shd w:val="clear" w:color="auto" w:fill="71D149"/>
            <w:vAlign w:val="center"/>
          </w:tcPr>
          <w:p w14:paraId="51F2CC39" w14:textId="77777777" w:rsidR="00FE1E28" w:rsidRPr="00AF4F24" w:rsidRDefault="00FE1E28" w:rsidP="00FE1E28">
            <w:pPr>
              <w:pStyle w:val="UBUCuerpoTrabajo"/>
            </w:pPr>
          </w:p>
        </w:tc>
        <w:tc>
          <w:tcPr>
            <w:tcW w:w="593" w:type="dxa"/>
            <w:vAlign w:val="center"/>
          </w:tcPr>
          <w:p w14:paraId="6A917874" w14:textId="77777777" w:rsidR="00FE1E28" w:rsidRPr="00AF4F24" w:rsidRDefault="00FE1E28" w:rsidP="00FE1E28">
            <w:pPr>
              <w:pStyle w:val="UBUCuerpoTrabajo"/>
            </w:pPr>
          </w:p>
        </w:tc>
        <w:tc>
          <w:tcPr>
            <w:tcW w:w="593" w:type="dxa"/>
            <w:vAlign w:val="center"/>
          </w:tcPr>
          <w:p w14:paraId="69C6DA7F" w14:textId="77777777" w:rsidR="00FE1E28" w:rsidRPr="00AF4F24" w:rsidRDefault="00FE1E28" w:rsidP="00FE1E28">
            <w:pPr>
              <w:pStyle w:val="UBUCuerpoTrabajo"/>
            </w:pPr>
          </w:p>
        </w:tc>
        <w:tc>
          <w:tcPr>
            <w:tcW w:w="593" w:type="dxa"/>
            <w:vAlign w:val="center"/>
          </w:tcPr>
          <w:p w14:paraId="0CB92A9C" w14:textId="77777777" w:rsidR="00FE1E28" w:rsidRPr="00AF4F24" w:rsidRDefault="00FE1E28" w:rsidP="00FE1E28">
            <w:pPr>
              <w:pStyle w:val="UBUCuerpoTrabajo"/>
            </w:pPr>
          </w:p>
        </w:tc>
        <w:tc>
          <w:tcPr>
            <w:tcW w:w="593" w:type="dxa"/>
            <w:shd w:val="clear" w:color="auto" w:fill="E8F263"/>
            <w:vAlign w:val="center"/>
          </w:tcPr>
          <w:p w14:paraId="36A44870" w14:textId="77777777" w:rsidR="00FE1E28" w:rsidRPr="00AF4F24" w:rsidRDefault="00FE1E28" w:rsidP="00FE1E28">
            <w:pPr>
              <w:pStyle w:val="UBUCuerpoTrabajo"/>
            </w:pPr>
          </w:p>
        </w:tc>
        <w:tc>
          <w:tcPr>
            <w:tcW w:w="600" w:type="dxa"/>
            <w:vAlign w:val="center"/>
          </w:tcPr>
          <w:p w14:paraId="577BB924" w14:textId="77777777" w:rsidR="00FE1E28" w:rsidRPr="00AF4F24" w:rsidRDefault="00FE1E28" w:rsidP="00FE1E28">
            <w:pPr>
              <w:pStyle w:val="UBUCuerpoTrabajo"/>
            </w:pPr>
          </w:p>
        </w:tc>
        <w:tc>
          <w:tcPr>
            <w:tcW w:w="600" w:type="dxa"/>
            <w:vAlign w:val="center"/>
          </w:tcPr>
          <w:p w14:paraId="407A8CB8" w14:textId="77777777" w:rsidR="00FE1E28" w:rsidRPr="00AF4F24" w:rsidRDefault="00FE1E28" w:rsidP="00FE1E28">
            <w:pPr>
              <w:pStyle w:val="UBUCuerpoTrabajo"/>
            </w:pPr>
          </w:p>
        </w:tc>
      </w:tr>
      <w:tr w:rsidR="00FE1E28" w:rsidRPr="00AF4F24" w14:paraId="759A0812" w14:textId="77777777" w:rsidTr="000E27C9">
        <w:trPr>
          <w:trHeight w:val="321"/>
          <w:jc w:val="center"/>
        </w:trPr>
        <w:tc>
          <w:tcPr>
            <w:tcW w:w="869" w:type="dxa"/>
            <w:shd w:val="clear" w:color="auto" w:fill="F2F2F2"/>
            <w:vAlign w:val="center"/>
          </w:tcPr>
          <w:p w14:paraId="05EDF933" w14:textId="30EECABC" w:rsidR="00FE1E28" w:rsidRPr="00AF4F24" w:rsidRDefault="00FE1E28" w:rsidP="00FE1E28">
            <w:pPr>
              <w:pStyle w:val="UBUCuerpoTrabajo"/>
              <w:ind w:firstLine="0"/>
              <w:rPr>
                <w:rFonts w:cs="Liberation Serif"/>
                <w:b/>
                <w:bCs/>
              </w:rPr>
            </w:pPr>
            <w:r w:rsidRPr="000A522B">
              <w:rPr>
                <w:rFonts w:cs="Liberation Serif"/>
                <w:b/>
                <w:bCs/>
              </w:rPr>
              <w:t>#59</w:t>
            </w:r>
          </w:p>
        </w:tc>
        <w:tc>
          <w:tcPr>
            <w:tcW w:w="2728" w:type="dxa"/>
            <w:shd w:val="clear" w:color="auto" w:fill="F2F2F2"/>
            <w:vAlign w:val="center"/>
          </w:tcPr>
          <w:p w14:paraId="157DCA4F" w14:textId="7AE0CAE1" w:rsidR="00FE1E28" w:rsidRPr="00AF4F24" w:rsidRDefault="00FE1E28" w:rsidP="00FE1E28">
            <w:pPr>
              <w:pStyle w:val="UBUCuerpoTrabajo"/>
              <w:ind w:firstLine="0"/>
              <w:jc w:val="left"/>
              <w:rPr>
                <w:rFonts w:cs="Liberation Serif"/>
              </w:rPr>
            </w:pPr>
            <w:r w:rsidRPr="000A522B">
              <w:rPr>
                <w:rFonts w:cs="Liberation Serif"/>
              </w:rPr>
              <w:t>Crear menú de secuencias de enfriamiento.</w:t>
            </w:r>
          </w:p>
        </w:tc>
        <w:tc>
          <w:tcPr>
            <w:tcW w:w="593" w:type="dxa"/>
            <w:shd w:val="clear" w:color="auto" w:fill="F2F2F2"/>
            <w:vAlign w:val="center"/>
          </w:tcPr>
          <w:p w14:paraId="15C6F5B2" w14:textId="77777777" w:rsidR="00FE1E28" w:rsidRPr="00AF4F24" w:rsidRDefault="00FE1E28" w:rsidP="00FE1E28">
            <w:pPr>
              <w:pStyle w:val="UBUCuerpoTrabajo"/>
            </w:pPr>
          </w:p>
        </w:tc>
        <w:tc>
          <w:tcPr>
            <w:tcW w:w="593" w:type="dxa"/>
            <w:shd w:val="clear" w:color="auto" w:fill="F2F2F2"/>
            <w:vAlign w:val="center"/>
          </w:tcPr>
          <w:p w14:paraId="0CCC5B99" w14:textId="77777777" w:rsidR="00FE1E28" w:rsidRPr="00AF4F24" w:rsidRDefault="00FE1E28" w:rsidP="00FE1E28">
            <w:pPr>
              <w:pStyle w:val="UBUCuerpoTrabajo"/>
            </w:pPr>
          </w:p>
        </w:tc>
        <w:tc>
          <w:tcPr>
            <w:tcW w:w="593" w:type="dxa"/>
            <w:shd w:val="clear" w:color="auto" w:fill="F2F2F2"/>
            <w:vAlign w:val="center"/>
          </w:tcPr>
          <w:p w14:paraId="16E2BD53" w14:textId="77777777" w:rsidR="00FE1E28" w:rsidRPr="00AF4F24" w:rsidRDefault="00FE1E28" w:rsidP="00FE1E28">
            <w:pPr>
              <w:pStyle w:val="UBUCuerpoTrabajo"/>
            </w:pPr>
          </w:p>
        </w:tc>
        <w:tc>
          <w:tcPr>
            <w:tcW w:w="593" w:type="dxa"/>
            <w:shd w:val="clear" w:color="auto" w:fill="71D149"/>
            <w:vAlign w:val="center"/>
          </w:tcPr>
          <w:p w14:paraId="1385CA3C" w14:textId="77777777" w:rsidR="00FE1E28" w:rsidRPr="00AF4F24" w:rsidRDefault="00FE1E28" w:rsidP="00FE1E28">
            <w:pPr>
              <w:pStyle w:val="UBUCuerpoTrabajo"/>
            </w:pPr>
          </w:p>
        </w:tc>
        <w:tc>
          <w:tcPr>
            <w:tcW w:w="593" w:type="dxa"/>
            <w:shd w:val="clear" w:color="auto" w:fill="F2F2F2"/>
            <w:vAlign w:val="center"/>
          </w:tcPr>
          <w:p w14:paraId="0EAC124D" w14:textId="77777777" w:rsidR="00FE1E28" w:rsidRPr="00AF4F24" w:rsidRDefault="00FE1E28" w:rsidP="00FE1E28">
            <w:pPr>
              <w:pStyle w:val="UBUCuerpoTrabajo"/>
            </w:pPr>
          </w:p>
        </w:tc>
        <w:tc>
          <w:tcPr>
            <w:tcW w:w="593" w:type="dxa"/>
            <w:shd w:val="clear" w:color="auto" w:fill="F2F2F2"/>
            <w:vAlign w:val="center"/>
          </w:tcPr>
          <w:p w14:paraId="7A46D7C8" w14:textId="77777777" w:rsidR="00FE1E28" w:rsidRPr="00AF4F24" w:rsidRDefault="00FE1E28" w:rsidP="00FE1E28">
            <w:pPr>
              <w:pStyle w:val="UBUCuerpoTrabajo"/>
            </w:pPr>
          </w:p>
        </w:tc>
        <w:tc>
          <w:tcPr>
            <w:tcW w:w="593" w:type="dxa"/>
            <w:shd w:val="clear" w:color="auto" w:fill="F2F2F2"/>
            <w:vAlign w:val="center"/>
          </w:tcPr>
          <w:p w14:paraId="0AD0FC42" w14:textId="77777777" w:rsidR="00FE1E28" w:rsidRPr="00AF4F24" w:rsidRDefault="00FE1E28" w:rsidP="00FE1E28">
            <w:pPr>
              <w:pStyle w:val="UBUCuerpoTrabajo"/>
            </w:pPr>
          </w:p>
        </w:tc>
        <w:tc>
          <w:tcPr>
            <w:tcW w:w="593" w:type="dxa"/>
            <w:shd w:val="clear" w:color="auto" w:fill="F2F2F2"/>
            <w:vAlign w:val="center"/>
          </w:tcPr>
          <w:p w14:paraId="0E6A3956" w14:textId="77777777" w:rsidR="00FE1E28" w:rsidRPr="00AF4F24" w:rsidRDefault="00FE1E28" w:rsidP="00FE1E28">
            <w:pPr>
              <w:pStyle w:val="UBUCuerpoTrabajo"/>
            </w:pPr>
          </w:p>
        </w:tc>
        <w:tc>
          <w:tcPr>
            <w:tcW w:w="600" w:type="dxa"/>
            <w:shd w:val="clear" w:color="auto" w:fill="F2F2F2"/>
            <w:vAlign w:val="center"/>
          </w:tcPr>
          <w:p w14:paraId="1C26450D" w14:textId="77777777" w:rsidR="00FE1E28" w:rsidRPr="00AF4F24" w:rsidRDefault="00FE1E28" w:rsidP="00FE1E28">
            <w:pPr>
              <w:pStyle w:val="UBUCuerpoTrabajo"/>
            </w:pPr>
          </w:p>
        </w:tc>
        <w:tc>
          <w:tcPr>
            <w:tcW w:w="600" w:type="dxa"/>
            <w:shd w:val="clear" w:color="auto" w:fill="F2F2F2"/>
            <w:vAlign w:val="center"/>
          </w:tcPr>
          <w:p w14:paraId="0333CF08" w14:textId="77777777" w:rsidR="00FE1E28" w:rsidRPr="00AF4F24" w:rsidRDefault="00FE1E28" w:rsidP="00FE1E28">
            <w:pPr>
              <w:pStyle w:val="UBUCuerpoTrabajo"/>
            </w:pPr>
          </w:p>
        </w:tc>
      </w:tr>
      <w:tr w:rsidR="00FE1E28" w:rsidRPr="00AF4F24" w14:paraId="6DCD8E66" w14:textId="77777777" w:rsidTr="000E27C9">
        <w:trPr>
          <w:trHeight w:val="321"/>
          <w:jc w:val="center"/>
        </w:trPr>
        <w:tc>
          <w:tcPr>
            <w:tcW w:w="869" w:type="dxa"/>
            <w:vAlign w:val="center"/>
          </w:tcPr>
          <w:p w14:paraId="31349427" w14:textId="0C36CF71" w:rsidR="00FE1E28" w:rsidRPr="00AF4F24" w:rsidRDefault="00FE1E28" w:rsidP="00FE1E28">
            <w:pPr>
              <w:pStyle w:val="UBUCuerpoTrabajo"/>
              <w:ind w:firstLine="0"/>
              <w:rPr>
                <w:rFonts w:cs="Liberation Serif"/>
                <w:b/>
                <w:bCs/>
              </w:rPr>
            </w:pPr>
            <w:r w:rsidRPr="000A522B">
              <w:rPr>
                <w:rFonts w:cs="Liberation Serif"/>
                <w:b/>
                <w:bCs/>
              </w:rPr>
              <w:t>#60</w:t>
            </w:r>
          </w:p>
        </w:tc>
        <w:tc>
          <w:tcPr>
            <w:tcW w:w="2728" w:type="dxa"/>
            <w:vAlign w:val="center"/>
          </w:tcPr>
          <w:p w14:paraId="49245F14" w14:textId="5A818591" w:rsidR="00FE1E28" w:rsidRPr="00AF4F24" w:rsidRDefault="00FE1E28" w:rsidP="00FE1E28">
            <w:pPr>
              <w:pStyle w:val="UBUCuerpoTrabajo"/>
              <w:ind w:firstLine="0"/>
              <w:jc w:val="left"/>
              <w:rPr>
                <w:rFonts w:cs="Liberation Serif"/>
              </w:rPr>
            </w:pPr>
            <w:r w:rsidRPr="000A522B">
              <w:rPr>
                <w:rFonts w:cs="Liberation Serif"/>
              </w:rPr>
              <w:t>Crear menú para introducir los parámetros del recocido.</w:t>
            </w:r>
          </w:p>
        </w:tc>
        <w:tc>
          <w:tcPr>
            <w:tcW w:w="593" w:type="dxa"/>
            <w:vAlign w:val="center"/>
          </w:tcPr>
          <w:p w14:paraId="136063FA" w14:textId="77777777" w:rsidR="00FE1E28" w:rsidRPr="00AF4F24" w:rsidRDefault="00FE1E28" w:rsidP="00FE1E28">
            <w:pPr>
              <w:pStyle w:val="UBUCuerpoTrabajo"/>
            </w:pPr>
          </w:p>
        </w:tc>
        <w:tc>
          <w:tcPr>
            <w:tcW w:w="593" w:type="dxa"/>
            <w:vAlign w:val="center"/>
          </w:tcPr>
          <w:p w14:paraId="73E81BE6" w14:textId="77777777" w:rsidR="00FE1E28" w:rsidRPr="00AF4F24" w:rsidRDefault="00FE1E28" w:rsidP="00FE1E28">
            <w:pPr>
              <w:pStyle w:val="UBUCuerpoTrabajo"/>
            </w:pPr>
          </w:p>
        </w:tc>
        <w:tc>
          <w:tcPr>
            <w:tcW w:w="593" w:type="dxa"/>
            <w:vAlign w:val="center"/>
          </w:tcPr>
          <w:p w14:paraId="2A833B98" w14:textId="77777777" w:rsidR="00FE1E28" w:rsidRPr="00AF4F24" w:rsidRDefault="00FE1E28" w:rsidP="00FE1E28">
            <w:pPr>
              <w:pStyle w:val="UBUCuerpoTrabajo"/>
            </w:pPr>
          </w:p>
        </w:tc>
        <w:tc>
          <w:tcPr>
            <w:tcW w:w="593" w:type="dxa"/>
            <w:shd w:val="clear" w:color="auto" w:fill="71D149"/>
            <w:vAlign w:val="center"/>
          </w:tcPr>
          <w:p w14:paraId="07920592" w14:textId="77777777" w:rsidR="00FE1E28" w:rsidRPr="00AF4F24" w:rsidRDefault="00FE1E28" w:rsidP="00FE1E28">
            <w:pPr>
              <w:pStyle w:val="UBUCuerpoTrabajo"/>
            </w:pPr>
          </w:p>
        </w:tc>
        <w:tc>
          <w:tcPr>
            <w:tcW w:w="593" w:type="dxa"/>
            <w:vAlign w:val="center"/>
          </w:tcPr>
          <w:p w14:paraId="07EC733B" w14:textId="77777777" w:rsidR="00FE1E28" w:rsidRPr="00AF4F24" w:rsidRDefault="00FE1E28" w:rsidP="00FE1E28">
            <w:pPr>
              <w:pStyle w:val="UBUCuerpoTrabajo"/>
            </w:pPr>
          </w:p>
        </w:tc>
        <w:tc>
          <w:tcPr>
            <w:tcW w:w="593" w:type="dxa"/>
            <w:vAlign w:val="center"/>
          </w:tcPr>
          <w:p w14:paraId="150D52F6" w14:textId="77777777" w:rsidR="00FE1E28" w:rsidRPr="00AF4F24" w:rsidRDefault="00FE1E28" w:rsidP="00FE1E28">
            <w:pPr>
              <w:pStyle w:val="UBUCuerpoTrabajo"/>
            </w:pPr>
          </w:p>
        </w:tc>
        <w:tc>
          <w:tcPr>
            <w:tcW w:w="593" w:type="dxa"/>
            <w:vAlign w:val="center"/>
          </w:tcPr>
          <w:p w14:paraId="3B346782" w14:textId="77777777" w:rsidR="00FE1E28" w:rsidRPr="00AF4F24" w:rsidRDefault="00FE1E28" w:rsidP="00FE1E28">
            <w:pPr>
              <w:pStyle w:val="UBUCuerpoTrabajo"/>
            </w:pPr>
          </w:p>
        </w:tc>
        <w:tc>
          <w:tcPr>
            <w:tcW w:w="593" w:type="dxa"/>
            <w:shd w:val="clear" w:color="auto" w:fill="auto"/>
            <w:vAlign w:val="center"/>
          </w:tcPr>
          <w:p w14:paraId="6473AC48" w14:textId="77777777" w:rsidR="00FE1E28" w:rsidRPr="00AF4F24" w:rsidRDefault="00FE1E28" w:rsidP="00FE1E28">
            <w:pPr>
              <w:pStyle w:val="UBUCuerpoTrabajo"/>
            </w:pPr>
          </w:p>
        </w:tc>
        <w:tc>
          <w:tcPr>
            <w:tcW w:w="600" w:type="dxa"/>
            <w:vAlign w:val="center"/>
          </w:tcPr>
          <w:p w14:paraId="44A53FFD" w14:textId="77777777" w:rsidR="00FE1E28" w:rsidRPr="00AF4F24" w:rsidRDefault="00FE1E28" w:rsidP="00FE1E28">
            <w:pPr>
              <w:pStyle w:val="UBUCuerpoTrabajo"/>
            </w:pPr>
          </w:p>
        </w:tc>
        <w:tc>
          <w:tcPr>
            <w:tcW w:w="600" w:type="dxa"/>
            <w:vAlign w:val="center"/>
          </w:tcPr>
          <w:p w14:paraId="1294B417" w14:textId="77777777" w:rsidR="00FE1E28" w:rsidRPr="00AF4F24" w:rsidRDefault="00FE1E28" w:rsidP="00FE1E28">
            <w:pPr>
              <w:pStyle w:val="UBUCuerpoTrabajo"/>
            </w:pPr>
          </w:p>
        </w:tc>
      </w:tr>
      <w:tr w:rsidR="00FE1E28" w:rsidRPr="00AF4F24" w14:paraId="3F924399" w14:textId="77777777" w:rsidTr="000E27C9">
        <w:trPr>
          <w:trHeight w:val="321"/>
          <w:jc w:val="center"/>
        </w:trPr>
        <w:tc>
          <w:tcPr>
            <w:tcW w:w="869" w:type="dxa"/>
            <w:shd w:val="clear" w:color="auto" w:fill="F2F2F2"/>
            <w:vAlign w:val="center"/>
          </w:tcPr>
          <w:p w14:paraId="01DCDA2A" w14:textId="03CF9C04" w:rsidR="00FE1E28" w:rsidRPr="00AF4F24" w:rsidRDefault="00FE1E28" w:rsidP="00FE1E28">
            <w:pPr>
              <w:pStyle w:val="UBUCuerpoTrabajo"/>
              <w:ind w:firstLine="0"/>
              <w:rPr>
                <w:rFonts w:cs="Liberation Serif"/>
                <w:b/>
                <w:bCs/>
              </w:rPr>
            </w:pPr>
            <w:r w:rsidRPr="000A522B">
              <w:rPr>
                <w:rFonts w:cs="Liberation Serif"/>
                <w:b/>
                <w:bCs/>
              </w:rPr>
              <w:t>#61</w:t>
            </w:r>
          </w:p>
        </w:tc>
        <w:tc>
          <w:tcPr>
            <w:tcW w:w="2728" w:type="dxa"/>
            <w:shd w:val="clear" w:color="auto" w:fill="F2F2F2"/>
            <w:vAlign w:val="center"/>
          </w:tcPr>
          <w:p w14:paraId="10AA4185" w14:textId="0F9D3E18" w:rsidR="00FE1E28" w:rsidRPr="00AF4F24" w:rsidRDefault="00FE1E28" w:rsidP="00FE1E28">
            <w:pPr>
              <w:pStyle w:val="UBUCuerpoTrabajo"/>
              <w:ind w:firstLine="0"/>
              <w:jc w:val="left"/>
              <w:rPr>
                <w:rFonts w:cs="Liberation Serif"/>
              </w:rPr>
            </w:pPr>
            <w:r w:rsidRPr="000A522B">
              <w:rPr>
                <w:rFonts w:cs="Liberation Serif"/>
              </w:rPr>
              <w:t>Añadir el atributo estudiante a cada nodo de la red.</w:t>
            </w:r>
          </w:p>
        </w:tc>
        <w:tc>
          <w:tcPr>
            <w:tcW w:w="593" w:type="dxa"/>
            <w:shd w:val="clear" w:color="auto" w:fill="F2F2F2"/>
            <w:vAlign w:val="center"/>
          </w:tcPr>
          <w:p w14:paraId="6EA05100" w14:textId="77777777" w:rsidR="00FE1E28" w:rsidRPr="00AF4F24" w:rsidRDefault="00FE1E28" w:rsidP="00FE1E28">
            <w:pPr>
              <w:pStyle w:val="UBUCuerpoTrabajo"/>
            </w:pPr>
          </w:p>
        </w:tc>
        <w:tc>
          <w:tcPr>
            <w:tcW w:w="593" w:type="dxa"/>
            <w:shd w:val="clear" w:color="auto" w:fill="F2F2F2"/>
            <w:vAlign w:val="center"/>
          </w:tcPr>
          <w:p w14:paraId="17505AFF" w14:textId="77777777" w:rsidR="00FE1E28" w:rsidRPr="00AF4F24" w:rsidRDefault="00FE1E28" w:rsidP="00FE1E28">
            <w:pPr>
              <w:pStyle w:val="UBUCuerpoTrabajo"/>
            </w:pPr>
          </w:p>
        </w:tc>
        <w:tc>
          <w:tcPr>
            <w:tcW w:w="593" w:type="dxa"/>
            <w:shd w:val="clear" w:color="auto" w:fill="F2F2F2"/>
            <w:vAlign w:val="center"/>
          </w:tcPr>
          <w:p w14:paraId="00BFB4FE" w14:textId="77777777" w:rsidR="00FE1E28" w:rsidRPr="00AF4F24" w:rsidRDefault="00FE1E28" w:rsidP="00FE1E28">
            <w:pPr>
              <w:pStyle w:val="UBUCuerpoTrabajo"/>
            </w:pPr>
          </w:p>
        </w:tc>
        <w:tc>
          <w:tcPr>
            <w:tcW w:w="593" w:type="dxa"/>
            <w:shd w:val="clear" w:color="auto" w:fill="71D149"/>
            <w:vAlign w:val="center"/>
          </w:tcPr>
          <w:p w14:paraId="558F2B45" w14:textId="77777777" w:rsidR="00FE1E28" w:rsidRPr="00AF4F24" w:rsidRDefault="00FE1E28" w:rsidP="00FE1E28">
            <w:pPr>
              <w:pStyle w:val="UBUCuerpoTrabajo"/>
            </w:pPr>
          </w:p>
        </w:tc>
        <w:tc>
          <w:tcPr>
            <w:tcW w:w="593" w:type="dxa"/>
            <w:shd w:val="clear" w:color="auto" w:fill="F2F2F2"/>
            <w:vAlign w:val="center"/>
          </w:tcPr>
          <w:p w14:paraId="707BDC58" w14:textId="77777777" w:rsidR="00FE1E28" w:rsidRPr="00AF4F24" w:rsidRDefault="00FE1E28" w:rsidP="00FE1E28">
            <w:pPr>
              <w:pStyle w:val="UBUCuerpoTrabajo"/>
            </w:pPr>
          </w:p>
        </w:tc>
        <w:tc>
          <w:tcPr>
            <w:tcW w:w="593" w:type="dxa"/>
            <w:shd w:val="clear" w:color="auto" w:fill="F2F2F2"/>
            <w:vAlign w:val="center"/>
          </w:tcPr>
          <w:p w14:paraId="5AC0FEF3" w14:textId="77777777" w:rsidR="00FE1E28" w:rsidRPr="00AF4F24" w:rsidRDefault="00FE1E28" w:rsidP="00FE1E28">
            <w:pPr>
              <w:pStyle w:val="UBUCuerpoTrabajo"/>
            </w:pPr>
          </w:p>
        </w:tc>
        <w:tc>
          <w:tcPr>
            <w:tcW w:w="593" w:type="dxa"/>
            <w:shd w:val="clear" w:color="auto" w:fill="F2F2F2"/>
            <w:vAlign w:val="center"/>
          </w:tcPr>
          <w:p w14:paraId="3901882B" w14:textId="77777777" w:rsidR="00FE1E28" w:rsidRPr="00AF4F24" w:rsidRDefault="00FE1E28" w:rsidP="00FE1E28">
            <w:pPr>
              <w:pStyle w:val="UBUCuerpoTrabajo"/>
            </w:pPr>
          </w:p>
        </w:tc>
        <w:tc>
          <w:tcPr>
            <w:tcW w:w="593" w:type="dxa"/>
            <w:shd w:val="clear" w:color="auto" w:fill="F2F2F2"/>
            <w:vAlign w:val="center"/>
          </w:tcPr>
          <w:p w14:paraId="0AD1B5F0" w14:textId="77777777" w:rsidR="00FE1E28" w:rsidRPr="00AF4F24" w:rsidRDefault="00FE1E28" w:rsidP="00FE1E28">
            <w:pPr>
              <w:pStyle w:val="UBUCuerpoTrabajo"/>
            </w:pPr>
          </w:p>
        </w:tc>
        <w:tc>
          <w:tcPr>
            <w:tcW w:w="600" w:type="dxa"/>
            <w:shd w:val="clear" w:color="auto" w:fill="F2F2F2"/>
            <w:vAlign w:val="center"/>
          </w:tcPr>
          <w:p w14:paraId="2A3D6346" w14:textId="77777777" w:rsidR="00FE1E28" w:rsidRPr="00AF4F24" w:rsidRDefault="00FE1E28" w:rsidP="00FE1E28">
            <w:pPr>
              <w:pStyle w:val="UBUCuerpoTrabajo"/>
            </w:pPr>
          </w:p>
        </w:tc>
        <w:tc>
          <w:tcPr>
            <w:tcW w:w="600" w:type="dxa"/>
            <w:shd w:val="clear" w:color="auto" w:fill="F2F2F2"/>
            <w:vAlign w:val="center"/>
          </w:tcPr>
          <w:p w14:paraId="101638EB" w14:textId="77777777" w:rsidR="00FE1E28" w:rsidRPr="00AF4F24" w:rsidRDefault="00FE1E28" w:rsidP="00FE1E28">
            <w:pPr>
              <w:pStyle w:val="UBUCuerpoTrabajo"/>
            </w:pPr>
          </w:p>
        </w:tc>
      </w:tr>
      <w:tr w:rsidR="00FE1E28" w:rsidRPr="00AF4F24" w14:paraId="17EC7D9C" w14:textId="77777777" w:rsidTr="00FE1E28">
        <w:trPr>
          <w:trHeight w:val="321"/>
          <w:jc w:val="center"/>
        </w:trPr>
        <w:tc>
          <w:tcPr>
            <w:tcW w:w="869" w:type="dxa"/>
            <w:vAlign w:val="center"/>
          </w:tcPr>
          <w:p w14:paraId="69380F35" w14:textId="7801E8A2" w:rsidR="00FE1E28" w:rsidRPr="00AF4F24" w:rsidRDefault="00FE1E28" w:rsidP="00FE1E28">
            <w:pPr>
              <w:pStyle w:val="UBUCuerpoTrabajo"/>
              <w:ind w:firstLine="0"/>
              <w:rPr>
                <w:rFonts w:cs="Liberation Serif"/>
                <w:b/>
                <w:bCs/>
              </w:rPr>
            </w:pPr>
            <w:r w:rsidRPr="000A522B">
              <w:rPr>
                <w:rFonts w:cs="Liberation Serif"/>
                <w:b/>
                <w:bCs/>
              </w:rPr>
              <w:t>#62</w:t>
            </w:r>
          </w:p>
        </w:tc>
        <w:tc>
          <w:tcPr>
            <w:tcW w:w="2728" w:type="dxa"/>
            <w:vAlign w:val="center"/>
          </w:tcPr>
          <w:p w14:paraId="26AC6129" w14:textId="383311B2" w:rsidR="00FE1E28" w:rsidRPr="00AF4F24" w:rsidRDefault="00FE1E28" w:rsidP="00FE1E28">
            <w:pPr>
              <w:pStyle w:val="UBUCuerpoTrabajo"/>
              <w:ind w:firstLine="0"/>
              <w:jc w:val="left"/>
              <w:rPr>
                <w:rFonts w:cs="Liberation Serif"/>
              </w:rPr>
            </w:pPr>
            <w:r w:rsidRPr="000A522B">
              <w:rPr>
                <w:rFonts w:cs="Liberation Serif"/>
              </w:rPr>
              <w:t>Comprobar que el número de alumnos por clase no supera el máximo.</w:t>
            </w:r>
          </w:p>
        </w:tc>
        <w:tc>
          <w:tcPr>
            <w:tcW w:w="593" w:type="dxa"/>
            <w:vAlign w:val="center"/>
          </w:tcPr>
          <w:p w14:paraId="3E1833DE" w14:textId="77777777" w:rsidR="00FE1E28" w:rsidRPr="00AF4F24" w:rsidRDefault="00FE1E28" w:rsidP="00FE1E28">
            <w:pPr>
              <w:pStyle w:val="UBUCuerpoTrabajo"/>
            </w:pPr>
          </w:p>
        </w:tc>
        <w:tc>
          <w:tcPr>
            <w:tcW w:w="593" w:type="dxa"/>
            <w:vAlign w:val="center"/>
          </w:tcPr>
          <w:p w14:paraId="418A9A8C" w14:textId="77777777" w:rsidR="00FE1E28" w:rsidRPr="00AF4F24" w:rsidRDefault="00FE1E28" w:rsidP="00FE1E28">
            <w:pPr>
              <w:pStyle w:val="UBUCuerpoTrabajo"/>
            </w:pPr>
          </w:p>
        </w:tc>
        <w:tc>
          <w:tcPr>
            <w:tcW w:w="593" w:type="dxa"/>
            <w:vAlign w:val="center"/>
          </w:tcPr>
          <w:p w14:paraId="7D57D0F6" w14:textId="77777777" w:rsidR="00FE1E28" w:rsidRPr="00AF4F24" w:rsidRDefault="00FE1E28" w:rsidP="00FE1E28">
            <w:pPr>
              <w:pStyle w:val="UBUCuerpoTrabajo"/>
            </w:pPr>
          </w:p>
        </w:tc>
        <w:tc>
          <w:tcPr>
            <w:tcW w:w="593" w:type="dxa"/>
            <w:shd w:val="clear" w:color="auto" w:fill="71D149"/>
            <w:vAlign w:val="center"/>
          </w:tcPr>
          <w:p w14:paraId="2CF860FC" w14:textId="77777777" w:rsidR="00FE1E28" w:rsidRPr="00AF4F24" w:rsidRDefault="00FE1E28" w:rsidP="00FE1E28">
            <w:pPr>
              <w:pStyle w:val="UBUCuerpoTrabajo"/>
            </w:pPr>
          </w:p>
        </w:tc>
        <w:tc>
          <w:tcPr>
            <w:tcW w:w="593" w:type="dxa"/>
            <w:vAlign w:val="center"/>
          </w:tcPr>
          <w:p w14:paraId="4FAD6183" w14:textId="77777777" w:rsidR="00FE1E28" w:rsidRPr="00AF4F24" w:rsidRDefault="00FE1E28" w:rsidP="00FE1E28">
            <w:pPr>
              <w:pStyle w:val="UBUCuerpoTrabajo"/>
            </w:pPr>
          </w:p>
        </w:tc>
        <w:tc>
          <w:tcPr>
            <w:tcW w:w="593" w:type="dxa"/>
            <w:vAlign w:val="center"/>
          </w:tcPr>
          <w:p w14:paraId="4982C0BF" w14:textId="77777777" w:rsidR="00FE1E28" w:rsidRPr="00AF4F24" w:rsidRDefault="00FE1E28" w:rsidP="00FE1E28">
            <w:pPr>
              <w:pStyle w:val="UBUCuerpoTrabajo"/>
            </w:pPr>
          </w:p>
        </w:tc>
        <w:tc>
          <w:tcPr>
            <w:tcW w:w="593" w:type="dxa"/>
            <w:vAlign w:val="center"/>
          </w:tcPr>
          <w:p w14:paraId="38293747" w14:textId="77777777" w:rsidR="00FE1E28" w:rsidRPr="00AF4F24" w:rsidRDefault="00FE1E28" w:rsidP="00FE1E28">
            <w:pPr>
              <w:pStyle w:val="UBUCuerpoTrabajo"/>
            </w:pPr>
          </w:p>
        </w:tc>
        <w:tc>
          <w:tcPr>
            <w:tcW w:w="593" w:type="dxa"/>
            <w:shd w:val="clear" w:color="auto" w:fill="auto"/>
            <w:vAlign w:val="center"/>
          </w:tcPr>
          <w:p w14:paraId="203A7B1B" w14:textId="77777777" w:rsidR="00FE1E28" w:rsidRPr="00AF4F24" w:rsidRDefault="00FE1E28" w:rsidP="00FE1E28">
            <w:pPr>
              <w:pStyle w:val="UBUCuerpoTrabajo"/>
            </w:pPr>
          </w:p>
        </w:tc>
        <w:tc>
          <w:tcPr>
            <w:tcW w:w="600" w:type="dxa"/>
            <w:vAlign w:val="center"/>
          </w:tcPr>
          <w:p w14:paraId="7E918C41" w14:textId="77777777" w:rsidR="00FE1E28" w:rsidRPr="00AF4F24" w:rsidRDefault="00FE1E28" w:rsidP="00FE1E28">
            <w:pPr>
              <w:pStyle w:val="UBUCuerpoTrabajo"/>
            </w:pPr>
          </w:p>
        </w:tc>
        <w:tc>
          <w:tcPr>
            <w:tcW w:w="600" w:type="dxa"/>
            <w:vAlign w:val="center"/>
          </w:tcPr>
          <w:p w14:paraId="30BE8476" w14:textId="77777777" w:rsidR="00FE1E28" w:rsidRPr="00AF4F24" w:rsidRDefault="00FE1E28" w:rsidP="00FE1E28">
            <w:pPr>
              <w:pStyle w:val="UBUCuerpoTrabajo"/>
            </w:pPr>
          </w:p>
        </w:tc>
      </w:tr>
      <w:tr w:rsidR="00FE1E28" w:rsidRPr="00AF4F24" w14:paraId="76A10024" w14:textId="77777777" w:rsidTr="000E27C9">
        <w:trPr>
          <w:trHeight w:val="321"/>
          <w:jc w:val="center"/>
        </w:trPr>
        <w:tc>
          <w:tcPr>
            <w:tcW w:w="869" w:type="dxa"/>
            <w:shd w:val="clear" w:color="auto" w:fill="F2F2F2"/>
            <w:vAlign w:val="center"/>
          </w:tcPr>
          <w:p w14:paraId="669B7BDF" w14:textId="57CEBB80" w:rsidR="00FE1E28" w:rsidRPr="00AF4F24" w:rsidRDefault="00FE1E28" w:rsidP="00FE1E28">
            <w:pPr>
              <w:pStyle w:val="UBUCuerpoTrabajo"/>
              <w:ind w:firstLine="0"/>
              <w:rPr>
                <w:rFonts w:cs="Liberation Serif"/>
                <w:b/>
                <w:bCs/>
              </w:rPr>
            </w:pPr>
            <w:r w:rsidRPr="000A522B">
              <w:rPr>
                <w:rFonts w:cs="Liberation Serif"/>
                <w:b/>
                <w:bCs/>
              </w:rPr>
              <w:t>#63</w:t>
            </w:r>
          </w:p>
        </w:tc>
        <w:tc>
          <w:tcPr>
            <w:tcW w:w="2728" w:type="dxa"/>
            <w:shd w:val="clear" w:color="auto" w:fill="F2F2F2"/>
            <w:vAlign w:val="center"/>
          </w:tcPr>
          <w:p w14:paraId="75EC0EAC" w14:textId="50B0AF38" w:rsidR="00FE1E28" w:rsidRPr="00AF4F24" w:rsidRDefault="00FE1E28" w:rsidP="00FE1E28">
            <w:pPr>
              <w:pStyle w:val="UBUCuerpoTrabajo"/>
              <w:ind w:firstLine="0"/>
              <w:jc w:val="left"/>
              <w:rPr>
                <w:rFonts w:cs="Liberation Serif"/>
              </w:rPr>
            </w:pPr>
            <w:r w:rsidRPr="000A522B">
              <w:rPr>
                <w:rFonts w:cs="Liberation Serif"/>
              </w:rPr>
              <w:t>Modificar la creación de la variable “alumnos por clase”.</w:t>
            </w:r>
          </w:p>
        </w:tc>
        <w:tc>
          <w:tcPr>
            <w:tcW w:w="593" w:type="dxa"/>
            <w:shd w:val="clear" w:color="auto" w:fill="F2F2F2"/>
            <w:vAlign w:val="center"/>
          </w:tcPr>
          <w:p w14:paraId="7BFBD591" w14:textId="77777777" w:rsidR="00FE1E28" w:rsidRPr="00AF4F24" w:rsidRDefault="00FE1E28" w:rsidP="00FE1E28">
            <w:pPr>
              <w:pStyle w:val="UBUCuerpoTrabajo"/>
            </w:pPr>
          </w:p>
        </w:tc>
        <w:tc>
          <w:tcPr>
            <w:tcW w:w="593" w:type="dxa"/>
            <w:shd w:val="clear" w:color="auto" w:fill="F2F2F2"/>
            <w:vAlign w:val="center"/>
          </w:tcPr>
          <w:p w14:paraId="073D09E6" w14:textId="77777777" w:rsidR="00FE1E28" w:rsidRPr="00AF4F24" w:rsidRDefault="00FE1E28" w:rsidP="00FE1E28">
            <w:pPr>
              <w:pStyle w:val="UBUCuerpoTrabajo"/>
            </w:pPr>
          </w:p>
        </w:tc>
        <w:tc>
          <w:tcPr>
            <w:tcW w:w="593" w:type="dxa"/>
            <w:shd w:val="clear" w:color="auto" w:fill="F2F2F2"/>
            <w:vAlign w:val="center"/>
          </w:tcPr>
          <w:p w14:paraId="4BB17786" w14:textId="77777777" w:rsidR="00FE1E28" w:rsidRPr="00AF4F24" w:rsidRDefault="00FE1E28" w:rsidP="00FE1E28">
            <w:pPr>
              <w:pStyle w:val="UBUCuerpoTrabajo"/>
            </w:pPr>
          </w:p>
        </w:tc>
        <w:tc>
          <w:tcPr>
            <w:tcW w:w="593" w:type="dxa"/>
            <w:shd w:val="clear" w:color="auto" w:fill="71D149"/>
            <w:vAlign w:val="center"/>
          </w:tcPr>
          <w:p w14:paraId="724327A5" w14:textId="77777777" w:rsidR="00FE1E28" w:rsidRPr="00AF4F24" w:rsidRDefault="00FE1E28" w:rsidP="00FE1E28">
            <w:pPr>
              <w:pStyle w:val="UBUCuerpoTrabajo"/>
            </w:pPr>
          </w:p>
        </w:tc>
        <w:tc>
          <w:tcPr>
            <w:tcW w:w="593" w:type="dxa"/>
            <w:shd w:val="clear" w:color="auto" w:fill="F2F2F2"/>
            <w:vAlign w:val="center"/>
          </w:tcPr>
          <w:p w14:paraId="1554C839" w14:textId="77777777" w:rsidR="00FE1E28" w:rsidRPr="00AF4F24" w:rsidRDefault="00FE1E28" w:rsidP="00FE1E28">
            <w:pPr>
              <w:pStyle w:val="UBUCuerpoTrabajo"/>
            </w:pPr>
          </w:p>
        </w:tc>
        <w:tc>
          <w:tcPr>
            <w:tcW w:w="593" w:type="dxa"/>
            <w:shd w:val="clear" w:color="auto" w:fill="F2F2F2"/>
            <w:vAlign w:val="center"/>
          </w:tcPr>
          <w:p w14:paraId="7092001B" w14:textId="77777777" w:rsidR="00FE1E28" w:rsidRPr="00AF4F24" w:rsidRDefault="00FE1E28" w:rsidP="00FE1E28">
            <w:pPr>
              <w:pStyle w:val="UBUCuerpoTrabajo"/>
            </w:pPr>
          </w:p>
        </w:tc>
        <w:tc>
          <w:tcPr>
            <w:tcW w:w="593" w:type="dxa"/>
            <w:shd w:val="clear" w:color="auto" w:fill="F2F2F2"/>
            <w:vAlign w:val="center"/>
          </w:tcPr>
          <w:p w14:paraId="2C1AFE00" w14:textId="77777777" w:rsidR="00FE1E28" w:rsidRPr="00AF4F24" w:rsidRDefault="00FE1E28" w:rsidP="00FE1E28">
            <w:pPr>
              <w:pStyle w:val="UBUCuerpoTrabajo"/>
            </w:pPr>
          </w:p>
        </w:tc>
        <w:tc>
          <w:tcPr>
            <w:tcW w:w="593" w:type="dxa"/>
            <w:shd w:val="clear" w:color="auto" w:fill="F2F2F2"/>
            <w:vAlign w:val="center"/>
          </w:tcPr>
          <w:p w14:paraId="228F18F3" w14:textId="77777777" w:rsidR="00FE1E28" w:rsidRPr="00AF4F24" w:rsidRDefault="00FE1E28" w:rsidP="00FE1E28">
            <w:pPr>
              <w:pStyle w:val="UBUCuerpoTrabajo"/>
            </w:pPr>
          </w:p>
        </w:tc>
        <w:tc>
          <w:tcPr>
            <w:tcW w:w="600" w:type="dxa"/>
            <w:shd w:val="clear" w:color="auto" w:fill="F2F2F2"/>
            <w:vAlign w:val="center"/>
          </w:tcPr>
          <w:p w14:paraId="66BCD8AC" w14:textId="77777777" w:rsidR="00FE1E28" w:rsidRPr="00AF4F24" w:rsidRDefault="00FE1E28" w:rsidP="00FE1E28">
            <w:pPr>
              <w:pStyle w:val="UBUCuerpoTrabajo"/>
            </w:pPr>
          </w:p>
        </w:tc>
        <w:tc>
          <w:tcPr>
            <w:tcW w:w="600" w:type="dxa"/>
            <w:shd w:val="clear" w:color="auto" w:fill="F2F2F2"/>
            <w:vAlign w:val="center"/>
          </w:tcPr>
          <w:p w14:paraId="75D139BD" w14:textId="77777777" w:rsidR="00FE1E28" w:rsidRPr="00AF4F24" w:rsidRDefault="00FE1E28" w:rsidP="00FE1E28">
            <w:pPr>
              <w:pStyle w:val="UBUCuerpoTrabajo"/>
            </w:pPr>
          </w:p>
        </w:tc>
      </w:tr>
      <w:tr w:rsidR="00FE1E28" w:rsidRPr="00AF4F24" w14:paraId="2FB29473" w14:textId="77777777" w:rsidTr="000E27C9">
        <w:trPr>
          <w:trHeight w:val="321"/>
          <w:jc w:val="center"/>
        </w:trPr>
        <w:tc>
          <w:tcPr>
            <w:tcW w:w="869" w:type="dxa"/>
            <w:vAlign w:val="center"/>
          </w:tcPr>
          <w:p w14:paraId="198F6848" w14:textId="7910A588" w:rsidR="00FE1E28" w:rsidRPr="00AF4F24" w:rsidRDefault="00FE1E28" w:rsidP="00FE1E28">
            <w:pPr>
              <w:pStyle w:val="UBUCuerpoTrabajo"/>
              <w:ind w:firstLine="0"/>
              <w:rPr>
                <w:rFonts w:cs="Liberation Serif"/>
                <w:b/>
                <w:bCs/>
              </w:rPr>
            </w:pPr>
            <w:r w:rsidRPr="000A522B">
              <w:rPr>
                <w:rFonts w:cs="Liberation Serif"/>
                <w:b/>
                <w:bCs/>
              </w:rPr>
              <w:t>#64</w:t>
            </w:r>
          </w:p>
        </w:tc>
        <w:tc>
          <w:tcPr>
            <w:tcW w:w="2728" w:type="dxa"/>
            <w:vAlign w:val="center"/>
          </w:tcPr>
          <w:p w14:paraId="2DA047BB" w14:textId="5D08C25E" w:rsidR="00FE1E28" w:rsidRPr="00AF4F24" w:rsidRDefault="00FE1E28" w:rsidP="00FE1E28">
            <w:pPr>
              <w:pStyle w:val="UBUCuerpoTrabajo"/>
              <w:ind w:firstLine="0"/>
              <w:jc w:val="left"/>
              <w:rPr>
                <w:rFonts w:cs="Liberation Serif"/>
              </w:rPr>
            </w:pPr>
            <w:r w:rsidRPr="000A522B">
              <w:rPr>
                <w:rFonts w:cs="Liberation Serif"/>
              </w:rPr>
              <w:t xml:space="preserve">Separar el fichero </w:t>
            </w:r>
            <w:r w:rsidRPr="000A522B">
              <w:rPr>
                <w:rFonts w:cs="Liberation Serif"/>
                <w:i/>
                <w:iCs/>
              </w:rPr>
              <w:t>randomNet.py</w:t>
            </w:r>
            <w:r w:rsidRPr="000A522B">
              <w:rPr>
                <w:rFonts w:cs="Liberation Serif"/>
              </w:rPr>
              <w:t xml:space="preserve"> en los necesarios.</w:t>
            </w:r>
          </w:p>
        </w:tc>
        <w:tc>
          <w:tcPr>
            <w:tcW w:w="593" w:type="dxa"/>
            <w:vAlign w:val="center"/>
          </w:tcPr>
          <w:p w14:paraId="78ECA5E6" w14:textId="77777777" w:rsidR="00FE1E28" w:rsidRPr="00AF4F24" w:rsidRDefault="00FE1E28" w:rsidP="00FE1E28">
            <w:pPr>
              <w:pStyle w:val="UBUCuerpoTrabajo"/>
            </w:pPr>
          </w:p>
        </w:tc>
        <w:tc>
          <w:tcPr>
            <w:tcW w:w="593" w:type="dxa"/>
            <w:vAlign w:val="center"/>
          </w:tcPr>
          <w:p w14:paraId="29A56802" w14:textId="77777777" w:rsidR="00FE1E28" w:rsidRPr="00AF4F24" w:rsidRDefault="00FE1E28" w:rsidP="00FE1E28">
            <w:pPr>
              <w:pStyle w:val="UBUCuerpoTrabajo"/>
            </w:pPr>
          </w:p>
        </w:tc>
        <w:tc>
          <w:tcPr>
            <w:tcW w:w="593" w:type="dxa"/>
            <w:vAlign w:val="center"/>
          </w:tcPr>
          <w:p w14:paraId="4993ED84" w14:textId="77777777" w:rsidR="00FE1E28" w:rsidRPr="00AF4F24" w:rsidRDefault="00FE1E28" w:rsidP="00FE1E28">
            <w:pPr>
              <w:pStyle w:val="UBUCuerpoTrabajo"/>
            </w:pPr>
          </w:p>
        </w:tc>
        <w:tc>
          <w:tcPr>
            <w:tcW w:w="593" w:type="dxa"/>
            <w:shd w:val="clear" w:color="auto" w:fill="71D149"/>
            <w:vAlign w:val="center"/>
          </w:tcPr>
          <w:p w14:paraId="4B0BC428" w14:textId="77777777" w:rsidR="00FE1E28" w:rsidRPr="00AF4F24" w:rsidRDefault="00FE1E28" w:rsidP="00FE1E28">
            <w:pPr>
              <w:pStyle w:val="UBUCuerpoTrabajo"/>
            </w:pPr>
          </w:p>
        </w:tc>
        <w:tc>
          <w:tcPr>
            <w:tcW w:w="593" w:type="dxa"/>
            <w:vAlign w:val="center"/>
          </w:tcPr>
          <w:p w14:paraId="1D711F41" w14:textId="77777777" w:rsidR="00FE1E28" w:rsidRPr="00AF4F24" w:rsidRDefault="00FE1E28" w:rsidP="00FE1E28">
            <w:pPr>
              <w:pStyle w:val="UBUCuerpoTrabajo"/>
            </w:pPr>
          </w:p>
        </w:tc>
        <w:tc>
          <w:tcPr>
            <w:tcW w:w="593" w:type="dxa"/>
            <w:vAlign w:val="center"/>
          </w:tcPr>
          <w:p w14:paraId="17C8C999" w14:textId="77777777" w:rsidR="00FE1E28" w:rsidRPr="00AF4F24" w:rsidRDefault="00FE1E28" w:rsidP="00FE1E28">
            <w:pPr>
              <w:pStyle w:val="UBUCuerpoTrabajo"/>
            </w:pPr>
          </w:p>
        </w:tc>
        <w:tc>
          <w:tcPr>
            <w:tcW w:w="593" w:type="dxa"/>
            <w:vAlign w:val="center"/>
          </w:tcPr>
          <w:p w14:paraId="0CEAA2EA" w14:textId="77777777" w:rsidR="00FE1E28" w:rsidRPr="00AF4F24" w:rsidRDefault="00FE1E28" w:rsidP="00FE1E28">
            <w:pPr>
              <w:pStyle w:val="UBUCuerpoTrabajo"/>
            </w:pPr>
          </w:p>
        </w:tc>
        <w:tc>
          <w:tcPr>
            <w:tcW w:w="593" w:type="dxa"/>
            <w:shd w:val="clear" w:color="auto" w:fill="auto"/>
            <w:vAlign w:val="center"/>
          </w:tcPr>
          <w:p w14:paraId="2078A48E" w14:textId="77777777" w:rsidR="00FE1E28" w:rsidRPr="00AF4F24" w:rsidRDefault="00FE1E28" w:rsidP="00FE1E28">
            <w:pPr>
              <w:pStyle w:val="UBUCuerpoTrabajo"/>
            </w:pPr>
          </w:p>
        </w:tc>
        <w:tc>
          <w:tcPr>
            <w:tcW w:w="600" w:type="dxa"/>
            <w:vAlign w:val="center"/>
          </w:tcPr>
          <w:p w14:paraId="4F4DA23E" w14:textId="77777777" w:rsidR="00FE1E28" w:rsidRPr="00AF4F24" w:rsidRDefault="00FE1E28" w:rsidP="00FE1E28">
            <w:pPr>
              <w:pStyle w:val="UBUCuerpoTrabajo"/>
            </w:pPr>
          </w:p>
        </w:tc>
        <w:tc>
          <w:tcPr>
            <w:tcW w:w="600" w:type="dxa"/>
            <w:vAlign w:val="center"/>
          </w:tcPr>
          <w:p w14:paraId="70560960" w14:textId="77777777" w:rsidR="00FE1E28" w:rsidRPr="00AF4F24" w:rsidRDefault="00FE1E28" w:rsidP="00FE1E28">
            <w:pPr>
              <w:pStyle w:val="UBUCuerpoTrabajo"/>
            </w:pPr>
          </w:p>
        </w:tc>
      </w:tr>
      <w:tr w:rsidR="00FE1E28" w:rsidRPr="00AF4F24" w14:paraId="0DE0A1BE" w14:textId="77777777" w:rsidTr="00FE1E28">
        <w:trPr>
          <w:trHeight w:val="321"/>
          <w:jc w:val="center"/>
        </w:trPr>
        <w:tc>
          <w:tcPr>
            <w:tcW w:w="869" w:type="dxa"/>
            <w:shd w:val="clear" w:color="auto" w:fill="F2F2F2"/>
            <w:vAlign w:val="center"/>
          </w:tcPr>
          <w:p w14:paraId="70F5BAE5" w14:textId="3533B936" w:rsidR="00FE1E28" w:rsidRPr="00AF4F24" w:rsidRDefault="00FE1E28" w:rsidP="00FE1E28">
            <w:pPr>
              <w:pStyle w:val="UBUCuerpoTrabajo"/>
              <w:ind w:firstLine="0"/>
              <w:rPr>
                <w:rFonts w:cs="Liberation Serif"/>
                <w:b/>
                <w:bCs/>
              </w:rPr>
            </w:pPr>
            <w:r w:rsidRPr="000A522B">
              <w:rPr>
                <w:rFonts w:cs="Liberation Serif"/>
                <w:b/>
                <w:bCs/>
              </w:rPr>
              <w:t>#65</w:t>
            </w:r>
          </w:p>
        </w:tc>
        <w:tc>
          <w:tcPr>
            <w:tcW w:w="2728" w:type="dxa"/>
            <w:shd w:val="clear" w:color="auto" w:fill="F2F2F2"/>
            <w:vAlign w:val="center"/>
          </w:tcPr>
          <w:p w14:paraId="1E0FC919" w14:textId="08EAD11A" w:rsidR="00FE1E28" w:rsidRPr="00AF4F24" w:rsidRDefault="00FE1E28" w:rsidP="00FE1E28">
            <w:pPr>
              <w:pStyle w:val="UBUCuerpoTrabajo"/>
              <w:ind w:firstLine="0"/>
              <w:jc w:val="left"/>
              <w:rPr>
                <w:rFonts w:cs="Liberation Serif"/>
              </w:rPr>
            </w:pPr>
            <w:r w:rsidRPr="000A522B">
              <w:rPr>
                <w:rFonts w:cs="Liberation Serif"/>
              </w:rPr>
              <w:t>Arreglar los problemas con los nuevos ficheros.</w:t>
            </w:r>
          </w:p>
        </w:tc>
        <w:tc>
          <w:tcPr>
            <w:tcW w:w="593" w:type="dxa"/>
            <w:shd w:val="clear" w:color="auto" w:fill="F2F2F2"/>
            <w:vAlign w:val="center"/>
          </w:tcPr>
          <w:p w14:paraId="5EA278C1" w14:textId="77777777" w:rsidR="00FE1E28" w:rsidRPr="00AF4F24" w:rsidRDefault="00FE1E28" w:rsidP="00FE1E28">
            <w:pPr>
              <w:pStyle w:val="UBUCuerpoTrabajo"/>
            </w:pPr>
          </w:p>
        </w:tc>
        <w:tc>
          <w:tcPr>
            <w:tcW w:w="593" w:type="dxa"/>
            <w:shd w:val="clear" w:color="auto" w:fill="F2F2F2"/>
            <w:vAlign w:val="center"/>
          </w:tcPr>
          <w:p w14:paraId="19FF788E" w14:textId="77777777" w:rsidR="00FE1E28" w:rsidRPr="00AF4F24" w:rsidRDefault="00FE1E28" w:rsidP="00FE1E28">
            <w:pPr>
              <w:pStyle w:val="UBUCuerpoTrabajo"/>
            </w:pPr>
          </w:p>
        </w:tc>
        <w:tc>
          <w:tcPr>
            <w:tcW w:w="593" w:type="dxa"/>
            <w:shd w:val="clear" w:color="auto" w:fill="F2F2F2"/>
            <w:vAlign w:val="center"/>
          </w:tcPr>
          <w:p w14:paraId="78C09D66" w14:textId="77777777" w:rsidR="00FE1E28" w:rsidRPr="00AF4F24" w:rsidRDefault="00FE1E28" w:rsidP="00FE1E28">
            <w:pPr>
              <w:pStyle w:val="UBUCuerpoTrabajo"/>
            </w:pPr>
          </w:p>
        </w:tc>
        <w:tc>
          <w:tcPr>
            <w:tcW w:w="593" w:type="dxa"/>
            <w:shd w:val="clear" w:color="auto" w:fill="71D149"/>
            <w:vAlign w:val="center"/>
          </w:tcPr>
          <w:p w14:paraId="10634CA4" w14:textId="77777777" w:rsidR="00FE1E28" w:rsidRPr="00AF4F24" w:rsidRDefault="00FE1E28" w:rsidP="00FE1E28">
            <w:pPr>
              <w:pStyle w:val="UBUCuerpoTrabajo"/>
            </w:pPr>
          </w:p>
        </w:tc>
        <w:tc>
          <w:tcPr>
            <w:tcW w:w="593" w:type="dxa"/>
            <w:shd w:val="clear" w:color="auto" w:fill="F2F2F2"/>
            <w:vAlign w:val="center"/>
          </w:tcPr>
          <w:p w14:paraId="4C7FE959" w14:textId="77777777" w:rsidR="00FE1E28" w:rsidRPr="00AF4F24" w:rsidRDefault="00FE1E28" w:rsidP="00FE1E28">
            <w:pPr>
              <w:pStyle w:val="UBUCuerpoTrabajo"/>
            </w:pPr>
          </w:p>
        </w:tc>
        <w:tc>
          <w:tcPr>
            <w:tcW w:w="593" w:type="dxa"/>
            <w:shd w:val="clear" w:color="auto" w:fill="F2F2F2"/>
            <w:vAlign w:val="center"/>
          </w:tcPr>
          <w:p w14:paraId="6227D6E5" w14:textId="77777777" w:rsidR="00FE1E28" w:rsidRPr="00AF4F24" w:rsidRDefault="00FE1E28" w:rsidP="00FE1E28">
            <w:pPr>
              <w:pStyle w:val="UBUCuerpoTrabajo"/>
            </w:pPr>
          </w:p>
        </w:tc>
        <w:tc>
          <w:tcPr>
            <w:tcW w:w="593" w:type="dxa"/>
            <w:shd w:val="clear" w:color="auto" w:fill="F2F2F2"/>
            <w:vAlign w:val="center"/>
          </w:tcPr>
          <w:p w14:paraId="2D6BE7AF" w14:textId="77777777" w:rsidR="00FE1E28" w:rsidRPr="00AF4F24" w:rsidRDefault="00FE1E28" w:rsidP="00FE1E28">
            <w:pPr>
              <w:pStyle w:val="UBUCuerpoTrabajo"/>
            </w:pPr>
          </w:p>
        </w:tc>
        <w:tc>
          <w:tcPr>
            <w:tcW w:w="593" w:type="dxa"/>
            <w:shd w:val="clear" w:color="auto" w:fill="F2F2F2"/>
            <w:vAlign w:val="center"/>
          </w:tcPr>
          <w:p w14:paraId="1FA3EBE9" w14:textId="77777777" w:rsidR="00FE1E28" w:rsidRPr="00AF4F24" w:rsidRDefault="00FE1E28" w:rsidP="00FE1E28">
            <w:pPr>
              <w:pStyle w:val="UBUCuerpoTrabajo"/>
            </w:pPr>
          </w:p>
        </w:tc>
        <w:tc>
          <w:tcPr>
            <w:tcW w:w="600" w:type="dxa"/>
            <w:shd w:val="clear" w:color="auto" w:fill="F2F2F2"/>
            <w:vAlign w:val="center"/>
          </w:tcPr>
          <w:p w14:paraId="6E9DFA1F" w14:textId="77777777" w:rsidR="00FE1E28" w:rsidRPr="00AF4F24" w:rsidRDefault="00FE1E28" w:rsidP="00FE1E28">
            <w:pPr>
              <w:pStyle w:val="UBUCuerpoTrabajo"/>
            </w:pPr>
          </w:p>
        </w:tc>
        <w:tc>
          <w:tcPr>
            <w:tcW w:w="600" w:type="dxa"/>
            <w:shd w:val="clear" w:color="auto" w:fill="F2F2F2"/>
            <w:vAlign w:val="center"/>
          </w:tcPr>
          <w:p w14:paraId="3D91651B" w14:textId="77777777" w:rsidR="00FE1E28" w:rsidRPr="00AF4F24" w:rsidRDefault="00FE1E28" w:rsidP="000E27C9">
            <w:pPr>
              <w:pStyle w:val="UBUCuerpoTrabajo"/>
              <w:keepNext/>
            </w:pPr>
          </w:p>
        </w:tc>
      </w:tr>
    </w:tbl>
    <w:p w14:paraId="643C3840" w14:textId="0CBB4873" w:rsidR="00A02E44" w:rsidRDefault="000E27C9" w:rsidP="000E27C9">
      <w:pPr>
        <w:pStyle w:val="Descripcin"/>
        <w:ind w:firstLine="0"/>
      </w:pPr>
      <w:bookmarkStart w:id="30" w:name="_Toc76585652"/>
      <w:r>
        <w:t xml:space="preserve">Tabla </w:t>
      </w:r>
      <w:r w:rsidR="00275413">
        <w:fldChar w:fldCharType="begin"/>
      </w:r>
      <w:r w:rsidR="00275413">
        <w:instrText xml:space="preserve"> SEQ Tabla \* ARABIC </w:instrText>
      </w:r>
      <w:r w:rsidR="00275413">
        <w:fldChar w:fldCharType="separate"/>
      </w:r>
      <w:r w:rsidR="00675108">
        <w:rPr>
          <w:noProof/>
        </w:rPr>
        <w:t>7</w:t>
      </w:r>
      <w:r w:rsidR="00275413">
        <w:fldChar w:fldCharType="end"/>
      </w:r>
      <w:r>
        <w:t xml:space="preserve"> - Tareas Sprint 7.</w:t>
      </w:r>
      <w:bookmarkEnd w:id="30"/>
    </w:p>
    <w:p w14:paraId="7546EA94" w14:textId="77777777" w:rsidR="00A02E44" w:rsidRDefault="00A02E44" w:rsidP="00A02E44">
      <w:pPr>
        <w:pStyle w:val="Ttulo3"/>
      </w:pPr>
      <w:bookmarkStart w:id="31" w:name="_Toc76585764"/>
      <w:r w:rsidRPr="000A522B">
        <w:t>Sprint</w:t>
      </w:r>
      <w:r>
        <w:t xml:space="preserve"> 8 (12/02/2021 – 4/03/2021)</w:t>
      </w:r>
      <w:bookmarkEnd w:id="31"/>
    </w:p>
    <w:p w14:paraId="3CA22F38" w14:textId="77777777" w:rsidR="00A02E44" w:rsidRDefault="00A02E44" w:rsidP="00A02E44">
      <w:pPr>
        <w:pStyle w:val="UBUCuerpoTrabajo"/>
      </w:pPr>
      <w:r>
        <w:t xml:space="preserve">Puede acceder al Sprint a través del siguiente </w:t>
      </w:r>
      <w:hyperlink r:id="rId27" w:history="1">
        <w:r w:rsidRPr="00392ED5">
          <w:rPr>
            <w:rStyle w:val="Hipervnculo"/>
          </w:rPr>
          <w:t>enlace</w:t>
        </w:r>
      </w:hyperlink>
      <w:r>
        <w:t xml:space="preserve">. </w:t>
      </w:r>
    </w:p>
    <w:p w14:paraId="34FA5023" w14:textId="77777777" w:rsidR="00A02E44" w:rsidRDefault="00A02E44" w:rsidP="00A02E44">
      <w:pPr>
        <w:pStyle w:val="UBUCuerpoTrabajo"/>
      </w:pPr>
      <w:r>
        <w:t xml:space="preserve">En el Sprint me he basado en la corrección de la conexión de la base de datos con el servidor, lo cual me costó llevar a cabo puesto que no encontraba demasiada información que relacionase MySQL junto a Flask, pero tras alguna prueba conseguí llevarlo a cabo con éxito. </w:t>
      </w:r>
    </w:p>
    <w:p w14:paraId="01E10B90" w14:textId="77777777" w:rsidR="00A02E44" w:rsidRDefault="00A02E44" w:rsidP="00A02E44">
      <w:pPr>
        <w:pStyle w:val="UBUCuerpoTrabajo"/>
      </w:pPr>
      <w:r>
        <w:t xml:space="preserve">Se ha modificado el prototipo de la aplicación incorporando las nuevas utilidades para tener una base de la que partir a la hora de continuar programando. Una vez realizado este paso, se han creado alguna de las pantallas necesarias para progresar en la aplicación. </w:t>
      </w:r>
    </w:p>
    <w:p w14:paraId="62D73842" w14:textId="77777777" w:rsidR="003C7119" w:rsidRDefault="00A02E44" w:rsidP="003C7119">
      <w:pPr>
        <w:keepNext/>
        <w:ind w:firstLine="0"/>
      </w:pPr>
      <w:r>
        <w:rPr>
          <w:noProof/>
        </w:rPr>
        <w:lastRenderedPageBreak/>
        <w:drawing>
          <wp:inline distT="0" distB="0" distL="0" distR="0" wp14:anchorId="147845DC" wp14:editId="651CBE0B">
            <wp:extent cx="5400040" cy="3290570"/>
            <wp:effectExtent l="0" t="0" r="0" b="5080"/>
            <wp:docPr id="16" name="Imagen 16" descr="Gráfico del trabajo realizado en el octavo sprint. (Burdown report-Sprint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del trabajo realizado en el octavo sprint. (Burdown report-Sprint8) "/>
                    <pic:cNvPicPr/>
                  </pic:nvPicPr>
                  <pic:blipFill>
                    <a:blip r:embed="rId28">
                      <a:extLst>
                        <a:ext uri="{28A0092B-C50C-407E-A947-70E740481C1C}">
                          <a14:useLocalDpi xmlns:a14="http://schemas.microsoft.com/office/drawing/2010/main" val="0"/>
                        </a:ext>
                      </a:extLst>
                    </a:blip>
                    <a:stretch>
                      <a:fillRect/>
                    </a:stretch>
                  </pic:blipFill>
                  <pic:spPr>
                    <a:xfrm>
                      <a:off x="0" y="0"/>
                      <a:ext cx="5400040" cy="3290570"/>
                    </a:xfrm>
                    <a:prstGeom prst="rect">
                      <a:avLst/>
                    </a:prstGeom>
                  </pic:spPr>
                </pic:pic>
              </a:graphicData>
            </a:graphic>
          </wp:inline>
        </w:drawing>
      </w:r>
    </w:p>
    <w:p w14:paraId="3185334F" w14:textId="184D37D3" w:rsidR="00A02E44" w:rsidRDefault="003C7119" w:rsidP="003C7119">
      <w:pPr>
        <w:pStyle w:val="Descripcin"/>
        <w:ind w:firstLine="0"/>
      </w:pPr>
      <w:bookmarkStart w:id="32" w:name="_Toc76585685"/>
      <w:r>
        <w:t xml:space="preserve">Ilustración </w:t>
      </w:r>
      <w:r>
        <w:fldChar w:fldCharType="begin"/>
      </w:r>
      <w:r>
        <w:instrText xml:space="preserve"> SEQ Ilustración \* ARABIC </w:instrText>
      </w:r>
      <w:r>
        <w:fldChar w:fldCharType="separate"/>
      </w:r>
      <w:r w:rsidR="00675108">
        <w:rPr>
          <w:noProof/>
        </w:rPr>
        <w:t>8</w:t>
      </w:r>
      <w:r>
        <w:fldChar w:fldCharType="end"/>
      </w:r>
      <w:r w:rsidRPr="006B0724">
        <w:t xml:space="preserve"> - Gráfico del trabajo realizado en el </w:t>
      </w:r>
      <w:r>
        <w:t>octavo</w:t>
      </w:r>
      <w:r w:rsidRPr="006B0724">
        <w:t xml:space="preserve"> Sprint.</w:t>
      </w:r>
      <w:bookmarkEnd w:id="32"/>
    </w:p>
    <w:p w14:paraId="5FEECEE8" w14:textId="04B5BBE4" w:rsidR="00D9248A" w:rsidRDefault="00A02E44" w:rsidP="00D9248A">
      <w:pPr>
        <w:pStyle w:val="UBUCuerpoTrabajo"/>
      </w:pPr>
      <w:r>
        <w:t xml:space="preserve">Como se puede comprobar se han continuado las tareas de desarrollo y mejora del código ya existente, dejando así parte de la parte del recocido simulado introducida en la aplicación. Hemos añadido la semilla para poder replicar resultados. </w:t>
      </w:r>
    </w:p>
    <w:p w14:paraId="2E3364FB" w14:textId="28AD832C" w:rsidR="00A02E44"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02B0144A" w14:textId="77777777" w:rsidTr="000E27C9">
        <w:trPr>
          <w:cantSplit/>
          <w:trHeight w:val="1911"/>
          <w:jc w:val="center"/>
        </w:trPr>
        <w:tc>
          <w:tcPr>
            <w:tcW w:w="869" w:type="dxa"/>
            <w:vAlign w:val="center"/>
          </w:tcPr>
          <w:p w14:paraId="547CF281" w14:textId="77777777" w:rsidR="00FE1E28" w:rsidRPr="00A02E44" w:rsidRDefault="00FE1E28" w:rsidP="000E27C9">
            <w:pPr>
              <w:spacing w:line="360" w:lineRule="auto"/>
              <w:ind w:firstLine="0"/>
              <w:rPr>
                <w:rFonts w:cs="Liberation Serif"/>
                <w:b/>
                <w:bCs/>
              </w:rPr>
            </w:pPr>
            <w:bookmarkStart w:id="33" w:name="_Hlk76410466"/>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587024B1"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613C6E5E"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666304B5"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7FB8778E"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62CF80B0"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4D88D4C0"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1556AA69"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38D43DC2"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41521D7C"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0641E801"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296E2C8E"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1D59A434" w14:textId="77777777" w:rsidTr="000E27C9">
        <w:trPr>
          <w:trHeight w:val="321"/>
          <w:jc w:val="center"/>
        </w:trPr>
        <w:tc>
          <w:tcPr>
            <w:tcW w:w="869" w:type="dxa"/>
            <w:shd w:val="clear" w:color="auto" w:fill="F2F2F2"/>
            <w:vAlign w:val="center"/>
          </w:tcPr>
          <w:p w14:paraId="3807000C" w14:textId="70EFBB4D" w:rsidR="00FE1E28" w:rsidRPr="00A02E44" w:rsidRDefault="00FE1E28" w:rsidP="00FE1E28">
            <w:pPr>
              <w:pStyle w:val="UBUCuerpoTrabajo"/>
              <w:ind w:firstLine="0"/>
              <w:rPr>
                <w:b/>
                <w:bCs/>
              </w:rPr>
            </w:pPr>
            <w:r w:rsidRPr="000A522B">
              <w:rPr>
                <w:rFonts w:cs="Liberation Serif"/>
                <w:b/>
                <w:bCs/>
              </w:rPr>
              <w:t>#66</w:t>
            </w:r>
          </w:p>
        </w:tc>
        <w:tc>
          <w:tcPr>
            <w:tcW w:w="2728" w:type="dxa"/>
            <w:shd w:val="clear" w:color="auto" w:fill="F2F2F2"/>
            <w:vAlign w:val="center"/>
          </w:tcPr>
          <w:p w14:paraId="7F99A9CB" w14:textId="4535AB82" w:rsidR="00FE1E28" w:rsidRPr="00AF4F24" w:rsidRDefault="00FE1E28" w:rsidP="00FE1E28">
            <w:pPr>
              <w:pStyle w:val="UBUCuerpoTrabajo"/>
              <w:ind w:firstLine="0"/>
              <w:jc w:val="left"/>
            </w:pPr>
            <w:r w:rsidRPr="000A522B">
              <w:rPr>
                <w:rFonts w:cs="Liberation Serif"/>
              </w:rPr>
              <w:t>Corregir la selección del nuevo vecino.</w:t>
            </w:r>
          </w:p>
        </w:tc>
        <w:tc>
          <w:tcPr>
            <w:tcW w:w="593" w:type="dxa"/>
            <w:shd w:val="clear" w:color="auto" w:fill="F2F2F2"/>
            <w:vAlign w:val="center"/>
          </w:tcPr>
          <w:p w14:paraId="4513D4FF" w14:textId="77777777" w:rsidR="00FE1E28" w:rsidRPr="00AF4F24" w:rsidRDefault="00FE1E28" w:rsidP="00FE1E28">
            <w:pPr>
              <w:pStyle w:val="UBUCuerpoTrabajo"/>
            </w:pPr>
          </w:p>
        </w:tc>
        <w:tc>
          <w:tcPr>
            <w:tcW w:w="593" w:type="dxa"/>
            <w:shd w:val="clear" w:color="auto" w:fill="F2F2F2"/>
            <w:vAlign w:val="center"/>
          </w:tcPr>
          <w:p w14:paraId="24DF050B" w14:textId="77777777" w:rsidR="00FE1E28" w:rsidRPr="00AF4F24" w:rsidRDefault="00FE1E28" w:rsidP="00FE1E28">
            <w:pPr>
              <w:pStyle w:val="UBUCuerpoTrabajo"/>
            </w:pPr>
          </w:p>
        </w:tc>
        <w:tc>
          <w:tcPr>
            <w:tcW w:w="593" w:type="dxa"/>
            <w:shd w:val="clear" w:color="auto" w:fill="F2F2F2"/>
            <w:vAlign w:val="center"/>
          </w:tcPr>
          <w:p w14:paraId="1AD138A3" w14:textId="77777777" w:rsidR="00FE1E28" w:rsidRPr="00AF4F24" w:rsidRDefault="00FE1E28" w:rsidP="00FE1E28">
            <w:pPr>
              <w:pStyle w:val="UBUCuerpoTrabajo"/>
            </w:pPr>
          </w:p>
        </w:tc>
        <w:tc>
          <w:tcPr>
            <w:tcW w:w="593" w:type="dxa"/>
            <w:shd w:val="clear" w:color="auto" w:fill="71D149"/>
            <w:vAlign w:val="center"/>
          </w:tcPr>
          <w:p w14:paraId="67767D2F" w14:textId="77777777" w:rsidR="00FE1E28" w:rsidRPr="00AF4F24" w:rsidRDefault="00FE1E28" w:rsidP="00FE1E28">
            <w:pPr>
              <w:pStyle w:val="UBUCuerpoTrabajo"/>
            </w:pPr>
          </w:p>
        </w:tc>
        <w:tc>
          <w:tcPr>
            <w:tcW w:w="593" w:type="dxa"/>
            <w:shd w:val="clear" w:color="auto" w:fill="F2F2F2"/>
            <w:vAlign w:val="center"/>
          </w:tcPr>
          <w:p w14:paraId="47AD6837" w14:textId="77777777" w:rsidR="00FE1E28" w:rsidRPr="00AF4F24" w:rsidRDefault="00FE1E28" w:rsidP="00FE1E28">
            <w:pPr>
              <w:pStyle w:val="UBUCuerpoTrabajo"/>
            </w:pPr>
          </w:p>
        </w:tc>
        <w:tc>
          <w:tcPr>
            <w:tcW w:w="593" w:type="dxa"/>
            <w:shd w:val="clear" w:color="auto" w:fill="F2F2F2"/>
            <w:vAlign w:val="center"/>
          </w:tcPr>
          <w:p w14:paraId="6283CE49" w14:textId="77777777" w:rsidR="00FE1E28" w:rsidRPr="00AF4F24" w:rsidRDefault="00FE1E28" w:rsidP="00FE1E28">
            <w:pPr>
              <w:pStyle w:val="UBUCuerpoTrabajo"/>
            </w:pPr>
          </w:p>
        </w:tc>
        <w:tc>
          <w:tcPr>
            <w:tcW w:w="593" w:type="dxa"/>
            <w:shd w:val="clear" w:color="auto" w:fill="F2F2F2"/>
            <w:vAlign w:val="center"/>
          </w:tcPr>
          <w:p w14:paraId="758DAB38" w14:textId="77777777" w:rsidR="00FE1E28" w:rsidRPr="00AF4F24" w:rsidRDefault="00FE1E28" w:rsidP="00FE1E28">
            <w:pPr>
              <w:pStyle w:val="UBUCuerpoTrabajo"/>
            </w:pPr>
          </w:p>
        </w:tc>
        <w:tc>
          <w:tcPr>
            <w:tcW w:w="593" w:type="dxa"/>
            <w:shd w:val="clear" w:color="auto" w:fill="F2F2F2"/>
            <w:vAlign w:val="center"/>
          </w:tcPr>
          <w:p w14:paraId="56EE8857" w14:textId="77777777" w:rsidR="00FE1E28" w:rsidRPr="00AF4F24" w:rsidRDefault="00FE1E28" w:rsidP="00FE1E28">
            <w:pPr>
              <w:pStyle w:val="UBUCuerpoTrabajo"/>
            </w:pPr>
          </w:p>
        </w:tc>
        <w:tc>
          <w:tcPr>
            <w:tcW w:w="600" w:type="dxa"/>
            <w:shd w:val="clear" w:color="auto" w:fill="F2F2F2"/>
            <w:vAlign w:val="center"/>
          </w:tcPr>
          <w:p w14:paraId="17F15B55" w14:textId="77777777" w:rsidR="00FE1E28" w:rsidRPr="00AF4F24" w:rsidRDefault="00FE1E28" w:rsidP="00FE1E28">
            <w:pPr>
              <w:pStyle w:val="UBUCuerpoTrabajo"/>
            </w:pPr>
          </w:p>
        </w:tc>
        <w:tc>
          <w:tcPr>
            <w:tcW w:w="600" w:type="dxa"/>
            <w:shd w:val="clear" w:color="auto" w:fill="F2F2F2"/>
            <w:vAlign w:val="center"/>
          </w:tcPr>
          <w:p w14:paraId="21498AAC" w14:textId="77777777" w:rsidR="00FE1E28" w:rsidRPr="00AF4F24" w:rsidRDefault="00FE1E28" w:rsidP="00FE1E28">
            <w:pPr>
              <w:pStyle w:val="UBUCuerpoTrabajo"/>
            </w:pPr>
          </w:p>
        </w:tc>
      </w:tr>
      <w:tr w:rsidR="00FE1E28" w:rsidRPr="00AF4F24" w14:paraId="00B87AB0" w14:textId="77777777" w:rsidTr="000E27C9">
        <w:trPr>
          <w:cantSplit/>
          <w:trHeight w:val="340"/>
          <w:jc w:val="center"/>
        </w:trPr>
        <w:tc>
          <w:tcPr>
            <w:tcW w:w="869" w:type="dxa"/>
            <w:vAlign w:val="center"/>
          </w:tcPr>
          <w:p w14:paraId="12FD2FD1" w14:textId="4B983B53" w:rsidR="00FE1E28" w:rsidRPr="00A02E44" w:rsidRDefault="00FE1E28" w:rsidP="00FE1E28">
            <w:pPr>
              <w:pStyle w:val="UBUCuerpoTrabajo"/>
              <w:ind w:firstLine="0"/>
              <w:rPr>
                <w:b/>
                <w:bCs/>
              </w:rPr>
            </w:pPr>
            <w:r w:rsidRPr="000A522B">
              <w:rPr>
                <w:rFonts w:cs="Liberation Serif"/>
                <w:b/>
                <w:bCs/>
              </w:rPr>
              <w:t>#67</w:t>
            </w:r>
          </w:p>
        </w:tc>
        <w:tc>
          <w:tcPr>
            <w:tcW w:w="2728" w:type="dxa"/>
            <w:vAlign w:val="center"/>
          </w:tcPr>
          <w:p w14:paraId="16201F00" w14:textId="782B0FFC" w:rsidR="00FE1E28" w:rsidRPr="00AF4F24" w:rsidRDefault="00FE1E28" w:rsidP="00FE1E28">
            <w:pPr>
              <w:pStyle w:val="UBUCuerpoTrabajo"/>
              <w:ind w:firstLine="0"/>
              <w:jc w:val="left"/>
            </w:pPr>
            <w:r w:rsidRPr="000A522B">
              <w:rPr>
                <w:rFonts w:cs="Liberation Serif"/>
              </w:rPr>
              <w:t>Documentar Sprint 7.</w:t>
            </w:r>
          </w:p>
        </w:tc>
        <w:tc>
          <w:tcPr>
            <w:tcW w:w="593" w:type="dxa"/>
            <w:vAlign w:val="center"/>
          </w:tcPr>
          <w:p w14:paraId="6951EDB5" w14:textId="77777777" w:rsidR="00FE1E28" w:rsidRPr="00AF4F24" w:rsidRDefault="00FE1E28" w:rsidP="00FE1E28">
            <w:pPr>
              <w:pStyle w:val="UBUCuerpoTrabajo"/>
            </w:pPr>
          </w:p>
        </w:tc>
        <w:tc>
          <w:tcPr>
            <w:tcW w:w="593" w:type="dxa"/>
            <w:vAlign w:val="center"/>
          </w:tcPr>
          <w:p w14:paraId="07192721" w14:textId="77777777" w:rsidR="00FE1E28" w:rsidRPr="00AF4F24" w:rsidRDefault="00FE1E28" w:rsidP="00FE1E28">
            <w:pPr>
              <w:pStyle w:val="UBUCuerpoTrabajo"/>
            </w:pPr>
          </w:p>
        </w:tc>
        <w:tc>
          <w:tcPr>
            <w:tcW w:w="593" w:type="dxa"/>
            <w:vAlign w:val="center"/>
          </w:tcPr>
          <w:p w14:paraId="6AFEBF74" w14:textId="77777777" w:rsidR="00FE1E28" w:rsidRPr="00AF4F24" w:rsidRDefault="00FE1E28" w:rsidP="00FE1E28">
            <w:pPr>
              <w:pStyle w:val="UBUCuerpoTrabajo"/>
            </w:pPr>
          </w:p>
        </w:tc>
        <w:tc>
          <w:tcPr>
            <w:tcW w:w="593" w:type="dxa"/>
            <w:vAlign w:val="center"/>
          </w:tcPr>
          <w:p w14:paraId="4A03B442" w14:textId="77777777" w:rsidR="00FE1E28" w:rsidRPr="00AF4F24" w:rsidRDefault="00FE1E28" w:rsidP="00FE1E28">
            <w:pPr>
              <w:pStyle w:val="UBUCuerpoTrabajo"/>
            </w:pPr>
          </w:p>
        </w:tc>
        <w:tc>
          <w:tcPr>
            <w:tcW w:w="593" w:type="dxa"/>
            <w:shd w:val="clear" w:color="auto" w:fill="0075CA"/>
            <w:vAlign w:val="center"/>
          </w:tcPr>
          <w:p w14:paraId="0B273035" w14:textId="77777777" w:rsidR="00FE1E28" w:rsidRPr="00AF4F24" w:rsidRDefault="00FE1E28" w:rsidP="00FE1E28">
            <w:pPr>
              <w:pStyle w:val="UBUCuerpoTrabajo"/>
            </w:pPr>
          </w:p>
        </w:tc>
        <w:tc>
          <w:tcPr>
            <w:tcW w:w="593" w:type="dxa"/>
            <w:vAlign w:val="center"/>
          </w:tcPr>
          <w:p w14:paraId="797107C4" w14:textId="77777777" w:rsidR="00FE1E28" w:rsidRPr="00AF4F24" w:rsidRDefault="00FE1E28" w:rsidP="00FE1E28">
            <w:pPr>
              <w:pStyle w:val="UBUCuerpoTrabajo"/>
            </w:pPr>
          </w:p>
        </w:tc>
        <w:tc>
          <w:tcPr>
            <w:tcW w:w="593" w:type="dxa"/>
            <w:vAlign w:val="center"/>
          </w:tcPr>
          <w:p w14:paraId="0043D1FC" w14:textId="77777777" w:rsidR="00FE1E28" w:rsidRPr="00AF4F24" w:rsidRDefault="00FE1E28" w:rsidP="00FE1E28">
            <w:pPr>
              <w:pStyle w:val="UBUCuerpoTrabajo"/>
            </w:pPr>
          </w:p>
        </w:tc>
        <w:tc>
          <w:tcPr>
            <w:tcW w:w="593" w:type="dxa"/>
            <w:shd w:val="clear" w:color="auto" w:fill="auto"/>
            <w:vAlign w:val="center"/>
          </w:tcPr>
          <w:p w14:paraId="44DB53B0" w14:textId="77777777" w:rsidR="00FE1E28" w:rsidRPr="00AF4F24" w:rsidRDefault="00FE1E28" w:rsidP="00FE1E28">
            <w:pPr>
              <w:pStyle w:val="UBUCuerpoTrabajo"/>
            </w:pPr>
          </w:p>
        </w:tc>
        <w:tc>
          <w:tcPr>
            <w:tcW w:w="600" w:type="dxa"/>
            <w:vAlign w:val="center"/>
          </w:tcPr>
          <w:p w14:paraId="2D26680C" w14:textId="77777777" w:rsidR="00FE1E28" w:rsidRPr="00AF4F24" w:rsidRDefault="00FE1E28" w:rsidP="00FE1E28">
            <w:pPr>
              <w:pStyle w:val="UBUCuerpoTrabajo"/>
            </w:pPr>
          </w:p>
        </w:tc>
        <w:tc>
          <w:tcPr>
            <w:tcW w:w="600" w:type="dxa"/>
            <w:vAlign w:val="center"/>
          </w:tcPr>
          <w:p w14:paraId="357265CF" w14:textId="77777777" w:rsidR="00FE1E28" w:rsidRPr="00AF4F24" w:rsidRDefault="00FE1E28" w:rsidP="00FE1E28">
            <w:pPr>
              <w:pStyle w:val="UBUCuerpoTrabajo"/>
            </w:pPr>
          </w:p>
        </w:tc>
      </w:tr>
      <w:tr w:rsidR="00FE1E28" w:rsidRPr="00AF4F24" w14:paraId="481E777F" w14:textId="77777777" w:rsidTr="000E27C9">
        <w:trPr>
          <w:cantSplit/>
          <w:trHeight w:val="340"/>
          <w:jc w:val="center"/>
        </w:trPr>
        <w:tc>
          <w:tcPr>
            <w:tcW w:w="869" w:type="dxa"/>
            <w:shd w:val="clear" w:color="auto" w:fill="F2F2F2"/>
            <w:vAlign w:val="center"/>
          </w:tcPr>
          <w:p w14:paraId="4047662A" w14:textId="58CD6853" w:rsidR="00FE1E28" w:rsidRPr="00A02E44" w:rsidRDefault="00FE1E28" w:rsidP="00FE1E28">
            <w:pPr>
              <w:pStyle w:val="UBUCuerpoTrabajo"/>
              <w:ind w:firstLine="0"/>
              <w:rPr>
                <w:b/>
                <w:bCs/>
              </w:rPr>
            </w:pPr>
            <w:r w:rsidRPr="000A522B">
              <w:rPr>
                <w:rFonts w:cs="Liberation Serif"/>
                <w:b/>
                <w:bCs/>
              </w:rPr>
              <w:t>#68</w:t>
            </w:r>
          </w:p>
        </w:tc>
        <w:tc>
          <w:tcPr>
            <w:tcW w:w="2728" w:type="dxa"/>
            <w:shd w:val="clear" w:color="auto" w:fill="F2F2F2"/>
            <w:vAlign w:val="center"/>
          </w:tcPr>
          <w:p w14:paraId="0E2723E4" w14:textId="2ADCB3BB" w:rsidR="00FE1E28" w:rsidRPr="00AF4F24" w:rsidRDefault="00FE1E28" w:rsidP="00FE1E28">
            <w:pPr>
              <w:pStyle w:val="UBUCuerpoTrabajo"/>
              <w:ind w:firstLine="0"/>
              <w:jc w:val="left"/>
            </w:pPr>
            <w:r w:rsidRPr="000A522B">
              <w:rPr>
                <w:rFonts w:cs="Liberation Serif"/>
              </w:rPr>
              <w:t>Añadir la semilla.</w:t>
            </w:r>
          </w:p>
        </w:tc>
        <w:tc>
          <w:tcPr>
            <w:tcW w:w="593" w:type="dxa"/>
            <w:shd w:val="clear" w:color="auto" w:fill="F2F2F2"/>
            <w:vAlign w:val="center"/>
          </w:tcPr>
          <w:p w14:paraId="0E989D79" w14:textId="77777777" w:rsidR="00FE1E28" w:rsidRPr="00AF4F24" w:rsidRDefault="00FE1E28" w:rsidP="00FE1E28">
            <w:pPr>
              <w:pStyle w:val="UBUCuerpoTrabajo"/>
            </w:pPr>
          </w:p>
        </w:tc>
        <w:tc>
          <w:tcPr>
            <w:tcW w:w="593" w:type="dxa"/>
            <w:shd w:val="clear" w:color="auto" w:fill="F2F2F2"/>
            <w:vAlign w:val="center"/>
          </w:tcPr>
          <w:p w14:paraId="0FDDF4EA" w14:textId="77777777" w:rsidR="00FE1E28" w:rsidRPr="00AF4F24" w:rsidRDefault="00FE1E28" w:rsidP="00FE1E28">
            <w:pPr>
              <w:pStyle w:val="UBUCuerpoTrabajo"/>
            </w:pPr>
          </w:p>
        </w:tc>
        <w:tc>
          <w:tcPr>
            <w:tcW w:w="593" w:type="dxa"/>
            <w:shd w:val="clear" w:color="auto" w:fill="F2F2F2"/>
            <w:vAlign w:val="center"/>
          </w:tcPr>
          <w:p w14:paraId="51097333" w14:textId="77777777" w:rsidR="00FE1E28" w:rsidRPr="00AF4F24" w:rsidRDefault="00FE1E28" w:rsidP="00FE1E28">
            <w:pPr>
              <w:pStyle w:val="UBUCuerpoTrabajo"/>
            </w:pPr>
          </w:p>
        </w:tc>
        <w:tc>
          <w:tcPr>
            <w:tcW w:w="593" w:type="dxa"/>
            <w:shd w:val="clear" w:color="auto" w:fill="71D149"/>
            <w:vAlign w:val="center"/>
          </w:tcPr>
          <w:p w14:paraId="72953C39" w14:textId="77777777" w:rsidR="00FE1E28" w:rsidRPr="00AF4F24" w:rsidRDefault="00FE1E28" w:rsidP="00FE1E28">
            <w:pPr>
              <w:pStyle w:val="UBUCuerpoTrabajo"/>
            </w:pPr>
          </w:p>
        </w:tc>
        <w:tc>
          <w:tcPr>
            <w:tcW w:w="593" w:type="dxa"/>
            <w:shd w:val="clear" w:color="auto" w:fill="F2F2F2"/>
            <w:vAlign w:val="center"/>
          </w:tcPr>
          <w:p w14:paraId="62344899" w14:textId="77777777" w:rsidR="00FE1E28" w:rsidRPr="00AF4F24" w:rsidRDefault="00FE1E28" w:rsidP="00FE1E28">
            <w:pPr>
              <w:pStyle w:val="UBUCuerpoTrabajo"/>
            </w:pPr>
          </w:p>
        </w:tc>
        <w:tc>
          <w:tcPr>
            <w:tcW w:w="593" w:type="dxa"/>
            <w:shd w:val="clear" w:color="auto" w:fill="F2F2F2"/>
            <w:vAlign w:val="center"/>
          </w:tcPr>
          <w:p w14:paraId="0AD1F305" w14:textId="77777777" w:rsidR="00FE1E28" w:rsidRPr="00AF4F24" w:rsidRDefault="00FE1E28" w:rsidP="00FE1E28">
            <w:pPr>
              <w:pStyle w:val="UBUCuerpoTrabajo"/>
            </w:pPr>
          </w:p>
        </w:tc>
        <w:tc>
          <w:tcPr>
            <w:tcW w:w="593" w:type="dxa"/>
            <w:shd w:val="clear" w:color="auto" w:fill="F2F2F2"/>
            <w:vAlign w:val="center"/>
          </w:tcPr>
          <w:p w14:paraId="3364CDB3" w14:textId="77777777" w:rsidR="00FE1E28" w:rsidRPr="00AF4F24" w:rsidRDefault="00FE1E28" w:rsidP="00FE1E28">
            <w:pPr>
              <w:pStyle w:val="UBUCuerpoTrabajo"/>
            </w:pPr>
          </w:p>
        </w:tc>
        <w:tc>
          <w:tcPr>
            <w:tcW w:w="593" w:type="dxa"/>
            <w:shd w:val="clear" w:color="auto" w:fill="F2F2F2"/>
            <w:vAlign w:val="center"/>
          </w:tcPr>
          <w:p w14:paraId="3D341F6C" w14:textId="77777777" w:rsidR="00FE1E28" w:rsidRPr="00AF4F24" w:rsidRDefault="00FE1E28" w:rsidP="00FE1E28">
            <w:pPr>
              <w:pStyle w:val="UBUCuerpoTrabajo"/>
            </w:pPr>
          </w:p>
        </w:tc>
        <w:tc>
          <w:tcPr>
            <w:tcW w:w="600" w:type="dxa"/>
            <w:shd w:val="clear" w:color="auto" w:fill="F2F2F2"/>
            <w:vAlign w:val="center"/>
          </w:tcPr>
          <w:p w14:paraId="13A65272" w14:textId="77777777" w:rsidR="00FE1E28" w:rsidRPr="00AF4F24" w:rsidRDefault="00FE1E28" w:rsidP="00FE1E28">
            <w:pPr>
              <w:pStyle w:val="UBUCuerpoTrabajo"/>
            </w:pPr>
          </w:p>
        </w:tc>
        <w:tc>
          <w:tcPr>
            <w:tcW w:w="600" w:type="dxa"/>
            <w:shd w:val="clear" w:color="auto" w:fill="F2F2F2"/>
            <w:vAlign w:val="center"/>
          </w:tcPr>
          <w:p w14:paraId="6EB59B94" w14:textId="77777777" w:rsidR="00FE1E28" w:rsidRPr="00AF4F24" w:rsidRDefault="00FE1E28" w:rsidP="00FE1E28">
            <w:pPr>
              <w:pStyle w:val="UBUCuerpoTrabajo"/>
            </w:pPr>
          </w:p>
        </w:tc>
      </w:tr>
      <w:tr w:rsidR="00FE1E28" w:rsidRPr="00AF4F24" w14:paraId="56E7D4B3" w14:textId="77777777" w:rsidTr="000E27C9">
        <w:trPr>
          <w:trHeight w:val="321"/>
          <w:jc w:val="center"/>
        </w:trPr>
        <w:tc>
          <w:tcPr>
            <w:tcW w:w="869" w:type="dxa"/>
            <w:vAlign w:val="center"/>
          </w:tcPr>
          <w:p w14:paraId="53DB315B" w14:textId="2E566E0F" w:rsidR="00FE1E28" w:rsidRPr="00A02E44" w:rsidRDefault="00FE1E28" w:rsidP="00FE1E28">
            <w:pPr>
              <w:pStyle w:val="UBUCuerpoTrabajo"/>
              <w:ind w:firstLine="0"/>
              <w:rPr>
                <w:b/>
                <w:bCs/>
              </w:rPr>
            </w:pPr>
            <w:r w:rsidRPr="000A522B">
              <w:rPr>
                <w:rFonts w:cs="Liberation Serif"/>
                <w:b/>
                <w:bCs/>
              </w:rPr>
              <w:t>#69</w:t>
            </w:r>
          </w:p>
        </w:tc>
        <w:tc>
          <w:tcPr>
            <w:tcW w:w="2728" w:type="dxa"/>
            <w:vAlign w:val="center"/>
          </w:tcPr>
          <w:p w14:paraId="1B015151" w14:textId="708A597C" w:rsidR="00FE1E28" w:rsidRPr="00AF4F24" w:rsidRDefault="00FE1E28" w:rsidP="00FE1E28">
            <w:pPr>
              <w:pStyle w:val="UBUCuerpoTrabajo"/>
              <w:ind w:firstLine="0"/>
              <w:jc w:val="left"/>
            </w:pPr>
            <w:r w:rsidRPr="000A522B">
              <w:rPr>
                <w:rFonts w:cs="Liberation Serif"/>
              </w:rPr>
              <w:t xml:space="preserve">Modificar el prototipo de </w:t>
            </w:r>
            <w:r w:rsidRPr="000A522B">
              <w:rPr>
                <w:rFonts w:cs="Liberation Serif"/>
                <w:i/>
                <w:iCs/>
              </w:rPr>
              <w:t>pencil</w:t>
            </w:r>
            <w:r w:rsidRPr="000A522B">
              <w:rPr>
                <w:rFonts w:cs="Liberation Serif"/>
              </w:rPr>
              <w:t>.</w:t>
            </w:r>
          </w:p>
        </w:tc>
        <w:tc>
          <w:tcPr>
            <w:tcW w:w="593" w:type="dxa"/>
            <w:vAlign w:val="center"/>
          </w:tcPr>
          <w:p w14:paraId="1C99616D" w14:textId="77777777" w:rsidR="00FE1E28" w:rsidRPr="00AF4F24" w:rsidRDefault="00FE1E28" w:rsidP="00FE1E28">
            <w:pPr>
              <w:pStyle w:val="UBUCuerpoTrabajo"/>
            </w:pPr>
          </w:p>
        </w:tc>
        <w:tc>
          <w:tcPr>
            <w:tcW w:w="593" w:type="dxa"/>
            <w:vAlign w:val="center"/>
          </w:tcPr>
          <w:p w14:paraId="433B53A3" w14:textId="77777777" w:rsidR="00FE1E28" w:rsidRPr="00AF4F24" w:rsidRDefault="00FE1E28" w:rsidP="00FE1E28">
            <w:pPr>
              <w:pStyle w:val="UBUCuerpoTrabajo"/>
            </w:pPr>
          </w:p>
        </w:tc>
        <w:tc>
          <w:tcPr>
            <w:tcW w:w="593" w:type="dxa"/>
            <w:vAlign w:val="center"/>
          </w:tcPr>
          <w:p w14:paraId="5604612A" w14:textId="77777777" w:rsidR="00FE1E28" w:rsidRPr="00AF4F24" w:rsidRDefault="00FE1E28" w:rsidP="00FE1E28">
            <w:pPr>
              <w:pStyle w:val="UBUCuerpoTrabajo"/>
            </w:pPr>
          </w:p>
        </w:tc>
        <w:tc>
          <w:tcPr>
            <w:tcW w:w="593" w:type="dxa"/>
            <w:vAlign w:val="center"/>
          </w:tcPr>
          <w:p w14:paraId="01107702" w14:textId="77777777" w:rsidR="00FE1E28" w:rsidRPr="00AF4F24" w:rsidRDefault="00FE1E28" w:rsidP="00FE1E28">
            <w:pPr>
              <w:pStyle w:val="UBUCuerpoTrabajo"/>
            </w:pPr>
          </w:p>
        </w:tc>
        <w:tc>
          <w:tcPr>
            <w:tcW w:w="593" w:type="dxa"/>
            <w:shd w:val="clear" w:color="auto" w:fill="0075CA"/>
            <w:vAlign w:val="center"/>
          </w:tcPr>
          <w:p w14:paraId="6FB226AB" w14:textId="77777777" w:rsidR="00FE1E28" w:rsidRPr="00AF4F24" w:rsidRDefault="00FE1E28" w:rsidP="00FE1E28">
            <w:pPr>
              <w:pStyle w:val="UBUCuerpoTrabajo"/>
            </w:pPr>
          </w:p>
        </w:tc>
        <w:tc>
          <w:tcPr>
            <w:tcW w:w="593" w:type="dxa"/>
            <w:vAlign w:val="center"/>
          </w:tcPr>
          <w:p w14:paraId="20826F00" w14:textId="77777777" w:rsidR="00FE1E28" w:rsidRPr="00AF4F24" w:rsidRDefault="00FE1E28" w:rsidP="00FE1E28">
            <w:pPr>
              <w:pStyle w:val="UBUCuerpoTrabajo"/>
            </w:pPr>
          </w:p>
        </w:tc>
        <w:tc>
          <w:tcPr>
            <w:tcW w:w="593" w:type="dxa"/>
            <w:vAlign w:val="center"/>
          </w:tcPr>
          <w:p w14:paraId="46E92233" w14:textId="77777777" w:rsidR="00FE1E28" w:rsidRPr="00AF4F24" w:rsidRDefault="00FE1E28" w:rsidP="00FE1E28">
            <w:pPr>
              <w:pStyle w:val="UBUCuerpoTrabajo"/>
            </w:pPr>
          </w:p>
        </w:tc>
        <w:tc>
          <w:tcPr>
            <w:tcW w:w="593" w:type="dxa"/>
            <w:shd w:val="clear" w:color="auto" w:fill="auto"/>
            <w:vAlign w:val="center"/>
          </w:tcPr>
          <w:p w14:paraId="78D1D823" w14:textId="77777777" w:rsidR="00FE1E28" w:rsidRPr="00AF4F24" w:rsidRDefault="00FE1E28" w:rsidP="00FE1E28">
            <w:pPr>
              <w:pStyle w:val="UBUCuerpoTrabajo"/>
            </w:pPr>
          </w:p>
        </w:tc>
        <w:tc>
          <w:tcPr>
            <w:tcW w:w="600" w:type="dxa"/>
            <w:vAlign w:val="center"/>
          </w:tcPr>
          <w:p w14:paraId="255DC036" w14:textId="77777777" w:rsidR="00FE1E28" w:rsidRPr="00AF4F24" w:rsidRDefault="00FE1E28" w:rsidP="00FE1E28">
            <w:pPr>
              <w:pStyle w:val="UBUCuerpoTrabajo"/>
            </w:pPr>
          </w:p>
        </w:tc>
        <w:tc>
          <w:tcPr>
            <w:tcW w:w="600" w:type="dxa"/>
            <w:vAlign w:val="center"/>
          </w:tcPr>
          <w:p w14:paraId="18A39716" w14:textId="77777777" w:rsidR="00FE1E28" w:rsidRPr="00AF4F24" w:rsidRDefault="00FE1E28" w:rsidP="00FE1E28">
            <w:pPr>
              <w:pStyle w:val="UBUCuerpoTrabajo"/>
            </w:pPr>
          </w:p>
        </w:tc>
      </w:tr>
      <w:tr w:rsidR="00FE1E28" w:rsidRPr="00AF4F24" w14:paraId="1A5817C9" w14:textId="77777777" w:rsidTr="000E27C9">
        <w:trPr>
          <w:trHeight w:val="321"/>
          <w:jc w:val="center"/>
        </w:trPr>
        <w:tc>
          <w:tcPr>
            <w:tcW w:w="869" w:type="dxa"/>
            <w:shd w:val="clear" w:color="auto" w:fill="F2F2F2"/>
            <w:vAlign w:val="center"/>
          </w:tcPr>
          <w:p w14:paraId="16D7A93A" w14:textId="08CF5B5E" w:rsidR="00FE1E28" w:rsidRPr="00AF4F24" w:rsidRDefault="00FE1E28" w:rsidP="00FE1E28">
            <w:pPr>
              <w:pStyle w:val="UBUCuerpoTrabajo"/>
              <w:ind w:firstLine="0"/>
              <w:rPr>
                <w:rFonts w:cs="Liberation Serif"/>
                <w:b/>
                <w:bCs/>
              </w:rPr>
            </w:pPr>
            <w:r w:rsidRPr="000A522B">
              <w:rPr>
                <w:rFonts w:cs="Liberation Serif"/>
                <w:b/>
                <w:bCs/>
              </w:rPr>
              <w:t>#70</w:t>
            </w:r>
          </w:p>
        </w:tc>
        <w:tc>
          <w:tcPr>
            <w:tcW w:w="2728" w:type="dxa"/>
            <w:shd w:val="clear" w:color="auto" w:fill="F2F2F2"/>
            <w:vAlign w:val="center"/>
          </w:tcPr>
          <w:p w14:paraId="6A83D382" w14:textId="55B00CE8" w:rsidR="00FE1E28" w:rsidRPr="00AF4F24" w:rsidRDefault="00FE1E28" w:rsidP="00FE1E28">
            <w:pPr>
              <w:pStyle w:val="UBUCuerpoTrabajo"/>
              <w:ind w:firstLine="0"/>
              <w:jc w:val="left"/>
              <w:rPr>
                <w:rFonts w:cs="Liberation Serif"/>
              </w:rPr>
            </w:pPr>
            <w:r w:rsidRPr="000A522B">
              <w:rPr>
                <w:rFonts w:cs="Liberation Serif"/>
              </w:rPr>
              <w:t>Crear el apartado de “descarga de archivo”.</w:t>
            </w:r>
          </w:p>
        </w:tc>
        <w:tc>
          <w:tcPr>
            <w:tcW w:w="593" w:type="dxa"/>
            <w:shd w:val="clear" w:color="auto" w:fill="F2F2F2"/>
            <w:vAlign w:val="center"/>
          </w:tcPr>
          <w:p w14:paraId="5E562054" w14:textId="77777777" w:rsidR="00FE1E28" w:rsidRPr="00AF4F24" w:rsidRDefault="00FE1E28" w:rsidP="00FE1E28">
            <w:pPr>
              <w:pStyle w:val="UBUCuerpoTrabajo"/>
            </w:pPr>
          </w:p>
        </w:tc>
        <w:tc>
          <w:tcPr>
            <w:tcW w:w="593" w:type="dxa"/>
            <w:shd w:val="clear" w:color="auto" w:fill="F2F2F2"/>
            <w:vAlign w:val="center"/>
          </w:tcPr>
          <w:p w14:paraId="29232B41" w14:textId="77777777" w:rsidR="00FE1E28" w:rsidRPr="00AF4F24" w:rsidRDefault="00FE1E28" w:rsidP="00FE1E28">
            <w:pPr>
              <w:pStyle w:val="UBUCuerpoTrabajo"/>
            </w:pPr>
          </w:p>
        </w:tc>
        <w:tc>
          <w:tcPr>
            <w:tcW w:w="593" w:type="dxa"/>
            <w:shd w:val="clear" w:color="auto" w:fill="F2F2F2"/>
            <w:vAlign w:val="center"/>
          </w:tcPr>
          <w:p w14:paraId="453F364D" w14:textId="77777777" w:rsidR="00FE1E28" w:rsidRPr="00AF4F24" w:rsidRDefault="00FE1E28" w:rsidP="00FE1E28">
            <w:pPr>
              <w:pStyle w:val="UBUCuerpoTrabajo"/>
            </w:pPr>
          </w:p>
        </w:tc>
        <w:tc>
          <w:tcPr>
            <w:tcW w:w="593" w:type="dxa"/>
            <w:shd w:val="clear" w:color="auto" w:fill="71D149"/>
            <w:vAlign w:val="center"/>
          </w:tcPr>
          <w:p w14:paraId="25131213" w14:textId="77777777" w:rsidR="00FE1E28" w:rsidRPr="00AF4F24" w:rsidRDefault="00FE1E28" w:rsidP="00FE1E28">
            <w:pPr>
              <w:pStyle w:val="UBUCuerpoTrabajo"/>
            </w:pPr>
          </w:p>
        </w:tc>
        <w:tc>
          <w:tcPr>
            <w:tcW w:w="593" w:type="dxa"/>
            <w:shd w:val="clear" w:color="auto" w:fill="F2F2F2"/>
            <w:vAlign w:val="center"/>
          </w:tcPr>
          <w:p w14:paraId="67A91E2B" w14:textId="77777777" w:rsidR="00FE1E28" w:rsidRPr="00AF4F24" w:rsidRDefault="00FE1E28" w:rsidP="00FE1E28">
            <w:pPr>
              <w:pStyle w:val="UBUCuerpoTrabajo"/>
            </w:pPr>
          </w:p>
        </w:tc>
        <w:tc>
          <w:tcPr>
            <w:tcW w:w="593" w:type="dxa"/>
            <w:shd w:val="clear" w:color="auto" w:fill="F2F2F2"/>
            <w:vAlign w:val="center"/>
          </w:tcPr>
          <w:p w14:paraId="5DF74B75" w14:textId="77777777" w:rsidR="00FE1E28" w:rsidRPr="00AF4F24" w:rsidRDefault="00FE1E28" w:rsidP="00FE1E28">
            <w:pPr>
              <w:pStyle w:val="UBUCuerpoTrabajo"/>
            </w:pPr>
          </w:p>
        </w:tc>
        <w:tc>
          <w:tcPr>
            <w:tcW w:w="593" w:type="dxa"/>
            <w:shd w:val="clear" w:color="auto" w:fill="F2F2F2"/>
            <w:vAlign w:val="center"/>
          </w:tcPr>
          <w:p w14:paraId="7316C0A9" w14:textId="77777777" w:rsidR="00FE1E28" w:rsidRPr="00AF4F24" w:rsidRDefault="00FE1E28" w:rsidP="00FE1E28">
            <w:pPr>
              <w:pStyle w:val="UBUCuerpoTrabajo"/>
            </w:pPr>
          </w:p>
        </w:tc>
        <w:tc>
          <w:tcPr>
            <w:tcW w:w="593" w:type="dxa"/>
            <w:shd w:val="clear" w:color="auto" w:fill="F2F2F2"/>
            <w:vAlign w:val="center"/>
          </w:tcPr>
          <w:p w14:paraId="4AEA0895" w14:textId="77777777" w:rsidR="00FE1E28" w:rsidRPr="00AF4F24" w:rsidRDefault="00FE1E28" w:rsidP="00FE1E28">
            <w:pPr>
              <w:pStyle w:val="UBUCuerpoTrabajo"/>
            </w:pPr>
          </w:p>
        </w:tc>
        <w:tc>
          <w:tcPr>
            <w:tcW w:w="600" w:type="dxa"/>
            <w:shd w:val="clear" w:color="auto" w:fill="F2F2F2"/>
            <w:vAlign w:val="center"/>
          </w:tcPr>
          <w:p w14:paraId="0F581945" w14:textId="77777777" w:rsidR="00FE1E28" w:rsidRPr="00AF4F24" w:rsidRDefault="00FE1E28" w:rsidP="00FE1E28">
            <w:pPr>
              <w:pStyle w:val="UBUCuerpoTrabajo"/>
            </w:pPr>
          </w:p>
        </w:tc>
        <w:tc>
          <w:tcPr>
            <w:tcW w:w="600" w:type="dxa"/>
            <w:shd w:val="clear" w:color="auto" w:fill="F2F2F2"/>
            <w:vAlign w:val="center"/>
          </w:tcPr>
          <w:p w14:paraId="41CE1713" w14:textId="77777777" w:rsidR="00FE1E28" w:rsidRPr="00AF4F24" w:rsidRDefault="00FE1E28" w:rsidP="00FE1E28">
            <w:pPr>
              <w:pStyle w:val="UBUCuerpoTrabajo"/>
            </w:pPr>
          </w:p>
        </w:tc>
      </w:tr>
      <w:tr w:rsidR="00FE1E28" w:rsidRPr="00AF4F24" w14:paraId="029279EE" w14:textId="77777777" w:rsidTr="000E27C9">
        <w:trPr>
          <w:trHeight w:val="321"/>
          <w:jc w:val="center"/>
        </w:trPr>
        <w:tc>
          <w:tcPr>
            <w:tcW w:w="869" w:type="dxa"/>
            <w:vAlign w:val="center"/>
          </w:tcPr>
          <w:p w14:paraId="4095325E" w14:textId="40C1EA9D" w:rsidR="00FE1E28" w:rsidRPr="00AF4F24" w:rsidRDefault="00FE1E28" w:rsidP="00FE1E28">
            <w:pPr>
              <w:pStyle w:val="UBUCuerpoTrabajo"/>
              <w:ind w:firstLine="0"/>
              <w:rPr>
                <w:rFonts w:cs="Liberation Serif"/>
                <w:b/>
                <w:bCs/>
              </w:rPr>
            </w:pPr>
            <w:r w:rsidRPr="000A522B">
              <w:rPr>
                <w:rFonts w:cs="Liberation Serif"/>
                <w:b/>
                <w:bCs/>
              </w:rPr>
              <w:t>#71</w:t>
            </w:r>
          </w:p>
        </w:tc>
        <w:tc>
          <w:tcPr>
            <w:tcW w:w="2728" w:type="dxa"/>
            <w:vAlign w:val="center"/>
          </w:tcPr>
          <w:p w14:paraId="36BA0A67" w14:textId="77DE4391" w:rsidR="00FE1E28" w:rsidRPr="00AF4F24" w:rsidRDefault="00FE1E28" w:rsidP="00FE1E28">
            <w:pPr>
              <w:pStyle w:val="UBUCuerpoTrabajo"/>
              <w:ind w:firstLine="0"/>
              <w:jc w:val="left"/>
              <w:rPr>
                <w:rFonts w:cs="Liberation Serif"/>
              </w:rPr>
            </w:pPr>
            <w:r w:rsidRPr="000A522B">
              <w:rPr>
                <w:rFonts w:cs="Liberation Serif"/>
              </w:rPr>
              <w:t xml:space="preserve">Mejorar la página inicial de GitHub. </w:t>
            </w:r>
          </w:p>
        </w:tc>
        <w:tc>
          <w:tcPr>
            <w:tcW w:w="593" w:type="dxa"/>
            <w:vAlign w:val="center"/>
          </w:tcPr>
          <w:p w14:paraId="1A2DEB7C" w14:textId="77777777" w:rsidR="00FE1E28" w:rsidRPr="00AF4F24" w:rsidRDefault="00FE1E28" w:rsidP="00FE1E28">
            <w:pPr>
              <w:pStyle w:val="UBUCuerpoTrabajo"/>
            </w:pPr>
          </w:p>
        </w:tc>
        <w:tc>
          <w:tcPr>
            <w:tcW w:w="593" w:type="dxa"/>
            <w:vAlign w:val="center"/>
          </w:tcPr>
          <w:p w14:paraId="6EAFB442" w14:textId="77777777" w:rsidR="00FE1E28" w:rsidRPr="00AF4F24" w:rsidRDefault="00FE1E28" w:rsidP="00FE1E28">
            <w:pPr>
              <w:pStyle w:val="UBUCuerpoTrabajo"/>
            </w:pPr>
          </w:p>
        </w:tc>
        <w:tc>
          <w:tcPr>
            <w:tcW w:w="593" w:type="dxa"/>
            <w:vAlign w:val="center"/>
          </w:tcPr>
          <w:p w14:paraId="65A33B5D" w14:textId="77777777" w:rsidR="00FE1E28" w:rsidRPr="00AF4F24" w:rsidRDefault="00FE1E28" w:rsidP="00FE1E28">
            <w:pPr>
              <w:pStyle w:val="UBUCuerpoTrabajo"/>
            </w:pPr>
          </w:p>
        </w:tc>
        <w:tc>
          <w:tcPr>
            <w:tcW w:w="593" w:type="dxa"/>
            <w:vAlign w:val="center"/>
          </w:tcPr>
          <w:p w14:paraId="4229547F" w14:textId="77777777" w:rsidR="00FE1E28" w:rsidRPr="00AF4F24" w:rsidRDefault="00FE1E28" w:rsidP="00FE1E28">
            <w:pPr>
              <w:pStyle w:val="UBUCuerpoTrabajo"/>
            </w:pPr>
          </w:p>
        </w:tc>
        <w:tc>
          <w:tcPr>
            <w:tcW w:w="593" w:type="dxa"/>
            <w:shd w:val="clear" w:color="auto" w:fill="0075CA"/>
            <w:vAlign w:val="center"/>
          </w:tcPr>
          <w:p w14:paraId="469B73B0" w14:textId="77777777" w:rsidR="00FE1E28" w:rsidRPr="00AF4F24" w:rsidRDefault="00FE1E28" w:rsidP="00FE1E28">
            <w:pPr>
              <w:pStyle w:val="UBUCuerpoTrabajo"/>
            </w:pPr>
          </w:p>
        </w:tc>
        <w:tc>
          <w:tcPr>
            <w:tcW w:w="593" w:type="dxa"/>
            <w:shd w:val="clear" w:color="auto" w:fill="A2EEEF"/>
            <w:vAlign w:val="center"/>
          </w:tcPr>
          <w:p w14:paraId="54B201D3" w14:textId="77777777" w:rsidR="00FE1E28" w:rsidRPr="00AF4F24" w:rsidRDefault="00FE1E28" w:rsidP="00FE1E28">
            <w:pPr>
              <w:pStyle w:val="UBUCuerpoTrabajo"/>
            </w:pPr>
          </w:p>
        </w:tc>
        <w:tc>
          <w:tcPr>
            <w:tcW w:w="593" w:type="dxa"/>
            <w:vAlign w:val="center"/>
          </w:tcPr>
          <w:p w14:paraId="4BFCE227" w14:textId="77777777" w:rsidR="00FE1E28" w:rsidRPr="00AF4F24" w:rsidRDefault="00FE1E28" w:rsidP="00FE1E28">
            <w:pPr>
              <w:pStyle w:val="UBUCuerpoTrabajo"/>
            </w:pPr>
          </w:p>
        </w:tc>
        <w:tc>
          <w:tcPr>
            <w:tcW w:w="593" w:type="dxa"/>
            <w:shd w:val="clear" w:color="auto" w:fill="auto"/>
            <w:vAlign w:val="center"/>
          </w:tcPr>
          <w:p w14:paraId="3F7CDE97" w14:textId="77777777" w:rsidR="00FE1E28" w:rsidRPr="00AF4F24" w:rsidRDefault="00FE1E28" w:rsidP="00FE1E28">
            <w:pPr>
              <w:pStyle w:val="UBUCuerpoTrabajo"/>
            </w:pPr>
          </w:p>
        </w:tc>
        <w:tc>
          <w:tcPr>
            <w:tcW w:w="600" w:type="dxa"/>
            <w:vAlign w:val="center"/>
          </w:tcPr>
          <w:p w14:paraId="34741A54" w14:textId="77777777" w:rsidR="00FE1E28" w:rsidRPr="00AF4F24" w:rsidRDefault="00FE1E28" w:rsidP="00FE1E28">
            <w:pPr>
              <w:pStyle w:val="UBUCuerpoTrabajo"/>
            </w:pPr>
          </w:p>
        </w:tc>
        <w:tc>
          <w:tcPr>
            <w:tcW w:w="600" w:type="dxa"/>
            <w:vAlign w:val="center"/>
          </w:tcPr>
          <w:p w14:paraId="6522C954" w14:textId="77777777" w:rsidR="00FE1E28" w:rsidRPr="00AF4F24" w:rsidRDefault="00FE1E28" w:rsidP="00FE1E28">
            <w:pPr>
              <w:pStyle w:val="UBUCuerpoTrabajo"/>
            </w:pPr>
          </w:p>
        </w:tc>
      </w:tr>
      <w:tr w:rsidR="00FE1E28" w:rsidRPr="00AF4F24" w14:paraId="558590F6" w14:textId="77777777" w:rsidTr="000E27C9">
        <w:trPr>
          <w:trHeight w:val="321"/>
          <w:jc w:val="center"/>
        </w:trPr>
        <w:tc>
          <w:tcPr>
            <w:tcW w:w="869" w:type="dxa"/>
            <w:shd w:val="clear" w:color="auto" w:fill="F2F2F2"/>
            <w:vAlign w:val="center"/>
          </w:tcPr>
          <w:p w14:paraId="485C4DD7" w14:textId="4F61E212" w:rsidR="00FE1E28" w:rsidRPr="00AF4F24" w:rsidRDefault="00FE1E28" w:rsidP="00FE1E28">
            <w:pPr>
              <w:pStyle w:val="UBUCuerpoTrabajo"/>
              <w:ind w:firstLine="0"/>
              <w:rPr>
                <w:rFonts w:cs="Liberation Serif"/>
                <w:b/>
                <w:bCs/>
              </w:rPr>
            </w:pPr>
            <w:r w:rsidRPr="000A522B">
              <w:rPr>
                <w:rFonts w:cs="Liberation Serif"/>
                <w:b/>
                <w:bCs/>
              </w:rPr>
              <w:t>#72</w:t>
            </w:r>
          </w:p>
        </w:tc>
        <w:tc>
          <w:tcPr>
            <w:tcW w:w="2728" w:type="dxa"/>
            <w:shd w:val="clear" w:color="auto" w:fill="F2F2F2"/>
            <w:vAlign w:val="center"/>
          </w:tcPr>
          <w:p w14:paraId="18231BA9" w14:textId="73BC4EBA" w:rsidR="00FE1E28" w:rsidRPr="00AF4F24" w:rsidRDefault="00FE1E28" w:rsidP="00FE1E28">
            <w:pPr>
              <w:pStyle w:val="UBUCuerpoTrabajo"/>
              <w:ind w:firstLine="0"/>
              <w:jc w:val="left"/>
              <w:rPr>
                <w:rFonts w:cs="Liberation Serif"/>
              </w:rPr>
            </w:pPr>
            <w:r w:rsidRPr="000A522B">
              <w:rPr>
                <w:rFonts w:cs="Liberation Serif"/>
              </w:rPr>
              <w:t>Arreglar Registro.</w:t>
            </w:r>
          </w:p>
        </w:tc>
        <w:tc>
          <w:tcPr>
            <w:tcW w:w="593" w:type="dxa"/>
            <w:shd w:val="clear" w:color="auto" w:fill="F2F2F2"/>
            <w:vAlign w:val="center"/>
          </w:tcPr>
          <w:p w14:paraId="15E8D1C1" w14:textId="77777777" w:rsidR="00FE1E28" w:rsidRPr="00AF4F24" w:rsidRDefault="00FE1E28" w:rsidP="00FE1E28">
            <w:pPr>
              <w:pStyle w:val="UBUCuerpoTrabajo"/>
            </w:pPr>
          </w:p>
        </w:tc>
        <w:tc>
          <w:tcPr>
            <w:tcW w:w="593" w:type="dxa"/>
            <w:shd w:val="clear" w:color="auto" w:fill="F2F2F2"/>
            <w:vAlign w:val="center"/>
          </w:tcPr>
          <w:p w14:paraId="1FC384CC" w14:textId="77777777" w:rsidR="00FE1E28" w:rsidRPr="00AF4F24" w:rsidRDefault="00FE1E28" w:rsidP="00FE1E28">
            <w:pPr>
              <w:pStyle w:val="UBUCuerpoTrabajo"/>
            </w:pPr>
          </w:p>
        </w:tc>
        <w:tc>
          <w:tcPr>
            <w:tcW w:w="593" w:type="dxa"/>
            <w:shd w:val="clear" w:color="auto" w:fill="F2F2F2"/>
            <w:vAlign w:val="center"/>
          </w:tcPr>
          <w:p w14:paraId="2ACA5BFB" w14:textId="77777777" w:rsidR="00FE1E28" w:rsidRPr="00AF4F24" w:rsidRDefault="00FE1E28" w:rsidP="00FE1E28">
            <w:pPr>
              <w:pStyle w:val="UBUCuerpoTrabajo"/>
            </w:pPr>
          </w:p>
        </w:tc>
        <w:tc>
          <w:tcPr>
            <w:tcW w:w="593" w:type="dxa"/>
            <w:shd w:val="clear" w:color="auto" w:fill="71D149"/>
            <w:vAlign w:val="center"/>
          </w:tcPr>
          <w:p w14:paraId="303765CE" w14:textId="77777777" w:rsidR="00FE1E28" w:rsidRPr="00AF4F24" w:rsidRDefault="00FE1E28" w:rsidP="00FE1E28">
            <w:pPr>
              <w:pStyle w:val="UBUCuerpoTrabajo"/>
            </w:pPr>
          </w:p>
        </w:tc>
        <w:tc>
          <w:tcPr>
            <w:tcW w:w="593" w:type="dxa"/>
            <w:shd w:val="clear" w:color="auto" w:fill="F2F2F2"/>
            <w:vAlign w:val="center"/>
          </w:tcPr>
          <w:p w14:paraId="58495D76" w14:textId="77777777" w:rsidR="00FE1E28" w:rsidRPr="00AF4F24" w:rsidRDefault="00FE1E28" w:rsidP="00FE1E28">
            <w:pPr>
              <w:pStyle w:val="UBUCuerpoTrabajo"/>
            </w:pPr>
          </w:p>
        </w:tc>
        <w:tc>
          <w:tcPr>
            <w:tcW w:w="593" w:type="dxa"/>
            <w:shd w:val="clear" w:color="auto" w:fill="F2F2F2"/>
            <w:vAlign w:val="center"/>
          </w:tcPr>
          <w:p w14:paraId="1193589A" w14:textId="77777777" w:rsidR="00FE1E28" w:rsidRPr="00AF4F24" w:rsidRDefault="00FE1E28" w:rsidP="00FE1E28">
            <w:pPr>
              <w:pStyle w:val="UBUCuerpoTrabajo"/>
            </w:pPr>
          </w:p>
        </w:tc>
        <w:tc>
          <w:tcPr>
            <w:tcW w:w="593" w:type="dxa"/>
            <w:shd w:val="clear" w:color="auto" w:fill="F2F2F2"/>
            <w:vAlign w:val="center"/>
          </w:tcPr>
          <w:p w14:paraId="5CBAD287" w14:textId="77777777" w:rsidR="00FE1E28" w:rsidRPr="00AF4F24" w:rsidRDefault="00FE1E28" w:rsidP="00FE1E28">
            <w:pPr>
              <w:pStyle w:val="UBUCuerpoTrabajo"/>
            </w:pPr>
          </w:p>
        </w:tc>
        <w:tc>
          <w:tcPr>
            <w:tcW w:w="593" w:type="dxa"/>
            <w:shd w:val="clear" w:color="auto" w:fill="F2F2F2"/>
            <w:vAlign w:val="center"/>
          </w:tcPr>
          <w:p w14:paraId="062B62EF" w14:textId="77777777" w:rsidR="00FE1E28" w:rsidRPr="00AF4F24" w:rsidRDefault="00FE1E28" w:rsidP="00FE1E28">
            <w:pPr>
              <w:pStyle w:val="UBUCuerpoTrabajo"/>
            </w:pPr>
          </w:p>
        </w:tc>
        <w:tc>
          <w:tcPr>
            <w:tcW w:w="600" w:type="dxa"/>
            <w:shd w:val="clear" w:color="auto" w:fill="F2F2F2"/>
            <w:vAlign w:val="center"/>
          </w:tcPr>
          <w:p w14:paraId="497F0ECA" w14:textId="77777777" w:rsidR="00FE1E28" w:rsidRPr="00AF4F24" w:rsidRDefault="00FE1E28" w:rsidP="00FE1E28">
            <w:pPr>
              <w:pStyle w:val="UBUCuerpoTrabajo"/>
            </w:pPr>
          </w:p>
        </w:tc>
        <w:tc>
          <w:tcPr>
            <w:tcW w:w="600" w:type="dxa"/>
            <w:shd w:val="clear" w:color="auto" w:fill="F2F2F2"/>
            <w:vAlign w:val="center"/>
          </w:tcPr>
          <w:p w14:paraId="2A673C6B" w14:textId="77777777" w:rsidR="00FE1E28" w:rsidRPr="00AF4F24" w:rsidRDefault="00FE1E28" w:rsidP="00FE1E28">
            <w:pPr>
              <w:pStyle w:val="UBUCuerpoTrabajo"/>
            </w:pPr>
          </w:p>
        </w:tc>
      </w:tr>
      <w:tr w:rsidR="00FE1E28" w:rsidRPr="00AF4F24" w14:paraId="655CEA4C" w14:textId="77777777" w:rsidTr="000E27C9">
        <w:trPr>
          <w:trHeight w:val="321"/>
          <w:jc w:val="center"/>
        </w:trPr>
        <w:tc>
          <w:tcPr>
            <w:tcW w:w="869" w:type="dxa"/>
            <w:vAlign w:val="center"/>
          </w:tcPr>
          <w:p w14:paraId="00172123" w14:textId="1F8A0A51" w:rsidR="00FE1E28" w:rsidRPr="00AF4F24" w:rsidRDefault="00FE1E28" w:rsidP="00FE1E28">
            <w:pPr>
              <w:pStyle w:val="UBUCuerpoTrabajo"/>
              <w:ind w:firstLine="0"/>
              <w:rPr>
                <w:rFonts w:cs="Liberation Serif"/>
                <w:b/>
                <w:bCs/>
              </w:rPr>
            </w:pPr>
            <w:r w:rsidRPr="000A522B">
              <w:rPr>
                <w:rFonts w:cs="Liberation Serif"/>
                <w:b/>
                <w:bCs/>
              </w:rPr>
              <w:t>#73</w:t>
            </w:r>
          </w:p>
        </w:tc>
        <w:tc>
          <w:tcPr>
            <w:tcW w:w="2728" w:type="dxa"/>
            <w:vAlign w:val="center"/>
          </w:tcPr>
          <w:p w14:paraId="125EE12F" w14:textId="4A8E301C" w:rsidR="00FE1E28" w:rsidRPr="00AF4F24" w:rsidRDefault="00FE1E28" w:rsidP="00FE1E28">
            <w:pPr>
              <w:pStyle w:val="UBUCuerpoTrabajo"/>
              <w:ind w:firstLine="0"/>
              <w:jc w:val="left"/>
              <w:rPr>
                <w:rFonts w:cs="Liberation Serif"/>
              </w:rPr>
            </w:pPr>
            <w:r w:rsidRPr="000A522B">
              <w:rPr>
                <w:rFonts w:cs="Liberation Serif"/>
              </w:rPr>
              <w:t xml:space="preserve">Arreglar </w:t>
            </w:r>
            <w:r w:rsidRPr="000A522B">
              <w:rPr>
                <w:rFonts w:cs="Liberation Serif"/>
                <w:i/>
                <w:iCs/>
              </w:rPr>
              <w:t>log-in</w:t>
            </w:r>
            <w:r w:rsidRPr="000A522B">
              <w:rPr>
                <w:rFonts w:cs="Liberation Serif"/>
              </w:rPr>
              <w:t>.</w:t>
            </w:r>
          </w:p>
        </w:tc>
        <w:tc>
          <w:tcPr>
            <w:tcW w:w="593" w:type="dxa"/>
            <w:vAlign w:val="center"/>
          </w:tcPr>
          <w:p w14:paraId="5CF174A8" w14:textId="77777777" w:rsidR="00FE1E28" w:rsidRPr="00AF4F24" w:rsidRDefault="00FE1E28" w:rsidP="00FE1E28">
            <w:pPr>
              <w:pStyle w:val="UBUCuerpoTrabajo"/>
            </w:pPr>
          </w:p>
        </w:tc>
        <w:tc>
          <w:tcPr>
            <w:tcW w:w="593" w:type="dxa"/>
            <w:vAlign w:val="center"/>
          </w:tcPr>
          <w:p w14:paraId="36153B73" w14:textId="77777777" w:rsidR="00FE1E28" w:rsidRPr="00AF4F24" w:rsidRDefault="00FE1E28" w:rsidP="00FE1E28">
            <w:pPr>
              <w:pStyle w:val="UBUCuerpoTrabajo"/>
            </w:pPr>
          </w:p>
        </w:tc>
        <w:tc>
          <w:tcPr>
            <w:tcW w:w="593" w:type="dxa"/>
            <w:vAlign w:val="center"/>
          </w:tcPr>
          <w:p w14:paraId="67967A0D" w14:textId="77777777" w:rsidR="00FE1E28" w:rsidRPr="00AF4F24" w:rsidRDefault="00FE1E28" w:rsidP="00FE1E28">
            <w:pPr>
              <w:pStyle w:val="UBUCuerpoTrabajo"/>
            </w:pPr>
          </w:p>
        </w:tc>
        <w:tc>
          <w:tcPr>
            <w:tcW w:w="593" w:type="dxa"/>
            <w:shd w:val="clear" w:color="auto" w:fill="71D149"/>
            <w:vAlign w:val="center"/>
          </w:tcPr>
          <w:p w14:paraId="12D5254F" w14:textId="77777777" w:rsidR="00FE1E28" w:rsidRPr="00AF4F24" w:rsidRDefault="00FE1E28" w:rsidP="00FE1E28">
            <w:pPr>
              <w:pStyle w:val="UBUCuerpoTrabajo"/>
            </w:pPr>
          </w:p>
        </w:tc>
        <w:tc>
          <w:tcPr>
            <w:tcW w:w="593" w:type="dxa"/>
            <w:vAlign w:val="center"/>
          </w:tcPr>
          <w:p w14:paraId="16050059" w14:textId="77777777" w:rsidR="00FE1E28" w:rsidRPr="00AF4F24" w:rsidRDefault="00FE1E28" w:rsidP="00FE1E28">
            <w:pPr>
              <w:pStyle w:val="UBUCuerpoTrabajo"/>
            </w:pPr>
          </w:p>
        </w:tc>
        <w:tc>
          <w:tcPr>
            <w:tcW w:w="593" w:type="dxa"/>
            <w:vAlign w:val="center"/>
          </w:tcPr>
          <w:p w14:paraId="58EB1618" w14:textId="77777777" w:rsidR="00FE1E28" w:rsidRPr="00AF4F24" w:rsidRDefault="00FE1E28" w:rsidP="00FE1E28">
            <w:pPr>
              <w:pStyle w:val="UBUCuerpoTrabajo"/>
            </w:pPr>
          </w:p>
        </w:tc>
        <w:tc>
          <w:tcPr>
            <w:tcW w:w="593" w:type="dxa"/>
            <w:vAlign w:val="center"/>
          </w:tcPr>
          <w:p w14:paraId="4DBB86A9" w14:textId="77777777" w:rsidR="00FE1E28" w:rsidRPr="00AF4F24" w:rsidRDefault="00FE1E28" w:rsidP="00FE1E28">
            <w:pPr>
              <w:pStyle w:val="UBUCuerpoTrabajo"/>
            </w:pPr>
          </w:p>
        </w:tc>
        <w:tc>
          <w:tcPr>
            <w:tcW w:w="593" w:type="dxa"/>
            <w:shd w:val="clear" w:color="auto" w:fill="auto"/>
            <w:vAlign w:val="center"/>
          </w:tcPr>
          <w:p w14:paraId="2E29E979" w14:textId="77777777" w:rsidR="00FE1E28" w:rsidRPr="00AF4F24" w:rsidRDefault="00FE1E28" w:rsidP="00FE1E28">
            <w:pPr>
              <w:pStyle w:val="UBUCuerpoTrabajo"/>
            </w:pPr>
          </w:p>
        </w:tc>
        <w:tc>
          <w:tcPr>
            <w:tcW w:w="600" w:type="dxa"/>
            <w:vAlign w:val="center"/>
          </w:tcPr>
          <w:p w14:paraId="18EE85E6" w14:textId="77777777" w:rsidR="00FE1E28" w:rsidRPr="00AF4F24" w:rsidRDefault="00FE1E28" w:rsidP="00FE1E28">
            <w:pPr>
              <w:pStyle w:val="UBUCuerpoTrabajo"/>
            </w:pPr>
          </w:p>
        </w:tc>
        <w:tc>
          <w:tcPr>
            <w:tcW w:w="600" w:type="dxa"/>
            <w:vAlign w:val="center"/>
          </w:tcPr>
          <w:p w14:paraId="11939236" w14:textId="77777777" w:rsidR="00FE1E28" w:rsidRPr="00AF4F24" w:rsidRDefault="00FE1E28" w:rsidP="00FE1E28">
            <w:pPr>
              <w:pStyle w:val="UBUCuerpoTrabajo"/>
            </w:pPr>
          </w:p>
        </w:tc>
      </w:tr>
      <w:tr w:rsidR="00FE1E28" w:rsidRPr="00AF4F24" w14:paraId="11797103" w14:textId="77777777" w:rsidTr="000E27C9">
        <w:trPr>
          <w:trHeight w:val="321"/>
          <w:jc w:val="center"/>
        </w:trPr>
        <w:tc>
          <w:tcPr>
            <w:tcW w:w="869" w:type="dxa"/>
            <w:shd w:val="clear" w:color="auto" w:fill="F2F2F2"/>
            <w:vAlign w:val="center"/>
          </w:tcPr>
          <w:p w14:paraId="389546CB" w14:textId="4A8D7719" w:rsidR="00FE1E28" w:rsidRPr="00AF4F24" w:rsidRDefault="00FE1E28" w:rsidP="00FE1E28">
            <w:pPr>
              <w:pStyle w:val="UBUCuerpoTrabajo"/>
              <w:ind w:firstLine="0"/>
              <w:rPr>
                <w:rFonts w:cs="Liberation Serif"/>
                <w:b/>
                <w:bCs/>
              </w:rPr>
            </w:pPr>
            <w:r w:rsidRPr="000A522B">
              <w:rPr>
                <w:rFonts w:cs="Liberation Serif"/>
                <w:b/>
                <w:bCs/>
              </w:rPr>
              <w:t>#74</w:t>
            </w:r>
          </w:p>
        </w:tc>
        <w:tc>
          <w:tcPr>
            <w:tcW w:w="2728" w:type="dxa"/>
            <w:shd w:val="clear" w:color="auto" w:fill="F2F2F2"/>
            <w:vAlign w:val="center"/>
          </w:tcPr>
          <w:p w14:paraId="51C9A3C6" w14:textId="2B27A5BA" w:rsidR="00FE1E28" w:rsidRPr="00AF4F24" w:rsidRDefault="00FE1E28" w:rsidP="00FE1E28">
            <w:pPr>
              <w:pStyle w:val="UBUCuerpoTrabajo"/>
              <w:ind w:firstLine="0"/>
              <w:jc w:val="left"/>
              <w:rPr>
                <w:rFonts w:cs="Liberation Serif"/>
              </w:rPr>
            </w:pPr>
            <w:r w:rsidRPr="000A522B">
              <w:rPr>
                <w:rFonts w:cs="Liberation Serif"/>
              </w:rPr>
              <w:t>Mejorar registro.</w:t>
            </w:r>
          </w:p>
        </w:tc>
        <w:tc>
          <w:tcPr>
            <w:tcW w:w="593" w:type="dxa"/>
            <w:shd w:val="clear" w:color="auto" w:fill="F2F2F2"/>
            <w:vAlign w:val="center"/>
          </w:tcPr>
          <w:p w14:paraId="3F9CCE74" w14:textId="77777777" w:rsidR="00FE1E28" w:rsidRPr="00AF4F24" w:rsidRDefault="00FE1E28" w:rsidP="00FE1E28">
            <w:pPr>
              <w:pStyle w:val="UBUCuerpoTrabajo"/>
            </w:pPr>
          </w:p>
        </w:tc>
        <w:tc>
          <w:tcPr>
            <w:tcW w:w="593" w:type="dxa"/>
            <w:shd w:val="clear" w:color="auto" w:fill="F2F2F2"/>
            <w:vAlign w:val="center"/>
          </w:tcPr>
          <w:p w14:paraId="7DA904B7" w14:textId="77777777" w:rsidR="00FE1E28" w:rsidRPr="00AF4F24" w:rsidRDefault="00FE1E28" w:rsidP="00FE1E28">
            <w:pPr>
              <w:pStyle w:val="UBUCuerpoTrabajo"/>
            </w:pPr>
          </w:p>
        </w:tc>
        <w:tc>
          <w:tcPr>
            <w:tcW w:w="593" w:type="dxa"/>
            <w:shd w:val="clear" w:color="auto" w:fill="F2F2F2"/>
            <w:vAlign w:val="center"/>
          </w:tcPr>
          <w:p w14:paraId="5826D2BF" w14:textId="77777777" w:rsidR="00FE1E28" w:rsidRPr="00AF4F24" w:rsidRDefault="00FE1E28" w:rsidP="00FE1E28">
            <w:pPr>
              <w:pStyle w:val="UBUCuerpoTrabajo"/>
            </w:pPr>
          </w:p>
        </w:tc>
        <w:tc>
          <w:tcPr>
            <w:tcW w:w="593" w:type="dxa"/>
            <w:shd w:val="clear" w:color="auto" w:fill="71D149"/>
            <w:vAlign w:val="center"/>
          </w:tcPr>
          <w:p w14:paraId="646FC360" w14:textId="77777777" w:rsidR="00FE1E28" w:rsidRPr="00AF4F24" w:rsidRDefault="00FE1E28" w:rsidP="00FE1E28">
            <w:pPr>
              <w:pStyle w:val="UBUCuerpoTrabajo"/>
            </w:pPr>
          </w:p>
        </w:tc>
        <w:tc>
          <w:tcPr>
            <w:tcW w:w="593" w:type="dxa"/>
            <w:shd w:val="clear" w:color="auto" w:fill="F2F2F2"/>
            <w:vAlign w:val="center"/>
          </w:tcPr>
          <w:p w14:paraId="2EA7197C" w14:textId="77777777" w:rsidR="00FE1E28" w:rsidRPr="00AF4F24" w:rsidRDefault="00FE1E28" w:rsidP="00FE1E28">
            <w:pPr>
              <w:pStyle w:val="UBUCuerpoTrabajo"/>
            </w:pPr>
          </w:p>
        </w:tc>
        <w:tc>
          <w:tcPr>
            <w:tcW w:w="593" w:type="dxa"/>
            <w:shd w:val="clear" w:color="auto" w:fill="A2EEEF"/>
            <w:vAlign w:val="center"/>
          </w:tcPr>
          <w:p w14:paraId="5B897B31" w14:textId="77777777" w:rsidR="00FE1E28" w:rsidRPr="00AF4F24" w:rsidRDefault="00FE1E28" w:rsidP="00FE1E28">
            <w:pPr>
              <w:pStyle w:val="UBUCuerpoTrabajo"/>
            </w:pPr>
          </w:p>
        </w:tc>
        <w:tc>
          <w:tcPr>
            <w:tcW w:w="593" w:type="dxa"/>
            <w:shd w:val="clear" w:color="auto" w:fill="F2F2F2"/>
            <w:vAlign w:val="center"/>
          </w:tcPr>
          <w:p w14:paraId="4447FC23" w14:textId="77777777" w:rsidR="00FE1E28" w:rsidRPr="00AF4F24" w:rsidRDefault="00FE1E28" w:rsidP="00FE1E28">
            <w:pPr>
              <w:pStyle w:val="UBUCuerpoTrabajo"/>
            </w:pPr>
          </w:p>
        </w:tc>
        <w:tc>
          <w:tcPr>
            <w:tcW w:w="593" w:type="dxa"/>
            <w:shd w:val="clear" w:color="auto" w:fill="F2F2F2"/>
            <w:vAlign w:val="center"/>
          </w:tcPr>
          <w:p w14:paraId="18A0B5CA" w14:textId="77777777" w:rsidR="00FE1E28" w:rsidRPr="00AF4F24" w:rsidRDefault="00FE1E28" w:rsidP="00FE1E28">
            <w:pPr>
              <w:pStyle w:val="UBUCuerpoTrabajo"/>
            </w:pPr>
          </w:p>
        </w:tc>
        <w:tc>
          <w:tcPr>
            <w:tcW w:w="600" w:type="dxa"/>
            <w:shd w:val="clear" w:color="auto" w:fill="F2F2F2"/>
            <w:vAlign w:val="center"/>
          </w:tcPr>
          <w:p w14:paraId="686ACF83" w14:textId="77777777" w:rsidR="00FE1E28" w:rsidRPr="00AF4F24" w:rsidRDefault="00FE1E28" w:rsidP="00FE1E28">
            <w:pPr>
              <w:pStyle w:val="UBUCuerpoTrabajo"/>
            </w:pPr>
          </w:p>
        </w:tc>
        <w:tc>
          <w:tcPr>
            <w:tcW w:w="600" w:type="dxa"/>
            <w:shd w:val="clear" w:color="auto" w:fill="F2F2F2"/>
            <w:vAlign w:val="center"/>
          </w:tcPr>
          <w:p w14:paraId="64A7B937" w14:textId="77777777" w:rsidR="00FE1E28" w:rsidRPr="00AF4F24" w:rsidRDefault="00FE1E28" w:rsidP="00FE1E28">
            <w:pPr>
              <w:pStyle w:val="UBUCuerpoTrabajo"/>
            </w:pPr>
          </w:p>
        </w:tc>
      </w:tr>
      <w:tr w:rsidR="00FE1E28" w:rsidRPr="00AF4F24" w14:paraId="21DDD74D" w14:textId="77777777" w:rsidTr="000E27C9">
        <w:trPr>
          <w:trHeight w:val="321"/>
          <w:jc w:val="center"/>
        </w:trPr>
        <w:tc>
          <w:tcPr>
            <w:tcW w:w="869" w:type="dxa"/>
            <w:vAlign w:val="center"/>
          </w:tcPr>
          <w:p w14:paraId="7AF1477E" w14:textId="4150295E" w:rsidR="00FE1E28" w:rsidRPr="00AF4F24" w:rsidRDefault="00FE1E28" w:rsidP="00FE1E28">
            <w:pPr>
              <w:pStyle w:val="UBUCuerpoTrabajo"/>
              <w:ind w:firstLine="0"/>
              <w:rPr>
                <w:rFonts w:cs="Liberation Serif"/>
                <w:b/>
                <w:bCs/>
              </w:rPr>
            </w:pPr>
            <w:r w:rsidRPr="000A522B">
              <w:rPr>
                <w:rFonts w:cs="Liberation Serif"/>
                <w:b/>
                <w:bCs/>
              </w:rPr>
              <w:t>#76</w:t>
            </w:r>
          </w:p>
        </w:tc>
        <w:tc>
          <w:tcPr>
            <w:tcW w:w="2728" w:type="dxa"/>
            <w:vAlign w:val="center"/>
          </w:tcPr>
          <w:p w14:paraId="1550B0F3" w14:textId="7F772D6B" w:rsidR="00FE1E28" w:rsidRPr="00AF4F24" w:rsidRDefault="00FE1E28" w:rsidP="00FE1E28">
            <w:pPr>
              <w:pStyle w:val="UBUCuerpoTrabajo"/>
              <w:ind w:firstLine="0"/>
              <w:jc w:val="left"/>
              <w:rPr>
                <w:rFonts w:cs="Liberation Serif"/>
              </w:rPr>
            </w:pPr>
            <w:r w:rsidRPr="000A522B">
              <w:rPr>
                <w:rFonts w:cs="Liberation Serif"/>
              </w:rPr>
              <w:t>Crear el apartado de “</w:t>
            </w:r>
            <w:r w:rsidRPr="000A522B">
              <w:rPr>
                <w:rFonts w:cs="Liberation Serif"/>
                <w:i/>
                <w:iCs/>
              </w:rPr>
              <w:t>user-home”</w:t>
            </w:r>
            <w:r w:rsidRPr="000A522B">
              <w:rPr>
                <w:rFonts w:cs="Liberation Serif"/>
              </w:rPr>
              <w:t>.</w:t>
            </w:r>
          </w:p>
        </w:tc>
        <w:tc>
          <w:tcPr>
            <w:tcW w:w="593" w:type="dxa"/>
            <w:vAlign w:val="center"/>
          </w:tcPr>
          <w:p w14:paraId="53A11DA3" w14:textId="77777777" w:rsidR="00FE1E28" w:rsidRPr="00AF4F24" w:rsidRDefault="00FE1E28" w:rsidP="00FE1E28">
            <w:pPr>
              <w:pStyle w:val="UBUCuerpoTrabajo"/>
            </w:pPr>
          </w:p>
        </w:tc>
        <w:tc>
          <w:tcPr>
            <w:tcW w:w="593" w:type="dxa"/>
            <w:vAlign w:val="center"/>
          </w:tcPr>
          <w:p w14:paraId="66FADB5E" w14:textId="77777777" w:rsidR="00FE1E28" w:rsidRPr="00AF4F24" w:rsidRDefault="00FE1E28" w:rsidP="00FE1E28">
            <w:pPr>
              <w:pStyle w:val="UBUCuerpoTrabajo"/>
            </w:pPr>
          </w:p>
        </w:tc>
        <w:tc>
          <w:tcPr>
            <w:tcW w:w="593" w:type="dxa"/>
            <w:vAlign w:val="center"/>
          </w:tcPr>
          <w:p w14:paraId="40BE873B" w14:textId="77777777" w:rsidR="00FE1E28" w:rsidRPr="00AF4F24" w:rsidRDefault="00FE1E28" w:rsidP="00FE1E28">
            <w:pPr>
              <w:pStyle w:val="UBUCuerpoTrabajo"/>
            </w:pPr>
          </w:p>
        </w:tc>
        <w:tc>
          <w:tcPr>
            <w:tcW w:w="593" w:type="dxa"/>
            <w:shd w:val="clear" w:color="auto" w:fill="71D149"/>
            <w:vAlign w:val="center"/>
          </w:tcPr>
          <w:p w14:paraId="6856B35B" w14:textId="77777777" w:rsidR="00FE1E28" w:rsidRPr="00AF4F24" w:rsidRDefault="00FE1E28" w:rsidP="00FE1E28">
            <w:pPr>
              <w:pStyle w:val="UBUCuerpoTrabajo"/>
            </w:pPr>
          </w:p>
        </w:tc>
        <w:tc>
          <w:tcPr>
            <w:tcW w:w="593" w:type="dxa"/>
            <w:vAlign w:val="center"/>
          </w:tcPr>
          <w:p w14:paraId="612B8A7D" w14:textId="77777777" w:rsidR="00FE1E28" w:rsidRPr="00AF4F24" w:rsidRDefault="00FE1E28" w:rsidP="00FE1E28">
            <w:pPr>
              <w:pStyle w:val="UBUCuerpoTrabajo"/>
            </w:pPr>
          </w:p>
        </w:tc>
        <w:tc>
          <w:tcPr>
            <w:tcW w:w="593" w:type="dxa"/>
            <w:vAlign w:val="center"/>
          </w:tcPr>
          <w:p w14:paraId="5E6CD4D8" w14:textId="77777777" w:rsidR="00FE1E28" w:rsidRPr="00AF4F24" w:rsidRDefault="00FE1E28" w:rsidP="00FE1E28">
            <w:pPr>
              <w:pStyle w:val="UBUCuerpoTrabajo"/>
            </w:pPr>
          </w:p>
        </w:tc>
        <w:tc>
          <w:tcPr>
            <w:tcW w:w="593" w:type="dxa"/>
            <w:vAlign w:val="center"/>
          </w:tcPr>
          <w:p w14:paraId="102E50D7" w14:textId="77777777" w:rsidR="00FE1E28" w:rsidRPr="00AF4F24" w:rsidRDefault="00FE1E28" w:rsidP="00FE1E28">
            <w:pPr>
              <w:pStyle w:val="UBUCuerpoTrabajo"/>
            </w:pPr>
          </w:p>
        </w:tc>
        <w:tc>
          <w:tcPr>
            <w:tcW w:w="593" w:type="dxa"/>
            <w:shd w:val="clear" w:color="auto" w:fill="auto"/>
            <w:vAlign w:val="center"/>
          </w:tcPr>
          <w:p w14:paraId="5BE010EF" w14:textId="77777777" w:rsidR="00FE1E28" w:rsidRPr="00AF4F24" w:rsidRDefault="00FE1E28" w:rsidP="00FE1E28">
            <w:pPr>
              <w:pStyle w:val="UBUCuerpoTrabajo"/>
            </w:pPr>
          </w:p>
        </w:tc>
        <w:tc>
          <w:tcPr>
            <w:tcW w:w="600" w:type="dxa"/>
            <w:vAlign w:val="center"/>
          </w:tcPr>
          <w:p w14:paraId="3DF68FF1" w14:textId="77777777" w:rsidR="00FE1E28" w:rsidRPr="00AF4F24" w:rsidRDefault="00FE1E28" w:rsidP="00FE1E28">
            <w:pPr>
              <w:pStyle w:val="UBUCuerpoTrabajo"/>
            </w:pPr>
          </w:p>
        </w:tc>
        <w:tc>
          <w:tcPr>
            <w:tcW w:w="600" w:type="dxa"/>
            <w:vAlign w:val="center"/>
          </w:tcPr>
          <w:p w14:paraId="36FCF8B4" w14:textId="77777777" w:rsidR="00FE1E28" w:rsidRPr="00AF4F24" w:rsidRDefault="00FE1E28" w:rsidP="00FE1E28">
            <w:pPr>
              <w:pStyle w:val="UBUCuerpoTrabajo"/>
            </w:pPr>
          </w:p>
        </w:tc>
      </w:tr>
      <w:tr w:rsidR="00FE1E28" w:rsidRPr="00AF4F24" w14:paraId="58E4F4BD" w14:textId="77777777" w:rsidTr="000E27C9">
        <w:trPr>
          <w:trHeight w:val="321"/>
          <w:jc w:val="center"/>
        </w:trPr>
        <w:tc>
          <w:tcPr>
            <w:tcW w:w="869" w:type="dxa"/>
            <w:shd w:val="clear" w:color="auto" w:fill="F2F2F2"/>
            <w:vAlign w:val="center"/>
          </w:tcPr>
          <w:p w14:paraId="56996A81" w14:textId="7C303CF0" w:rsidR="00FE1E28" w:rsidRPr="00AF4F24" w:rsidRDefault="00FE1E28" w:rsidP="00FE1E28">
            <w:pPr>
              <w:pStyle w:val="UBUCuerpoTrabajo"/>
              <w:ind w:firstLine="0"/>
              <w:rPr>
                <w:rFonts w:cs="Liberation Serif"/>
                <w:b/>
                <w:bCs/>
              </w:rPr>
            </w:pPr>
            <w:r>
              <w:rPr>
                <w:rFonts w:cs="Liberation Serif"/>
                <w:b/>
                <w:bCs/>
              </w:rPr>
              <w:t>#</w:t>
            </w:r>
            <w:r w:rsidRPr="000A522B">
              <w:rPr>
                <w:rFonts w:cs="Liberation Serif"/>
                <w:b/>
                <w:bCs/>
              </w:rPr>
              <w:t>77</w:t>
            </w:r>
          </w:p>
        </w:tc>
        <w:tc>
          <w:tcPr>
            <w:tcW w:w="2728" w:type="dxa"/>
            <w:shd w:val="clear" w:color="auto" w:fill="F2F2F2"/>
            <w:vAlign w:val="center"/>
          </w:tcPr>
          <w:p w14:paraId="5697C648" w14:textId="0172CC06" w:rsidR="00FE1E28" w:rsidRPr="00AF4F24" w:rsidRDefault="00FE1E28" w:rsidP="00FE1E28">
            <w:pPr>
              <w:pStyle w:val="UBUCuerpoTrabajo"/>
              <w:ind w:firstLine="0"/>
              <w:jc w:val="left"/>
              <w:rPr>
                <w:rFonts w:cs="Liberation Serif"/>
              </w:rPr>
            </w:pPr>
            <w:r w:rsidRPr="000A522B">
              <w:rPr>
                <w:rFonts w:cs="Liberation Serif"/>
              </w:rPr>
              <w:t>Añadir botones para comenzar procesos.</w:t>
            </w:r>
          </w:p>
        </w:tc>
        <w:tc>
          <w:tcPr>
            <w:tcW w:w="593" w:type="dxa"/>
            <w:shd w:val="clear" w:color="auto" w:fill="F2F2F2"/>
            <w:vAlign w:val="center"/>
          </w:tcPr>
          <w:p w14:paraId="179E95D2" w14:textId="77777777" w:rsidR="00FE1E28" w:rsidRPr="00AF4F24" w:rsidRDefault="00FE1E28" w:rsidP="00FE1E28">
            <w:pPr>
              <w:pStyle w:val="UBUCuerpoTrabajo"/>
            </w:pPr>
          </w:p>
        </w:tc>
        <w:tc>
          <w:tcPr>
            <w:tcW w:w="593" w:type="dxa"/>
            <w:shd w:val="clear" w:color="auto" w:fill="F2F2F2"/>
            <w:vAlign w:val="center"/>
          </w:tcPr>
          <w:p w14:paraId="39E64EB7" w14:textId="77777777" w:rsidR="00FE1E28" w:rsidRPr="00AF4F24" w:rsidRDefault="00FE1E28" w:rsidP="00FE1E28">
            <w:pPr>
              <w:pStyle w:val="UBUCuerpoTrabajo"/>
            </w:pPr>
          </w:p>
        </w:tc>
        <w:tc>
          <w:tcPr>
            <w:tcW w:w="593" w:type="dxa"/>
            <w:shd w:val="clear" w:color="auto" w:fill="F2F2F2"/>
            <w:vAlign w:val="center"/>
          </w:tcPr>
          <w:p w14:paraId="53668983" w14:textId="77777777" w:rsidR="00FE1E28" w:rsidRPr="00AF4F24" w:rsidRDefault="00FE1E28" w:rsidP="00FE1E28">
            <w:pPr>
              <w:pStyle w:val="UBUCuerpoTrabajo"/>
            </w:pPr>
          </w:p>
        </w:tc>
        <w:tc>
          <w:tcPr>
            <w:tcW w:w="593" w:type="dxa"/>
            <w:shd w:val="clear" w:color="auto" w:fill="71D149"/>
            <w:vAlign w:val="center"/>
          </w:tcPr>
          <w:p w14:paraId="1FB647ED" w14:textId="77777777" w:rsidR="00FE1E28" w:rsidRPr="00AF4F24" w:rsidRDefault="00FE1E28" w:rsidP="00FE1E28">
            <w:pPr>
              <w:pStyle w:val="UBUCuerpoTrabajo"/>
            </w:pPr>
          </w:p>
        </w:tc>
        <w:tc>
          <w:tcPr>
            <w:tcW w:w="593" w:type="dxa"/>
            <w:shd w:val="clear" w:color="auto" w:fill="F2F2F2"/>
            <w:vAlign w:val="center"/>
          </w:tcPr>
          <w:p w14:paraId="2EF200B4" w14:textId="77777777" w:rsidR="00FE1E28" w:rsidRPr="00AF4F24" w:rsidRDefault="00FE1E28" w:rsidP="00FE1E28">
            <w:pPr>
              <w:pStyle w:val="UBUCuerpoTrabajo"/>
            </w:pPr>
          </w:p>
        </w:tc>
        <w:tc>
          <w:tcPr>
            <w:tcW w:w="593" w:type="dxa"/>
            <w:shd w:val="clear" w:color="auto" w:fill="F2F2F2"/>
            <w:vAlign w:val="center"/>
          </w:tcPr>
          <w:p w14:paraId="1511B64F" w14:textId="77777777" w:rsidR="00FE1E28" w:rsidRPr="00AF4F24" w:rsidRDefault="00FE1E28" w:rsidP="00FE1E28">
            <w:pPr>
              <w:pStyle w:val="UBUCuerpoTrabajo"/>
            </w:pPr>
          </w:p>
        </w:tc>
        <w:tc>
          <w:tcPr>
            <w:tcW w:w="593" w:type="dxa"/>
            <w:shd w:val="clear" w:color="auto" w:fill="F2F2F2"/>
            <w:vAlign w:val="center"/>
          </w:tcPr>
          <w:p w14:paraId="638BC206" w14:textId="77777777" w:rsidR="00FE1E28" w:rsidRPr="00AF4F24" w:rsidRDefault="00FE1E28" w:rsidP="00FE1E28">
            <w:pPr>
              <w:pStyle w:val="UBUCuerpoTrabajo"/>
            </w:pPr>
          </w:p>
        </w:tc>
        <w:tc>
          <w:tcPr>
            <w:tcW w:w="593" w:type="dxa"/>
            <w:shd w:val="clear" w:color="auto" w:fill="F2F2F2"/>
            <w:vAlign w:val="center"/>
          </w:tcPr>
          <w:p w14:paraId="039F4B68" w14:textId="77777777" w:rsidR="00FE1E28" w:rsidRPr="00AF4F24" w:rsidRDefault="00FE1E28" w:rsidP="00FE1E28">
            <w:pPr>
              <w:pStyle w:val="UBUCuerpoTrabajo"/>
            </w:pPr>
          </w:p>
        </w:tc>
        <w:tc>
          <w:tcPr>
            <w:tcW w:w="600" w:type="dxa"/>
            <w:shd w:val="clear" w:color="auto" w:fill="F2F2F2"/>
            <w:vAlign w:val="center"/>
          </w:tcPr>
          <w:p w14:paraId="111C857D" w14:textId="77777777" w:rsidR="00FE1E28" w:rsidRPr="00AF4F24" w:rsidRDefault="00FE1E28" w:rsidP="00FE1E28">
            <w:pPr>
              <w:pStyle w:val="UBUCuerpoTrabajo"/>
            </w:pPr>
          </w:p>
        </w:tc>
        <w:tc>
          <w:tcPr>
            <w:tcW w:w="600" w:type="dxa"/>
            <w:shd w:val="clear" w:color="auto" w:fill="F2F2F2"/>
            <w:vAlign w:val="center"/>
          </w:tcPr>
          <w:p w14:paraId="0E39C270" w14:textId="77777777" w:rsidR="00FE1E28" w:rsidRPr="00AF4F24" w:rsidRDefault="00FE1E28" w:rsidP="000E27C9">
            <w:pPr>
              <w:pStyle w:val="UBUCuerpoTrabajo"/>
              <w:keepNext/>
            </w:pPr>
          </w:p>
        </w:tc>
      </w:tr>
    </w:tbl>
    <w:p w14:paraId="4DFDD10F" w14:textId="13E0C820" w:rsidR="00A02E44" w:rsidRDefault="000E27C9" w:rsidP="000E27C9">
      <w:pPr>
        <w:pStyle w:val="Descripcin"/>
        <w:ind w:firstLine="0"/>
      </w:pPr>
      <w:bookmarkStart w:id="34" w:name="_Toc76585653"/>
      <w:bookmarkEnd w:id="33"/>
      <w:r>
        <w:t xml:space="preserve">Tabla </w:t>
      </w:r>
      <w:r w:rsidR="00275413">
        <w:fldChar w:fldCharType="begin"/>
      </w:r>
      <w:r w:rsidR="00275413">
        <w:instrText xml:space="preserve"> SEQ Tabla \* ARABIC </w:instrText>
      </w:r>
      <w:r w:rsidR="00275413">
        <w:fldChar w:fldCharType="separate"/>
      </w:r>
      <w:r w:rsidR="00675108">
        <w:rPr>
          <w:noProof/>
        </w:rPr>
        <w:t>8</w:t>
      </w:r>
      <w:r w:rsidR="00275413">
        <w:fldChar w:fldCharType="end"/>
      </w:r>
      <w:r>
        <w:t xml:space="preserve"> - Tareas Sprint 8.</w:t>
      </w:r>
      <w:bookmarkEnd w:id="34"/>
    </w:p>
    <w:p w14:paraId="1D4A131A" w14:textId="77777777" w:rsidR="00A02E44" w:rsidRDefault="00A02E44" w:rsidP="00A02E44">
      <w:pPr>
        <w:pStyle w:val="Ttulo3"/>
      </w:pPr>
      <w:bookmarkStart w:id="35" w:name="_Toc76585765"/>
      <w:r w:rsidRPr="000A522B">
        <w:t>Sprint</w:t>
      </w:r>
      <w:r>
        <w:t xml:space="preserve"> 9 (5/03/2021 – 30/03/2021)</w:t>
      </w:r>
      <w:bookmarkEnd w:id="35"/>
    </w:p>
    <w:p w14:paraId="3DCBA071" w14:textId="77777777" w:rsidR="00A02E44" w:rsidRDefault="00A02E44" w:rsidP="00A02E44">
      <w:pPr>
        <w:pStyle w:val="UBUCuerpoTrabajo"/>
      </w:pPr>
      <w:r>
        <w:t xml:space="preserve">Se puede acceder al noveno sprint a través del siguiente </w:t>
      </w:r>
      <w:hyperlink r:id="rId29" w:history="1">
        <w:r w:rsidRPr="00F638BD">
          <w:rPr>
            <w:rStyle w:val="Hipervnculo"/>
          </w:rPr>
          <w:t>enlace</w:t>
        </w:r>
      </w:hyperlink>
      <w:r>
        <w:t>.</w:t>
      </w:r>
    </w:p>
    <w:p w14:paraId="47D6DA47" w14:textId="77777777" w:rsidR="00A02E44" w:rsidRDefault="00A02E44" w:rsidP="00A02E44">
      <w:pPr>
        <w:pStyle w:val="UBUCuerpoTrabajo"/>
      </w:pPr>
      <w:r>
        <w:t xml:space="preserve">Este Sprint ha consistido en traspasar el código que teníamos con anterioridad a la aplicación, dejando más completa esta parte del proyecto. Añadiendo las barras de navegación a las pestañas que faltaban y las pantallas en que se pueden seleccionar los modos de trabajar con la red (tanto realizar los cálculos usando ficheros, haciendo redes aleatorias, selección de parámetros…). En la aplicación también se ha modificado el login utilizando el email para entrar en la aplicación.  En la aplicación, se han modificado los templates incorporando Flask-Bootstrap para mejorar estos y dar una mayor coherencia al resultado final. </w:t>
      </w:r>
    </w:p>
    <w:p w14:paraId="1880BDB9" w14:textId="77777777" w:rsidR="00A02E44" w:rsidRDefault="00A02E44" w:rsidP="00A02E44">
      <w:pPr>
        <w:pStyle w:val="UBUCuerpoTrabajo"/>
      </w:pPr>
      <w:r>
        <w:t xml:space="preserve">A parte, se ha modificado la base de datos, incorporando la tabla relativa a los ficheros que se suben a la aplicación para trabajar con sus datos, en esta tabla, se guardan las rutas relativas de estos ficheros. En la base de datos, también se ha introducido la tabla relativa a la red con la que trabajamos, incluyendo todos los datos necesarios para poder replicar esta de nuevo. </w:t>
      </w:r>
    </w:p>
    <w:p w14:paraId="1DFB1336" w14:textId="77777777" w:rsidR="00A02E44" w:rsidRDefault="00A02E44" w:rsidP="00A02E44">
      <w:pPr>
        <w:pStyle w:val="UBUCuerpoTrabajo"/>
      </w:pPr>
      <w:r>
        <w:t xml:space="preserve">En este noveno Sprint, se ha comenzado con la documentación relativa a la búsqueda de la solución, escribiendo sobre el recocido simulado. </w:t>
      </w:r>
    </w:p>
    <w:p w14:paraId="4BAA0D70" w14:textId="77777777" w:rsidR="003C7119" w:rsidRDefault="00A02E44" w:rsidP="003C7119">
      <w:pPr>
        <w:keepNext/>
        <w:ind w:firstLine="0"/>
      </w:pPr>
      <w:r>
        <w:rPr>
          <w:noProof/>
        </w:rPr>
        <w:lastRenderedPageBreak/>
        <w:drawing>
          <wp:inline distT="0" distB="0" distL="0" distR="0" wp14:anchorId="1AB3A3E2" wp14:editId="78A2E08D">
            <wp:extent cx="5400040" cy="3279775"/>
            <wp:effectExtent l="0" t="0" r="0" b="0"/>
            <wp:docPr id="2" name="Imagen 2" descr="Gráfico del trabajo realizado en el noveno sprint. (Burdown report-Sprint8)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Gráfico del trabajo realizado en el noveno sprint. (Burdown report-Sprint8) ">
                      <a:extLst>
                        <a:ext uri="{C183D7F6-B498-43B3-948B-1728B52AA6E4}">
                          <adec:decorative xmlns:adec="http://schemas.microsoft.com/office/drawing/2017/decorative" val="0"/>
                        </a:ext>
                      </a:extLst>
                    </pic:cNvPr>
                    <pic:cNvPicPr/>
                  </pic:nvPicPr>
                  <pic:blipFill>
                    <a:blip r:embed="rId30">
                      <a:extLst>
                        <a:ext uri="{28A0092B-C50C-407E-A947-70E740481C1C}">
                          <a14:useLocalDpi xmlns:a14="http://schemas.microsoft.com/office/drawing/2010/main" val="0"/>
                        </a:ext>
                      </a:extLst>
                    </a:blip>
                    <a:stretch>
                      <a:fillRect/>
                    </a:stretch>
                  </pic:blipFill>
                  <pic:spPr>
                    <a:xfrm>
                      <a:off x="0" y="0"/>
                      <a:ext cx="5400040" cy="3279775"/>
                    </a:xfrm>
                    <a:prstGeom prst="rect">
                      <a:avLst/>
                    </a:prstGeom>
                  </pic:spPr>
                </pic:pic>
              </a:graphicData>
            </a:graphic>
          </wp:inline>
        </w:drawing>
      </w:r>
    </w:p>
    <w:p w14:paraId="441CD084" w14:textId="52876D17" w:rsidR="00A02E44" w:rsidRDefault="003C7119" w:rsidP="003C7119">
      <w:pPr>
        <w:pStyle w:val="Descripcin"/>
        <w:ind w:firstLine="0"/>
      </w:pPr>
      <w:bookmarkStart w:id="36" w:name="_Toc76585686"/>
      <w:r>
        <w:t xml:space="preserve">Ilustración </w:t>
      </w:r>
      <w:r>
        <w:fldChar w:fldCharType="begin"/>
      </w:r>
      <w:r>
        <w:instrText xml:space="preserve"> SEQ Ilustración \* ARABIC </w:instrText>
      </w:r>
      <w:r>
        <w:fldChar w:fldCharType="separate"/>
      </w:r>
      <w:r w:rsidR="00675108">
        <w:rPr>
          <w:noProof/>
        </w:rPr>
        <w:t>9</w:t>
      </w:r>
      <w:r>
        <w:fldChar w:fldCharType="end"/>
      </w:r>
      <w:r w:rsidRPr="002F2592">
        <w:t xml:space="preserve"> - Gráfico del trabajo realizado en el </w:t>
      </w:r>
      <w:r>
        <w:t>noveno</w:t>
      </w:r>
      <w:r w:rsidRPr="002F2592">
        <w:t xml:space="preserve"> Sprint.</w:t>
      </w:r>
      <w:bookmarkEnd w:id="36"/>
    </w:p>
    <w:p w14:paraId="08962AF3" w14:textId="17050A89" w:rsidR="00A02E44" w:rsidRDefault="00A02E44" w:rsidP="00D9248A">
      <w:pPr>
        <w:pStyle w:val="UBUCuerpoTrabajo"/>
      </w:pPr>
      <w:r>
        <w:t>Como se puede comprobar en la siguiente tabla, las tareas de este Sprint se han basado mayoritariamente en desarrollar, sobre todo, crear más apartados de la aplicación para poder seguir trabajando dentro de la misma con el recocido simulado. Es decir, se han ido añadiendo las pantallas necesarias para que se puedan seguir los pasos del recocido, desde la creación de la red o subida por fichero, hasta guardar la misma.</w:t>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5B196EC1" w14:textId="77777777" w:rsidTr="00FE1E28">
        <w:trPr>
          <w:cantSplit/>
          <w:trHeight w:val="1911"/>
          <w:jc w:val="center"/>
        </w:trPr>
        <w:tc>
          <w:tcPr>
            <w:tcW w:w="869" w:type="dxa"/>
            <w:vAlign w:val="center"/>
          </w:tcPr>
          <w:p w14:paraId="4149D638" w14:textId="77777777" w:rsidR="00FE1E28" w:rsidRPr="00A02E44" w:rsidRDefault="00FE1E28" w:rsidP="000E27C9">
            <w:pPr>
              <w:spacing w:line="360" w:lineRule="auto"/>
              <w:ind w:firstLine="0"/>
              <w:rPr>
                <w:rFonts w:cs="Liberation Serif"/>
                <w:b/>
                <w:bCs/>
              </w:rPr>
            </w:pPr>
            <w:r w:rsidRPr="00A02E44">
              <w:rPr>
                <w:rFonts w:cs="Liberation Serif"/>
                <w:b/>
                <w:bCs/>
              </w:rPr>
              <w:br w:type="page"/>
            </w:r>
            <w:r w:rsidRPr="00A02E44">
              <w:rPr>
                <w:rStyle w:val="UBUCuerpoTrabajoCar"/>
                <w:b/>
                <w:bCs/>
              </w:rPr>
              <w:t>Tare</w:t>
            </w:r>
            <w:r w:rsidRPr="00A02E44">
              <w:rPr>
                <w:rFonts w:cs="Liberation Serif"/>
                <w:b/>
                <w:bCs/>
              </w:rPr>
              <w:t>a</w:t>
            </w:r>
          </w:p>
        </w:tc>
        <w:tc>
          <w:tcPr>
            <w:tcW w:w="2728" w:type="dxa"/>
            <w:vAlign w:val="center"/>
          </w:tcPr>
          <w:p w14:paraId="48AC0626"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0A74B78D"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3AB2443C"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63F08B7C"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1E23FE26"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65D9B312"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6BB7AD60"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0083350A"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4496692B"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594D7ABA"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0C6A0A4A"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5904C69A" w14:textId="77777777" w:rsidTr="000E27C9">
        <w:trPr>
          <w:trHeight w:val="321"/>
          <w:jc w:val="center"/>
        </w:trPr>
        <w:tc>
          <w:tcPr>
            <w:tcW w:w="869" w:type="dxa"/>
            <w:shd w:val="clear" w:color="auto" w:fill="F2F2F2"/>
            <w:vAlign w:val="center"/>
          </w:tcPr>
          <w:p w14:paraId="79BAD2F4" w14:textId="1ECFAC3F" w:rsidR="00FE1E28" w:rsidRPr="00A02E44" w:rsidRDefault="00FE1E28" w:rsidP="00FE1E28">
            <w:pPr>
              <w:pStyle w:val="UBUCuerpoTrabajo"/>
              <w:ind w:firstLine="0"/>
              <w:rPr>
                <w:b/>
                <w:bCs/>
              </w:rPr>
            </w:pPr>
            <w:r w:rsidRPr="007E7CA5">
              <w:rPr>
                <w:b/>
                <w:bCs/>
              </w:rPr>
              <w:t>#</w:t>
            </w:r>
            <w:r>
              <w:rPr>
                <w:b/>
                <w:bCs/>
              </w:rPr>
              <w:t>78</w:t>
            </w:r>
          </w:p>
        </w:tc>
        <w:tc>
          <w:tcPr>
            <w:tcW w:w="2728" w:type="dxa"/>
            <w:shd w:val="clear" w:color="auto" w:fill="F2F2F2"/>
            <w:vAlign w:val="center"/>
          </w:tcPr>
          <w:p w14:paraId="0F3BC99D" w14:textId="126B22C1" w:rsidR="00FE1E28" w:rsidRPr="00AF4F24" w:rsidRDefault="00FE1E28" w:rsidP="00FE1E28">
            <w:pPr>
              <w:pStyle w:val="UBUCuerpoTrabajo"/>
              <w:ind w:firstLine="0"/>
              <w:jc w:val="left"/>
            </w:pPr>
            <w:r>
              <w:t>Documentar Sprint 8.</w:t>
            </w:r>
          </w:p>
        </w:tc>
        <w:tc>
          <w:tcPr>
            <w:tcW w:w="593" w:type="dxa"/>
            <w:shd w:val="clear" w:color="auto" w:fill="F2F2F2"/>
            <w:vAlign w:val="center"/>
          </w:tcPr>
          <w:p w14:paraId="03B23FF7" w14:textId="77777777" w:rsidR="00FE1E28" w:rsidRPr="00AF4F24" w:rsidRDefault="00FE1E28" w:rsidP="00FE1E28">
            <w:pPr>
              <w:pStyle w:val="UBUCuerpoTrabajo"/>
            </w:pPr>
          </w:p>
        </w:tc>
        <w:tc>
          <w:tcPr>
            <w:tcW w:w="593" w:type="dxa"/>
            <w:shd w:val="clear" w:color="auto" w:fill="F2F2F2"/>
            <w:vAlign w:val="center"/>
          </w:tcPr>
          <w:p w14:paraId="684C957C" w14:textId="77777777" w:rsidR="00FE1E28" w:rsidRPr="00AF4F24" w:rsidRDefault="00FE1E28" w:rsidP="00FE1E28">
            <w:pPr>
              <w:pStyle w:val="UBUCuerpoTrabajo"/>
            </w:pPr>
          </w:p>
        </w:tc>
        <w:tc>
          <w:tcPr>
            <w:tcW w:w="593" w:type="dxa"/>
            <w:shd w:val="clear" w:color="auto" w:fill="F2F2F2"/>
            <w:vAlign w:val="center"/>
          </w:tcPr>
          <w:p w14:paraId="5D0F9D12" w14:textId="77777777" w:rsidR="00FE1E28" w:rsidRPr="00AF4F24" w:rsidRDefault="00FE1E28" w:rsidP="00FE1E28">
            <w:pPr>
              <w:pStyle w:val="UBUCuerpoTrabajo"/>
            </w:pPr>
          </w:p>
        </w:tc>
        <w:tc>
          <w:tcPr>
            <w:tcW w:w="593" w:type="dxa"/>
            <w:shd w:val="clear" w:color="auto" w:fill="F2F2F2"/>
            <w:vAlign w:val="center"/>
          </w:tcPr>
          <w:p w14:paraId="3B09B260" w14:textId="77777777" w:rsidR="00FE1E28" w:rsidRPr="00AF4F24" w:rsidRDefault="00FE1E28" w:rsidP="00FE1E28">
            <w:pPr>
              <w:pStyle w:val="UBUCuerpoTrabajo"/>
            </w:pPr>
          </w:p>
        </w:tc>
        <w:tc>
          <w:tcPr>
            <w:tcW w:w="593" w:type="dxa"/>
            <w:shd w:val="clear" w:color="auto" w:fill="0075CA"/>
            <w:vAlign w:val="center"/>
          </w:tcPr>
          <w:p w14:paraId="7E0CE9DC" w14:textId="77777777" w:rsidR="00FE1E28" w:rsidRPr="00AF4F24" w:rsidRDefault="00FE1E28" w:rsidP="00FE1E28">
            <w:pPr>
              <w:pStyle w:val="UBUCuerpoTrabajo"/>
            </w:pPr>
          </w:p>
        </w:tc>
        <w:tc>
          <w:tcPr>
            <w:tcW w:w="593" w:type="dxa"/>
            <w:shd w:val="clear" w:color="auto" w:fill="F2F2F2"/>
            <w:vAlign w:val="center"/>
          </w:tcPr>
          <w:p w14:paraId="507486B8" w14:textId="77777777" w:rsidR="00FE1E28" w:rsidRPr="00AF4F24" w:rsidRDefault="00FE1E28" w:rsidP="00FE1E28">
            <w:pPr>
              <w:pStyle w:val="UBUCuerpoTrabajo"/>
            </w:pPr>
          </w:p>
        </w:tc>
        <w:tc>
          <w:tcPr>
            <w:tcW w:w="593" w:type="dxa"/>
            <w:shd w:val="clear" w:color="auto" w:fill="F2F2F2"/>
            <w:vAlign w:val="center"/>
          </w:tcPr>
          <w:p w14:paraId="21612CF8" w14:textId="77777777" w:rsidR="00FE1E28" w:rsidRPr="00AF4F24" w:rsidRDefault="00FE1E28" w:rsidP="00FE1E28">
            <w:pPr>
              <w:pStyle w:val="UBUCuerpoTrabajo"/>
            </w:pPr>
          </w:p>
        </w:tc>
        <w:tc>
          <w:tcPr>
            <w:tcW w:w="593" w:type="dxa"/>
            <w:shd w:val="clear" w:color="auto" w:fill="F2F2F2"/>
            <w:vAlign w:val="center"/>
          </w:tcPr>
          <w:p w14:paraId="2806DDB1" w14:textId="77777777" w:rsidR="00FE1E28" w:rsidRPr="00AF4F24" w:rsidRDefault="00FE1E28" w:rsidP="00FE1E28">
            <w:pPr>
              <w:pStyle w:val="UBUCuerpoTrabajo"/>
            </w:pPr>
          </w:p>
        </w:tc>
        <w:tc>
          <w:tcPr>
            <w:tcW w:w="600" w:type="dxa"/>
            <w:shd w:val="clear" w:color="auto" w:fill="F2F2F2"/>
            <w:vAlign w:val="center"/>
          </w:tcPr>
          <w:p w14:paraId="2A73A09A" w14:textId="77777777" w:rsidR="00FE1E28" w:rsidRPr="00AF4F24" w:rsidRDefault="00FE1E28" w:rsidP="00FE1E28">
            <w:pPr>
              <w:pStyle w:val="UBUCuerpoTrabajo"/>
            </w:pPr>
          </w:p>
        </w:tc>
        <w:tc>
          <w:tcPr>
            <w:tcW w:w="600" w:type="dxa"/>
            <w:shd w:val="clear" w:color="auto" w:fill="F2F2F2"/>
            <w:vAlign w:val="center"/>
          </w:tcPr>
          <w:p w14:paraId="30E4EA7F" w14:textId="77777777" w:rsidR="00FE1E28" w:rsidRPr="00AF4F24" w:rsidRDefault="00FE1E28" w:rsidP="00FE1E28">
            <w:pPr>
              <w:pStyle w:val="UBUCuerpoTrabajo"/>
            </w:pPr>
          </w:p>
        </w:tc>
      </w:tr>
      <w:tr w:rsidR="00FE1E28" w:rsidRPr="00AF4F24" w14:paraId="70CEE394" w14:textId="77777777" w:rsidTr="000E27C9">
        <w:trPr>
          <w:cantSplit/>
          <w:trHeight w:val="340"/>
          <w:jc w:val="center"/>
        </w:trPr>
        <w:tc>
          <w:tcPr>
            <w:tcW w:w="869" w:type="dxa"/>
            <w:vAlign w:val="center"/>
          </w:tcPr>
          <w:p w14:paraId="2743F231" w14:textId="136FE364" w:rsidR="00FE1E28" w:rsidRPr="00A02E44" w:rsidRDefault="00FE1E28" w:rsidP="00FE1E28">
            <w:pPr>
              <w:pStyle w:val="UBUCuerpoTrabajo"/>
              <w:ind w:firstLine="0"/>
              <w:rPr>
                <w:b/>
                <w:bCs/>
              </w:rPr>
            </w:pPr>
            <w:r w:rsidRPr="007E7CA5">
              <w:rPr>
                <w:b/>
                <w:bCs/>
              </w:rPr>
              <w:t>#</w:t>
            </w:r>
            <w:r>
              <w:rPr>
                <w:b/>
                <w:bCs/>
              </w:rPr>
              <w:t>79</w:t>
            </w:r>
          </w:p>
        </w:tc>
        <w:tc>
          <w:tcPr>
            <w:tcW w:w="2728" w:type="dxa"/>
            <w:vAlign w:val="center"/>
          </w:tcPr>
          <w:p w14:paraId="74AEF905" w14:textId="4DCF1A0A" w:rsidR="00FE1E28" w:rsidRPr="00AF4F24" w:rsidRDefault="00FE1E28" w:rsidP="00FE1E28">
            <w:pPr>
              <w:pStyle w:val="UBUCuerpoTrabajo"/>
              <w:ind w:firstLine="0"/>
              <w:jc w:val="left"/>
            </w:pPr>
            <w:r>
              <w:t>Añadir la lectura por fichero.</w:t>
            </w:r>
          </w:p>
        </w:tc>
        <w:tc>
          <w:tcPr>
            <w:tcW w:w="593" w:type="dxa"/>
            <w:vAlign w:val="center"/>
          </w:tcPr>
          <w:p w14:paraId="77942FFF" w14:textId="77777777" w:rsidR="00FE1E28" w:rsidRPr="00AF4F24" w:rsidRDefault="00FE1E28" w:rsidP="00FE1E28">
            <w:pPr>
              <w:pStyle w:val="UBUCuerpoTrabajo"/>
            </w:pPr>
          </w:p>
        </w:tc>
        <w:tc>
          <w:tcPr>
            <w:tcW w:w="593" w:type="dxa"/>
            <w:vAlign w:val="center"/>
          </w:tcPr>
          <w:p w14:paraId="0B023B28" w14:textId="77777777" w:rsidR="00FE1E28" w:rsidRPr="00AF4F24" w:rsidRDefault="00FE1E28" w:rsidP="00FE1E28">
            <w:pPr>
              <w:pStyle w:val="UBUCuerpoTrabajo"/>
            </w:pPr>
          </w:p>
        </w:tc>
        <w:tc>
          <w:tcPr>
            <w:tcW w:w="593" w:type="dxa"/>
            <w:vAlign w:val="center"/>
          </w:tcPr>
          <w:p w14:paraId="6FA42833" w14:textId="77777777" w:rsidR="00FE1E28" w:rsidRPr="00AF4F24" w:rsidRDefault="00FE1E28" w:rsidP="00FE1E28">
            <w:pPr>
              <w:pStyle w:val="UBUCuerpoTrabajo"/>
            </w:pPr>
          </w:p>
        </w:tc>
        <w:tc>
          <w:tcPr>
            <w:tcW w:w="593" w:type="dxa"/>
            <w:shd w:val="clear" w:color="auto" w:fill="71D149"/>
            <w:vAlign w:val="center"/>
          </w:tcPr>
          <w:p w14:paraId="07A70EFD" w14:textId="77777777" w:rsidR="00FE1E28" w:rsidRPr="00AF4F24" w:rsidRDefault="00FE1E28" w:rsidP="00FE1E28">
            <w:pPr>
              <w:pStyle w:val="UBUCuerpoTrabajo"/>
            </w:pPr>
          </w:p>
        </w:tc>
        <w:tc>
          <w:tcPr>
            <w:tcW w:w="593" w:type="dxa"/>
            <w:vAlign w:val="center"/>
          </w:tcPr>
          <w:p w14:paraId="2EF6A719" w14:textId="77777777" w:rsidR="00FE1E28" w:rsidRPr="00AF4F24" w:rsidRDefault="00FE1E28" w:rsidP="00FE1E28">
            <w:pPr>
              <w:pStyle w:val="UBUCuerpoTrabajo"/>
            </w:pPr>
          </w:p>
        </w:tc>
        <w:tc>
          <w:tcPr>
            <w:tcW w:w="593" w:type="dxa"/>
            <w:vAlign w:val="center"/>
          </w:tcPr>
          <w:p w14:paraId="477543D9" w14:textId="77777777" w:rsidR="00FE1E28" w:rsidRPr="00AF4F24" w:rsidRDefault="00FE1E28" w:rsidP="00FE1E28">
            <w:pPr>
              <w:pStyle w:val="UBUCuerpoTrabajo"/>
            </w:pPr>
          </w:p>
        </w:tc>
        <w:tc>
          <w:tcPr>
            <w:tcW w:w="593" w:type="dxa"/>
            <w:vAlign w:val="center"/>
          </w:tcPr>
          <w:p w14:paraId="78B8A688" w14:textId="77777777" w:rsidR="00FE1E28" w:rsidRPr="00AF4F24" w:rsidRDefault="00FE1E28" w:rsidP="00FE1E28">
            <w:pPr>
              <w:pStyle w:val="UBUCuerpoTrabajo"/>
            </w:pPr>
          </w:p>
        </w:tc>
        <w:tc>
          <w:tcPr>
            <w:tcW w:w="593" w:type="dxa"/>
            <w:shd w:val="clear" w:color="auto" w:fill="E8F263"/>
            <w:vAlign w:val="center"/>
          </w:tcPr>
          <w:p w14:paraId="5ED9B347" w14:textId="77777777" w:rsidR="00FE1E28" w:rsidRPr="00AF4F24" w:rsidRDefault="00FE1E28" w:rsidP="00FE1E28">
            <w:pPr>
              <w:pStyle w:val="UBUCuerpoTrabajo"/>
            </w:pPr>
          </w:p>
        </w:tc>
        <w:tc>
          <w:tcPr>
            <w:tcW w:w="600" w:type="dxa"/>
            <w:vAlign w:val="center"/>
          </w:tcPr>
          <w:p w14:paraId="60BF9F01" w14:textId="77777777" w:rsidR="00FE1E28" w:rsidRPr="00AF4F24" w:rsidRDefault="00FE1E28" w:rsidP="00FE1E28">
            <w:pPr>
              <w:pStyle w:val="UBUCuerpoTrabajo"/>
            </w:pPr>
          </w:p>
        </w:tc>
        <w:tc>
          <w:tcPr>
            <w:tcW w:w="600" w:type="dxa"/>
            <w:vAlign w:val="center"/>
          </w:tcPr>
          <w:p w14:paraId="3243DF00" w14:textId="77777777" w:rsidR="00FE1E28" w:rsidRPr="00AF4F24" w:rsidRDefault="00FE1E28" w:rsidP="00FE1E28">
            <w:pPr>
              <w:pStyle w:val="UBUCuerpoTrabajo"/>
            </w:pPr>
          </w:p>
        </w:tc>
      </w:tr>
      <w:tr w:rsidR="00FE1E28" w:rsidRPr="00AF4F24" w14:paraId="689B2BE7" w14:textId="77777777" w:rsidTr="00FE1E28">
        <w:trPr>
          <w:cantSplit/>
          <w:trHeight w:val="340"/>
          <w:jc w:val="center"/>
        </w:trPr>
        <w:tc>
          <w:tcPr>
            <w:tcW w:w="869" w:type="dxa"/>
            <w:shd w:val="clear" w:color="auto" w:fill="F2F2F2"/>
            <w:vAlign w:val="center"/>
          </w:tcPr>
          <w:p w14:paraId="4BFDAA23" w14:textId="729846CD" w:rsidR="00FE1E28" w:rsidRPr="00A02E44" w:rsidRDefault="00FE1E28" w:rsidP="00FE1E28">
            <w:pPr>
              <w:pStyle w:val="UBUCuerpoTrabajo"/>
              <w:ind w:firstLine="0"/>
              <w:rPr>
                <w:b/>
                <w:bCs/>
              </w:rPr>
            </w:pPr>
            <w:r w:rsidRPr="007E7CA5">
              <w:rPr>
                <w:b/>
                <w:bCs/>
              </w:rPr>
              <w:t>#</w:t>
            </w:r>
            <w:r>
              <w:rPr>
                <w:b/>
                <w:bCs/>
              </w:rPr>
              <w:t>80</w:t>
            </w:r>
          </w:p>
        </w:tc>
        <w:tc>
          <w:tcPr>
            <w:tcW w:w="2728" w:type="dxa"/>
            <w:shd w:val="clear" w:color="auto" w:fill="F2F2F2"/>
            <w:vAlign w:val="center"/>
          </w:tcPr>
          <w:p w14:paraId="5D74E6D7" w14:textId="151FDD69" w:rsidR="00FE1E28" w:rsidRPr="00AF4F24" w:rsidRDefault="00FE1E28" w:rsidP="00FE1E28">
            <w:pPr>
              <w:pStyle w:val="UBUCuerpoTrabajo"/>
              <w:ind w:firstLine="0"/>
              <w:jc w:val="left"/>
            </w:pPr>
            <w:r>
              <w:t>Guardar archivos en la base de datos.</w:t>
            </w:r>
          </w:p>
        </w:tc>
        <w:tc>
          <w:tcPr>
            <w:tcW w:w="593" w:type="dxa"/>
            <w:shd w:val="clear" w:color="auto" w:fill="F2F2F2"/>
            <w:vAlign w:val="center"/>
          </w:tcPr>
          <w:p w14:paraId="68C8B60C" w14:textId="77777777" w:rsidR="00FE1E28" w:rsidRPr="00AF4F24" w:rsidRDefault="00FE1E28" w:rsidP="00FE1E28">
            <w:pPr>
              <w:pStyle w:val="UBUCuerpoTrabajo"/>
            </w:pPr>
          </w:p>
        </w:tc>
        <w:tc>
          <w:tcPr>
            <w:tcW w:w="593" w:type="dxa"/>
            <w:shd w:val="clear" w:color="auto" w:fill="F2F2F2"/>
            <w:vAlign w:val="center"/>
          </w:tcPr>
          <w:p w14:paraId="76FCD26F" w14:textId="77777777" w:rsidR="00FE1E28" w:rsidRPr="00AF4F24" w:rsidRDefault="00FE1E28" w:rsidP="00FE1E28">
            <w:pPr>
              <w:pStyle w:val="UBUCuerpoTrabajo"/>
            </w:pPr>
          </w:p>
        </w:tc>
        <w:tc>
          <w:tcPr>
            <w:tcW w:w="593" w:type="dxa"/>
            <w:shd w:val="clear" w:color="auto" w:fill="F2F2F2"/>
            <w:vAlign w:val="center"/>
          </w:tcPr>
          <w:p w14:paraId="5C21D1A0" w14:textId="77777777" w:rsidR="00FE1E28" w:rsidRPr="00AF4F24" w:rsidRDefault="00FE1E28" w:rsidP="00FE1E28">
            <w:pPr>
              <w:pStyle w:val="UBUCuerpoTrabajo"/>
            </w:pPr>
          </w:p>
        </w:tc>
        <w:tc>
          <w:tcPr>
            <w:tcW w:w="593" w:type="dxa"/>
            <w:shd w:val="clear" w:color="auto" w:fill="71D149"/>
            <w:vAlign w:val="center"/>
          </w:tcPr>
          <w:p w14:paraId="1873D725" w14:textId="77777777" w:rsidR="00FE1E28" w:rsidRPr="00AF4F24" w:rsidRDefault="00FE1E28" w:rsidP="00FE1E28">
            <w:pPr>
              <w:pStyle w:val="UBUCuerpoTrabajo"/>
            </w:pPr>
          </w:p>
        </w:tc>
        <w:tc>
          <w:tcPr>
            <w:tcW w:w="593" w:type="dxa"/>
            <w:shd w:val="clear" w:color="auto" w:fill="F2F2F2"/>
            <w:vAlign w:val="center"/>
          </w:tcPr>
          <w:p w14:paraId="2F116F20" w14:textId="77777777" w:rsidR="00FE1E28" w:rsidRPr="00AF4F24" w:rsidRDefault="00FE1E28" w:rsidP="00FE1E28">
            <w:pPr>
              <w:pStyle w:val="UBUCuerpoTrabajo"/>
            </w:pPr>
          </w:p>
        </w:tc>
        <w:tc>
          <w:tcPr>
            <w:tcW w:w="593" w:type="dxa"/>
            <w:shd w:val="clear" w:color="auto" w:fill="F2F2F2"/>
            <w:vAlign w:val="center"/>
          </w:tcPr>
          <w:p w14:paraId="4AE0D972" w14:textId="77777777" w:rsidR="00FE1E28" w:rsidRPr="00AF4F24" w:rsidRDefault="00FE1E28" w:rsidP="00FE1E28">
            <w:pPr>
              <w:pStyle w:val="UBUCuerpoTrabajo"/>
            </w:pPr>
          </w:p>
        </w:tc>
        <w:tc>
          <w:tcPr>
            <w:tcW w:w="593" w:type="dxa"/>
            <w:shd w:val="clear" w:color="auto" w:fill="F2F2F2"/>
            <w:vAlign w:val="center"/>
          </w:tcPr>
          <w:p w14:paraId="2F02B472" w14:textId="77777777" w:rsidR="00FE1E28" w:rsidRPr="00AF4F24" w:rsidRDefault="00FE1E28" w:rsidP="00FE1E28">
            <w:pPr>
              <w:pStyle w:val="UBUCuerpoTrabajo"/>
            </w:pPr>
          </w:p>
        </w:tc>
        <w:tc>
          <w:tcPr>
            <w:tcW w:w="593" w:type="dxa"/>
            <w:shd w:val="clear" w:color="auto" w:fill="F2F2F2"/>
            <w:vAlign w:val="center"/>
          </w:tcPr>
          <w:p w14:paraId="15D13E93" w14:textId="77777777" w:rsidR="00FE1E28" w:rsidRPr="00AF4F24" w:rsidRDefault="00FE1E28" w:rsidP="00FE1E28">
            <w:pPr>
              <w:pStyle w:val="UBUCuerpoTrabajo"/>
            </w:pPr>
          </w:p>
        </w:tc>
        <w:tc>
          <w:tcPr>
            <w:tcW w:w="600" w:type="dxa"/>
            <w:shd w:val="clear" w:color="auto" w:fill="F2F2F2"/>
            <w:vAlign w:val="center"/>
          </w:tcPr>
          <w:p w14:paraId="175A59FB" w14:textId="77777777" w:rsidR="00FE1E28" w:rsidRPr="00AF4F24" w:rsidRDefault="00FE1E28" w:rsidP="00FE1E28">
            <w:pPr>
              <w:pStyle w:val="UBUCuerpoTrabajo"/>
            </w:pPr>
          </w:p>
        </w:tc>
        <w:tc>
          <w:tcPr>
            <w:tcW w:w="600" w:type="dxa"/>
            <w:shd w:val="clear" w:color="auto" w:fill="F2F2F2"/>
            <w:vAlign w:val="center"/>
          </w:tcPr>
          <w:p w14:paraId="003ABE17" w14:textId="77777777" w:rsidR="00FE1E28" w:rsidRPr="00AF4F24" w:rsidRDefault="00FE1E28" w:rsidP="00FE1E28">
            <w:pPr>
              <w:pStyle w:val="UBUCuerpoTrabajo"/>
            </w:pPr>
          </w:p>
        </w:tc>
      </w:tr>
      <w:tr w:rsidR="00FE1E28" w:rsidRPr="00AF4F24" w14:paraId="448A8ECE" w14:textId="77777777" w:rsidTr="000E27C9">
        <w:trPr>
          <w:trHeight w:val="321"/>
          <w:jc w:val="center"/>
        </w:trPr>
        <w:tc>
          <w:tcPr>
            <w:tcW w:w="869" w:type="dxa"/>
            <w:vAlign w:val="center"/>
          </w:tcPr>
          <w:p w14:paraId="23F03BED" w14:textId="2CE6D483" w:rsidR="00FE1E28" w:rsidRPr="00A02E44" w:rsidRDefault="00FE1E28" w:rsidP="00FE1E28">
            <w:pPr>
              <w:pStyle w:val="UBUCuerpoTrabajo"/>
              <w:ind w:firstLine="0"/>
              <w:rPr>
                <w:b/>
                <w:bCs/>
              </w:rPr>
            </w:pPr>
            <w:r w:rsidRPr="007E7CA5">
              <w:rPr>
                <w:b/>
                <w:bCs/>
              </w:rPr>
              <w:t>#</w:t>
            </w:r>
            <w:r>
              <w:rPr>
                <w:b/>
                <w:bCs/>
              </w:rPr>
              <w:t>81</w:t>
            </w:r>
          </w:p>
        </w:tc>
        <w:tc>
          <w:tcPr>
            <w:tcW w:w="2728" w:type="dxa"/>
            <w:vAlign w:val="center"/>
          </w:tcPr>
          <w:p w14:paraId="5237B063" w14:textId="1D7CC3B4" w:rsidR="00FE1E28" w:rsidRPr="00AF4F24" w:rsidRDefault="00FE1E28" w:rsidP="00FE1E28">
            <w:pPr>
              <w:pStyle w:val="UBUCuerpoTrabajo"/>
              <w:ind w:firstLine="0"/>
              <w:jc w:val="left"/>
            </w:pPr>
            <w:r>
              <w:t>Buscar información sobre Flask Bootstrap.</w:t>
            </w:r>
          </w:p>
        </w:tc>
        <w:tc>
          <w:tcPr>
            <w:tcW w:w="593" w:type="dxa"/>
            <w:vAlign w:val="center"/>
          </w:tcPr>
          <w:p w14:paraId="3D76B622" w14:textId="77777777" w:rsidR="00FE1E28" w:rsidRPr="00AF4F24" w:rsidRDefault="00FE1E28" w:rsidP="00FE1E28">
            <w:pPr>
              <w:pStyle w:val="UBUCuerpoTrabajo"/>
            </w:pPr>
          </w:p>
        </w:tc>
        <w:tc>
          <w:tcPr>
            <w:tcW w:w="593" w:type="dxa"/>
            <w:vAlign w:val="center"/>
          </w:tcPr>
          <w:p w14:paraId="0E360CF9" w14:textId="77777777" w:rsidR="00FE1E28" w:rsidRPr="00AF4F24" w:rsidRDefault="00FE1E28" w:rsidP="00FE1E28">
            <w:pPr>
              <w:pStyle w:val="UBUCuerpoTrabajo"/>
            </w:pPr>
          </w:p>
        </w:tc>
        <w:tc>
          <w:tcPr>
            <w:tcW w:w="593" w:type="dxa"/>
            <w:vAlign w:val="center"/>
          </w:tcPr>
          <w:p w14:paraId="4A9C5F09" w14:textId="77777777" w:rsidR="00FE1E28" w:rsidRPr="00AF4F24" w:rsidRDefault="00FE1E28" w:rsidP="00FE1E28">
            <w:pPr>
              <w:pStyle w:val="UBUCuerpoTrabajo"/>
            </w:pPr>
          </w:p>
        </w:tc>
        <w:tc>
          <w:tcPr>
            <w:tcW w:w="593" w:type="dxa"/>
            <w:vAlign w:val="center"/>
          </w:tcPr>
          <w:p w14:paraId="6BF6A70C" w14:textId="77777777" w:rsidR="00FE1E28" w:rsidRPr="00AF4F24" w:rsidRDefault="00FE1E28" w:rsidP="00FE1E28">
            <w:pPr>
              <w:pStyle w:val="UBUCuerpoTrabajo"/>
            </w:pPr>
          </w:p>
        </w:tc>
        <w:tc>
          <w:tcPr>
            <w:tcW w:w="593" w:type="dxa"/>
            <w:vAlign w:val="center"/>
          </w:tcPr>
          <w:p w14:paraId="70735BD6" w14:textId="77777777" w:rsidR="00FE1E28" w:rsidRPr="00AF4F24" w:rsidRDefault="00FE1E28" w:rsidP="00FE1E28">
            <w:pPr>
              <w:pStyle w:val="UBUCuerpoTrabajo"/>
            </w:pPr>
          </w:p>
        </w:tc>
        <w:tc>
          <w:tcPr>
            <w:tcW w:w="593" w:type="dxa"/>
            <w:vAlign w:val="center"/>
          </w:tcPr>
          <w:p w14:paraId="149710EA" w14:textId="77777777" w:rsidR="00FE1E28" w:rsidRPr="00AF4F24" w:rsidRDefault="00FE1E28" w:rsidP="00FE1E28">
            <w:pPr>
              <w:pStyle w:val="UBUCuerpoTrabajo"/>
            </w:pPr>
          </w:p>
        </w:tc>
        <w:tc>
          <w:tcPr>
            <w:tcW w:w="593" w:type="dxa"/>
            <w:vAlign w:val="center"/>
          </w:tcPr>
          <w:p w14:paraId="02709157" w14:textId="77777777" w:rsidR="00FE1E28" w:rsidRPr="00AF4F24" w:rsidRDefault="00FE1E28" w:rsidP="00FE1E28">
            <w:pPr>
              <w:pStyle w:val="UBUCuerpoTrabajo"/>
            </w:pPr>
          </w:p>
        </w:tc>
        <w:tc>
          <w:tcPr>
            <w:tcW w:w="593" w:type="dxa"/>
            <w:shd w:val="clear" w:color="auto" w:fill="E8F263"/>
            <w:vAlign w:val="center"/>
          </w:tcPr>
          <w:p w14:paraId="33847027" w14:textId="77777777" w:rsidR="00FE1E28" w:rsidRPr="00AF4F24" w:rsidRDefault="00FE1E28" w:rsidP="00FE1E28">
            <w:pPr>
              <w:pStyle w:val="UBUCuerpoTrabajo"/>
            </w:pPr>
          </w:p>
        </w:tc>
        <w:tc>
          <w:tcPr>
            <w:tcW w:w="600" w:type="dxa"/>
            <w:vAlign w:val="center"/>
          </w:tcPr>
          <w:p w14:paraId="7ACF4ED3" w14:textId="77777777" w:rsidR="00FE1E28" w:rsidRPr="00AF4F24" w:rsidRDefault="00FE1E28" w:rsidP="00FE1E28">
            <w:pPr>
              <w:pStyle w:val="UBUCuerpoTrabajo"/>
            </w:pPr>
          </w:p>
        </w:tc>
        <w:tc>
          <w:tcPr>
            <w:tcW w:w="600" w:type="dxa"/>
            <w:vAlign w:val="center"/>
          </w:tcPr>
          <w:p w14:paraId="7E0FF081" w14:textId="77777777" w:rsidR="00FE1E28" w:rsidRPr="00AF4F24" w:rsidRDefault="00FE1E28" w:rsidP="00FE1E28">
            <w:pPr>
              <w:pStyle w:val="UBUCuerpoTrabajo"/>
            </w:pPr>
          </w:p>
        </w:tc>
      </w:tr>
      <w:tr w:rsidR="00FE1E28" w:rsidRPr="00AF4F24" w14:paraId="76E100FB" w14:textId="77777777" w:rsidTr="000E27C9">
        <w:trPr>
          <w:trHeight w:val="321"/>
          <w:jc w:val="center"/>
        </w:trPr>
        <w:tc>
          <w:tcPr>
            <w:tcW w:w="869" w:type="dxa"/>
            <w:shd w:val="clear" w:color="auto" w:fill="F2F2F2"/>
            <w:vAlign w:val="center"/>
          </w:tcPr>
          <w:p w14:paraId="12955E1D" w14:textId="1C67A92F" w:rsidR="00FE1E28" w:rsidRPr="00AF4F24" w:rsidRDefault="00FE1E28" w:rsidP="00FE1E28">
            <w:pPr>
              <w:pStyle w:val="UBUCuerpoTrabajo"/>
              <w:ind w:firstLine="0"/>
              <w:rPr>
                <w:rFonts w:cs="Liberation Serif"/>
                <w:b/>
                <w:bCs/>
              </w:rPr>
            </w:pPr>
            <w:r>
              <w:rPr>
                <w:b/>
                <w:bCs/>
              </w:rPr>
              <w:t>#82</w:t>
            </w:r>
          </w:p>
        </w:tc>
        <w:tc>
          <w:tcPr>
            <w:tcW w:w="2728" w:type="dxa"/>
            <w:shd w:val="clear" w:color="auto" w:fill="F2F2F2"/>
            <w:vAlign w:val="center"/>
          </w:tcPr>
          <w:p w14:paraId="074839E2" w14:textId="4ED5456D" w:rsidR="00FE1E28" w:rsidRPr="00AF4F24" w:rsidRDefault="00FE1E28" w:rsidP="00FE1E28">
            <w:pPr>
              <w:pStyle w:val="UBUCuerpoTrabajo"/>
              <w:ind w:firstLine="0"/>
              <w:jc w:val="left"/>
              <w:rPr>
                <w:rFonts w:cs="Liberation Serif"/>
              </w:rPr>
            </w:pPr>
            <w:r>
              <w:t>Guardar la red, comprobar si el fichero no cambia y añadir el formato.</w:t>
            </w:r>
          </w:p>
        </w:tc>
        <w:tc>
          <w:tcPr>
            <w:tcW w:w="593" w:type="dxa"/>
            <w:shd w:val="clear" w:color="auto" w:fill="F2F2F2"/>
            <w:vAlign w:val="center"/>
          </w:tcPr>
          <w:p w14:paraId="78E1412E" w14:textId="77777777" w:rsidR="00FE1E28" w:rsidRPr="00AF4F24" w:rsidRDefault="00FE1E28" w:rsidP="00FE1E28">
            <w:pPr>
              <w:pStyle w:val="UBUCuerpoTrabajo"/>
            </w:pPr>
          </w:p>
        </w:tc>
        <w:tc>
          <w:tcPr>
            <w:tcW w:w="593" w:type="dxa"/>
            <w:shd w:val="clear" w:color="auto" w:fill="F2F2F2"/>
            <w:vAlign w:val="center"/>
          </w:tcPr>
          <w:p w14:paraId="748E76BF" w14:textId="77777777" w:rsidR="00FE1E28" w:rsidRPr="00AF4F24" w:rsidRDefault="00FE1E28" w:rsidP="00FE1E28">
            <w:pPr>
              <w:pStyle w:val="UBUCuerpoTrabajo"/>
            </w:pPr>
          </w:p>
        </w:tc>
        <w:tc>
          <w:tcPr>
            <w:tcW w:w="593" w:type="dxa"/>
            <w:shd w:val="clear" w:color="auto" w:fill="F2F2F2"/>
            <w:vAlign w:val="center"/>
          </w:tcPr>
          <w:p w14:paraId="186E731A" w14:textId="77777777" w:rsidR="00FE1E28" w:rsidRPr="00AF4F24" w:rsidRDefault="00FE1E28" w:rsidP="00FE1E28">
            <w:pPr>
              <w:pStyle w:val="UBUCuerpoTrabajo"/>
            </w:pPr>
          </w:p>
        </w:tc>
        <w:tc>
          <w:tcPr>
            <w:tcW w:w="593" w:type="dxa"/>
            <w:shd w:val="clear" w:color="auto" w:fill="71D149"/>
            <w:vAlign w:val="center"/>
          </w:tcPr>
          <w:p w14:paraId="60426DB5" w14:textId="77777777" w:rsidR="00FE1E28" w:rsidRPr="00AF4F24" w:rsidRDefault="00FE1E28" w:rsidP="00FE1E28">
            <w:pPr>
              <w:pStyle w:val="UBUCuerpoTrabajo"/>
            </w:pPr>
          </w:p>
        </w:tc>
        <w:tc>
          <w:tcPr>
            <w:tcW w:w="593" w:type="dxa"/>
            <w:shd w:val="clear" w:color="auto" w:fill="F2F2F2"/>
            <w:vAlign w:val="center"/>
          </w:tcPr>
          <w:p w14:paraId="6F779A9C" w14:textId="77777777" w:rsidR="00FE1E28" w:rsidRPr="00AF4F24" w:rsidRDefault="00FE1E28" w:rsidP="00FE1E28">
            <w:pPr>
              <w:pStyle w:val="UBUCuerpoTrabajo"/>
            </w:pPr>
          </w:p>
        </w:tc>
        <w:tc>
          <w:tcPr>
            <w:tcW w:w="593" w:type="dxa"/>
            <w:shd w:val="clear" w:color="auto" w:fill="F2F2F2"/>
            <w:vAlign w:val="center"/>
          </w:tcPr>
          <w:p w14:paraId="5A73350D" w14:textId="77777777" w:rsidR="00FE1E28" w:rsidRPr="00AF4F24" w:rsidRDefault="00FE1E28" w:rsidP="00FE1E28">
            <w:pPr>
              <w:pStyle w:val="UBUCuerpoTrabajo"/>
            </w:pPr>
          </w:p>
        </w:tc>
        <w:tc>
          <w:tcPr>
            <w:tcW w:w="593" w:type="dxa"/>
            <w:shd w:val="clear" w:color="auto" w:fill="F2F2F2"/>
            <w:vAlign w:val="center"/>
          </w:tcPr>
          <w:p w14:paraId="10C72099" w14:textId="77777777" w:rsidR="00FE1E28" w:rsidRPr="00AF4F24" w:rsidRDefault="00FE1E28" w:rsidP="00FE1E28">
            <w:pPr>
              <w:pStyle w:val="UBUCuerpoTrabajo"/>
            </w:pPr>
          </w:p>
        </w:tc>
        <w:tc>
          <w:tcPr>
            <w:tcW w:w="593" w:type="dxa"/>
            <w:shd w:val="clear" w:color="auto" w:fill="F2F2F2"/>
            <w:vAlign w:val="center"/>
          </w:tcPr>
          <w:p w14:paraId="423A3E23" w14:textId="77777777" w:rsidR="00FE1E28" w:rsidRPr="00AF4F24" w:rsidRDefault="00FE1E28" w:rsidP="00FE1E28">
            <w:pPr>
              <w:pStyle w:val="UBUCuerpoTrabajo"/>
            </w:pPr>
          </w:p>
        </w:tc>
        <w:tc>
          <w:tcPr>
            <w:tcW w:w="600" w:type="dxa"/>
            <w:shd w:val="clear" w:color="auto" w:fill="F2F2F2"/>
            <w:vAlign w:val="center"/>
          </w:tcPr>
          <w:p w14:paraId="4F6E932A" w14:textId="77777777" w:rsidR="00FE1E28" w:rsidRPr="00AF4F24" w:rsidRDefault="00FE1E28" w:rsidP="00FE1E28">
            <w:pPr>
              <w:pStyle w:val="UBUCuerpoTrabajo"/>
            </w:pPr>
          </w:p>
        </w:tc>
        <w:tc>
          <w:tcPr>
            <w:tcW w:w="600" w:type="dxa"/>
            <w:shd w:val="clear" w:color="auto" w:fill="FBCA04"/>
            <w:vAlign w:val="center"/>
          </w:tcPr>
          <w:p w14:paraId="601092EA" w14:textId="77777777" w:rsidR="00FE1E28" w:rsidRPr="00AF4F24" w:rsidRDefault="00FE1E28" w:rsidP="00FE1E28">
            <w:pPr>
              <w:pStyle w:val="UBUCuerpoTrabajo"/>
            </w:pPr>
          </w:p>
        </w:tc>
      </w:tr>
      <w:tr w:rsidR="00FE1E28" w:rsidRPr="00AF4F24" w14:paraId="5EF1AEE2" w14:textId="77777777" w:rsidTr="000E27C9">
        <w:trPr>
          <w:trHeight w:val="321"/>
          <w:jc w:val="center"/>
        </w:trPr>
        <w:tc>
          <w:tcPr>
            <w:tcW w:w="869" w:type="dxa"/>
            <w:vAlign w:val="center"/>
          </w:tcPr>
          <w:p w14:paraId="30EFA58E" w14:textId="1C556E89" w:rsidR="00FE1E28" w:rsidRPr="00AF4F24" w:rsidRDefault="00FE1E28" w:rsidP="00FE1E28">
            <w:pPr>
              <w:pStyle w:val="UBUCuerpoTrabajo"/>
              <w:ind w:firstLine="0"/>
              <w:rPr>
                <w:rFonts w:cs="Liberation Serif"/>
                <w:b/>
                <w:bCs/>
              </w:rPr>
            </w:pPr>
            <w:r>
              <w:rPr>
                <w:b/>
                <w:bCs/>
              </w:rPr>
              <w:t>#83</w:t>
            </w:r>
          </w:p>
        </w:tc>
        <w:tc>
          <w:tcPr>
            <w:tcW w:w="2728" w:type="dxa"/>
            <w:vAlign w:val="center"/>
          </w:tcPr>
          <w:p w14:paraId="74AF028A" w14:textId="4C7E1E28" w:rsidR="00FE1E28" w:rsidRPr="00AF4F24" w:rsidRDefault="00FE1E28" w:rsidP="00FE1E28">
            <w:pPr>
              <w:pStyle w:val="UBUCuerpoTrabajo"/>
              <w:ind w:firstLine="0"/>
              <w:jc w:val="left"/>
              <w:rPr>
                <w:rFonts w:cs="Liberation Serif"/>
              </w:rPr>
            </w:pPr>
            <w:r>
              <w:t>Documentar el recocido simulado.</w:t>
            </w:r>
          </w:p>
        </w:tc>
        <w:tc>
          <w:tcPr>
            <w:tcW w:w="593" w:type="dxa"/>
            <w:vAlign w:val="center"/>
          </w:tcPr>
          <w:p w14:paraId="79014CAF" w14:textId="77777777" w:rsidR="00FE1E28" w:rsidRPr="00AF4F24" w:rsidRDefault="00FE1E28" w:rsidP="00FE1E28">
            <w:pPr>
              <w:pStyle w:val="UBUCuerpoTrabajo"/>
            </w:pPr>
          </w:p>
        </w:tc>
        <w:tc>
          <w:tcPr>
            <w:tcW w:w="593" w:type="dxa"/>
            <w:vAlign w:val="center"/>
          </w:tcPr>
          <w:p w14:paraId="41E7CCC9" w14:textId="77777777" w:rsidR="00FE1E28" w:rsidRPr="00AF4F24" w:rsidRDefault="00FE1E28" w:rsidP="00FE1E28">
            <w:pPr>
              <w:pStyle w:val="UBUCuerpoTrabajo"/>
            </w:pPr>
          </w:p>
        </w:tc>
        <w:tc>
          <w:tcPr>
            <w:tcW w:w="593" w:type="dxa"/>
            <w:vAlign w:val="center"/>
          </w:tcPr>
          <w:p w14:paraId="74A8148E" w14:textId="77777777" w:rsidR="00FE1E28" w:rsidRPr="00AF4F24" w:rsidRDefault="00FE1E28" w:rsidP="00FE1E28">
            <w:pPr>
              <w:pStyle w:val="UBUCuerpoTrabajo"/>
            </w:pPr>
          </w:p>
        </w:tc>
        <w:tc>
          <w:tcPr>
            <w:tcW w:w="593" w:type="dxa"/>
            <w:vAlign w:val="center"/>
          </w:tcPr>
          <w:p w14:paraId="6F298E1C" w14:textId="77777777" w:rsidR="00FE1E28" w:rsidRPr="00AF4F24" w:rsidRDefault="00FE1E28" w:rsidP="00FE1E28">
            <w:pPr>
              <w:pStyle w:val="UBUCuerpoTrabajo"/>
            </w:pPr>
          </w:p>
        </w:tc>
        <w:tc>
          <w:tcPr>
            <w:tcW w:w="593" w:type="dxa"/>
            <w:shd w:val="clear" w:color="auto" w:fill="0075CA"/>
            <w:vAlign w:val="center"/>
          </w:tcPr>
          <w:p w14:paraId="283DB232" w14:textId="77777777" w:rsidR="00FE1E28" w:rsidRPr="00AF4F24" w:rsidRDefault="00FE1E28" w:rsidP="00FE1E28">
            <w:pPr>
              <w:pStyle w:val="UBUCuerpoTrabajo"/>
            </w:pPr>
          </w:p>
        </w:tc>
        <w:tc>
          <w:tcPr>
            <w:tcW w:w="593" w:type="dxa"/>
            <w:vAlign w:val="center"/>
          </w:tcPr>
          <w:p w14:paraId="61EA02E7" w14:textId="77777777" w:rsidR="00FE1E28" w:rsidRPr="00AF4F24" w:rsidRDefault="00FE1E28" w:rsidP="00FE1E28">
            <w:pPr>
              <w:pStyle w:val="UBUCuerpoTrabajo"/>
            </w:pPr>
          </w:p>
        </w:tc>
        <w:tc>
          <w:tcPr>
            <w:tcW w:w="593" w:type="dxa"/>
            <w:vAlign w:val="center"/>
          </w:tcPr>
          <w:p w14:paraId="697E307B" w14:textId="77777777" w:rsidR="00FE1E28" w:rsidRPr="00AF4F24" w:rsidRDefault="00FE1E28" w:rsidP="00FE1E28">
            <w:pPr>
              <w:pStyle w:val="UBUCuerpoTrabajo"/>
            </w:pPr>
          </w:p>
        </w:tc>
        <w:tc>
          <w:tcPr>
            <w:tcW w:w="593" w:type="dxa"/>
            <w:shd w:val="clear" w:color="auto" w:fill="auto"/>
            <w:vAlign w:val="center"/>
          </w:tcPr>
          <w:p w14:paraId="2916D359" w14:textId="77777777" w:rsidR="00FE1E28" w:rsidRPr="00AF4F24" w:rsidRDefault="00FE1E28" w:rsidP="00FE1E28">
            <w:pPr>
              <w:pStyle w:val="UBUCuerpoTrabajo"/>
            </w:pPr>
          </w:p>
        </w:tc>
        <w:tc>
          <w:tcPr>
            <w:tcW w:w="600" w:type="dxa"/>
            <w:vAlign w:val="center"/>
          </w:tcPr>
          <w:p w14:paraId="6BB6D00D" w14:textId="77777777" w:rsidR="00FE1E28" w:rsidRPr="00AF4F24" w:rsidRDefault="00FE1E28" w:rsidP="00FE1E28">
            <w:pPr>
              <w:pStyle w:val="UBUCuerpoTrabajo"/>
            </w:pPr>
          </w:p>
        </w:tc>
        <w:tc>
          <w:tcPr>
            <w:tcW w:w="600" w:type="dxa"/>
            <w:vAlign w:val="center"/>
          </w:tcPr>
          <w:p w14:paraId="5F5870F1" w14:textId="77777777" w:rsidR="00FE1E28" w:rsidRPr="00AF4F24" w:rsidRDefault="00FE1E28" w:rsidP="00FE1E28">
            <w:pPr>
              <w:pStyle w:val="UBUCuerpoTrabajo"/>
            </w:pPr>
          </w:p>
        </w:tc>
      </w:tr>
      <w:tr w:rsidR="00FE1E28" w:rsidRPr="00AF4F24" w14:paraId="61AD55E8" w14:textId="77777777" w:rsidTr="00FE1E28">
        <w:trPr>
          <w:trHeight w:val="321"/>
          <w:jc w:val="center"/>
        </w:trPr>
        <w:tc>
          <w:tcPr>
            <w:tcW w:w="869" w:type="dxa"/>
            <w:shd w:val="clear" w:color="auto" w:fill="F2F2F2"/>
            <w:vAlign w:val="center"/>
          </w:tcPr>
          <w:p w14:paraId="78CEEC10" w14:textId="49EA1749" w:rsidR="00FE1E28" w:rsidRPr="00AF4F24" w:rsidRDefault="00FE1E28" w:rsidP="00FE1E28">
            <w:pPr>
              <w:pStyle w:val="UBUCuerpoTrabajo"/>
              <w:ind w:firstLine="0"/>
              <w:rPr>
                <w:rFonts w:cs="Liberation Serif"/>
                <w:b/>
                <w:bCs/>
              </w:rPr>
            </w:pPr>
            <w:r>
              <w:rPr>
                <w:b/>
                <w:bCs/>
              </w:rPr>
              <w:t>#84</w:t>
            </w:r>
          </w:p>
        </w:tc>
        <w:tc>
          <w:tcPr>
            <w:tcW w:w="2728" w:type="dxa"/>
            <w:shd w:val="clear" w:color="auto" w:fill="F2F2F2"/>
            <w:vAlign w:val="center"/>
          </w:tcPr>
          <w:p w14:paraId="35432B75" w14:textId="02C3A698" w:rsidR="00FE1E28" w:rsidRPr="00AF4F24" w:rsidRDefault="00FE1E28" w:rsidP="00FE1E28">
            <w:pPr>
              <w:pStyle w:val="UBUCuerpoTrabajo"/>
              <w:ind w:firstLine="0"/>
              <w:jc w:val="left"/>
              <w:rPr>
                <w:rFonts w:cs="Liberation Serif"/>
              </w:rPr>
            </w:pPr>
            <w:r>
              <w:t>Modificar la tabla “</w:t>
            </w:r>
            <w:r>
              <w:rPr>
                <w:i/>
                <w:iCs/>
              </w:rPr>
              <w:t>tbl_user”.</w:t>
            </w:r>
          </w:p>
        </w:tc>
        <w:tc>
          <w:tcPr>
            <w:tcW w:w="593" w:type="dxa"/>
            <w:shd w:val="clear" w:color="auto" w:fill="F2F2F2"/>
            <w:vAlign w:val="center"/>
          </w:tcPr>
          <w:p w14:paraId="6CE6F4E7" w14:textId="77777777" w:rsidR="00FE1E28" w:rsidRPr="00AF4F24" w:rsidRDefault="00FE1E28" w:rsidP="00FE1E28">
            <w:pPr>
              <w:pStyle w:val="UBUCuerpoTrabajo"/>
            </w:pPr>
          </w:p>
        </w:tc>
        <w:tc>
          <w:tcPr>
            <w:tcW w:w="593" w:type="dxa"/>
            <w:shd w:val="clear" w:color="auto" w:fill="F2F2F2"/>
            <w:vAlign w:val="center"/>
          </w:tcPr>
          <w:p w14:paraId="734E341B" w14:textId="77777777" w:rsidR="00FE1E28" w:rsidRPr="00AF4F24" w:rsidRDefault="00FE1E28" w:rsidP="00FE1E28">
            <w:pPr>
              <w:pStyle w:val="UBUCuerpoTrabajo"/>
            </w:pPr>
          </w:p>
        </w:tc>
        <w:tc>
          <w:tcPr>
            <w:tcW w:w="593" w:type="dxa"/>
            <w:shd w:val="clear" w:color="auto" w:fill="F2F2F2"/>
            <w:vAlign w:val="center"/>
          </w:tcPr>
          <w:p w14:paraId="1A31E91F" w14:textId="77777777" w:rsidR="00FE1E28" w:rsidRPr="00AF4F24" w:rsidRDefault="00FE1E28" w:rsidP="00FE1E28">
            <w:pPr>
              <w:pStyle w:val="UBUCuerpoTrabajo"/>
            </w:pPr>
          </w:p>
        </w:tc>
        <w:tc>
          <w:tcPr>
            <w:tcW w:w="593" w:type="dxa"/>
            <w:shd w:val="clear" w:color="auto" w:fill="71D149"/>
            <w:vAlign w:val="center"/>
          </w:tcPr>
          <w:p w14:paraId="07C900BD" w14:textId="77777777" w:rsidR="00FE1E28" w:rsidRPr="00AF4F24" w:rsidRDefault="00FE1E28" w:rsidP="00FE1E28">
            <w:pPr>
              <w:pStyle w:val="UBUCuerpoTrabajo"/>
            </w:pPr>
          </w:p>
        </w:tc>
        <w:tc>
          <w:tcPr>
            <w:tcW w:w="593" w:type="dxa"/>
            <w:shd w:val="clear" w:color="auto" w:fill="F2F2F2"/>
            <w:vAlign w:val="center"/>
          </w:tcPr>
          <w:p w14:paraId="452E0829" w14:textId="77777777" w:rsidR="00FE1E28" w:rsidRPr="00AF4F24" w:rsidRDefault="00FE1E28" w:rsidP="00FE1E28">
            <w:pPr>
              <w:pStyle w:val="UBUCuerpoTrabajo"/>
            </w:pPr>
          </w:p>
        </w:tc>
        <w:tc>
          <w:tcPr>
            <w:tcW w:w="593" w:type="dxa"/>
            <w:shd w:val="clear" w:color="auto" w:fill="F2F2F2"/>
            <w:vAlign w:val="center"/>
          </w:tcPr>
          <w:p w14:paraId="11FBDAE6" w14:textId="77777777" w:rsidR="00FE1E28" w:rsidRPr="00AF4F24" w:rsidRDefault="00FE1E28" w:rsidP="00FE1E28">
            <w:pPr>
              <w:pStyle w:val="UBUCuerpoTrabajo"/>
            </w:pPr>
          </w:p>
        </w:tc>
        <w:tc>
          <w:tcPr>
            <w:tcW w:w="593" w:type="dxa"/>
            <w:shd w:val="clear" w:color="auto" w:fill="F2F2F2"/>
            <w:vAlign w:val="center"/>
          </w:tcPr>
          <w:p w14:paraId="06096068" w14:textId="77777777" w:rsidR="00FE1E28" w:rsidRPr="00AF4F24" w:rsidRDefault="00FE1E28" w:rsidP="00FE1E28">
            <w:pPr>
              <w:pStyle w:val="UBUCuerpoTrabajo"/>
            </w:pPr>
          </w:p>
        </w:tc>
        <w:tc>
          <w:tcPr>
            <w:tcW w:w="593" w:type="dxa"/>
            <w:shd w:val="clear" w:color="auto" w:fill="F2F2F2"/>
            <w:vAlign w:val="center"/>
          </w:tcPr>
          <w:p w14:paraId="30C427C2" w14:textId="77777777" w:rsidR="00FE1E28" w:rsidRPr="00AF4F24" w:rsidRDefault="00FE1E28" w:rsidP="00FE1E28">
            <w:pPr>
              <w:pStyle w:val="UBUCuerpoTrabajo"/>
            </w:pPr>
          </w:p>
        </w:tc>
        <w:tc>
          <w:tcPr>
            <w:tcW w:w="600" w:type="dxa"/>
            <w:shd w:val="clear" w:color="auto" w:fill="F2F2F2"/>
            <w:vAlign w:val="center"/>
          </w:tcPr>
          <w:p w14:paraId="70361D3B" w14:textId="77777777" w:rsidR="00FE1E28" w:rsidRPr="00AF4F24" w:rsidRDefault="00FE1E28" w:rsidP="00FE1E28">
            <w:pPr>
              <w:pStyle w:val="UBUCuerpoTrabajo"/>
            </w:pPr>
          </w:p>
        </w:tc>
        <w:tc>
          <w:tcPr>
            <w:tcW w:w="600" w:type="dxa"/>
            <w:shd w:val="clear" w:color="auto" w:fill="F2F2F2"/>
            <w:vAlign w:val="center"/>
          </w:tcPr>
          <w:p w14:paraId="670C65E1" w14:textId="77777777" w:rsidR="00FE1E28" w:rsidRPr="00AF4F24" w:rsidRDefault="00FE1E28" w:rsidP="00FE1E28">
            <w:pPr>
              <w:pStyle w:val="UBUCuerpoTrabajo"/>
            </w:pPr>
          </w:p>
        </w:tc>
      </w:tr>
      <w:tr w:rsidR="00FE1E28" w:rsidRPr="00AF4F24" w14:paraId="7B05A84E" w14:textId="77777777" w:rsidTr="00FE1E28">
        <w:trPr>
          <w:trHeight w:val="321"/>
          <w:jc w:val="center"/>
        </w:trPr>
        <w:tc>
          <w:tcPr>
            <w:tcW w:w="869" w:type="dxa"/>
            <w:vAlign w:val="center"/>
          </w:tcPr>
          <w:p w14:paraId="51C59812" w14:textId="3160B134" w:rsidR="00FE1E28" w:rsidRPr="00AF4F24" w:rsidRDefault="00FE1E28" w:rsidP="00FE1E28">
            <w:pPr>
              <w:pStyle w:val="UBUCuerpoTrabajo"/>
              <w:ind w:firstLine="0"/>
              <w:rPr>
                <w:rFonts w:cs="Liberation Serif"/>
                <w:b/>
                <w:bCs/>
              </w:rPr>
            </w:pPr>
            <w:r>
              <w:rPr>
                <w:b/>
                <w:bCs/>
              </w:rPr>
              <w:lastRenderedPageBreak/>
              <w:t>#85</w:t>
            </w:r>
          </w:p>
        </w:tc>
        <w:tc>
          <w:tcPr>
            <w:tcW w:w="2728" w:type="dxa"/>
            <w:vAlign w:val="center"/>
          </w:tcPr>
          <w:p w14:paraId="2467CEDF" w14:textId="365C5E58" w:rsidR="00FE1E28" w:rsidRPr="00AF4F24" w:rsidRDefault="00FE1E28" w:rsidP="00FE1E28">
            <w:pPr>
              <w:pStyle w:val="UBUCuerpoTrabajo"/>
              <w:ind w:firstLine="0"/>
              <w:jc w:val="left"/>
              <w:rPr>
                <w:rFonts w:cs="Liberation Serif"/>
              </w:rPr>
            </w:pPr>
            <w:r>
              <w:t xml:space="preserve">Modificar registro y </w:t>
            </w:r>
            <w:r>
              <w:rPr>
                <w:i/>
                <w:iCs/>
              </w:rPr>
              <w:t>log-in</w:t>
            </w:r>
            <w:r>
              <w:t>.</w:t>
            </w:r>
          </w:p>
        </w:tc>
        <w:tc>
          <w:tcPr>
            <w:tcW w:w="593" w:type="dxa"/>
            <w:vAlign w:val="center"/>
          </w:tcPr>
          <w:p w14:paraId="3D77FCCE" w14:textId="77777777" w:rsidR="00FE1E28" w:rsidRPr="00AF4F24" w:rsidRDefault="00FE1E28" w:rsidP="00FE1E28">
            <w:pPr>
              <w:pStyle w:val="UBUCuerpoTrabajo"/>
            </w:pPr>
          </w:p>
        </w:tc>
        <w:tc>
          <w:tcPr>
            <w:tcW w:w="593" w:type="dxa"/>
            <w:vAlign w:val="center"/>
          </w:tcPr>
          <w:p w14:paraId="3F2A42BA" w14:textId="77777777" w:rsidR="00FE1E28" w:rsidRPr="00AF4F24" w:rsidRDefault="00FE1E28" w:rsidP="00FE1E28">
            <w:pPr>
              <w:pStyle w:val="UBUCuerpoTrabajo"/>
            </w:pPr>
          </w:p>
        </w:tc>
        <w:tc>
          <w:tcPr>
            <w:tcW w:w="593" w:type="dxa"/>
            <w:vAlign w:val="center"/>
          </w:tcPr>
          <w:p w14:paraId="534EB5E2" w14:textId="77777777" w:rsidR="00FE1E28" w:rsidRPr="00AF4F24" w:rsidRDefault="00FE1E28" w:rsidP="00FE1E28">
            <w:pPr>
              <w:pStyle w:val="UBUCuerpoTrabajo"/>
            </w:pPr>
          </w:p>
        </w:tc>
        <w:tc>
          <w:tcPr>
            <w:tcW w:w="593" w:type="dxa"/>
            <w:shd w:val="clear" w:color="auto" w:fill="71D149"/>
            <w:vAlign w:val="center"/>
          </w:tcPr>
          <w:p w14:paraId="0DA4708D" w14:textId="77777777" w:rsidR="00FE1E28" w:rsidRPr="00AF4F24" w:rsidRDefault="00FE1E28" w:rsidP="00FE1E28">
            <w:pPr>
              <w:pStyle w:val="UBUCuerpoTrabajo"/>
            </w:pPr>
          </w:p>
        </w:tc>
        <w:tc>
          <w:tcPr>
            <w:tcW w:w="593" w:type="dxa"/>
            <w:vAlign w:val="center"/>
          </w:tcPr>
          <w:p w14:paraId="787E95B4" w14:textId="77777777" w:rsidR="00FE1E28" w:rsidRPr="00AF4F24" w:rsidRDefault="00FE1E28" w:rsidP="00FE1E28">
            <w:pPr>
              <w:pStyle w:val="UBUCuerpoTrabajo"/>
            </w:pPr>
          </w:p>
        </w:tc>
        <w:tc>
          <w:tcPr>
            <w:tcW w:w="593" w:type="dxa"/>
            <w:vAlign w:val="center"/>
          </w:tcPr>
          <w:p w14:paraId="2B421B58" w14:textId="77777777" w:rsidR="00FE1E28" w:rsidRPr="00AF4F24" w:rsidRDefault="00FE1E28" w:rsidP="00FE1E28">
            <w:pPr>
              <w:pStyle w:val="UBUCuerpoTrabajo"/>
            </w:pPr>
          </w:p>
        </w:tc>
        <w:tc>
          <w:tcPr>
            <w:tcW w:w="593" w:type="dxa"/>
            <w:vAlign w:val="center"/>
          </w:tcPr>
          <w:p w14:paraId="221FC9AD" w14:textId="77777777" w:rsidR="00FE1E28" w:rsidRPr="00AF4F24" w:rsidRDefault="00FE1E28" w:rsidP="00FE1E28">
            <w:pPr>
              <w:pStyle w:val="UBUCuerpoTrabajo"/>
            </w:pPr>
          </w:p>
        </w:tc>
        <w:tc>
          <w:tcPr>
            <w:tcW w:w="593" w:type="dxa"/>
            <w:shd w:val="clear" w:color="auto" w:fill="auto"/>
            <w:vAlign w:val="center"/>
          </w:tcPr>
          <w:p w14:paraId="3888A8FF" w14:textId="77777777" w:rsidR="00FE1E28" w:rsidRPr="00AF4F24" w:rsidRDefault="00FE1E28" w:rsidP="00FE1E28">
            <w:pPr>
              <w:pStyle w:val="UBUCuerpoTrabajo"/>
            </w:pPr>
          </w:p>
        </w:tc>
        <w:tc>
          <w:tcPr>
            <w:tcW w:w="600" w:type="dxa"/>
            <w:vAlign w:val="center"/>
          </w:tcPr>
          <w:p w14:paraId="6DC80C7C" w14:textId="77777777" w:rsidR="00FE1E28" w:rsidRPr="00AF4F24" w:rsidRDefault="00FE1E28" w:rsidP="00FE1E28">
            <w:pPr>
              <w:pStyle w:val="UBUCuerpoTrabajo"/>
            </w:pPr>
          </w:p>
        </w:tc>
        <w:tc>
          <w:tcPr>
            <w:tcW w:w="600" w:type="dxa"/>
            <w:vAlign w:val="center"/>
          </w:tcPr>
          <w:p w14:paraId="2E93E6B0" w14:textId="77777777" w:rsidR="00FE1E28" w:rsidRPr="00AF4F24" w:rsidRDefault="00FE1E28" w:rsidP="00FE1E28">
            <w:pPr>
              <w:pStyle w:val="UBUCuerpoTrabajo"/>
            </w:pPr>
          </w:p>
        </w:tc>
      </w:tr>
      <w:tr w:rsidR="00FE1E28" w:rsidRPr="00AF4F24" w14:paraId="5E00230C" w14:textId="77777777" w:rsidTr="000E27C9">
        <w:trPr>
          <w:trHeight w:val="321"/>
          <w:jc w:val="center"/>
        </w:trPr>
        <w:tc>
          <w:tcPr>
            <w:tcW w:w="869" w:type="dxa"/>
            <w:shd w:val="clear" w:color="auto" w:fill="F2F2F2"/>
            <w:vAlign w:val="center"/>
          </w:tcPr>
          <w:p w14:paraId="2316A549" w14:textId="4F3CB3E7" w:rsidR="00FE1E28" w:rsidRPr="00AF4F24" w:rsidRDefault="00FE1E28" w:rsidP="00FE1E28">
            <w:pPr>
              <w:pStyle w:val="UBUCuerpoTrabajo"/>
              <w:ind w:firstLine="0"/>
              <w:rPr>
                <w:rFonts w:cs="Liberation Serif"/>
                <w:b/>
                <w:bCs/>
              </w:rPr>
            </w:pPr>
            <w:r>
              <w:rPr>
                <w:b/>
                <w:bCs/>
              </w:rPr>
              <w:t>#86</w:t>
            </w:r>
          </w:p>
        </w:tc>
        <w:tc>
          <w:tcPr>
            <w:tcW w:w="2728" w:type="dxa"/>
            <w:shd w:val="clear" w:color="auto" w:fill="F2F2F2"/>
            <w:vAlign w:val="center"/>
          </w:tcPr>
          <w:p w14:paraId="36CF9931" w14:textId="1A4F10BF" w:rsidR="00FE1E28" w:rsidRPr="00AF4F24" w:rsidRDefault="00FE1E28" w:rsidP="00FE1E28">
            <w:pPr>
              <w:pStyle w:val="UBUCuerpoTrabajo"/>
              <w:ind w:firstLine="0"/>
              <w:jc w:val="left"/>
              <w:rPr>
                <w:rFonts w:cs="Liberation Serif"/>
              </w:rPr>
            </w:pPr>
            <w:r>
              <w:t xml:space="preserve">Comprobar si el usuario se crea correctamente y si es así mostrar la ventana </w:t>
            </w:r>
            <w:r>
              <w:rPr>
                <w:i/>
                <w:iCs/>
              </w:rPr>
              <w:t>log-in</w:t>
            </w:r>
            <w:r>
              <w:t>.</w:t>
            </w:r>
          </w:p>
        </w:tc>
        <w:tc>
          <w:tcPr>
            <w:tcW w:w="593" w:type="dxa"/>
            <w:shd w:val="clear" w:color="auto" w:fill="F2F2F2"/>
            <w:vAlign w:val="center"/>
          </w:tcPr>
          <w:p w14:paraId="5534C511" w14:textId="77777777" w:rsidR="00FE1E28" w:rsidRPr="00AF4F24" w:rsidRDefault="00FE1E28" w:rsidP="00FE1E28">
            <w:pPr>
              <w:pStyle w:val="UBUCuerpoTrabajo"/>
            </w:pPr>
          </w:p>
        </w:tc>
        <w:tc>
          <w:tcPr>
            <w:tcW w:w="593" w:type="dxa"/>
            <w:shd w:val="clear" w:color="auto" w:fill="F2F2F2"/>
            <w:vAlign w:val="center"/>
          </w:tcPr>
          <w:p w14:paraId="6478F5F7" w14:textId="77777777" w:rsidR="00FE1E28" w:rsidRPr="00AF4F24" w:rsidRDefault="00FE1E28" w:rsidP="00FE1E28">
            <w:pPr>
              <w:pStyle w:val="UBUCuerpoTrabajo"/>
            </w:pPr>
          </w:p>
        </w:tc>
        <w:tc>
          <w:tcPr>
            <w:tcW w:w="593" w:type="dxa"/>
            <w:shd w:val="clear" w:color="auto" w:fill="F2F2F2"/>
            <w:vAlign w:val="center"/>
          </w:tcPr>
          <w:p w14:paraId="0F80E7F0" w14:textId="77777777" w:rsidR="00FE1E28" w:rsidRPr="00AF4F24" w:rsidRDefault="00FE1E28" w:rsidP="00FE1E28">
            <w:pPr>
              <w:pStyle w:val="UBUCuerpoTrabajo"/>
            </w:pPr>
          </w:p>
        </w:tc>
        <w:tc>
          <w:tcPr>
            <w:tcW w:w="593" w:type="dxa"/>
            <w:shd w:val="clear" w:color="auto" w:fill="71D149"/>
            <w:vAlign w:val="center"/>
          </w:tcPr>
          <w:p w14:paraId="5F4EA88B" w14:textId="77777777" w:rsidR="00FE1E28" w:rsidRPr="00AF4F24" w:rsidRDefault="00FE1E28" w:rsidP="00FE1E28">
            <w:pPr>
              <w:pStyle w:val="UBUCuerpoTrabajo"/>
            </w:pPr>
          </w:p>
        </w:tc>
        <w:tc>
          <w:tcPr>
            <w:tcW w:w="593" w:type="dxa"/>
            <w:shd w:val="clear" w:color="auto" w:fill="F2F2F2"/>
            <w:vAlign w:val="center"/>
          </w:tcPr>
          <w:p w14:paraId="67A4CBD6" w14:textId="77777777" w:rsidR="00FE1E28" w:rsidRPr="00AF4F24" w:rsidRDefault="00FE1E28" w:rsidP="00FE1E28">
            <w:pPr>
              <w:pStyle w:val="UBUCuerpoTrabajo"/>
            </w:pPr>
          </w:p>
        </w:tc>
        <w:tc>
          <w:tcPr>
            <w:tcW w:w="593" w:type="dxa"/>
            <w:shd w:val="clear" w:color="auto" w:fill="F2F2F2"/>
            <w:vAlign w:val="center"/>
          </w:tcPr>
          <w:p w14:paraId="382CCDCC" w14:textId="77777777" w:rsidR="00FE1E28" w:rsidRPr="00AF4F24" w:rsidRDefault="00FE1E28" w:rsidP="00FE1E28">
            <w:pPr>
              <w:pStyle w:val="UBUCuerpoTrabajo"/>
            </w:pPr>
          </w:p>
        </w:tc>
        <w:tc>
          <w:tcPr>
            <w:tcW w:w="593" w:type="dxa"/>
            <w:shd w:val="clear" w:color="auto" w:fill="F2F2F2"/>
            <w:vAlign w:val="center"/>
          </w:tcPr>
          <w:p w14:paraId="29DFEB05" w14:textId="77777777" w:rsidR="00FE1E28" w:rsidRPr="00AF4F24" w:rsidRDefault="00FE1E28" w:rsidP="00FE1E28">
            <w:pPr>
              <w:pStyle w:val="UBUCuerpoTrabajo"/>
            </w:pPr>
          </w:p>
        </w:tc>
        <w:tc>
          <w:tcPr>
            <w:tcW w:w="593" w:type="dxa"/>
            <w:shd w:val="clear" w:color="auto" w:fill="F2F2F2"/>
            <w:vAlign w:val="center"/>
          </w:tcPr>
          <w:p w14:paraId="0E47E57A" w14:textId="77777777" w:rsidR="00FE1E28" w:rsidRPr="00AF4F24" w:rsidRDefault="00FE1E28" w:rsidP="00FE1E28">
            <w:pPr>
              <w:pStyle w:val="UBUCuerpoTrabajo"/>
            </w:pPr>
          </w:p>
        </w:tc>
        <w:tc>
          <w:tcPr>
            <w:tcW w:w="600" w:type="dxa"/>
            <w:shd w:val="clear" w:color="auto" w:fill="F2F2F2"/>
            <w:vAlign w:val="center"/>
          </w:tcPr>
          <w:p w14:paraId="773B37CF" w14:textId="77777777" w:rsidR="00FE1E28" w:rsidRPr="00AF4F24" w:rsidRDefault="00FE1E28" w:rsidP="00FE1E28">
            <w:pPr>
              <w:pStyle w:val="UBUCuerpoTrabajo"/>
            </w:pPr>
          </w:p>
        </w:tc>
        <w:tc>
          <w:tcPr>
            <w:tcW w:w="600" w:type="dxa"/>
            <w:shd w:val="clear" w:color="auto" w:fill="FBCA04"/>
            <w:vAlign w:val="center"/>
          </w:tcPr>
          <w:p w14:paraId="35D8ECC5" w14:textId="77777777" w:rsidR="00FE1E28" w:rsidRPr="00AF4F24" w:rsidRDefault="00FE1E28" w:rsidP="00FE1E28">
            <w:pPr>
              <w:pStyle w:val="UBUCuerpoTrabajo"/>
            </w:pPr>
          </w:p>
        </w:tc>
      </w:tr>
      <w:tr w:rsidR="00FE1E28" w:rsidRPr="00AF4F24" w14:paraId="6EE8C613" w14:textId="77777777" w:rsidTr="00FE1E28">
        <w:trPr>
          <w:trHeight w:val="321"/>
          <w:jc w:val="center"/>
        </w:trPr>
        <w:tc>
          <w:tcPr>
            <w:tcW w:w="869" w:type="dxa"/>
            <w:vAlign w:val="center"/>
          </w:tcPr>
          <w:p w14:paraId="464D6943" w14:textId="14EF4B0D" w:rsidR="00FE1E28" w:rsidRPr="00AF4F24" w:rsidRDefault="00FE1E28" w:rsidP="00FE1E28">
            <w:pPr>
              <w:pStyle w:val="UBUCuerpoTrabajo"/>
              <w:ind w:firstLine="0"/>
              <w:rPr>
                <w:rFonts w:cs="Liberation Serif"/>
                <w:b/>
                <w:bCs/>
              </w:rPr>
            </w:pPr>
            <w:r>
              <w:rPr>
                <w:b/>
                <w:bCs/>
              </w:rPr>
              <w:t>#87</w:t>
            </w:r>
          </w:p>
        </w:tc>
        <w:tc>
          <w:tcPr>
            <w:tcW w:w="2728" w:type="dxa"/>
            <w:vAlign w:val="center"/>
          </w:tcPr>
          <w:p w14:paraId="22CC0A61" w14:textId="2D1A7261" w:rsidR="00FE1E28" w:rsidRPr="00AF4F24" w:rsidRDefault="00FE1E28" w:rsidP="00FE1E28">
            <w:pPr>
              <w:pStyle w:val="UBUCuerpoTrabajo"/>
              <w:ind w:firstLine="0"/>
              <w:jc w:val="left"/>
              <w:rPr>
                <w:rFonts w:cs="Liberation Serif"/>
              </w:rPr>
            </w:pPr>
            <w:r>
              <w:t>Cambiar los templates usando Bootstrap.</w:t>
            </w:r>
          </w:p>
        </w:tc>
        <w:tc>
          <w:tcPr>
            <w:tcW w:w="593" w:type="dxa"/>
            <w:vAlign w:val="center"/>
          </w:tcPr>
          <w:p w14:paraId="08B6F951" w14:textId="77777777" w:rsidR="00FE1E28" w:rsidRPr="00AF4F24" w:rsidRDefault="00FE1E28" w:rsidP="00FE1E28">
            <w:pPr>
              <w:pStyle w:val="UBUCuerpoTrabajo"/>
            </w:pPr>
          </w:p>
        </w:tc>
        <w:tc>
          <w:tcPr>
            <w:tcW w:w="593" w:type="dxa"/>
            <w:vAlign w:val="center"/>
          </w:tcPr>
          <w:p w14:paraId="6E87563D" w14:textId="77777777" w:rsidR="00FE1E28" w:rsidRPr="00AF4F24" w:rsidRDefault="00FE1E28" w:rsidP="00FE1E28">
            <w:pPr>
              <w:pStyle w:val="UBUCuerpoTrabajo"/>
            </w:pPr>
          </w:p>
        </w:tc>
        <w:tc>
          <w:tcPr>
            <w:tcW w:w="593" w:type="dxa"/>
            <w:vAlign w:val="center"/>
          </w:tcPr>
          <w:p w14:paraId="59045CBE" w14:textId="77777777" w:rsidR="00FE1E28" w:rsidRPr="00AF4F24" w:rsidRDefault="00FE1E28" w:rsidP="00FE1E28">
            <w:pPr>
              <w:pStyle w:val="UBUCuerpoTrabajo"/>
            </w:pPr>
          </w:p>
        </w:tc>
        <w:tc>
          <w:tcPr>
            <w:tcW w:w="593" w:type="dxa"/>
            <w:shd w:val="clear" w:color="auto" w:fill="71D149"/>
            <w:vAlign w:val="center"/>
          </w:tcPr>
          <w:p w14:paraId="1766C529" w14:textId="77777777" w:rsidR="00FE1E28" w:rsidRPr="00AF4F24" w:rsidRDefault="00FE1E28" w:rsidP="00FE1E28">
            <w:pPr>
              <w:pStyle w:val="UBUCuerpoTrabajo"/>
            </w:pPr>
          </w:p>
        </w:tc>
        <w:tc>
          <w:tcPr>
            <w:tcW w:w="593" w:type="dxa"/>
            <w:vAlign w:val="center"/>
          </w:tcPr>
          <w:p w14:paraId="5CA66B18" w14:textId="77777777" w:rsidR="00FE1E28" w:rsidRPr="00AF4F24" w:rsidRDefault="00FE1E28" w:rsidP="00FE1E28">
            <w:pPr>
              <w:pStyle w:val="UBUCuerpoTrabajo"/>
            </w:pPr>
          </w:p>
        </w:tc>
        <w:tc>
          <w:tcPr>
            <w:tcW w:w="593" w:type="dxa"/>
            <w:vAlign w:val="center"/>
          </w:tcPr>
          <w:p w14:paraId="77675035" w14:textId="77777777" w:rsidR="00FE1E28" w:rsidRPr="00AF4F24" w:rsidRDefault="00FE1E28" w:rsidP="00FE1E28">
            <w:pPr>
              <w:pStyle w:val="UBUCuerpoTrabajo"/>
            </w:pPr>
          </w:p>
        </w:tc>
        <w:tc>
          <w:tcPr>
            <w:tcW w:w="593" w:type="dxa"/>
            <w:vAlign w:val="center"/>
          </w:tcPr>
          <w:p w14:paraId="517CEEF3" w14:textId="77777777" w:rsidR="00FE1E28" w:rsidRPr="00AF4F24" w:rsidRDefault="00FE1E28" w:rsidP="00FE1E28">
            <w:pPr>
              <w:pStyle w:val="UBUCuerpoTrabajo"/>
            </w:pPr>
          </w:p>
        </w:tc>
        <w:tc>
          <w:tcPr>
            <w:tcW w:w="593" w:type="dxa"/>
            <w:shd w:val="clear" w:color="auto" w:fill="auto"/>
            <w:vAlign w:val="center"/>
          </w:tcPr>
          <w:p w14:paraId="40E7B71F" w14:textId="77777777" w:rsidR="00FE1E28" w:rsidRPr="00AF4F24" w:rsidRDefault="00FE1E28" w:rsidP="00FE1E28">
            <w:pPr>
              <w:pStyle w:val="UBUCuerpoTrabajo"/>
            </w:pPr>
          </w:p>
        </w:tc>
        <w:tc>
          <w:tcPr>
            <w:tcW w:w="600" w:type="dxa"/>
            <w:vAlign w:val="center"/>
          </w:tcPr>
          <w:p w14:paraId="1468E7BF" w14:textId="77777777" w:rsidR="00FE1E28" w:rsidRPr="00AF4F24" w:rsidRDefault="00FE1E28" w:rsidP="00FE1E28">
            <w:pPr>
              <w:pStyle w:val="UBUCuerpoTrabajo"/>
            </w:pPr>
          </w:p>
        </w:tc>
        <w:tc>
          <w:tcPr>
            <w:tcW w:w="600" w:type="dxa"/>
            <w:vAlign w:val="center"/>
          </w:tcPr>
          <w:p w14:paraId="178F48CE" w14:textId="77777777" w:rsidR="00FE1E28" w:rsidRPr="00AF4F24" w:rsidRDefault="00FE1E28" w:rsidP="00FE1E28">
            <w:pPr>
              <w:pStyle w:val="UBUCuerpoTrabajo"/>
            </w:pPr>
          </w:p>
        </w:tc>
      </w:tr>
      <w:tr w:rsidR="00FE1E28" w:rsidRPr="00AF4F24" w14:paraId="0B2E06C5" w14:textId="77777777" w:rsidTr="00FE1E28">
        <w:trPr>
          <w:trHeight w:val="321"/>
          <w:jc w:val="center"/>
        </w:trPr>
        <w:tc>
          <w:tcPr>
            <w:tcW w:w="869" w:type="dxa"/>
            <w:shd w:val="clear" w:color="auto" w:fill="F2F2F2"/>
            <w:vAlign w:val="center"/>
          </w:tcPr>
          <w:p w14:paraId="7303AC6D" w14:textId="00DEFE3F" w:rsidR="00FE1E28" w:rsidRPr="00AF4F24" w:rsidRDefault="00FE1E28" w:rsidP="00FE1E28">
            <w:pPr>
              <w:pStyle w:val="UBUCuerpoTrabajo"/>
              <w:ind w:firstLine="0"/>
              <w:rPr>
                <w:rFonts w:cs="Liberation Serif"/>
                <w:b/>
                <w:bCs/>
              </w:rPr>
            </w:pPr>
            <w:r>
              <w:rPr>
                <w:b/>
                <w:bCs/>
              </w:rPr>
              <w:t>#88</w:t>
            </w:r>
          </w:p>
        </w:tc>
        <w:tc>
          <w:tcPr>
            <w:tcW w:w="2728" w:type="dxa"/>
            <w:shd w:val="clear" w:color="auto" w:fill="F2F2F2"/>
            <w:vAlign w:val="center"/>
          </w:tcPr>
          <w:p w14:paraId="6EFAD698" w14:textId="0D41AD29" w:rsidR="00FE1E28" w:rsidRPr="00AF4F24" w:rsidRDefault="00FE1E28" w:rsidP="00FE1E28">
            <w:pPr>
              <w:pStyle w:val="UBUCuerpoTrabajo"/>
              <w:ind w:firstLine="0"/>
              <w:jc w:val="left"/>
              <w:rPr>
                <w:rFonts w:cs="Liberation Serif"/>
              </w:rPr>
            </w:pPr>
            <w:r>
              <w:t>Añadir página para seleccionar la creación aleatoria o por fichero.</w:t>
            </w:r>
          </w:p>
        </w:tc>
        <w:tc>
          <w:tcPr>
            <w:tcW w:w="593" w:type="dxa"/>
            <w:shd w:val="clear" w:color="auto" w:fill="F2F2F2"/>
            <w:vAlign w:val="center"/>
          </w:tcPr>
          <w:p w14:paraId="28076EF2" w14:textId="77777777" w:rsidR="00FE1E28" w:rsidRPr="00AF4F24" w:rsidRDefault="00FE1E28" w:rsidP="00FE1E28">
            <w:pPr>
              <w:pStyle w:val="UBUCuerpoTrabajo"/>
            </w:pPr>
          </w:p>
        </w:tc>
        <w:tc>
          <w:tcPr>
            <w:tcW w:w="593" w:type="dxa"/>
            <w:shd w:val="clear" w:color="auto" w:fill="F2F2F2"/>
            <w:vAlign w:val="center"/>
          </w:tcPr>
          <w:p w14:paraId="4037F8C7" w14:textId="77777777" w:rsidR="00FE1E28" w:rsidRPr="00AF4F24" w:rsidRDefault="00FE1E28" w:rsidP="00FE1E28">
            <w:pPr>
              <w:pStyle w:val="UBUCuerpoTrabajo"/>
            </w:pPr>
          </w:p>
        </w:tc>
        <w:tc>
          <w:tcPr>
            <w:tcW w:w="593" w:type="dxa"/>
            <w:shd w:val="clear" w:color="auto" w:fill="F2F2F2"/>
            <w:vAlign w:val="center"/>
          </w:tcPr>
          <w:p w14:paraId="3E4FD358" w14:textId="77777777" w:rsidR="00FE1E28" w:rsidRPr="00AF4F24" w:rsidRDefault="00FE1E28" w:rsidP="00FE1E28">
            <w:pPr>
              <w:pStyle w:val="UBUCuerpoTrabajo"/>
            </w:pPr>
          </w:p>
        </w:tc>
        <w:tc>
          <w:tcPr>
            <w:tcW w:w="593" w:type="dxa"/>
            <w:shd w:val="clear" w:color="auto" w:fill="71D149"/>
            <w:vAlign w:val="center"/>
          </w:tcPr>
          <w:p w14:paraId="176BA3C6" w14:textId="77777777" w:rsidR="00FE1E28" w:rsidRPr="00AF4F24" w:rsidRDefault="00FE1E28" w:rsidP="00FE1E28">
            <w:pPr>
              <w:pStyle w:val="UBUCuerpoTrabajo"/>
            </w:pPr>
          </w:p>
        </w:tc>
        <w:tc>
          <w:tcPr>
            <w:tcW w:w="593" w:type="dxa"/>
            <w:shd w:val="clear" w:color="auto" w:fill="F2F2F2"/>
            <w:vAlign w:val="center"/>
          </w:tcPr>
          <w:p w14:paraId="17769D60" w14:textId="77777777" w:rsidR="00FE1E28" w:rsidRPr="00AF4F24" w:rsidRDefault="00FE1E28" w:rsidP="00FE1E28">
            <w:pPr>
              <w:pStyle w:val="UBUCuerpoTrabajo"/>
            </w:pPr>
          </w:p>
        </w:tc>
        <w:tc>
          <w:tcPr>
            <w:tcW w:w="593" w:type="dxa"/>
            <w:shd w:val="clear" w:color="auto" w:fill="F2F2F2"/>
            <w:vAlign w:val="center"/>
          </w:tcPr>
          <w:p w14:paraId="3C80396D" w14:textId="77777777" w:rsidR="00FE1E28" w:rsidRPr="00AF4F24" w:rsidRDefault="00FE1E28" w:rsidP="00FE1E28">
            <w:pPr>
              <w:pStyle w:val="UBUCuerpoTrabajo"/>
            </w:pPr>
          </w:p>
        </w:tc>
        <w:tc>
          <w:tcPr>
            <w:tcW w:w="593" w:type="dxa"/>
            <w:shd w:val="clear" w:color="auto" w:fill="F2F2F2"/>
            <w:vAlign w:val="center"/>
          </w:tcPr>
          <w:p w14:paraId="1E27E45D" w14:textId="77777777" w:rsidR="00FE1E28" w:rsidRPr="00AF4F24" w:rsidRDefault="00FE1E28" w:rsidP="00FE1E28">
            <w:pPr>
              <w:pStyle w:val="UBUCuerpoTrabajo"/>
            </w:pPr>
          </w:p>
        </w:tc>
        <w:tc>
          <w:tcPr>
            <w:tcW w:w="593" w:type="dxa"/>
            <w:shd w:val="clear" w:color="auto" w:fill="F2F2F2"/>
            <w:vAlign w:val="center"/>
          </w:tcPr>
          <w:p w14:paraId="7B708E7C" w14:textId="77777777" w:rsidR="00FE1E28" w:rsidRPr="00AF4F24" w:rsidRDefault="00FE1E28" w:rsidP="00FE1E28">
            <w:pPr>
              <w:pStyle w:val="UBUCuerpoTrabajo"/>
            </w:pPr>
          </w:p>
        </w:tc>
        <w:tc>
          <w:tcPr>
            <w:tcW w:w="600" w:type="dxa"/>
            <w:shd w:val="clear" w:color="auto" w:fill="F2F2F2"/>
            <w:vAlign w:val="center"/>
          </w:tcPr>
          <w:p w14:paraId="28172EEC" w14:textId="77777777" w:rsidR="00FE1E28" w:rsidRPr="00AF4F24" w:rsidRDefault="00FE1E28" w:rsidP="00FE1E28">
            <w:pPr>
              <w:pStyle w:val="UBUCuerpoTrabajo"/>
            </w:pPr>
          </w:p>
        </w:tc>
        <w:tc>
          <w:tcPr>
            <w:tcW w:w="600" w:type="dxa"/>
            <w:shd w:val="clear" w:color="auto" w:fill="F2F2F2"/>
            <w:vAlign w:val="center"/>
          </w:tcPr>
          <w:p w14:paraId="1C6FE196" w14:textId="77777777" w:rsidR="00FE1E28" w:rsidRPr="00AF4F24" w:rsidRDefault="00FE1E28" w:rsidP="00FE1E28">
            <w:pPr>
              <w:pStyle w:val="UBUCuerpoTrabajo"/>
            </w:pPr>
          </w:p>
        </w:tc>
      </w:tr>
      <w:tr w:rsidR="00FE1E28" w:rsidRPr="00AF4F24" w14:paraId="2C5C7D47" w14:textId="77777777" w:rsidTr="000E27C9">
        <w:trPr>
          <w:trHeight w:val="321"/>
          <w:jc w:val="center"/>
        </w:trPr>
        <w:tc>
          <w:tcPr>
            <w:tcW w:w="869" w:type="dxa"/>
            <w:shd w:val="clear" w:color="auto" w:fill="auto"/>
            <w:vAlign w:val="center"/>
          </w:tcPr>
          <w:p w14:paraId="6F5BDFCF" w14:textId="6AD8669E" w:rsidR="00FE1E28" w:rsidRDefault="00FE1E28" w:rsidP="00FE1E28">
            <w:pPr>
              <w:pStyle w:val="UBUCuerpoTrabajo"/>
              <w:ind w:firstLine="0"/>
              <w:rPr>
                <w:b/>
                <w:bCs/>
              </w:rPr>
            </w:pPr>
            <w:r>
              <w:rPr>
                <w:b/>
                <w:bCs/>
              </w:rPr>
              <w:t>#89</w:t>
            </w:r>
          </w:p>
        </w:tc>
        <w:tc>
          <w:tcPr>
            <w:tcW w:w="2728" w:type="dxa"/>
            <w:shd w:val="clear" w:color="auto" w:fill="auto"/>
            <w:vAlign w:val="center"/>
          </w:tcPr>
          <w:p w14:paraId="32A5FE4A" w14:textId="0AE5BDA1" w:rsidR="00FE1E28" w:rsidRDefault="00FE1E28" w:rsidP="00FE1E28">
            <w:pPr>
              <w:pStyle w:val="UBUCuerpoTrabajo"/>
              <w:ind w:firstLine="0"/>
              <w:jc w:val="left"/>
            </w:pPr>
            <w:r>
              <w:t xml:space="preserve">Añadir la barra de navegación al </w:t>
            </w:r>
            <w:r>
              <w:rPr>
                <w:i/>
                <w:iCs/>
              </w:rPr>
              <w:t>log-in</w:t>
            </w:r>
            <w:r>
              <w:t xml:space="preserve"> y registro.</w:t>
            </w:r>
          </w:p>
        </w:tc>
        <w:tc>
          <w:tcPr>
            <w:tcW w:w="593" w:type="dxa"/>
            <w:shd w:val="clear" w:color="auto" w:fill="auto"/>
            <w:vAlign w:val="center"/>
          </w:tcPr>
          <w:p w14:paraId="25191A8D" w14:textId="77777777" w:rsidR="00FE1E28" w:rsidRPr="00AF4F24" w:rsidRDefault="00FE1E28" w:rsidP="00FE1E28">
            <w:pPr>
              <w:pStyle w:val="UBUCuerpoTrabajo"/>
            </w:pPr>
          </w:p>
        </w:tc>
        <w:tc>
          <w:tcPr>
            <w:tcW w:w="593" w:type="dxa"/>
            <w:shd w:val="clear" w:color="auto" w:fill="auto"/>
            <w:vAlign w:val="center"/>
          </w:tcPr>
          <w:p w14:paraId="4F1C5981" w14:textId="77777777" w:rsidR="00FE1E28" w:rsidRPr="00AF4F24" w:rsidRDefault="00FE1E28" w:rsidP="00FE1E28">
            <w:pPr>
              <w:pStyle w:val="UBUCuerpoTrabajo"/>
            </w:pPr>
          </w:p>
        </w:tc>
        <w:tc>
          <w:tcPr>
            <w:tcW w:w="593" w:type="dxa"/>
            <w:shd w:val="clear" w:color="auto" w:fill="auto"/>
            <w:vAlign w:val="center"/>
          </w:tcPr>
          <w:p w14:paraId="0DA2923E" w14:textId="77777777" w:rsidR="00FE1E28" w:rsidRPr="00AF4F24" w:rsidRDefault="00FE1E28" w:rsidP="00FE1E28">
            <w:pPr>
              <w:pStyle w:val="UBUCuerpoTrabajo"/>
            </w:pPr>
          </w:p>
        </w:tc>
        <w:tc>
          <w:tcPr>
            <w:tcW w:w="593" w:type="dxa"/>
            <w:shd w:val="clear" w:color="auto" w:fill="71D149"/>
            <w:vAlign w:val="center"/>
          </w:tcPr>
          <w:p w14:paraId="30D108F9" w14:textId="77777777" w:rsidR="00FE1E28" w:rsidRPr="00AF4F24" w:rsidRDefault="00FE1E28" w:rsidP="00FE1E28">
            <w:pPr>
              <w:pStyle w:val="UBUCuerpoTrabajo"/>
            </w:pPr>
          </w:p>
        </w:tc>
        <w:tc>
          <w:tcPr>
            <w:tcW w:w="593" w:type="dxa"/>
            <w:shd w:val="clear" w:color="auto" w:fill="auto"/>
            <w:vAlign w:val="center"/>
          </w:tcPr>
          <w:p w14:paraId="5E5217FD" w14:textId="77777777" w:rsidR="00FE1E28" w:rsidRPr="00AF4F24" w:rsidRDefault="00FE1E28" w:rsidP="00FE1E28">
            <w:pPr>
              <w:pStyle w:val="UBUCuerpoTrabajo"/>
            </w:pPr>
          </w:p>
        </w:tc>
        <w:tc>
          <w:tcPr>
            <w:tcW w:w="593" w:type="dxa"/>
            <w:shd w:val="clear" w:color="auto" w:fill="auto"/>
            <w:vAlign w:val="center"/>
          </w:tcPr>
          <w:p w14:paraId="0E6F3575" w14:textId="77777777" w:rsidR="00FE1E28" w:rsidRPr="00AF4F24" w:rsidRDefault="00FE1E28" w:rsidP="00FE1E28">
            <w:pPr>
              <w:pStyle w:val="UBUCuerpoTrabajo"/>
            </w:pPr>
          </w:p>
        </w:tc>
        <w:tc>
          <w:tcPr>
            <w:tcW w:w="593" w:type="dxa"/>
            <w:shd w:val="clear" w:color="auto" w:fill="auto"/>
            <w:vAlign w:val="center"/>
          </w:tcPr>
          <w:p w14:paraId="5B62763C" w14:textId="77777777" w:rsidR="00FE1E28" w:rsidRPr="00AF4F24" w:rsidRDefault="00FE1E28" w:rsidP="00FE1E28">
            <w:pPr>
              <w:pStyle w:val="UBUCuerpoTrabajo"/>
            </w:pPr>
          </w:p>
        </w:tc>
        <w:tc>
          <w:tcPr>
            <w:tcW w:w="593" w:type="dxa"/>
            <w:shd w:val="clear" w:color="auto" w:fill="auto"/>
            <w:vAlign w:val="center"/>
          </w:tcPr>
          <w:p w14:paraId="6B5EC67E" w14:textId="77777777" w:rsidR="00FE1E28" w:rsidRPr="00AF4F24" w:rsidRDefault="00FE1E28" w:rsidP="00FE1E28">
            <w:pPr>
              <w:pStyle w:val="UBUCuerpoTrabajo"/>
            </w:pPr>
          </w:p>
        </w:tc>
        <w:tc>
          <w:tcPr>
            <w:tcW w:w="600" w:type="dxa"/>
            <w:shd w:val="clear" w:color="auto" w:fill="auto"/>
            <w:vAlign w:val="center"/>
          </w:tcPr>
          <w:p w14:paraId="2DF1C2CA" w14:textId="77777777" w:rsidR="00FE1E28" w:rsidRPr="00AF4F24" w:rsidRDefault="00FE1E28" w:rsidP="00FE1E28">
            <w:pPr>
              <w:pStyle w:val="UBUCuerpoTrabajo"/>
            </w:pPr>
          </w:p>
        </w:tc>
        <w:tc>
          <w:tcPr>
            <w:tcW w:w="600" w:type="dxa"/>
            <w:shd w:val="clear" w:color="auto" w:fill="auto"/>
            <w:vAlign w:val="center"/>
          </w:tcPr>
          <w:p w14:paraId="2ECA9254" w14:textId="77777777" w:rsidR="00FE1E28" w:rsidRPr="00AF4F24" w:rsidRDefault="00FE1E28" w:rsidP="00FE1E28">
            <w:pPr>
              <w:pStyle w:val="UBUCuerpoTrabajo"/>
            </w:pPr>
          </w:p>
        </w:tc>
      </w:tr>
      <w:tr w:rsidR="00FE1E28" w:rsidRPr="00AF4F24" w14:paraId="3BDEBE6A" w14:textId="77777777" w:rsidTr="00FE1E28">
        <w:trPr>
          <w:trHeight w:val="321"/>
          <w:jc w:val="center"/>
        </w:trPr>
        <w:tc>
          <w:tcPr>
            <w:tcW w:w="869" w:type="dxa"/>
            <w:shd w:val="clear" w:color="auto" w:fill="F2F2F2"/>
            <w:vAlign w:val="center"/>
          </w:tcPr>
          <w:p w14:paraId="452A5316" w14:textId="2AA87147" w:rsidR="00FE1E28" w:rsidRDefault="00FE1E28" w:rsidP="00FE1E28">
            <w:pPr>
              <w:pStyle w:val="UBUCuerpoTrabajo"/>
              <w:ind w:firstLine="0"/>
              <w:rPr>
                <w:b/>
                <w:bCs/>
              </w:rPr>
            </w:pPr>
            <w:r>
              <w:rPr>
                <w:b/>
                <w:bCs/>
              </w:rPr>
              <w:t>#90</w:t>
            </w:r>
          </w:p>
        </w:tc>
        <w:tc>
          <w:tcPr>
            <w:tcW w:w="2728" w:type="dxa"/>
            <w:shd w:val="clear" w:color="auto" w:fill="F2F2F2"/>
            <w:vAlign w:val="center"/>
          </w:tcPr>
          <w:p w14:paraId="03C24E8F" w14:textId="1B0E7594" w:rsidR="00FE1E28" w:rsidRDefault="00FE1E28" w:rsidP="00FE1E28">
            <w:pPr>
              <w:pStyle w:val="UBUCuerpoTrabajo"/>
              <w:ind w:firstLine="0"/>
              <w:jc w:val="left"/>
            </w:pPr>
            <w:r>
              <w:t xml:space="preserve">Crear la tabla de la red. </w:t>
            </w:r>
          </w:p>
        </w:tc>
        <w:tc>
          <w:tcPr>
            <w:tcW w:w="593" w:type="dxa"/>
            <w:shd w:val="clear" w:color="auto" w:fill="F2F2F2"/>
            <w:vAlign w:val="center"/>
          </w:tcPr>
          <w:p w14:paraId="504C7613" w14:textId="77777777" w:rsidR="00FE1E28" w:rsidRPr="00AF4F24" w:rsidRDefault="00FE1E28" w:rsidP="00FE1E28">
            <w:pPr>
              <w:pStyle w:val="UBUCuerpoTrabajo"/>
            </w:pPr>
          </w:p>
        </w:tc>
        <w:tc>
          <w:tcPr>
            <w:tcW w:w="593" w:type="dxa"/>
            <w:shd w:val="clear" w:color="auto" w:fill="F2F2F2"/>
            <w:vAlign w:val="center"/>
          </w:tcPr>
          <w:p w14:paraId="205AA49A" w14:textId="77777777" w:rsidR="00FE1E28" w:rsidRPr="00AF4F24" w:rsidRDefault="00FE1E28" w:rsidP="00FE1E28">
            <w:pPr>
              <w:pStyle w:val="UBUCuerpoTrabajo"/>
            </w:pPr>
          </w:p>
        </w:tc>
        <w:tc>
          <w:tcPr>
            <w:tcW w:w="593" w:type="dxa"/>
            <w:shd w:val="clear" w:color="auto" w:fill="F2F2F2"/>
            <w:vAlign w:val="center"/>
          </w:tcPr>
          <w:p w14:paraId="5069586C" w14:textId="77777777" w:rsidR="00FE1E28" w:rsidRPr="00AF4F24" w:rsidRDefault="00FE1E28" w:rsidP="00FE1E28">
            <w:pPr>
              <w:pStyle w:val="UBUCuerpoTrabajo"/>
            </w:pPr>
          </w:p>
        </w:tc>
        <w:tc>
          <w:tcPr>
            <w:tcW w:w="593" w:type="dxa"/>
            <w:shd w:val="clear" w:color="auto" w:fill="71D149"/>
            <w:vAlign w:val="center"/>
          </w:tcPr>
          <w:p w14:paraId="74721514" w14:textId="77777777" w:rsidR="00FE1E28" w:rsidRPr="00AF4F24" w:rsidRDefault="00FE1E28" w:rsidP="00FE1E28">
            <w:pPr>
              <w:pStyle w:val="UBUCuerpoTrabajo"/>
            </w:pPr>
          </w:p>
        </w:tc>
        <w:tc>
          <w:tcPr>
            <w:tcW w:w="593" w:type="dxa"/>
            <w:shd w:val="clear" w:color="auto" w:fill="F2F2F2"/>
            <w:vAlign w:val="center"/>
          </w:tcPr>
          <w:p w14:paraId="579F850B" w14:textId="77777777" w:rsidR="00FE1E28" w:rsidRPr="00AF4F24" w:rsidRDefault="00FE1E28" w:rsidP="00FE1E28">
            <w:pPr>
              <w:pStyle w:val="UBUCuerpoTrabajo"/>
            </w:pPr>
          </w:p>
        </w:tc>
        <w:tc>
          <w:tcPr>
            <w:tcW w:w="593" w:type="dxa"/>
            <w:shd w:val="clear" w:color="auto" w:fill="F2F2F2"/>
            <w:vAlign w:val="center"/>
          </w:tcPr>
          <w:p w14:paraId="1DBFDCAD" w14:textId="77777777" w:rsidR="00FE1E28" w:rsidRPr="00AF4F24" w:rsidRDefault="00FE1E28" w:rsidP="00FE1E28">
            <w:pPr>
              <w:pStyle w:val="UBUCuerpoTrabajo"/>
            </w:pPr>
          </w:p>
        </w:tc>
        <w:tc>
          <w:tcPr>
            <w:tcW w:w="593" w:type="dxa"/>
            <w:shd w:val="clear" w:color="auto" w:fill="F2F2F2"/>
            <w:vAlign w:val="center"/>
          </w:tcPr>
          <w:p w14:paraId="64819EFB" w14:textId="77777777" w:rsidR="00FE1E28" w:rsidRPr="00AF4F24" w:rsidRDefault="00FE1E28" w:rsidP="00FE1E28">
            <w:pPr>
              <w:pStyle w:val="UBUCuerpoTrabajo"/>
            </w:pPr>
          </w:p>
        </w:tc>
        <w:tc>
          <w:tcPr>
            <w:tcW w:w="593" w:type="dxa"/>
            <w:shd w:val="clear" w:color="auto" w:fill="F2F2F2"/>
            <w:vAlign w:val="center"/>
          </w:tcPr>
          <w:p w14:paraId="5BBCDD9F" w14:textId="77777777" w:rsidR="00FE1E28" w:rsidRPr="00AF4F24" w:rsidRDefault="00FE1E28" w:rsidP="00FE1E28">
            <w:pPr>
              <w:pStyle w:val="UBUCuerpoTrabajo"/>
            </w:pPr>
          </w:p>
        </w:tc>
        <w:tc>
          <w:tcPr>
            <w:tcW w:w="600" w:type="dxa"/>
            <w:shd w:val="clear" w:color="auto" w:fill="F2F2F2"/>
            <w:vAlign w:val="center"/>
          </w:tcPr>
          <w:p w14:paraId="778EFFD0" w14:textId="77777777" w:rsidR="00FE1E28" w:rsidRPr="00AF4F24" w:rsidRDefault="00FE1E28" w:rsidP="00FE1E28">
            <w:pPr>
              <w:pStyle w:val="UBUCuerpoTrabajo"/>
            </w:pPr>
          </w:p>
        </w:tc>
        <w:tc>
          <w:tcPr>
            <w:tcW w:w="600" w:type="dxa"/>
            <w:shd w:val="clear" w:color="auto" w:fill="F2F2F2"/>
            <w:vAlign w:val="center"/>
          </w:tcPr>
          <w:p w14:paraId="43F8D3B6" w14:textId="77777777" w:rsidR="00FE1E28" w:rsidRPr="00AF4F24" w:rsidRDefault="00FE1E28" w:rsidP="00FE1E28">
            <w:pPr>
              <w:pStyle w:val="UBUCuerpoTrabajo"/>
            </w:pPr>
          </w:p>
        </w:tc>
      </w:tr>
      <w:tr w:rsidR="00FE1E28" w:rsidRPr="00AF4F24" w14:paraId="50959BC6" w14:textId="77777777" w:rsidTr="000E27C9">
        <w:trPr>
          <w:trHeight w:val="321"/>
          <w:jc w:val="center"/>
        </w:trPr>
        <w:tc>
          <w:tcPr>
            <w:tcW w:w="869" w:type="dxa"/>
            <w:shd w:val="clear" w:color="auto" w:fill="auto"/>
            <w:vAlign w:val="center"/>
          </w:tcPr>
          <w:p w14:paraId="65823BFA" w14:textId="14C17EDE" w:rsidR="00FE1E28" w:rsidRDefault="00FE1E28" w:rsidP="00FE1E28">
            <w:pPr>
              <w:pStyle w:val="UBUCuerpoTrabajo"/>
              <w:ind w:firstLine="0"/>
              <w:rPr>
                <w:b/>
                <w:bCs/>
              </w:rPr>
            </w:pPr>
            <w:r>
              <w:rPr>
                <w:b/>
                <w:bCs/>
              </w:rPr>
              <w:t>#91</w:t>
            </w:r>
          </w:p>
        </w:tc>
        <w:tc>
          <w:tcPr>
            <w:tcW w:w="2728" w:type="dxa"/>
            <w:shd w:val="clear" w:color="auto" w:fill="auto"/>
            <w:vAlign w:val="center"/>
          </w:tcPr>
          <w:p w14:paraId="5043E340" w14:textId="5E2CC4CB" w:rsidR="00FE1E28" w:rsidRDefault="00FE1E28" w:rsidP="00FE1E28">
            <w:pPr>
              <w:pStyle w:val="UBUCuerpoTrabajo"/>
              <w:ind w:firstLine="0"/>
              <w:jc w:val="left"/>
            </w:pPr>
            <w:r>
              <w:t>Añadir página para introducir los datos.</w:t>
            </w:r>
          </w:p>
        </w:tc>
        <w:tc>
          <w:tcPr>
            <w:tcW w:w="593" w:type="dxa"/>
            <w:shd w:val="clear" w:color="auto" w:fill="auto"/>
            <w:vAlign w:val="center"/>
          </w:tcPr>
          <w:p w14:paraId="5771EAA3" w14:textId="77777777" w:rsidR="00FE1E28" w:rsidRPr="00AF4F24" w:rsidRDefault="00FE1E28" w:rsidP="00FE1E28">
            <w:pPr>
              <w:pStyle w:val="UBUCuerpoTrabajo"/>
            </w:pPr>
          </w:p>
        </w:tc>
        <w:tc>
          <w:tcPr>
            <w:tcW w:w="593" w:type="dxa"/>
            <w:shd w:val="clear" w:color="auto" w:fill="auto"/>
            <w:vAlign w:val="center"/>
          </w:tcPr>
          <w:p w14:paraId="484347A1" w14:textId="77777777" w:rsidR="00FE1E28" w:rsidRPr="00AF4F24" w:rsidRDefault="00FE1E28" w:rsidP="00FE1E28">
            <w:pPr>
              <w:pStyle w:val="UBUCuerpoTrabajo"/>
            </w:pPr>
          </w:p>
        </w:tc>
        <w:tc>
          <w:tcPr>
            <w:tcW w:w="593" w:type="dxa"/>
            <w:shd w:val="clear" w:color="auto" w:fill="auto"/>
            <w:vAlign w:val="center"/>
          </w:tcPr>
          <w:p w14:paraId="581FD237" w14:textId="77777777" w:rsidR="00FE1E28" w:rsidRPr="00AF4F24" w:rsidRDefault="00FE1E28" w:rsidP="00FE1E28">
            <w:pPr>
              <w:pStyle w:val="UBUCuerpoTrabajo"/>
            </w:pPr>
          </w:p>
        </w:tc>
        <w:tc>
          <w:tcPr>
            <w:tcW w:w="593" w:type="dxa"/>
            <w:shd w:val="clear" w:color="auto" w:fill="71D149"/>
            <w:vAlign w:val="center"/>
          </w:tcPr>
          <w:p w14:paraId="57D062F1" w14:textId="77777777" w:rsidR="00FE1E28" w:rsidRPr="00AF4F24" w:rsidRDefault="00FE1E28" w:rsidP="00FE1E28">
            <w:pPr>
              <w:pStyle w:val="UBUCuerpoTrabajo"/>
            </w:pPr>
          </w:p>
        </w:tc>
        <w:tc>
          <w:tcPr>
            <w:tcW w:w="593" w:type="dxa"/>
            <w:shd w:val="clear" w:color="auto" w:fill="auto"/>
            <w:vAlign w:val="center"/>
          </w:tcPr>
          <w:p w14:paraId="7070A505" w14:textId="77777777" w:rsidR="00FE1E28" w:rsidRPr="00AF4F24" w:rsidRDefault="00FE1E28" w:rsidP="00FE1E28">
            <w:pPr>
              <w:pStyle w:val="UBUCuerpoTrabajo"/>
            </w:pPr>
          </w:p>
        </w:tc>
        <w:tc>
          <w:tcPr>
            <w:tcW w:w="593" w:type="dxa"/>
            <w:shd w:val="clear" w:color="auto" w:fill="auto"/>
            <w:vAlign w:val="center"/>
          </w:tcPr>
          <w:p w14:paraId="2C77991E" w14:textId="77777777" w:rsidR="00FE1E28" w:rsidRPr="00AF4F24" w:rsidRDefault="00FE1E28" w:rsidP="00FE1E28">
            <w:pPr>
              <w:pStyle w:val="UBUCuerpoTrabajo"/>
            </w:pPr>
          </w:p>
        </w:tc>
        <w:tc>
          <w:tcPr>
            <w:tcW w:w="593" w:type="dxa"/>
            <w:shd w:val="clear" w:color="auto" w:fill="auto"/>
            <w:vAlign w:val="center"/>
          </w:tcPr>
          <w:p w14:paraId="0339E7BF" w14:textId="77777777" w:rsidR="00FE1E28" w:rsidRPr="00AF4F24" w:rsidRDefault="00FE1E28" w:rsidP="00FE1E28">
            <w:pPr>
              <w:pStyle w:val="UBUCuerpoTrabajo"/>
            </w:pPr>
          </w:p>
        </w:tc>
        <w:tc>
          <w:tcPr>
            <w:tcW w:w="593" w:type="dxa"/>
            <w:shd w:val="clear" w:color="auto" w:fill="auto"/>
            <w:vAlign w:val="center"/>
          </w:tcPr>
          <w:p w14:paraId="5F7C47AD" w14:textId="77777777" w:rsidR="00FE1E28" w:rsidRPr="00AF4F24" w:rsidRDefault="00FE1E28" w:rsidP="00FE1E28">
            <w:pPr>
              <w:pStyle w:val="UBUCuerpoTrabajo"/>
            </w:pPr>
          </w:p>
        </w:tc>
        <w:tc>
          <w:tcPr>
            <w:tcW w:w="600" w:type="dxa"/>
            <w:shd w:val="clear" w:color="auto" w:fill="auto"/>
            <w:vAlign w:val="center"/>
          </w:tcPr>
          <w:p w14:paraId="3DD6A805" w14:textId="77777777" w:rsidR="00FE1E28" w:rsidRPr="00AF4F24" w:rsidRDefault="00FE1E28" w:rsidP="00FE1E28">
            <w:pPr>
              <w:pStyle w:val="UBUCuerpoTrabajo"/>
            </w:pPr>
          </w:p>
        </w:tc>
        <w:tc>
          <w:tcPr>
            <w:tcW w:w="600" w:type="dxa"/>
            <w:shd w:val="clear" w:color="auto" w:fill="auto"/>
            <w:vAlign w:val="center"/>
          </w:tcPr>
          <w:p w14:paraId="6EF88F12" w14:textId="77777777" w:rsidR="00FE1E28" w:rsidRPr="00AF4F24" w:rsidRDefault="00FE1E28" w:rsidP="00FE1E28">
            <w:pPr>
              <w:pStyle w:val="UBUCuerpoTrabajo"/>
            </w:pPr>
          </w:p>
        </w:tc>
      </w:tr>
      <w:tr w:rsidR="00FE1E28" w:rsidRPr="00AF4F24" w14:paraId="03B5F3C2" w14:textId="77777777" w:rsidTr="00FE1E28">
        <w:trPr>
          <w:trHeight w:val="321"/>
          <w:jc w:val="center"/>
        </w:trPr>
        <w:tc>
          <w:tcPr>
            <w:tcW w:w="869" w:type="dxa"/>
            <w:shd w:val="clear" w:color="auto" w:fill="F2F2F2"/>
            <w:vAlign w:val="center"/>
          </w:tcPr>
          <w:p w14:paraId="57146634" w14:textId="768677C9" w:rsidR="00FE1E28" w:rsidRDefault="00FE1E28" w:rsidP="00FE1E28">
            <w:pPr>
              <w:pStyle w:val="UBUCuerpoTrabajo"/>
              <w:ind w:firstLine="0"/>
              <w:rPr>
                <w:b/>
                <w:bCs/>
              </w:rPr>
            </w:pPr>
            <w:r>
              <w:rPr>
                <w:b/>
                <w:bCs/>
              </w:rPr>
              <w:t>#92</w:t>
            </w:r>
          </w:p>
        </w:tc>
        <w:tc>
          <w:tcPr>
            <w:tcW w:w="2728" w:type="dxa"/>
            <w:shd w:val="clear" w:color="auto" w:fill="F2F2F2"/>
            <w:vAlign w:val="center"/>
          </w:tcPr>
          <w:p w14:paraId="44A1ADDC" w14:textId="1FAE4445" w:rsidR="00FE1E28" w:rsidRDefault="00FE1E28" w:rsidP="00FE1E28">
            <w:pPr>
              <w:pStyle w:val="UBUCuerpoTrabajo"/>
              <w:ind w:firstLine="0"/>
              <w:jc w:val="left"/>
            </w:pPr>
            <w:r>
              <w:t>Crear página para seleccionar opciones avanzadas o por defecto.</w:t>
            </w:r>
          </w:p>
        </w:tc>
        <w:tc>
          <w:tcPr>
            <w:tcW w:w="593" w:type="dxa"/>
            <w:shd w:val="clear" w:color="auto" w:fill="F2F2F2"/>
            <w:vAlign w:val="center"/>
          </w:tcPr>
          <w:p w14:paraId="0997AA04" w14:textId="77777777" w:rsidR="00FE1E28" w:rsidRPr="00AF4F24" w:rsidRDefault="00FE1E28" w:rsidP="00FE1E28">
            <w:pPr>
              <w:pStyle w:val="UBUCuerpoTrabajo"/>
            </w:pPr>
          </w:p>
        </w:tc>
        <w:tc>
          <w:tcPr>
            <w:tcW w:w="593" w:type="dxa"/>
            <w:shd w:val="clear" w:color="auto" w:fill="F2F2F2"/>
            <w:vAlign w:val="center"/>
          </w:tcPr>
          <w:p w14:paraId="1A620DCF" w14:textId="77777777" w:rsidR="00FE1E28" w:rsidRPr="00AF4F24" w:rsidRDefault="00FE1E28" w:rsidP="00FE1E28">
            <w:pPr>
              <w:pStyle w:val="UBUCuerpoTrabajo"/>
            </w:pPr>
          </w:p>
        </w:tc>
        <w:tc>
          <w:tcPr>
            <w:tcW w:w="593" w:type="dxa"/>
            <w:shd w:val="clear" w:color="auto" w:fill="F2F2F2"/>
            <w:vAlign w:val="center"/>
          </w:tcPr>
          <w:p w14:paraId="3EB87413" w14:textId="77777777" w:rsidR="00FE1E28" w:rsidRPr="00AF4F24" w:rsidRDefault="00FE1E28" w:rsidP="00FE1E28">
            <w:pPr>
              <w:pStyle w:val="UBUCuerpoTrabajo"/>
            </w:pPr>
          </w:p>
        </w:tc>
        <w:tc>
          <w:tcPr>
            <w:tcW w:w="593" w:type="dxa"/>
            <w:shd w:val="clear" w:color="auto" w:fill="71D149"/>
            <w:vAlign w:val="center"/>
          </w:tcPr>
          <w:p w14:paraId="4549C762" w14:textId="77777777" w:rsidR="00FE1E28" w:rsidRPr="00AF4F24" w:rsidRDefault="00FE1E28" w:rsidP="00FE1E28">
            <w:pPr>
              <w:pStyle w:val="UBUCuerpoTrabajo"/>
            </w:pPr>
          </w:p>
        </w:tc>
        <w:tc>
          <w:tcPr>
            <w:tcW w:w="593" w:type="dxa"/>
            <w:shd w:val="clear" w:color="auto" w:fill="F2F2F2"/>
            <w:vAlign w:val="center"/>
          </w:tcPr>
          <w:p w14:paraId="3A72C335" w14:textId="77777777" w:rsidR="00FE1E28" w:rsidRPr="00AF4F24" w:rsidRDefault="00FE1E28" w:rsidP="00FE1E28">
            <w:pPr>
              <w:pStyle w:val="UBUCuerpoTrabajo"/>
            </w:pPr>
          </w:p>
        </w:tc>
        <w:tc>
          <w:tcPr>
            <w:tcW w:w="593" w:type="dxa"/>
            <w:shd w:val="clear" w:color="auto" w:fill="F2F2F2"/>
            <w:vAlign w:val="center"/>
          </w:tcPr>
          <w:p w14:paraId="5FB7A277" w14:textId="77777777" w:rsidR="00FE1E28" w:rsidRPr="00AF4F24" w:rsidRDefault="00FE1E28" w:rsidP="00FE1E28">
            <w:pPr>
              <w:pStyle w:val="UBUCuerpoTrabajo"/>
            </w:pPr>
          </w:p>
        </w:tc>
        <w:tc>
          <w:tcPr>
            <w:tcW w:w="593" w:type="dxa"/>
            <w:shd w:val="clear" w:color="auto" w:fill="F2F2F2"/>
            <w:vAlign w:val="center"/>
          </w:tcPr>
          <w:p w14:paraId="22E0A3BF" w14:textId="77777777" w:rsidR="00FE1E28" w:rsidRPr="00AF4F24" w:rsidRDefault="00FE1E28" w:rsidP="00FE1E28">
            <w:pPr>
              <w:pStyle w:val="UBUCuerpoTrabajo"/>
            </w:pPr>
          </w:p>
        </w:tc>
        <w:tc>
          <w:tcPr>
            <w:tcW w:w="593" w:type="dxa"/>
            <w:shd w:val="clear" w:color="auto" w:fill="F2F2F2"/>
            <w:vAlign w:val="center"/>
          </w:tcPr>
          <w:p w14:paraId="1EF69B2C" w14:textId="77777777" w:rsidR="00FE1E28" w:rsidRPr="00AF4F24" w:rsidRDefault="00FE1E28" w:rsidP="00FE1E28">
            <w:pPr>
              <w:pStyle w:val="UBUCuerpoTrabajo"/>
            </w:pPr>
          </w:p>
        </w:tc>
        <w:tc>
          <w:tcPr>
            <w:tcW w:w="600" w:type="dxa"/>
            <w:shd w:val="clear" w:color="auto" w:fill="F2F2F2"/>
            <w:vAlign w:val="center"/>
          </w:tcPr>
          <w:p w14:paraId="75ABB714" w14:textId="77777777" w:rsidR="00FE1E28" w:rsidRPr="00AF4F24" w:rsidRDefault="00FE1E28" w:rsidP="00FE1E28">
            <w:pPr>
              <w:pStyle w:val="UBUCuerpoTrabajo"/>
            </w:pPr>
          </w:p>
        </w:tc>
        <w:tc>
          <w:tcPr>
            <w:tcW w:w="600" w:type="dxa"/>
            <w:shd w:val="clear" w:color="auto" w:fill="F2F2F2"/>
            <w:vAlign w:val="center"/>
          </w:tcPr>
          <w:p w14:paraId="579B8123" w14:textId="77777777" w:rsidR="00FE1E28" w:rsidRPr="00AF4F24" w:rsidRDefault="00FE1E28" w:rsidP="00FE1E28">
            <w:pPr>
              <w:pStyle w:val="UBUCuerpoTrabajo"/>
            </w:pPr>
          </w:p>
        </w:tc>
      </w:tr>
      <w:tr w:rsidR="00FE1E28" w:rsidRPr="00AF4F24" w14:paraId="178A101F" w14:textId="77777777" w:rsidTr="000E27C9">
        <w:trPr>
          <w:trHeight w:val="321"/>
          <w:jc w:val="center"/>
        </w:trPr>
        <w:tc>
          <w:tcPr>
            <w:tcW w:w="869" w:type="dxa"/>
            <w:shd w:val="clear" w:color="auto" w:fill="auto"/>
            <w:vAlign w:val="center"/>
          </w:tcPr>
          <w:p w14:paraId="1AD0BE3D" w14:textId="7B7DD46B" w:rsidR="00FE1E28" w:rsidRDefault="00FE1E28" w:rsidP="00FE1E28">
            <w:pPr>
              <w:pStyle w:val="UBUCuerpoTrabajo"/>
              <w:ind w:firstLine="0"/>
              <w:rPr>
                <w:b/>
                <w:bCs/>
              </w:rPr>
            </w:pPr>
            <w:r>
              <w:rPr>
                <w:b/>
                <w:bCs/>
              </w:rPr>
              <w:t>#93</w:t>
            </w:r>
          </w:p>
        </w:tc>
        <w:tc>
          <w:tcPr>
            <w:tcW w:w="2728" w:type="dxa"/>
            <w:shd w:val="clear" w:color="auto" w:fill="auto"/>
            <w:vAlign w:val="center"/>
          </w:tcPr>
          <w:p w14:paraId="551EDF82" w14:textId="254B0668" w:rsidR="00FE1E28" w:rsidRDefault="00FE1E28" w:rsidP="00FE1E28">
            <w:pPr>
              <w:pStyle w:val="UBUCuerpoTrabajo"/>
              <w:ind w:firstLine="0"/>
              <w:jc w:val="left"/>
            </w:pPr>
            <w:r>
              <w:t>Crear red usando los datos introducidos.</w:t>
            </w:r>
          </w:p>
        </w:tc>
        <w:tc>
          <w:tcPr>
            <w:tcW w:w="593" w:type="dxa"/>
            <w:shd w:val="clear" w:color="auto" w:fill="auto"/>
            <w:vAlign w:val="center"/>
          </w:tcPr>
          <w:p w14:paraId="1C7164A8" w14:textId="77777777" w:rsidR="00FE1E28" w:rsidRPr="00AF4F24" w:rsidRDefault="00FE1E28" w:rsidP="00FE1E28">
            <w:pPr>
              <w:pStyle w:val="UBUCuerpoTrabajo"/>
            </w:pPr>
          </w:p>
        </w:tc>
        <w:tc>
          <w:tcPr>
            <w:tcW w:w="593" w:type="dxa"/>
            <w:shd w:val="clear" w:color="auto" w:fill="auto"/>
            <w:vAlign w:val="center"/>
          </w:tcPr>
          <w:p w14:paraId="452F401F" w14:textId="77777777" w:rsidR="00FE1E28" w:rsidRPr="00AF4F24" w:rsidRDefault="00FE1E28" w:rsidP="00FE1E28">
            <w:pPr>
              <w:pStyle w:val="UBUCuerpoTrabajo"/>
            </w:pPr>
          </w:p>
        </w:tc>
        <w:tc>
          <w:tcPr>
            <w:tcW w:w="593" w:type="dxa"/>
            <w:shd w:val="clear" w:color="auto" w:fill="auto"/>
            <w:vAlign w:val="center"/>
          </w:tcPr>
          <w:p w14:paraId="40BBBCDA" w14:textId="77777777" w:rsidR="00FE1E28" w:rsidRPr="00AF4F24" w:rsidRDefault="00FE1E28" w:rsidP="00FE1E28">
            <w:pPr>
              <w:pStyle w:val="UBUCuerpoTrabajo"/>
            </w:pPr>
          </w:p>
        </w:tc>
        <w:tc>
          <w:tcPr>
            <w:tcW w:w="593" w:type="dxa"/>
            <w:shd w:val="clear" w:color="auto" w:fill="71D149"/>
            <w:vAlign w:val="center"/>
          </w:tcPr>
          <w:p w14:paraId="7D48DDFE" w14:textId="77777777" w:rsidR="00FE1E28" w:rsidRPr="00AF4F24" w:rsidRDefault="00FE1E28" w:rsidP="00FE1E28">
            <w:pPr>
              <w:pStyle w:val="UBUCuerpoTrabajo"/>
            </w:pPr>
          </w:p>
        </w:tc>
        <w:tc>
          <w:tcPr>
            <w:tcW w:w="593" w:type="dxa"/>
            <w:shd w:val="clear" w:color="auto" w:fill="auto"/>
            <w:vAlign w:val="center"/>
          </w:tcPr>
          <w:p w14:paraId="6F796191" w14:textId="77777777" w:rsidR="00FE1E28" w:rsidRPr="00AF4F24" w:rsidRDefault="00FE1E28" w:rsidP="00FE1E28">
            <w:pPr>
              <w:pStyle w:val="UBUCuerpoTrabajo"/>
            </w:pPr>
          </w:p>
        </w:tc>
        <w:tc>
          <w:tcPr>
            <w:tcW w:w="593" w:type="dxa"/>
            <w:shd w:val="clear" w:color="auto" w:fill="auto"/>
            <w:vAlign w:val="center"/>
          </w:tcPr>
          <w:p w14:paraId="1EA0E11A" w14:textId="77777777" w:rsidR="00FE1E28" w:rsidRPr="00AF4F24" w:rsidRDefault="00FE1E28" w:rsidP="00FE1E28">
            <w:pPr>
              <w:pStyle w:val="UBUCuerpoTrabajo"/>
            </w:pPr>
          </w:p>
        </w:tc>
        <w:tc>
          <w:tcPr>
            <w:tcW w:w="593" w:type="dxa"/>
            <w:shd w:val="clear" w:color="auto" w:fill="auto"/>
            <w:vAlign w:val="center"/>
          </w:tcPr>
          <w:p w14:paraId="1CE86BCD" w14:textId="77777777" w:rsidR="00FE1E28" w:rsidRPr="00AF4F24" w:rsidRDefault="00FE1E28" w:rsidP="00FE1E28">
            <w:pPr>
              <w:pStyle w:val="UBUCuerpoTrabajo"/>
            </w:pPr>
          </w:p>
        </w:tc>
        <w:tc>
          <w:tcPr>
            <w:tcW w:w="593" w:type="dxa"/>
            <w:shd w:val="clear" w:color="auto" w:fill="auto"/>
            <w:vAlign w:val="center"/>
          </w:tcPr>
          <w:p w14:paraId="1B7C6AA5" w14:textId="77777777" w:rsidR="00FE1E28" w:rsidRPr="00AF4F24" w:rsidRDefault="00FE1E28" w:rsidP="00FE1E28">
            <w:pPr>
              <w:pStyle w:val="UBUCuerpoTrabajo"/>
            </w:pPr>
          </w:p>
        </w:tc>
        <w:tc>
          <w:tcPr>
            <w:tcW w:w="600" w:type="dxa"/>
            <w:shd w:val="clear" w:color="auto" w:fill="auto"/>
            <w:vAlign w:val="center"/>
          </w:tcPr>
          <w:p w14:paraId="0F14073F" w14:textId="77777777" w:rsidR="00FE1E28" w:rsidRPr="00AF4F24" w:rsidRDefault="00FE1E28" w:rsidP="00FE1E28">
            <w:pPr>
              <w:pStyle w:val="UBUCuerpoTrabajo"/>
            </w:pPr>
          </w:p>
        </w:tc>
        <w:tc>
          <w:tcPr>
            <w:tcW w:w="600" w:type="dxa"/>
            <w:shd w:val="clear" w:color="auto" w:fill="auto"/>
            <w:vAlign w:val="center"/>
          </w:tcPr>
          <w:p w14:paraId="0E66C46C" w14:textId="77777777" w:rsidR="00FE1E28" w:rsidRPr="00AF4F24" w:rsidRDefault="00FE1E28" w:rsidP="00FE1E28">
            <w:pPr>
              <w:pStyle w:val="UBUCuerpoTrabajo"/>
            </w:pPr>
          </w:p>
        </w:tc>
      </w:tr>
      <w:tr w:rsidR="00FE1E28" w:rsidRPr="00AF4F24" w14:paraId="1F3E82B1" w14:textId="77777777" w:rsidTr="00FE1E28">
        <w:trPr>
          <w:trHeight w:val="321"/>
          <w:jc w:val="center"/>
        </w:trPr>
        <w:tc>
          <w:tcPr>
            <w:tcW w:w="869" w:type="dxa"/>
            <w:shd w:val="clear" w:color="auto" w:fill="F2F2F2"/>
            <w:vAlign w:val="center"/>
          </w:tcPr>
          <w:p w14:paraId="0B18BFFF" w14:textId="4A418F3C" w:rsidR="00FE1E28" w:rsidRDefault="00FE1E28" w:rsidP="00FE1E28">
            <w:pPr>
              <w:pStyle w:val="UBUCuerpoTrabajo"/>
              <w:ind w:firstLine="0"/>
              <w:rPr>
                <w:b/>
                <w:bCs/>
              </w:rPr>
            </w:pPr>
            <w:r>
              <w:rPr>
                <w:b/>
                <w:bCs/>
              </w:rPr>
              <w:t>#94</w:t>
            </w:r>
          </w:p>
        </w:tc>
        <w:tc>
          <w:tcPr>
            <w:tcW w:w="2728" w:type="dxa"/>
            <w:shd w:val="clear" w:color="auto" w:fill="F2F2F2"/>
            <w:vAlign w:val="center"/>
          </w:tcPr>
          <w:p w14:paraId="4F8A574D" w14:textId="5020C743" w:rsidR="00FE1E28" w:rsidRDefault="00FE1E28" w:rsidP="00FE1E28">
            <w:pPr>
              <w:pStyle w:val="UBUCuerpoTrabajo"/>
              <w:ind w:firstLine="0"/>
              <w:jc w:val="left"/>
            </w:pPr>
            <w:r>
              <w:t>Añadir página para escoger el tipo de secuencia de enfriamiento.</w:t>
            </w:r>
          </w:p>
        </w:tc>
        <w:tc>
          <w:tcPr>
            <w:tcW w:w="593" w:type="dxa"/>
            <w:shd w:val="clear" w:color="auto" w:fill="F2F2F2"/>
            <w:vAlign w:val="center"/>
          </w:tcPr>
          <w:p w14:paraId="0944119F" w14:textId="77777777" w:rsidR="00FE1E28" w:rsidRPr="00AF4F24" w:rsidRDefault="00FE1E28" w:rsidP="00FE1E28">
            <w:pPr>
              <w:pStyle w:val="UBUCuerpoTrabajo"/>
            </w:pPr>
          </w:p>
        </w:tc>
        <w:tc>
          <w:tcPr>
            <w:tcW w:w="593" w:type="dxa"/>
            <w:shd w:val="clear" w:color="auto" w:fill="F2F2F2"/>
            <w:vAlign w:val="center"/>
          </w:tcPr>
          <w:p w14:paraId="1364C2C7" w14:textId="77777777" w:rsidR="00FE1E28" w:rsidRPr="00AF4F24" w:rsidRDefault="00FE1E28" w:rsidP="00FE1E28">
            <w:pPr>
              <w:pStyle w:val="UBUCuerpoTrabajo"/>
            </w:pPr>
          </w:p>
        </w:tc>
        <w:tc>
          <w:tcPr>
            <w:tcW w:w="593" w:type="dxa"/>
            <w:shd w:val="clear" w:color="auto" w:fill="F2F2F2"/>
            <w:vAlign w:val="center"/>
          </w:tcPr>
          <w:p w14:paraId="1B9100BF" w14:textId="77777777" w:rsidR="00FE1E28" w:rsidRPr="00AF4F24" w:rsidRDefault="00FE1E28" w:rsidP="00FE1E28">
            <w:pPr>
              <w:pStyle w:val="UBUCuerpoTrabajo"/>
            </w:pPr>
          </w:p>
        </w:tc>
        <w:tc>
          <w:tcPr>
            <w:tcW w:w="593" w:type="dxa"/>
            <w:shd w:val="clear" w:color="auto" w:fill="71D149"/>
            <w:vAlign w:val="center"/>
          </w:tcPr>
          <w:p w14:paraId="24D6588F" w14:textId="77777777" w:rsidR="00FE1E28" w:rsidRPr="00AF4F24" w:rsidRDefault="00FE1E28" w:rsidP="00FE1E28">
            <w:pPr>
              <w:pStyle w:val="UBUCuerpoTrabajo"/>
            </w:pPr>
          </w:p>
        </w:tc>
        <w:tc>
          <w:tcPr>
            <w:tcW w:w="593" w:type="dxa"/>
            <w:shd w:val="clear" w:color="auto" w:fill="F2F2F2"/>
            <w:vAlign w:val="center"/>
          </w:tcPr>
          <w:p w14:paraId="4E103021" w14:textId="77777777" w:rsidR="00FE1E28" w:rsidRPr="00AF4F24" w:rsidRDefault="00FE1E28" w:rsidP="00FE1E28">
            <w:pPr>
              <w:pStyle w:val="UBUCuerpoTrabajo"/>
            </w:pPr>
          </w:p>
        </w:tc>
        <w:tc>
          <w:tcPr>
            <w:tcW w:w="593" w:type="dxa"/>
            <w:shd w:val="clear" w:color="auto" w:fill="F2F2F2"/>
            <w:vAlign w:val="center"/>
          </w:tcPr>
          <w:p w14:paraId="5E133515" w14:textId="77777777" w:rsidR="00FE1E28" w:rsidRPr="00AF4F24" w:rsidRDefault="00FE1E28" w:rsidP="00FE1E28">
            <w:pPr>
              <w:pStyle w:val="UBUCuerpoTrabajo"/>
            </w:pPr>
          </w:p>
        </w:tc>
        <w:tc>
          <w:tcPr>
            <w:tcW w:w="593" w:type="dxa"/>
            <w:shd w:val="clear" w:color="auto" w:fill="F2F2F2"/>
            <w:vAlign w:val="center"/>
          </w:tcPr>
          <w:p w14:paraId="21E85154" w14:textId="77777777" w:rsidR="00FE1E28" w:rsidRPr="00AF4F24" w:rsidRDefault="00FE1E28" w:rsidP="00FE1E28">
            <w:pPr>
              <w:pStyle w:val="UBUCuerpoTrabajo"/>
            </w:pPr>
          </w:p>
        </w:tc>
        <w:tc>
          <w:tcPr>
            <w:tcW w:w="593" w:type="dxa"/>
            <w:shd w:val="clear" w:color="auto" w:fill="F2F2F2"/>
            <w:vAlign w:val="center"/>
          </w:tcPr>
          <w:p w14:paraId="6884D02A" w14:textId="77777777" w:rsidR="00FE1E28" w:rsidRPr="00AF4F24" w:rsidRDefault="00FE1E28" w:rsidP="00FE1E28">
            <w:pPr>
              <w:pStyle w:val="UBUCuerpoTrabajo"/>
            </w:pPr>
          </w:p>
        </w:tc>
        <w:tc>
          <w:tcPr>
            <w:tcW w:w="600" w:type="dxa"/>
            <w:shd w:val="clear" w:color="auto" w:fill="F2F2F2"/>
            <w:vAlign w:val="center"/>
          </w:tcPr>
          <w:p w14:paraId="4A32D47E" w14:textId="77777777" w:rsidR="00FE1E28" w:rsidRPr="00AF4F24" w:rsidRDefault="00FE1E28" w:rsidP="00FE1E28">
            <w:pPr>
              <w:pStyle w:val="UBUCuerpoTrabajo"/>
            </w:pPr>
          </w:p>
        </w:tc>
        <w:tc>
          <w:tcPr>
            <w:tcW w:w="600" w:type="dxa"/>
            <w:shd w:val="clear" w:color="auto" w:fill="F2F2F2"/>
            <w:vAlign w:val="center"/>
          </w:tcPr>
          <w:p w14:paraId="1B0EBB92" w14:textId="77777777" w:rsidR="00FE1E28" w:rsidRPr="00AF4F24" w:rsidRDefault="00FE1E28" w:rsidP="00FE1E28">
            <w:pPr>
              <w:pStyle w:val="UBUCuerpoTrabajo"/>
            </w:pPr>
          </w:p>
        </w:tc>
      </w:tr>
      <w:tr w:rsidR="00FE1E28" w:rsidRPr="00AF4F24" w14:paraId="4F99320C" w14:textId="77777777" w:rsidTr="000E27C9">
        <w:trPr>
          <w:trHeight w:val="321"/>
          <w:jc w:val="center"/>
        </w:trPr>
        <w:tc>
          <w:tcPr>
            <w:tcW w:w="869" w:type="dxa"/>
            <w:shd w:val="clear" w:color="auto" w:fill="auto"/>
            <w:vAlign w:val="center"/>
          </w:tcPr>
          <w:p w14:paraId="07E3C6D2" w14:textId="148946B6" w:rsidR="00FE1E28" w:rsidRDefault="00FE1E28" w:rsidP="00FE1E28">
            <w:pPr>
              <w:pStyle w:val="UBUCuerpoTrabajo"/>
              <w:ind w:firstLine="0"/>
              <w:rPr>
                <w:b/>
                <w:bCs/>
              </w:rPr>
            </w:pPr>
            <w:r>
              <w:rPr>
                <w:b/>
                <w:bCs/>
              </w:rPr>
              <w:t>#95</w:t>
            </w:r>
          </w:p>
        </w:tc>
        <w:tc>
          <w:tcPr>
            <w:tcW w:w="2728" w:type="dxa"/>
            <w:shd w:val="clear" w:color="auto" w:fill="auto"/>
            <w:vAlign w:val="center"/>
          </w:tcPr>
          <w:p w14:paraId="484F23F4" w14:textId="716A60C6" w:rsidR="00FE1E28" w:rsidRDefault="00FE1E28" w:rsidP="00FE1E28">
            <w:pPr>
              <w:pStyle w:val="UBUCuerpoTrabajo"/>
              <w:ind w:firstLine="0"/>
              <w:jc w:val="left"/>
            </w:pPr>
            <w:r>
              <w:t xml:space="preserve">Modificar </w:t>
            </w:r>
            <w:r>
              <w:rPr>
                <w:i/>
                <w:iCs/>
              </w:rPr>
              <w:t>upload</w:t>
            </w:r>
            <w:r>
              <w:t>.</w:t>
            </w:r>
          </w:p>
        </w:tc>
        <w:tc>
          <w:tcPr>
            <w:tcW w:w="593" w:type="dxa"/>
            <w:shd w:val="clear" w:color="auto" w:fill="auto"/>
            <w:vAlign w:val="center"/>
          </w:tcPr>
          <w:p w14:paraId="1F23344A" w14:textId="77777777" w:rsidR="00FE1E28" w:rsidRPr="00AF4F24" w:rsidRDefault="00FE1E28" w:rsidP="00FE1E28">
            <w:pPr>
              <w:pStyle w:val="UBUCuerpoTrabajo"/>
            </w:pPr>
          </w:p>
        </w:tc>
        <w:tc>
          <w:tcPr>
            <w:tcW w:w="593" w:type="dxa"/>
            <w:shd w:val="clear" w:color="auto" w:fill="auto"/>
            <w:vAlign w:val="center"/>
          </w:tcPr>
          <w:p w14:paraId="2499BCE6" w14:textId="77777777" w:rsidR="00FE1E28" w:rsidRPr="00AF4F24" w:rsidRDefault="00FE1E28" w:rsidP="00FE1E28">
            <w:pPr>
              <w:pStyle w:val="UBUCuerpoTrabajo"/>
            </w:pPr>
          </w:p>
        </w:tc>
        <w:tc>
          <w:tcPr>
            <w:tcW w:w="593" w:type="dxa"/>
            <w:shd w:val="clear" w:color="auto" w:fill="auto"/>
            <w:vAlign w:val="center"/>
          </w:tcPr>
          <w:p w14:paraId="38F07801" w14:textId="77777777" w:rsidR="00FE1E28" w:rsidRPr="00AF4F24" w:rsidRDefault="00FE1E28" w:rsidP="00FE1E28">
            <w:pPr>
              <w:pStyle w:val="UBUCuerpoTrabajo"/>
            </w:pPr>
          </w:p>
        </w:tc>
        <w:tc>
          <w:tcPr>
            <w:tcW w:w="593" w:type="dxa"/>
            <w:shd w:val="clear" w:color="auto" w:fill="71D149"/>
            <w:vAlign w:val="center"/>
          </w:tcPr>
          <w:p w14:paraId="7C389DE5" w14:textId="77777777" w:rsidR="00FE1E28" w:rsidRPr="00AF4F24" w:rsidRDefault="00FE1E28" w:rsidP="00FE1E28">
            <w:pPr>
              <w:pStyle w:val="UBUCuerpoTrabajo"/>
            </w:pPr>
          </w:p>
        </w:tc>
        <w:tc>
          <w:tcPr>
            <w:tcW w:w="593" w:type="dxa"/>
            <w:shd w:val="clear" w:color="auto" w:fill="auto"/>
            <w:vAlign w:val="center"/>
          </w:tcPr>
          <w:p w14:paraId="230E4ABC" w14:textId="77777777" w:rsidR="00FE1E28" w:rsidRPr="00AF4F24" w:rsidRDefault="00FE1E28" w:rsidP="00FE1E28">
            <w:pPr>
              <w:pStyle w:val="UBUCuerpoTrabajo"/>
            </w:pPr>
          </w:p>
        </w:tc>
        <w:tc>
          <w:tcPr>
            <w:tcW w:w="593" w:type="dxa"/>
            <w:shd w:val="clear" w:color="auto" w:fill="auto"/>
            <w:vAlign w:val="center"/>
          </w:tcPr>
          <w:p w14:paraId="7655E18A" w14:textId="77777777" w:rsidR="00FE1E28" w:rsidRPr="00AF4F24" w:rsidRDefault="00FE1E28" w:rsidP="00FE1E28">
            <w:pPr>
              <w:pStyle w:val="UBUCuerpoTrabajo"/>
            </w:pPr>
          </w:p>
        </w:tc>
        <w:tc>
          <w:tcPr>
            <w:tcW w:w="593" w:type="dxa"/>
            <w:shd w:val="clear" w:color="auto" w:fill="auto"/>
            <w:vAlign w:val="center"/>
          </w:tcPr>
          <w:p w14:paraId="57BA63C4" w14:textId="77777777" w:rsidR="00FE1E28" w:rsidRPr="00AF4F24" w:rsidRDefault="00FE1E28" w:rsidP="00FE1E28">
            <w:pPr>
              <w:pStyle w:val="UBUCuerpoTrabajo"/>
            </w:pPr>
          </w:p>
        </w:tc>
        <w:tc>
          <w:tcPr>
            <w:tcW w:w="593" w:type="dxa"/>
            <w:shd w:val="clear" w:color="auto" w:fill="auto"/>
            <w:vAlign w:val="center"/>
          </w:tcPr>
          <w:p w14:paraId="24924121" w14:textId="77777777" w:rsidR="00FE1E28" w:rsidRPr="00AF4F24" w:rsidRDefault="00FE1E28" w:rsidP="00FE1E28">
            <w:pPr>
              <w:pStyle w:val="UBUCuerpoTrabajo"/>
            </w:pPr>
          </w:p>
        </w:tc>
        <w:tc>
          <w:tcPr>
            <w:tcW w:w="600" w:type="dxa"/>
            <w:shd w:val="clear" w:color="auto" w:fill="auto"/>
            <w:vAlign w:val="center"/>
          </w:tcPr>
          <w:p w14:paraId="19D94A2F" w14:textId="77777777" w:rsidR="00FE1E28" w:rsidRPr="00AF4F24" w:rsidRDefault="00FE1E28" w:rsidP="00FE1E28">
            <w:pPr>
              <w:pStyle w:val="UBUCuerpoTrabajo"/>
            </w:pPr>
          </w:p>
        </w:tc>
        <w:tc>
          <w:tcPr>
            <w:tcW w:w="600" w:type="dxa"/>
            <w:shd w:val="clear" w:color="auto" w:fill="auto"/>
            <w:vAlign w:val="center"/>
          </w:tcPr>
          <w:p w14:paraId="3FFFB395" w14:textId="77777777" w:rsidR="00FE1E28" w:rsidRPr="00AF4F24" w:rsidRDefault="00FE1E28" w:rsidP="00FE1E28">
            <w:pPr>
              <w:pStyle w:val="UBUCuerpoTrabajo"/>
            </w:pPr>
          </w:p>
        </w:tc>
      </w:tr>
      <w:tr w:rsidR="00FE1E28" w:rsidRPr="00AF4F24" w14:paraId="1747951F" w14:textId="77777777" w:rsidTr="00FE1E28">
        <w:trPr>
          <w:trHeight w:val="321"/>
          <w:jc w:val="center"/>
        </w:trPr>
        <w:tc>
          <w:tcPr>
            <w:tcW w:w="869" w:type="dxa"/>
            <w:shd w:val="clear" w:color="auto" w:fill="F2F2F2"/>
            <w:vAlign w:val="center"/>
          </w:tcPr>
          <w:p w14:paraId="38800408" w14:textId="190F6FA9" w:rsidR="00FE1E28" w:rsidRDefault="00FE1E28" w:rsidP="00FE1E28">
            <w:pPr>
              <w:pStyle w:val="UBUCuerpoTrabajo"/>
              <w:ind w:firstLine="0"/>
              <w:rPr>
                <w:b/>
                <w:bCs/>
              </w:rPr>
            </w:pPr>
            <w:r>
              <w:rPr>
                <w:b/>
                <w:bCs/>
              </w:rPr>
              <w:t>#96</w:t>
            </w:r>
          </w:p>
        </w:tc>
        <w:tc>
          <w:tcPr>
            <w:tcW w:w="2728" w:type="dxa"/>
            <w:shd w:val="clear" w:color="auto" w:fill="F2F2F2"/>
            <w:vAlign w:val="center"/>
          </w:tcPr>
          <w:p w14:paraId="22278970" w14:textId="003B773F" w:rsidR="00FE1E28" w:rsidRDefault="00FE1E28" w:rsidP="00FE1E28">
            <w:pPr>
              <w:pStyle w:val="UBUCuerpoTrabajo"/>
              <w:ind w:firstLine="0"/>
              <w:jc w:val="left"/>
            </w:pPr>
            <w:r>
              <w:t>Guardar el dataframe de hermanos como ‘.csv’.</w:t>
            </w:r>
          </w:p>
        </w:tc>
        <w:tc>
          <w:tcPr>
            <w:tcW w:w="593" w:type="dxa"/>
            <w:shd w:val="clear" w:color="auto" w:fill="F2F2F2"/>
            <w:vAlign w:val="center"/>
          </w:tcPr>
          <w:p w14:paraId="61D0620E" w14:textId="77777777" w:rsidR="00FE1E28" w:rsidRPr="00AF4F24" w:rsidRDefault="00FE1E28" w:rsidP="00FE1E28">
            <w:pPr>
              <w:pStyle w:val="UBUCuerpoTrabajo"/>
            </w:pPr>
          </w:p>
        </w:tc>
        <w:tc>
          <w:tcPr>
            <w:tcW w:w="593" w:type="dxa"/>
            <w:shd w:val="clear" w:color="auto" w:fill="F2F2F2"/>
            <w:vAlign w:val="center"/>
          </w:tcPr>
          <w:p w14:paraId="124EA129" w14:textId="77777777" w:rsidR="00FE1E28" w:rsidRPr="00AF4F24" w:rsidRDefault="00FE1E28" w:rsidP="00FE1E28">
            <w:pPr>
              <w:pStyle w:val="UBUCuerpoTrabajo"/>
            </w:pPr>
          </w:p>
        </w:tc>
        <w:tc>
          <w:tcPr>
            <w:tcW w:w="593" w:type="dxa"/>
            <w:shd w:val="clear" w:color="auto" w:fill="F2F2F2"/>
            <w:vAlign w:val="center"/>
          </w:tcPr>
          <w:p w14:paraId="6D894ED9" w14:textId="77777777" w:rsidR="00FE1E28" w:rsidRPr="00AF4F24" w:rsidRDefault="00FE1E28" w:rsidP="00FE1E28">
            <w:pPr>
              <w:pStyle w:val="UBUCuerpoTrabajo"/>
            </w:pPr>
          </w:p>
        </w:tc>
        <w:tc>
          <w:tcPr>
            <w:tcW w:w="593" w:type="dxa"/>
            <w:shd w:val="clear" w:color="auto" w:fill="71D149"/>
            <w:vAlign w:val="center"/>
          </w:tcPr>
          <w:p w14:paraId="47A2DA6F" w14:textId="77777777" w:rsidR="00FE1E28" w:rsidRPr="00AF4F24" w:rsidRDefault="00FE1E28" w:rsidP="00FE1E28">
            <w:pPr>
              <w:pStyle w:val="UBUCuerpoTrabajo"/>
            </w:pPr>
          </w:p>
        </w:tc>
        <w:tc>
          <w:tcPr>
            <w:tcW w:w="593" w:type="dxa"/>
            <w:shd w:val="clear" w:color="auto" w:fill="F2F2F2"/>
            <w:vAlign w:val="center"/>
          </w:tcPr>
          <w:p w14:paraId="4DA2BB0D" w14:textId="77777777" w:rsidR="00FE1E28" w:rsidRPr="00AF4F24" w:rsidRDefault="00FE1E28" w:rsidP="00FE1E28">
            <w:pPr>
              <w:pStyle w:val="UBUCuerpoTrabajo"/>
            </w:pPr>
          </w:p>
        </w:tc>
        <w:tc>
          <w:tcPr>
            <w:tcW w:w="593" w:type="dxa"/>
            <w:shd w:val="clear" w:color="auto" w:fill="F2F2F2"/>
            <w:vAlign w:val="center"/>
          </w:tcPr>
          <w:p w14:paraId="76EEBCAF" w14:textId="77777777" w:rsidR="00FE1E28" w:rsidRPr="00AF4F24" w:rsidRDefault="00FE1E28" w:rsidP="00FE1E28">
            <w:pPr>
              <w:pStyle w:val="UBUCuerpoTrabajo"/>
            </w:pPr>
          </w:p>
        </w:tc>
        <w:tc>
          <w:tcPr>
            <w:tcW w:w="593" w:type="dxa"/>
            <w:shd w:val="clear" w:color="auto" w:fill="F2F2F2"/>
            <w:vAlign w:val="center"/>
          </w:tcPr>
          <w:p w14:paraId="3FC9730B" w14:textId="77777777" w:rsidR="00FE1E28" w:rsidRPr="00AF4F24" w:rsidRDefault="00FE1E28" w:rsidP="00FE1E28">
            <w:pPr>
              <w:pStyle w:val="UBUCuerpoTrabajo"/>
            </w:pPr>
          </w:p>
        </w:tc>
        <w:tc>
          <w:tcPr>
            <w:tcW w:w="593" w:type="dxa"/>
            <w:shd w:val="clear" w:color="auto" w:fill="F2F2F2"/>
            <w:vAlign w:val="center"/>
          </w:tcPr>
          <w:p w14:paraId="2E4F555F" w14:textId="77777777" w:rsidR="00FE1E28" w:rsidRPr="00AF4F24" w:rsidRDefault="00FE1E28" w:rsidP="00FE1E28">
            <w:pPr>
              <w:pStyle w:val="UBUCuerpoTrabajo"/>
            </w:pPr>
          </w:p>
        </w:tc>
        <w:tc>
          <w:tcPr>
            <w:tcW w:w="600" w:type="dxa"/>
            <w:shd w:val="clear" w:color="auto" w:fill="F2F2F2"/>
            <w:vAlign w:val="center"/>
          </w:tcPr>
          <w:p w14:paraId="348AF853" w14:textId="77777777" w:rsidR="00FE1E28" w:rsidRPr="00AF4F24" w:rsidRDefault="00FE1E28" w:rsidP="00FE1E28">
            <w:pPr>
              <w:pStyle w:val="UBUCuerpoTrabajo"/>
            </w:pPr>
          </w:p>
        </w:tc>
        <w:tc>
          <w:tcPr>
            <w:tcW w:w="600" w:type="dxa"/>
            <w:shd w:val="clear" w:color="auto" w:fill="F2F2F2"/>
            <w:vAlign w:val="center"/>
          </w:tcPr>
          <w:p w14:paraId="526567AF" w14:textId="77777777" w:rsidR="00FE1E28" w:rsidRPr="00AF4F24" w:rsidRDefault="00FE1E28" w:rsidP="00FE1E28">
            <w:pPr>
              <w:pStyle w:val="UBUCuerpoTrabajo"/>
            </w:pPr>
          </w:p>
        </w:tc>
      </w:tr>
      <w:tr w:rsidR="00FE1E28" w:rsidRPr="00AF4F24" w14:paraId="1F41737E" w14:textId="77777777" w:rsidTr="000E27C9">
        <w:trPr>
          <w:trHeight w:val="321"/>
          <w:jc w:val="center"/>
        </w:trPr>
        <w:tc>
          <w:tcPr>
            <w:tcW w:w="869" w:type="dxa"/>
            <w:shd w:val="clear" w:color="auto" w:fill="auto"/>
            <w:vAlign w:val="center"/>
          </w:tcPr>
          <w:p w14:paraId="13C60842" w14:textId="045A5EFE" w:rsidR="00FE1E28" w:rsidRDefault="00FE1E28" w:rsidP="00FE1E28">
            <w:pPr>
              <w:pStyle w:val="UBUCuerpoTrabajo"/>
              <w:ind w:firstLine="0"/>
              <w:rPr>
                <w:b/>
                <w:bCs/>
              </w:rPr>
            </w:pPr>
            <w:r>
              <w:rPr>
                <w:b/>
                <w:bCs/>
              </w:rPr>
              <w:t>#97</w:t>
            </w:r>
          </w:p>
        </w:tc>
        <w:tc>
          <w:tcPr>
            <w:tcW w:w="2728" w:type="dxa"/>
            <w:shd w:val="clear" w:color="auto" w:fill="auto"/>
            <w:vAlign w:val="center"/>
          </w:tcPr>
          <w:p w14:paraId="2F3792DC" w14:textId="19FAE51C" w:rsidR="00FE1E28" w:rsidRDefault="00FE1E28" w:rsidP="00FE1E28">
            <w:pPr>
              <w:pStyle w:val="UBUCuerpoTrabajo"/>
              <w:ind w:firstLine="0"/>
              <w:jc w:val="left"/>
            </w:pPr>
            <w:r>
              <w:t>Crear clase para trabajar con archivos.</w:t>
            </w:r>
          </w:p>
        </w:tc>
        <w:tc>
          <w:tcPr>
            <w:tcW w:w="593" w:type="dxa"/>
            <w:shd w:val="clear" w:color="auto" w:fill="auto"/>
            <w:vAlign w:val="center"/>
          </w:tcPr>
          <w:p w14:paraId="0209D552" w14:textId="77777777" w:rsidR="00FE1E28" w:rsidRPr="00AF4F24" w:rsidRDefault="00FE1E28" w:rsidP="00FE1E28">
            <w:pPr>
              <w:pStyle w:val="UBUCuerpoTrabajo"/>
            </w:pPr>
          </w:p>
        </w:tc>
        <w:tc>
          <w:tcPr>
            <w:tcW w:w="593" w:type="dxa"/>
            <w:shd w:val="clear" w:color="auto" w:fill="auto"/>
            <w:vAlign w:val="center"/>
          </w:tcPr>
          <w:p w14:paraId="4E4964A2" w14:textId="77777777" w:rsidR="00FE1E28" w:rsidRPr="00AF4F24" w:rsidRDefault="00FE1E28" w:rsidP="00FE1E28">
            <w:pPr>
              <w:pStyle w:val="UBUCuerpoTrabajo"/>
            </w:pPr>
          </w:p>
        </w:tc>
        <w:tc>
          <w:tcPr>
            <w:tcW w:w="593" w:type="dxa"/>
            <w:shd w:val="clear" w:color="auto" w:fill="auto"/>
            <w:vAlign w:val="center"/>
          </w:tcPr>
          <w:p w14:paraId="70A67D62" w14:textId="77777777" w:rsidR="00FE1E28" w:rsidRPr="00AF4F24" w:rsidRDefault="00FE1E28" w:rsidP="00FE1E28">
            <w:pPr>
              <w:pStyle w:val="UBUCuerpoTrabajo"/>
            </w:pPr>
          </w:p>
        </w:tc>
        <w:tc>
          <w:tcPr>
            <w:tcW w:w="593" w:type="dxa"/>
            <w:shd w:val="clear" w:color="auto" w:fill="71D149"/>
            <w:vAlign w:val="center"/>
          </w:tcPr>
          <w:p w14:paraId="3E2503F9" w14:textId="77777777" w:rsidR="00FE1E28" w:rsidRPr="00AF4F24" w:rsidRDefault="00FE1E28" w:rsidP="00FE1E28">
            <w:pPr>
              <w:pStyle w:val="UBUCuerpoTrabajo"/>
            </w:pPr>
          </w:p>
        </w:tc>
        <w:tc>
          <w:tcPr>
            <w:tcW w:w="593" w:type="dxa"/>
            <w:shd w:val="clear" w:color="auto" w:fill="auto"/>
            <w:vAlign w:val="center"/>
          </w:tcPr>
          <w:p w14:paraId="2D164C89" w14:textId="77777777" w:rsidR="00FE1E28" w:rsidRPr="00AF4F24" w:rsidRDefault="00FE1E28" w:rsidP="00FE1E28">
            <w:pPr>
              <w:pStyle w:val="UBUCuerpoTrabajo"/>
            </w:pPr>
          </w:p>
        </w:tc>
        <w:tc>
          <w:tcPr>
            <w:tcW w:w="593" w:type="dxa"/>
            <w:shd w:val="clear" w:color="auto" w:fill="auto"/>
            <w:vAlign w:val="center"/>
          </w:tcPr>
          <w:p w14:paraId="4B82FEE2" w14:textId="77777777" w:rsidR="00FE1E28" w:rsidRPr="00AF4F24" w:rsidRDefault="00FE1E28" w:rsidP="00FE1E28">
            <w:pPr>
              <w:pStyle w:val="UBUCuerpoTrabajo"/>
            </w:pPr>
          </w:p>
        </w:tc>
        <w:tc>
          <w:tcPr>
            <w:tcW w:w="593" w:type="dxa"/>
            <w:shd w:val="clear" w:color="auto" w:fill="auto"/>
            <w:vAlign w:val="center"/>
          </w:tcPr>
          <w:p w14:paraId="7B78F924" w14:textId="77777777" w:rsidR="00FE1E28" w:rsidRPr="00AF4F24" w:rsidRDefault="00FE1E28" w:rsidP="00FE1E28">
            <w:pPr>
              <w:pStyle w:val="UBUCuerpoTrabajo"/>
            </w:pPr>
          </w:p>
        </w:tc>
        <w:tc>
          <w:tcPr>
            <w:tcW w:w="593" w:type="dxa"/>
            <w:shd w:val="clear" w:color="auto" w:fill="auto"/>
            <w:vAlign w:val="center"/>
          </w:tcPr>
          <w:p w14:paraId="6AFAE07F" w14:textId="77777777" w:rsidR="00FE1E28" w:rsidRPr="00AF4F24" w:rsidRDefault="00FE1E28" w:rsidP="00FE1E28">
            <w:pPr>
              <w:pStyle w:val="UBUCuerpoTrabajo"/>
            </w:pPr>
          </w:p>
        </w:tc>
        <w:tc>
          <w:tcPr>
            <w:tcW w:w="600" w:type="dxa"/>
            <w:shd w:val="clear" w:color="auto" w:fill="auto"/>
            <w:vAlign w:val="center"/>
          </w:tcPr>
          <w:p w14:paraId="3583633F" w14:textId="77777777" w:rsidR="00FE1E28" w:rsidRPr="00AF4F24" w:rsidRDefault="00FE1E28" w:rsidP="00FE1E28">
            <w:pPr>
              <w:pStyle w:val="UBUCuerpoTrabajo"/>
            </w:pPr>
          </w:p>
        </w:tc>
        <w:tc>
          <w:tcPr>
            <w:tcW w:w="600" w:type="dxa"/>
            <w:shd w:val="clear" w:color="auto" w:fill="auto"/>
            <w:vAlign w:val="center"/>
          </w:tcPr>
          <w:p w14:paraId="0C832C26" w14:textId="77777777" w:rsidR="00FE1E28" w:rsidRPr="00AF4F24" w:rsidRDefault="00FE1E28" w:rsidP="00FE1E28">
            <w:pPr>
              <w:pStyle w:val="UBUCuerpoTrabajo"/>
            </w:pPr>
          </w:p>
        </w:tc>
      </w:tr>
      <w:tr w:rsidR="00FE1E28" w:rsidRPr="00AF4F24" w14:paraId="2A3657D3" w14:textId="77777777" w:rsidTr="00FE1E28">
        <w:trPr>
          <w:trHeight w:val="321"/>
          <w:jc w:val="center"/>
        </w:trPr>
        <w:tc>
          <w:tcPr>
            <w:tcW w:w="869" w:type="dxa"/>
            <w:shd w:val="clear" w:color="auto" w:fill="F2F2F2"/>
            <w:vAlign w:val="center"/>
          </w:tcPr>
          <w:p w14:paraId="6E1D0548" w14:textId="493412D0" w:rsidR="00FE1E28" w:rsidRDefault="00FE1E28" w:rsidP="00FE1E28">
            <w:pPr>
              <w:pStyle w:val="UBUCuerpoTrabajo"/>
              <w:ind w:firstLine="0"/>
              <w:rPr>
                <w:b/>
                <w:bCs/>
              </w:rPr>
            </w:pPr>
            <w:r>
              <w:rPr>
                <w:b/>
                <w:bCs/>
              </w:rPr>
              <w:t>#98</w:t>
            </w:r>
          </w:p>
        </w:tc>
        <w:tc>
          <w:tcPr>
            <w:tcW w:w="2728" w:type="dxa"/>
            <w:shd w:val="clear" w:color="auto" w:fill="F2F2F2"/>
            <w:vAlign w:val="center"/>
          </w:tcPr>
          <w:p w14:paraId="6A6094C3" w14:textId="6DC28C97" w:rsidR="00FE1E28" w:rsidRDefault="00FE1E28" w:rsidP="00FE1E28">
            <w:pPr>
              <w:pStyle w:val="UBUCuerpoTrabajo"/>
              <w:ind w:firstLine="0"/>
              <w:jc w:val="left"/>
            </w:pPr>
            <w:r>
              <w:t>Cambiar la creación del dataframe.</w:t>
            </w:r>
          </w:p>
        </w:tc>
        <w:tc>
          <w:tcPr>
            <w:tcW w:w="593" w:type="dxa"/>
            <w:shd w:val="clear" w:color="auto" w:fill="F2F2F2"/>
            <w:vAlign w:val="center"/>
          </w:tcPr>
          <w:p w14:paraId="1637F58D" w14:textId="77777777" w:rsidR="00FE1E28" w:rsidRPr="00AF4F24" w:rsidRDefault="00FE1E28" w:rsidP="00FE1E28">
            <w:pPr>
              <w:pStyle w:val="UBUCuerpoTrabajo"/>
            </w:pPr>
          </w:p>
        </w:tc>
        <w:tc>
          <w:tcPr>
            <w:tcW w:w="593" w:type="dxa"/>
            <w:shd w:val="clear" w:color="auto" w:fill="F2F2F2"/>
            <w:vAlign w:val="center"/>
          </w:tcPr>
          <w:p w14:paraId="7BD3ED99" w14:textId="77777777" w:rsidR="00FE1E28" w:rsidRPr="00AF4F24" w:rsidRDefault="00FE1E28" w:rsidP="00FE1E28">
            <w:pPr>
              <w:pStyle w:val="UBUCuerpoTrabajo"/>
            </w:pPr>
          </w:p>
        </w:tc>
        <w:tc>
          <w:tcPr>
            <w:tcW w:w="593" w:type="dxa"/>
            <w:shd w:val="clear" w:color="auto" w:fill="F2F2F2"/>
            <w:vAlign w:val="center"/>
          </w:tcPr>
          <w:p w14:paraId="0C4EFC73" w14:textId="77777777" w:rsidR="00FE1E28" w:rsidRPr="00AF4F24" w:rsidRDefault="00FE1E28" w:rsidP="00FE1E28">
            <w:pPr>
              <w:pStyle w:val="UBUCuerpoTrabajo"/>
            </w:pPr>
          </w:p>
        </w:tc>
        <w:tc>
          <w:tcPr>
            <w:tcW w:w="593" w:type="dxa"/>
            <w:shd w:val="clear" w:color="auto" w:fill="71D149"/>
            <w:vAlign w:val="center"/>
          </w:tcPr>
          <w:p w14:paraId="4D37709D" w14:textId="77777777" w:rsidR="00FE1E28" w:rsidRPr="00AF4F24" w:rsidRDefault="00FE1E28" w:rsidP="00FE1E28">
            <w:pPr>
              <w:pStyle w:val="UBUCuerpoTrabajo"/>
            </w:pPr>
          </w:p>
        </w:tc>
        <w:tc>
          <w:tcPr>
            <w:tcW w:w="593" w:type="dxa"/>
            <w:shd w:val="clear" w:color="auto" w:fill="F2F2F2"/>
            <w:vAlign w:val="center"/>
          </w:tcPr>
          <w:p w14:paraId="62E810A6" w14:textId="77777777" w:rsidR="00FE1E28" w:rsidRPr="00AF4F24" w:rsidRDefault="00FE1E28" w:rsidP="00FE1E28">
            <w:pPr>
              <w:pStyle w:val="UBUCuerpoTrabajo"/>
            </w:pPr>
          </w:p>
        </w:tc>
        <w:tc>
          <w:tcPr>
            <w:tcW w:w="593" w:type="dxa"/>
            <w:shd w:val="clear" w:color="auto" w:fill="F2F2F2"/>
            <w:vAlign w:val="center"/>
          </w:tcPr>
          <w:p w14:paraId="7BD3936E" w14:textId="77777777" w:rsidR="00FE1E28" w:rsidRPr="00AF4F24" w:rsidRDefault="00FE1E28" w:rsidP="00FE1E28">
            <w:pPr>
              <w:pStyle w:val="UBUCuerpoTrabajo"/>
            </w:pPr>
          </w:p>
        </w:tc>
        <w:tc>
          <w:tcPr>
            <w:tcW w:w="593" w:type="dxa"/>
            <w:shd w:val="clear" w:color="auto" w:fill="F2F2F2"/>
            <w:vAlign w:val="center"/>
          </w:tcPr>
          <w:p w14:paraId="7ECBEF13" w14:textId="77777777" w:rsidR="00FE1E28" w:rsidRPr="00AF4F24" w:rsidRDefault="00FE1E28" w:rsidP="00FE1E28">
            <w:pPr>
              <w:pStyle w:val="UBUCuerpoTrabajo"/>
            </w:pPr>
          </w:p>
        </w:tc>
        <w:tc>
          <w:tcPr>
            <w:tcW w:w="593" w:type="dxa"/>
            <w:shd w:val="clear" w:color="auto" w:fill="F2F2F2"/>
            <w:vAlign w:val="center"/>
          </w:tcPr>
          <w:p w14:paraId="709F9F84" w14:textId="77777777" w:rsidR="00FE1E28" w:rsidRPr="00AF4F24" w:rsidRDefault="00FE1E28" w:rsidP="00FE1E28">
            <w:pPr>
              <w:pStyle w:val="UBUCuerpoTrabajo"/>
            </w:pPr>
          </w:p>
        </w:tc>
        <w:tc>
          <w:tcPr>
            <w:tcW w:w="600" w:type="dxa"/>
            <w:shd w:val="clear" w:color="auto" w:fill="F2F2F2"/>
            <w:vAlign w:val="center"/>
          </w:tcPr>
          <w:p w14:paraId="36B76F48" w14:textId="77777777" w:rsidR="00FE1E28" w:rsidRPr="00AF4F24" w:rsidRDefault="00FE1E28" w:rsidP="00FE1E28">
            <w:pPr>
              <w:pStyle w:val="UBUCuerpoTrabajo"/>
            </w:pPr>
          </w:p>
        </w:tc>
        <w:tc>
          <w:tcPr>
            <w:tcW w:w="600" w:type="dxa"/>
            <w:shd w:val="clear" w:color="auto" w:fill="F2F2F2"/>
            <w:vAlign w:val="center"/>
          </w:tcPr>
          <w:p w14:paraId="3634FF63" w14:textId="77777777" w:rsidR="00FE1E28" w:rsidRPr="00AF4F24" w:rsidRDefault="00FE1E28" w:rsidP="00FE1E28">
            <w:pPr>
              <w:pStyle w:val="UBUCuerpoTrabajo"/>
            </w:pPr>
          </w:p>
        </w:tc>
      </w:tr>
      <w:tr w:rsidR="00FE1E28" w:rsidRPr="00AF4F24" w14:paraId="43FCFA8D" w14:textId="77777777" w:rsidTr="000E27C9">
        <w:trPr>
          <w:trHeight w:val="321"/>
          <w:jc w:val="center"/>
        </w:trPr>
        <w:tc>
          <w:tcPr>
            <w:tcW w:w="869" w:type="dxa"/>
            <w:shd w:val="clear" w:color="auto" w:fill="auto"/>
            <w:vAlign w:val="center"/>
          </w:tcPr>
          <w:p w14:paraId="6180D92F" w14:textId="5B9868E7" w:rsidR="00FE1E28" w:rsidRDefault="00FE1E28" w:rsidP="00FE1E28">
            <w:pPr>
              <w:pStyle w:val="UBUCuerpoTrabajo"/>
              <w:ind w:firstLine="0"/>
              <w:rPr>
                <w:b/>
                <w:bCs/>
              </w:rPr>
            </w:pPr>
            <w:r>
              <w:rPr>
                <w:b/>
                <w:bCs/>
              </w:rPr>
              <w:t>#99</w:t>
            </w:r>
          </w:p>
        </w:tc>
        <w:tc>
          <w:tcPr>
            <w:tcW w:w="2728" w:type="dxa"/>
            <w:shd w:val="clear" w:color="auto" w:fill="auto"/>
            <w:vAlign w:val="center"/>
          </w:tcPr>
          <w:p w14:paraId="2718BEB6" w14:textId="00FD3D10" w:rsidR="00FE1E28" w:rsidRDefault="00FE1E28" w:rsidP="00FE1E28">
            <w:pPr>
              <w:pStyle w:val="UBUCuerpoTrabajo"/>
              <w:ind w:firstLine="0"/>
              <w:jc w:val="left"/>
            </w:pPr>
            <w:r>
              <w:t>Guardar los datos de la red en la BD.</w:t>
            </w:r>
          </w:p>
        </w:tc>
        <w:tc>
          <w:tcPr>
            <w:tcW w:w="593" w:type="dxa"/>
            <w:shd w:val="clear" w:color="auto" w:fill="auto"/>
            <w:vAlign w:val="center"/>
          </w:tcPr>
          <w:p w14:paraId="7B590F66" w14:textId="77777777" w:rsidR="00FE1E28" w:rsidRPr="00AF4F24" w:rsidRDefault="00FE1E28" w:rsidP="00FE1E28">
            <w:pPr>
              <w:pStyle w:val="UBUCuerpoTrabajo"/>
            </w:pPr>
          </w:p>
        </w:tc>
        <w:tc>
          <w:tcPr>
            <w:tcW w:w="593" w:type="dxa"/>
            <w:shd w:val="clear" w:color="auto" w:fill="auto"/>
            <w:vAlign w:val="center"/>
          </w:tcPr>
          <w:p w14:paraId="22B0C09B" w14:textId="77777777" w:rsidR="00FE1E28" w:rsidRPr="00AF4F24" w:rsidRDefault="00FE1E28" w:rsidP="00FE1E28">
            <w:pPr>
              <w:pStyle w:val="UBUCuerpoTrabajo"/>
            </w:pPr>
          </w:p>
        </w:tc>
        <w:tc>
          <w:tcPr>
            <w:tcW w:w="593" w:type="dxa"/>
            <w:shd w:val="clear" w:color="auto" w:fill="auto"/>
            <w:vAlign w:val="center"/>
          </w:tcPr>
          <w:p w14:paraId="71D9BA38" w14:textId="77777777" w:rsidR="00FE1E28" w:rsidRPr="00AF4F24" w:rsidRDefault="00FE1E28" w:rsidP="00FE1E28">
            <w:pPr>
              <w:pStyle w:val="UBUCuerpoTrabajo"/>
            </w:pPr>
          </w:p>
        </w:tc>
        <w:tc>
          <w:tcPr>
            <w:tcW w:w="593" w:type="dxa"/>
            <w:shd w:val="clear" w:color="auto" w:fill="71D149"/>
            <w:vAlign w:val="center"/>
          </w:tcPr>
          <w:p w14:paraId="48C9F439" w14:textId="77777777" w:rsidR="00FE1E28" w:rsidRPr="00AF4F24" w:rsidRDefault="00FE1E28" w:rsidP="00FE1E28">
            <w:pPr>
              <w:pStyle w:val="UBUCuerpoTrabajo"/>
            </w:pPr>
          </w:p>
        </w:tc>
        <w:tc>
          <w:tcPr>
            <w:tcW w:w="593" w:type="dxa"/>
            <w:shd w:val="clear" w:color="auto" w:fill="auto"/>
            <w:vAlign w:val="center"/>
          </w:tcPr>
          <w:p w14:paraId="06AB0E8B" w14:textId="77777777" w:rsidR="00FE1E28" w:rsidRPr="00AF4F24" w:rsidRDefault="00FE1E28" w:rsidP="00FE1E28">
            <w:pPr>
              <w:pStyle w:val="UBUCuerpoTrabajo"/>
            </w:pPr>
          </w:p>
        </w:tc>
        <w:tc>
          <w:tcPr>
            <w:tcW w:w="593" w:type="dxa"/>
            <w:shd w:val="clear" w:color="auto" w:fill="auto"/>
            <w:vAlign w:val="center"/>
          </w:tcPr>
          <w:p w14:paraId="6B59AA2F" w14:textId="77777777" w:rsidR="00FE1E28" w:rsidRPr="00AF4F24" w:rsidRDefault="00FE1E28" w:rsidP="00FE1E28">
            <w:pPr>
              <w:pStyle w:val="UBUCuerpoTrabajo"/>
            </w:pPr>
          </w:p>
        </w:tc>
        <w:tc>
          <w:tcPr>
            <w:tcW w:w="593" w:type="dxa"/>
            <w:shd w:val="clear" w:color="auto" w:fill="auto"/>
            <w:vAlign w:val="center"/>
          </w:tcPr>
          <w:p w14:paraId="69E2B60C" w14:textId="77777777" w:rsidR="00FE1E28" w:rsidRPr="00AF4F24" w:rsidRDefault="00FE1E28" w:rsidP="00FE1E28">
            <w:pPr>
              <w:pStyle w:val="UBUCuerpoTrabajo"/>
            </w:pPr>
          </w:p>
        </w:tc>
        <w:tc>
          <w:tcPr>
            <w:tcW w:w="593" w:type="dxa"/>
            <w:shd w:val="clear" w:color="auto" w:fill="auto"/>
            <w:vAlign w:val="center"/>
          </w:tcPr>
          <w:p w14:paraId="396ED6A2" w14:textId="77777777" w:rsidR="00FE1E28" w:rsidRPr="00AF4F24" w:rsidRDefault="00FE1E28" w:rsidP="00FE1E28">
            <w:pPr>
              <w:pStyle w:val="UBUCuerpoTrabajo"/>
            </w:pPr>
          </w:p>
        </w:tc>
        <w:tc>
          <w:tcPr>
            <w:tcW w:w="600" w:type="dxa"/>
            <w:shd w:val="clear" w:color="auto" w:fill="auto"/>
            <w:vAlign w:val="center"/>
          </w:tcPr>
          <w:p w14:paraId="6C2CCA62" w14:textId="77777777" w:rsidR="00FE1E28" w:rsidRPr="00AF4F24" w:rsidRDefault="00FE1E28" w:rsidP="00FE1E28">
            <w:pPr>
              <w:pStyle w:val="UBUCuerpoTrabajo"/>
            </w:pPr>
          </w:p>
        </w:tc>
        <w:tc>
          <w:tcPr>
            <w:tcW w:w="600" w:type="dxa"/>
            <w:shd w:val="clear" w:color="auto" w:fill="auto"/>
            <w:vAlign w:val="center"/>
          </w:tcPr>
          <w:p w14:paraId="0D5D0106" w14:textId="77777777" w:rsidR="00FE1E28" w:rsidRPr="00AF4F24" w:rsidRDefault="00FE1E28" w:rsidP="00FE1E28">
            <w:pPr>
              <w:pStyle w:val="UBUCuerpoTrabajo"/>
            </w:pPr>
          </w:p>
        </w:tc>
      </w:tr>
      <w:tr w:rsidR="00FE1E28" w:rsidRPr="00AF4F24" w14:paraId="19B89DD6" w14:textId="77777777" w:rsidTr="00FE1E28">
        <w:trPr>
          <w:trHeight w:val="321"/>
          <w:jc w:val="center"/>
        </w:trPr>
        <w:tc>
          <w:tcPr>
            <w:tcW w:w="869" w:type="dxa"/>
            <w:shd w:val="clear" w:color="auto" w:fill="F2F2F2"/>
            <w:vAlign w:val="center"/>
          </w:tcPr>
          <w:p w14:paraId="4A44D21A" w14:textId="0E1C4BCF" w:rsidR="00FE1E28" w:rsidRDefault="00FE1E28" w:rsidP="00FE1E28">
            <w:pPr>
              <w:pStyle w:val="UBUCuerpoTrabajo"/>
              <w:ind w:firstLine="0"/>
              <w:rPr>
                <w:b/>
                <w:bCs/>
              </w:rPr>
            </w:pPr>
            <w:r>
              <w:rPr>
                <w:b/>
                <w:bCs/>
              </w:rPr>
              <w:t>#100</w:t>
            </w:r>
          </w:p>
        </w:tc>
        <w:tc>
          <w:tcPr>
            <w:tcW w:w="2728" w:type="dxa"/>
            <w:shd w:val="clear" w:color="auto" w:fill="F2F2F2"/>
            <w:vAlign w:val="center"/>
          </w:tcPr>
          <w:p w14:paraId="4D3CFF65" w14:textId="6E94F221" w:rsidR="00FE1E28" w:rsidRDefault="00FE1E28" w:rsidP="00FE1E28">
            <w:pPr>
              <w:pStyle w:val="UBUCuerpoTrabajo"/>
              <w:ind w:firstLine="0"/>
              <w:jc w:val="left"/>
            </w:pPr>
            <w:r>
              <w:t>Modificar la tabla de la red.</w:t>
            </w:r>
          </w:p>
        </w:tc>
        <w:tc>
          <w:tcPr>
            <w:tcW w:w="593" w:type="dxa"/>
            <w:shd w:val="clear" w:color="auto" w:fill="F2F2F2"/>
            <w:vAlign w:val="center"/>
          </w:tcPr>
          <w:p w14:paraId="381E9843" w14:textId="77777777" w:rsidR="00FE1E28" w:rsidRPr="00AF4F24" w:rsidRDefault="00FE1E28" w:rsidP="00FE1E28">
            <w:pPr>
              <w:pStyle w:val="UBUCuerpoTrabajo"/>
            </w:pPr>
          </w:p>
        </w:tc>
        <w:tc>
          <w:tcPr>
            <w:tcW w:w="593" w:type="dxa"/>
            <w:shd w:val="clear" w:color="auto" w:fill="F2F2F2"/>
            <w:vAlign w:val="center"/>
          </w:tcPr>
          <w:p w14:paraId="08C422A0" w14:textId="77777777" w:rsidR="00FE1E28" w:rsidRPr="00AF4F24" w:rsidRDefault="00FE1E28" w:rsidP="00FE1E28">
            <w:pPr>
              <w:pStyle w:val="UBUCuerpoTrabajo"/>
            </w:pPr>
          </w:p>
        </w:tc>
        <w:tc>
          <w:tcPr>
            <w:tcW w:w="593" w:type="dxa"/>
            <w:shd w:val="clear" w:color="auto" w:fill="F2F2F2"/>
            <w:vAlign w:val="center"/>
          </w:tcPr>
          <w:p w14:paraId="67711742" w14:textId="77777777" w:rsidR="00FE1E28" w:rsidRPr="00AF4F24" w:rsidRDefault="00FE1E28" w:rsidP="00FE1E28">
            <w:pPr>
              <w:pStyle w:val="UBUCuerpoTrabajo"/>
            </w:pPr>
          </w:p>
        </w:tc>
        <w:tc>
          <w:tcPr>
            <w:tcW w:w="593" w:type="dxa"/>
            <w:shd w:val="clear" w:color="auto" w:fill="71D149"/>
            <w:vAlign w:val="center"/>
          </w:tcPr>
          <w:p w14:paraId="78963596" w14:textId="77777777" w:rsidR="00FE1E28" w:rsidRPr="00AF4F24" w:rsidRDefault="00FE1E28" w:rsidP="00FE1E28">
            <w:pPr>
              <w:pStyle w:val="UBUCuerpoTrabajo"/>
            </w:pPr>
          </w:p>
        </w:tc>
        <w:tc>
          <w:tcPr>
            <w:tcW w:w="593" w:type="dxa"/>
            <w:shd w:val="clear" w:color="auto" w:fill="F2F2F2"/>
            <w:vAlign w:val="center"/>
          </w:tcPr>
          <w:p w14:paraId="3592A9F0" w14:textId="77777777" w:rsidR="00FE1E28" w:rsidRPr="00AF4F24" w:rsidRDefault="00FE1E28" w:rsidP="00FE1E28">
            <w:pPr>
              <w:pStyle w:val="UBUCuerpoTrabajo"/>
            </w:pPr>
          </w:p>
        </w:tc>
        <w:tc>
          <w:tcPr>
            <w:tcW w:w="593" w:type="dxa"/>
            <w:shd w:val="clear" w:color="auto" w:fill="F2F2F2"/>
            <w:vAlign w:val="center"/>
          </w:tcPr>
          <w:p w14:paraId="568E2C23" w14:textId="77777777" w:rsidR="00FE1E28" w:rsidRPr="00AF4F24" w:rsidRDefault="00FE1E28" w:rsidP="00FE1E28">
            <w:pPr>
              <w:pStyle w:val="UBUCuerpoTrabajo"/>
            </w:pPr>
          </w:p>
        </w:tc>
        <w:tc>
          <w:tcPr>
            <w:tcW w:w="593" w:type="dxa"/>
            <w:shd w:val="clear" w:color="auto" w:fill="F2F2F2"/>
            <w:vAlign w:val="center"/>
          </w:tcPr>
          <w:p w14:paraId="27400D4A" w14:textId="77777777" w:rsidR="00FE1E28" w:rsidRPr="00AF4F24" w:rsidRDefault="00FE1E28" w:rsidP="00FE1E28">
            <w:pPr>
              <w:pStyle w:val="UBUCuerpoTrabajo"/>
            </w:pPr>
          </w:p>
        </w:tc>
        <w:tc>
          <w:tcPr>
            <w:tcW w:w="593" w:type="dxa"/>
            <w:shd w:val="clear" w:color="auto" w:fill="F2F2F2"/>
            <w:vAlign w:val="center"/>
          </w:tcPr>
          <w:p w14:paraId="5F4A89CD" w14:textId="77777777" w:rsidR="00FE1E28" w:rsidRPr="00AF4F24" w:rsidRDefault="00FE1E28" w:rsidP="00FE1E28">
            <w:pPr>
              <w:pStyle w:val="UBUCuerpoTrabajo"/>
            </w:pPr>
          </w:p>
        </w:tc>
        <w:tc>
          <w:tcPr>
            <w:tcW w:w="600" w:type="dxa"/>
            <w:shd w:val="clear" w:color="auto" w:fill="F2F2F2"/>
            <w:vAlign w:val="center"/>
          </w:tcPr>
          <w:p w14:paraId="499566F9" w14:textId="77777777" w:rsidR="00FE1E28" w:rsidRPr="00AF4F24" w:rsidRDefault="00FE1E28" w:rsidP="00FE1E28">
            <w:pPr>
              <w:pStyle w:val="UBUCuerpoTrabajo"/>
            </w:pPr>
          </w:p>
        </w:tc>
        <w:tc>
          <w:tcPr>
            <w:tcW w:w="600" w:type="dxa"/>
            <w:shd w:val="clear" w:color="auto" w:fill="F2F2F2"/>
            <w:vAlign w:val="center"/>
          </w:tcPr>
          <w:p w14:paraId="039C2EB6" w14:textId="77777777" w:rsidR="00FE1E28" w:rsidRPr="00AF4F24" w:rsidRDefault="00FE1E28" w:rsidP="00FE1E28">
            <w:pPr>
              <w:pStyle w:val="UBUCuerpoTrabajo"/>
            </w:pPr>
          </w:p>
        </w:tc>
      </w:tr>
      <w:tr w:rsidR="00FE1E28" w:rsidRPr="00AF4F24" w14:paraId="4BBF9439" w14:textId="77777777" w:rsidTr="000E27C9">
        <w:trPr>
          <w:trHeight w:val="321"/>
          <w:jc w:val="center"/>
        </w:trPr>
        <w:tc>
          <w:tcPr>
            <w:tcW w:w="869" w:type="dxa"/>
            <w:shd w:val="clear" w:color="auto" w:fill="auto"/>
            <w:vAlign w:val="center"/>
          </w:tcPr>
          <w:p w14:paraId="346F6B8E" w14:textId="6A01B9A6" w:rsidR="00FE1E28" w:rsidRDefault="00FE1E28" w:rsidP="00FE1E28">
            <w:pPr>
              <w:pStyle w:val="UBUCuerpoTrabajo"/>
              <w:ind w:firstLine="0"/>
              <w:rPr>
                <w:b/>
                <w:bCs/>
              </w:rPr>
            </w:pPr>
            <w:r>
              <w:rPr>
                <w:b/>
                <w:bCs/>
              </w:rPr>
              <w:t>#101</w:t>
            </w:r>
          </w:p>
        </w:tc>
        <w:tc>
          <w:tcPr>
            <w:tcW w:w="2728" w:type="dxa"/>
            <w:shd w:val="clear" w:color="auto" w:fill="auto"/>
            <w:vAlign w:val="center"/>
          </w:tcPr>
          <w:p w14:paraId="317E0931" w14:textId="5F3C0FA9" w:rsidR="00FE1E28" w:rsidRDefault="00FE1E28" w:rsidP="00FE1E28">
            <w:pPr>
              <w:pStyle w:val="UBUCuerpoTrabajo"/>
              <w:ind w:firstLine="0"/>
              <w:jc w:val="left"/>
            </w:pPr>
            <w:r>
              <w:t>Añadir página para mostrar resultados.</w:t>
            </w:r>
          </w:p>
        </w:tc>
        <w:tc>
          <w:tcPr>
            <w:tcW w:w="593" w:type="dxa"/>
            <w:shd w:val="clear" w:color="auto" w:fill="auto"/>
            <w:vAlign w:val="center"/>
          </w:tcPr>
          <w:p w14:paraId="4B337823" w14:textId="77777777" w:rsidR="00FE1E28" w:rsidRPr="00AF4F24" w:rsidRDefault="00FE1E28" w:rsidP="00FE1E28">
            <w:pPr>
              <w:pStyle w:val="UBUCuerpoTrabajo"/>
            </w:pPr>
          </w:p>
        </w:tc>
        <w:tc>
          <w:tcPr>
            <w:tcW w:w="593" w:type="dxa"/>
            <w:shd w:val="clear" w:color="auto" w:fill="auto"/>
            <w:vAlign w:val="center"/>
          </w:tcPr>
          <w:p w14:paraId="1094C0AB" w14:textId="77777777" w:rsidR="00FE1E28" w:rsidRPr="00AF4F24" w:rsidRDefault="00FE1E28" w:rsidP="00FE1E28">
            <w:pPr>
              <w:pStyle w:val="UBUCuerpoTrabajo"/>
            </w:pPr>
          </w:p>
        </w:tc>
        <w:tc>
          <w:tcPr>
            <w:tcW w:w="593" w:type="dxa"/>
            <w:shd w:val="clear" w:color="auto" w:fill="auto"/>
            <w:vAlign w:val="center"/>
          </w:tcPr>
          <w:p w14:paraId="35B00D74" w14:textId="77777777" w:rsidR="00FE1E28" w:rsidRPr="00AF4F24" w:rsidRDefault="00FE1E28" w:rsidP="00FE1E28">
            <w:pPr>
              <w:pStyle w:val="UBUCuerpoTrabajo"/>
            </w:pPr>
          </w:p>
        </w:tc>
        <w:tc>
          <w:tcPr>
            <w:tcW w:w="593" w:type="dxa"/>
            <w:shd w:val="clear" w:color="auto" w:fill="71D149"/>
            <w:vAlign w:val="center"/>
          </w:tcPr>
          <w:p w14:paraId="3E00F0DC" w14:textId="77777777" w:rsidR="00FE1E28" w:rsidRPr="00AF4F24" w:rsidRDefault="00FE1E28" w:rsidP="00FE1E28">
            <w:pPr>
              <w:pStyle w:val="UBUCuerpoTrabajo"/>
            </w:pPr>
          </w:p>
        </w:tc>
        <w:tc>
          <w:tcPr>
            <w:tcW w:w="593" w:type="dxa"/>
            <w:shd w:val="clear" w:color="auto" w:fill="auto"/>
            <w:vAlign w:val="center"/>
          </w:tcPr>
          <w:p w14:paraId="4524F9F8" w14:textId="77777777" w:rsidR="00FE1E28" w:rsidRPr="00AF4F24" w:rsidRDefault="00FE1E28" w:rsidP="00FE1E28">
            <w:pPr>
              <w:pStyle w:val="UBUCuerpoTrabajo"/>
            </w:pPr>
          </w:p>
        </w:tc>
        <w:tc>
          <w:tcPr>
            <w:tcW w:w="593" w:type="dxa"/>
            <w:shd w:val="clear" w:color="auto" w:fill="auto"/>
            <w:vAlign w:val="center"/>
          </w:tcPr>
          <w:p w14:paraId="369674F6" w14:textId="77777777" w:rsidR="00FE1E28" w:rsidRPr="00AF4F24" w:rsidRDefault="00FE1E28" w:rsidP="00FE1E28">
            <w:pPr>
              <w:pStyle w:val="UBUCuerpoTrabajo"/>
            </w:pPr>
          </w:p>
        </w:tc>
        <w:tc>
          <w:tcPr>
            <w:tcW w:w="593" w:type="dxa"/>
            <w:shd w:val="clear" w:color="auto" w:fill="auto"/>
            <w:vAlign w:val="center"/>
          </w:tcPr>
          <w:p w14:paraId="4511E15A" w14:textId="77777777" w:rsidR="00FE1E28" w:rsidRPr="00AF4F24" w:rsidRDefault="00FE1E28" w:rsidP="00FE1E28">
            <w:pPr>
              <w:pStyle w:val="UBUCuerpoTrabajo"/>
            </w:pPr>
          </w:p>
        </w:tc>
        <w:tc>
          <w:tcPr>
            <w:tcW w:w="593" w:type="dxa"/>
            <w:shd w:val="clear" w:color="auto" w:fill="auto"/>
            <w:vAlign w:val="center"/>
          </w:tcPr>
          <w:p w14:paraId="59FF0752" w14:textId="77777777" w:rsidR="00FE1E28" w:rsidRPr="00AF4F24" w:rsidRDefault="00FE1E28" w:rsidP="00FE1E28">
            <w:pPr>
              <w:pStyle w:val="UBUCuerpoTrabajo"/>
            </w:pPr>
          </w:p>
        </w:tc>
        <w:tc>
          <w:tcPr>
            <w:tcW w:w="600" w:type="dxa"/>
            <w:shd w:val="clear" w:color="auto" w:fill="auto"/>
            <w:vAlign w:val="center"/>
          </w:tcPr>
          <w:p w14:paraId="27C8B586" w14:textId="77777777" w:rsidR="00FE1E28" w:rsidRPr="00AF4F24" w:rsidRDefault="00FE1E28" w:rsidP="00FE1E28">
            <w:pPr>
              <w:pStyle w:val="UBUCuerpoTrabajo"/>
            </w:pPr>
          </w:p>
        </w:tc>
        <w:tc>
          <w:tcPr>
            <w:tcW w:w="600" w:type="dxa"/>
            <w:shd w:val="clear" w:color="auto" w:fill="auto"/>
            <w:vAlign w:val="center"/>
          </w:tcPr>
          <w:p w14:paraId="59E89C43" w14:textId="77777777" w:rsidR="00FE1E28" w:rsidRPr="00AF4F24" w:rsidRDefault="00FE1E28" w:rsidP="000E27C9">
            <w:pPr>
              <w:pStyle w:val="UBUCuerpoTrabajo"/>
              <w:keepNext/>
            </w:pPr>
          </w:p>
        </w:tc>
      </w:tr>
    </w:tbl>
    <w:p w14:paraId="30A80880" w14:textId="70977A8D" w:rsidR="00A02E44" w:rsidRDefault="000E27C9" w:rsidP="000E27C9">
      <w:pPr>
        <w:pStyle w:val="Descripcin"/>
        <w:ind w:firstLine="0"/>
      </w:pPr>
      <w:bookmarkStart w:id="37" w:name="_Toc76585654"/>
      <w:r>
        <w:t xml:space="preserve">Tabla </w:t>
      </w:r>
      <w:r w:rsidR="00275413">
        <w:fldChar w:fldCharType="begin"/>
      </w:r>
      <w:r w:rsidR="00275413">
        <w:instrText xml:space="preserve"> SEQ Tabla \* ARABIC </w:instrText>
      </w:r>
      <w:r w:rsidR="00275413">
        <w:fldChar w:fldCharType="separate"/>
      </w:r>
      <w:r w:rsidR="00675108">
        <w:rPr>
          <w:noProof/>
        </w:rPr>
        <w:t>9</w:t>
      </w:r>
      <w:r w:rsidR="00275413">
        <w:fldChar w:fldCharType="end"/>
      </w:r>
      <w:r>
        <w:t xml:space="preserve"> - Tareas Sprint 9.</w:t>
      </w:r>
      <w:bookmarkEnd w:id="37"/>
    </w:p>
    <w:p w14:paraId="395AF3DD" w14:textId="77777777" w:rsidR="00A02E44" w:rsidRDefault="00A02E44" w:rsidP="00A02E44">
      <w:pPr>
        <w:pStyle w:val="Ttulo3"/>
      </w:pPr>
      <w:bookmarkStart w:id="38" w:name="_Toc76585766"/>
      <w:r>
        <w:t>Sprint 10 (31/03/2021 – 13/04/2021)</w:t>
      </w:r>
      <w:bookmarkEnd w:id="38"/>
    </w:p>
    <w:p w14:paraId="714A2532" w14:textId="77777777" w:rsidR="00A02E44" w:rsidRDefault="00A02E44" w:rsidP="00A02E44">
      <w:pPr>
        <w:pStyle w:val="UBUCuerpoTrabajo"/>
      </w:pPr>
      <w:r>
        <w:t xml:space="preserve">Se puede acceder al sprint a través del siguiente </w:t>
      </w:r>
      <w:hyperlink r:id="rId31" w:history="1">
        <w:r w:rsidRPr="003A4F81">
          <w:rPr>
            <w:rStyle w:val="Hipervnculo"/>
          </w:rPr>
          <w:t>enlace</w:t>
        </w:r>
      </w:hyperlink>
      <w:r>
        <w:t xml:space="preserve">. </w:t>
      </w:r>
    </w:p>
    <w:p w14:paraId="4481ED0B" w14:textId="77777777" w:rsidR="00A02E44" w:rsidRDefault="00A02E44" w:rsidP="00A02E44">
      <w:pPr>
        <w:pStyle w:val="UBUCuerpoTrabajo"/>
      </w:pPr>
      <w:r>
        <w:t xml:space="preserve">Este Sprint se ha basado en la comprensión y búsqueda de información sobre los algoritmos evolutivos multiobjetivo, puesto que se busca encontrar otra solución utilizando este tipo de algoritmo. </w:t>
      </w:r>
    </w:p>
    <w:p w14:paraId="476F9ED4" w14:textId="77777777" w:rsidR="00A02E44" w:rsidRDefault="00A02E44" w:rsidP="00A02E44">
      <w:pPr>
        <w:pStyle w:val="UBUCuerpoTrabajo"/>
      </w:pPr>
      <w:r>
        <w:t xml:space="preserve">Se ha producido la lectura de apuntes sobre estos algoritmos y se han buscado frameworks de Python en que se implementan los algoritmos, tomando como decisión el uso del framework llamado “deap”. </w:t>
      </w:r>
    </w:p>
    <w:p w14:paraId="4E8F786A" w14:textId="77777777" w:rsidR="003C7119" w:rsidRDefault="00A02E44" w:rsidP="003C7119">
      <w:pPr>
        <w:keepNext/>
        <w:ind w:firstLine="0"/>
      </w:pPr>
      <w:r>
        <w:rPr>
          <w:noProof/>
        </w:rPr>
        <w:lastRenderedPageBreak/>
        <w:drawing>
          <wp:inline distT="0" distB="0" distL="0" distR="0" wp14:anchorId="1B8D7E0E" wp14:editId="1E29AA3E">
            <wp:extent cx="5400040" cy="3305810"/>
            <wp:effectExtent l="0" t="0" r="0" b="8890"/>
            <wp:docPr id="3" name="Imagen 3" descr="Gráfico del trabajo realizado en el decimo sprint. (Burdown report-Sprint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del trabajo realizado en el decimo sprint. (Burdown report-Sprint10) "/>
                    <pic:cNvPicPr/>
                  </pic:nvPicPr>
                  <pic:blipFill>
                    <a:blip r:embed="rId32">
                      <a:extLst>
                        <a:ext uri="{28A0092B-C50C-407E-A947-70E740481C1C}">
                          <a14:useLocalDpi xmlns:a14="http://schemas.microsoft.com/office/drawing/2010/main" val="0"/>
                        </a:ext>
                      </a:extLst>
                    </a:blip>
                    <a:stretch>
                      <a:fillRect/>
                    </a:stretch>
                  </pic:blipFill>
                  <pic:spPr>
                    <a:xfrm>
                      <a:off x="0" y="0"/>
                      <a:ext cx="5400040" cy="3305810"/>
                    </a:xfrm>
                    <a:prstGeom prst="rect">
                      <a:avLst/>
                    </a:prstGeom>
                  </pic:spPr>
                </pic:pic>
              </a:graphicData>
            </a:graphic>
          </wp:inline>
        </w:drawing>
      </w:r>
    </w:p>
    <w:p w14:paraId="202D1112" w14:textId="2655DCA2" w:rsidR="00A02E44" w:rsidRDefault="003C7119" w:rsidP="003C7119">
      <w:pPr>
        <w:pStyle w:val="Descripcin"/>
        <w:ind w:firstLine="0"/>
      </w:pPr>
      <w:bookmarkStart w:id="39" w:name="_Toc76585687"/>
      <w:r>
        <w:t xml:space="preserve">Ilustración </w:t>
      </w:r>
      <w:r>
        <w:fldChar w:fldCharType="begin"/>
      </w:r>
      <w:r>
        <w:instrText xml:space="preserve"> SEQ Ilustración \* ARABIC </w:instrText>
      </w:r>
      <w:r>
        <w:fldChar w:fldCharType="separate"/>
      </w:r>
      <w:r w:rsidR="00675108">
        <w:rPr>
          <w:noProof/>
        </w:rPr>
        <w:t>10</w:t>
      </w:r>
      <w:r>
        <w:fldChar w:fldCharType="end"/>
      </w:r>
      <w:r w:rsidRPr="00055AF0">
        <w:t xml:space="preserve"> - Gráfico del trabajo realizado en el </w:t>
      </w:r>
      <w:r>
        <w:t>décimo</w:t>
      </w:r>
      <w:r w:rsidRPr="00055AF0">
        <w:t xml:space="preserve"> Sprint.</w:t>
      </w:r>
      <w:bookmarkEnd w:id="39"/>
    </w:p>
    <w:p w14:paraId="7BF4A226" w14:textId="77777777" w:rsidR="00A02E44" w:rsidRDefault="00A02E44" w:rsidP="00A02E44">
      <w:pPr>
        <w:pStyle w:val="UBUCuerpoTrabajo"/>
      </w:pPr>
      <w:r>
        <w:t xml:space="preserve">En este Sprint comenzamos con las tareas de investigación sobre los algoritmos evolutivos multicriterio, para hacer así una ampliación de lo ya programado. Comenzamos a buscar </w:t>
      </w:r>
      <w:r>
        <w:rPr>
          <w:i/>
          <w:iCs/>
        </w:rPr>
        <w:t>frameworks</w:t>
      </w:r>
      <w:r>
        <w:t xml:space="preserve"> que ayuden a implementar el algoritmo que seleccionemos. </w:t>
      </w:r>
    </w:p>
    <w:p w14:paraId="72FD7800" w14:textId="2DC8EB1A" w:rsidR="00D9248A" w:rsidRDefault="00A02E44" w:rsidP="00A02E44">
      <w:pPr>
        <w:pStyle w:val="UBUCuerpoTrabajo"/>
      </w:pPr>
      <w:r>
        <w:t>A su vez, comenzamos el aprendizaje sobre los mismos algoritmos y buscamos información sobre estos.</w:t>
      </w:r>
    </w:p>
    <w:p w14:paraId="7B560348" w14:textId="4389F1B1" w:rsidR="00A02E44"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12A34CD7" w14:textId="77777777" w:rsidTr="00FE1E28">
        <w:trPr>
          <w:cantSplit/>
          <w:trHeight w:val="1911"/>
          <w:jc w:val="center"/>
        </w:trPr>
        <w:tc>
          <w:tcPr>
            <w:tcW w:w="869" w:type="dxa"/>
            <w:vAlign w:val="center"/>
          </w:tcPr>
          <w:p w14:paraId="0C74A973" w14:textId="77777777" w:rsidR="00FE1E28" w:rsidRPr="00A02E44" w:rsidRDefault="00FE1E28"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72954E2E"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64E53DC2"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497F2FD7"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2F5B2851"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572683C4"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7B99D5F5"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57B21D73"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6720B1F2"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6C5783B4"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746474B7"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4CDE9913"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41E44EF3" w14:textId="77777777" w:rsidTr="00FE1E28">
        <w:trPr>
          <w:trHeight w:val="321"/>
          <w:jc w:val="center"/>
        </w:trPr>
        <w:tc>
          <w:tcPr>
            <w:tcW w:w="869" w:type="dxa"/>
            <w:shd w:val="clear" w:color="auto" w:fill="F2F2F2"/>
            <w:vAlign w:val="center"/>
          </w:tcPr>
          <w:p w14:paraId="1DC78CE7" w14:textId="7F786E05" w:rsidR="00FE1E28" w:rsidRPr="00A02E44" w:rsidRDefault="00FE1E28" w:rsidP="00FE1E28">
            <w:pPr>
              <w:pStyle w:val="UBUCuerpoTrabajo"/>
              <w:ind w:firstLine="0"/>
              <w:rPr>
                <w:b/>
                <w:bCs/>
              </w:rPr>
            </w:pPr>
            <w:r w:rsidRPr="007E7CA5">
              <w:rPr>
                <w:b/>
                <w:bCs/>
              </w:rPr>
              <w:t>#</w:t>
            </w:r>
            <w:r>
              <w:rPr>
                <w:b/>
                <w:bCs/>
              </w:rPr>
              <w:t>102</w:t>
            </w:r>
          </w:p>
        </w:tc>
        <w:tc>
          <w:tcPr>
            <w:tcW w:w="2728" w:type="dxa"/>
            <w:shd w:val="clear" w:color="auto" w:fill="F2F2F2"/>
            <w:vAlign w:val="center"/>
          </w:tcPr>
          <w:p w14:paraId="0B75479F" w14:textId="0868058D" w:rsidR="00FE1E28" w:rsidRPr="00AF4F24" w:rsidRDefault="00FE1E28" w:rsidP="00FE1E28">
            <w:pPr>
              <w:pStyle w:val="UBUCuerpoTrabajo"/>
              <w:ind w:firstLine="0"/>
              <w:jc w:val="left"/>
            </w:pPr>
            <w:r>
              <w:t>Documentar Sprint 9.</w:t>
            </w:r>
          </w:p>
        </w:tc>
        <w:tc>
          <w:tcPr>
            <w:tcW w:w="593" w:type="dxa"/>
            <w:shd w:val="clear" w:color="auto" w:fill="F2F2F2"/>
            <w:vAlign w:val="center"/>
          </w:tcPr>
          <w:p w14:paraId="2D49601A" w14:textId="77777777" w:rsidR="00FE1E28" w:rsidRPr="00AF4F24" w:rsidRDefault="00FE1E28" w:rsidP="00FE1E28">
            <w:pPr>
              <w:pStyle w:val="UBUCuerpoTrabajo"/>
            </w:pPr>
          </w:p>
        </w:tc>
        <w:tc>
          <w:tcPr>
            <w:tcW w:w="593" w:type="dxa"/>
            <w:shd w:val="clear" w:color="auto" w:fill="F2F2F2"/>
            <w:vAlign w:val="center"/>
          </w:tcPr>
          <w:p w14:paraId="72F887E7" w14:textId="77777777" w:rsidR="00FE1E28" w:rsidRPr="00AF4F24" w:rsidRDefault="00FE1E28" w:rsidP="00FE1E28">
            <w:pPr>
              <w:pStyle w:val="UBUCuerpoTrabajo"/>
            </w:pPr>
          </w:p>
        </w:tc>
        <w:tc>
          <w:tcPr>
            <w:tcW w:w="593" w:type="dxa"/>
            <w:shd w:val="clear" w:color="auto" w:fill="F2F2F2"/>
            <w:vAlign w:val="center"/>
          </w:tcPr>
          <w:p w14:paraId="4382AD8B" w14:textId="77777777" w:rsidR="00FE1E28" w:rsidRPr="00AF4F24" w:rsidRDefault="00FE1E28" w:rsidP="00FE1E28">
            <w:pPr>
              <w:pStyle w:val="UBUCuerpoTrabajo"/>
            </w:pPr>
          </w:p>
        </w:tc>
        <w:tc>
          <w:tcPr>
            <w:tcW w:w="593" w:type="dxa"/>
            <w:shd w:val="clear" w:color="auto" w:fill="F2F2F2"/>
            <w:vAlign w:val="center"/>
          </w:tcPr>
          <w:p w14:paraId="07487475" w14:textId="77777777" w:rsidR="00FE1E28" w:rsidRPr="00AF4F24" w:rsidRDefault="00FE1E28" w:rsidP="00FE1E28">
            <w:pPr>
              <w:pStyle w:val="UBUCuerpoTrabajo"/>
            </w:pPr>
          </w:p>
        </w:tc>
        <w:tc>
          <w:tcPr>
            <w:tcW w:w="593" w:type="dxa"/>
            <w:shd w:val="clear" w:color="auto" w:fill="0075CA"/>
            <w:vAlign w:val="center"/>
          </w:tcPr>
          <w:p w14:paraId="01A86082" w14:textId="77777777" w:rsidR="00FE1E28" w:rsidRPr="00AF4F24" w:rsidRDefault="00FE1E28" w:rsidP="00FE1E28">
            <w:pPr>
              <w:pStyle w:val="UBUCuerpoTrabajo"/>
            </w:pPr>
          </w:p>
        </w:tc>
        <w:tc>
          <w:tcPr>
            <w:tcW w:w="593" w:type="dxa"/>
            <w:shd w:val="clear" w:color="auto" w:fill="F2F2F2"/>
            <w:vAlign w:val="center"/>
          </w:tcPr>
          <w:p w14:paraId="338B10F4" w14:textId="77777777" w:rsidR="00FE1E28" w:rsidRPr="00AF4F24" w:rsidRDefault="00FE1E28" w:rsidP="00FE1E28">
            <w:pPr>
              <w:pStyle w:val="UBUCuerpoTrabajo"/>
            </w:pPr>
          </w:p>
        </w:tc>
        <w:tc>
          <w:tcPr>
            <w:tcW w:w="593" w:type="dxa"/>
            <w:shd w:val="clear" w:color="auto" w:fill="F2F2F2"/>
            <w:vAlign w:val="center"/>
          </w:tcPr>
          <w:p w14:paraId="79161D2E" w14:textId="77777777" w:rsidR="00FE1E28" w:rsidRPr="00AF4F24" w:rsidRDefault="00FE1E28" w:rsidP="00FE1E28">
            <w:pPr>
              <w:pStyle w:val="UBUCuerpoTrabajo"/>
            </w:pPr>
          </w:p>
        </w:tc>
        <w:tc>
          <w:tcPr>
            <w:tcW w:w="593" w:type="dxa"/>
            <w:shd w:val="clear" w:color="auto" w:fill="F2F2F2"/>
            <w:vAlign w:val="center"/>
          </w:tcPr>
          <w:p w14:paraId="606A706C" w14:textId="77777777" w:rsidR="00FE1E28" w:rsidRPr="00AF4F24" w:rsidRDefault="00FE1E28" w:rsidP="00FE1E28">
            <w:pPr>
              <w:pStyle w:val="UBUCuerpoTrabajo"/>
            </w:pPr>
          </w:p>
        </w:tc>
        <w:tc>
          <w:tcPr>
            <w:tcW w:w="600" w:type="dxa"/>
            <w:shd w:val="clear" w:color="auto" w:fill="F2F2F2"/>
            <w:vAlign w:val="center"/>
          </w:tcPr>
          <w:p w14:paraId="6E67C775" w14:textId="77777777" w:rsidR="00FE1E28" w:rsidRPr="00AF4F24" w:rsidRDefault="00FE1E28" w:rsidP="00FE1E28">
            <w:pPr>
              <w:pStyle w:val="UBUCuerpoTrabajo"/>
            </w:pPr>
          </w:p>
        </w:tc>
        <w:tc>
          <w:tcPr>
            <w:tcW w:w="600" w:type="dxa"/>
            <w:shd w:val="clear" w:color="auto" w:fill="F2F2F2"/>
            <w:vAlign w:val="center"/>
          </w:tcPr>
          <w:p w14:paraId="1E5BC6BF" w14:textId="77777777" w:rsidR="00FE1E28" w:rsidRPr="00AF4F24" w:rsidRDefault="00FE1E28" w:rsidP="00FE1E28">
            <w:pPr>
              <w:pStyle w:val="UBUCuerpoTrabajo"/>
            </w:pPr>
          </w:p>
        </w:tc>
      </w:tr>
      <w:tr w:rsidR="00FE1E28" w:rsidRPr="00AF4F24" w14:paraId="5A2BABD6" w14:textId="77777777" w:rsidTr="000E27C9">
        <w:trPr>
          <w:cantSplit/>
          <w:trHeight w:val="340"/>
          <w:jc w:val="center"/>
        </w:trPr>
        <w:tc>
          <w:tcPr>
            <w:tcW w:w="869" w:type="dxa"/>
            <w:vAlign w:val="center"/>
          </w:tcPr>
          <w:p w14:paraId="6EB597A4" w14:textId="1EC1D91F" w:rsidR="00FE1E28" w:rsidRPr="00A02E44" w:rsidRDefault="00FE1E28" w:rsidP="00FE1E28">
            <w:pPr>
              <w:pStyle w:val="UBUCuerpoTrabajo"/>
              <w:ind w:firstLine="0"/>
              <w:rPr>
                <w:b/>
                <w:bCs/>
              </w:rPr>
            </w:pPr>
            <w:r>
              <w:rPr>
                <w:b/>
                <w:bCs/>
              </w:rPr>
              <w:t>#103</w:t>
            </w:r>
          </w:p>
        </w:tc>
        <w:tc>
          <w:tcPr>
            <w:tcW w:w="2728" w:type="dxa"/>
            <w:vAlign w:val="center"/>
          </w:tcPr>
          <w:p w14:paraId="478766D7" w14:textId="2F5B8CE9" w:rsidR="00FE1E28" w:rsidRPr="00AF4F24" w:rsidRDefault="00FE1E28" w:rsidP="00FE1E28">
            <w:pPr>
              <w:pStyle w:val="UBUCuerpoTrabajo"/>
              <w:ind w:firstLine="0"/>
              <w:jc w:val="left"/>
            </w:pPr>
            <w:r>
              <w:t xml:space="preserve">Buscar información sobre </w:t>
            </w:r>
            <w:r>
              <w:rPr>
                <w:i/>
                <w:iCs/>
              </w:rPr>
              <w:t>frameworks</w:t>
            </w:r>
            <w:r>
              <w:t xml:space="preserve"> de Python.</w:t>
            </w:r>
          </w:p>
        </w:tc>
        <w:tc>
          <w:tcPr>
            <w:tcW w:w="593" w:type="dxa"/>
            <w:vAlign w:val="center"/>
          </w:tcPr>
          <w:p w14:paraId="30810E1D" w14:textId="77777777" w:rsidR="00FE1E28" w:rsidRPr="00AF4F24" w:rsidRDefault="00FE1E28" w:rsidP="00FE1E28">
            <w:pPr>
              <w:pStyle w:val="UBUCuerpoTrabajo"/>
            </w:pPr>
          </w:p>
        </w:tc>
        <w:tc>
          <w:tcPr>
            <w:tcW w:w="593" w:type="dxa"/>
            <w:vAlign w:val="center"/>
          </w:tcPr>
          <w:p w14:paraId="6207375D" w14:textId="77777777" w:rsidR="00FE1E28" w:rsidRPr="00AF4F24" w:rsidRDefault="00FE1E28" w:rsidP="00FE1E28">
            <w:pPr>
              <w:pStyle w:val="UBUCuerpoTrabajo"/>
            </w:pPr>
          </w:p>
        </w:tc>
        <w:tc>
          <w:tcPr>
            <w:tcW w:w="593" w:type="dxa"/>
            <w:vAlign w:val="center"/>
          </w:tcPr>
          <w:p w14:paraId="49E3D9E7" w14:textId="77777777" w:rsidR="00FE1E28" w:rsidRPr="00AF4F24" w:rsidRDefault="00FE1E28" w:rsidP="00FE1E28">
            <w:pPr>
              <w:pStyle w:val="UBUCuerpoTrabajo"/>
            </w:pPr>
          </w:p>
        </w:tc>
        <w:tc>
          <w:tcPr>
            <w:tcW w:w="593" w:type="dxa"/>
            <w:vAlign w:val="center"/>
          </w:tcPr>
          <w:p w14:paraId="452B5B11" w14:textId="77777777" w:rsidR="00FE1E28" w:rsidRPr="00AF4F24" w:rsidRDefault="00FE1E28" w:rsidP="00FE1E28">
            <w:pPr>
              <w:pStyle w:val="UBUCuerpoTrabajo"/>
            </w:pPr>
          </w:p>
        </w:tc>
        <w:tc>
          <w:tcPr>
            <w:tcW w:w="593" w:type="dxa"/>
            <w:vAlign w:val="center"/>
          </w:tcPr>
          <w:p w14:paraId="2B518773" w14:textId="77777777" w:rsidR="00FE1E28" w:rsidRPr="00AF4F24" w:rsidRDefault="00FE1E28" w:rsidP="00FE1E28">
            <w:pPr>
              <w:pStyle w:val="UBUCuerpoTrabajo"/>
            </w:pPr>
          </w:p>
        </w:tc>
        <w:tc>
          <w:tcPr>
            <w:tcW w:w="593" w:type="dxa"/>
            <w:vAlign w:val="center"/>
          </w:tcPr>
          <w:p w14:paraId="71C60C4F" w14:textId="77777777" w:rsidR="00FE1E28" w:rsidRPr="00AF4F24" w:rsidRDefault="00FE1E28" w:rsidP="00FE1E28">
            <w:pPr>
              <w:pStyle w:val="UBUCuerpoTrabajo"/>
            </w:pPr>
          </w:p>
        </w:tc>
        <w:tc>
          <w:tcPr>
            <w:tcW w:w="593" w:type="dxa"/>
            <w:vAlign w:val="center"/>
          </w:tcPr>
          <w:p w14:paraId="55D3221E" w14:textId="77777777" w:rsidR="00FE1E28" w:rsidRPr="00AF4F24" w:rsidRDefault="00FE1E28" w:rsidP="00FE1E28">
            <w:pPr>
              <w:pStyle w:val="UBUCuerpoTrabajo"/>
            </w:pPr>
          </w:p>
        </w:tc>
        <w:tc>
          <w:tcPr>
            <w:tcW w:w="593" w:type="dxa"/>
            <w:shd w:val="clear" w:color="auto" w:fill="E8F263"/>
            <w:vAlign w:val="center"/>
          </w:tcPr>
          <w:p w14:paraId="1FD0B6A3" w14:textId="77777777" w:rsidR="00FE1E28" w:rsidRPr="00AF4F24" w:rsidRDefault="00FE1E28" w:rsidP="00FE1E28">
            <w:pPr>
              <w:pStyle w:val="UBUCuerpoTrabajo"/>
            </w:pPr>
          </w:p>
        </w:tc>
        <w:tc>
          <w:tcPr>
            <w:tcW w:w="600" w:type="dxa"/>
            <w:vAlign w:val="center"/>
          </w:tcPr>
          <w:p w14:paraId="24FB479C" w14:textId="77777777" w:rsidR="00FE1E28" w:rsidRPr="00AF4F24" w:rsidRDefault="00FE1E28" w:rsidP="00FE1E28">
            <w:pPr>
              <w:pStyle w:val="UBUCuerpoTrabajo"/>
            </w:pPr>
          </w:p>
        </w:tc>
        <w:tc>
          <w:tcPr>
            <w:tcW w:w="600" w:type="dxa"/>
            <w:vAlign w:val="center"/>
          </w:tcPr>
          <w:p w14:paraId="56F6EE95" w14:textId="77777777" w:rsidR="00FE1E28" w:rsidRPr="00AF4F24" w:rsidRDefault="00FE1E28" w:rsidP="00FE1E28">
            <w:pPr>
              <w:pStyle w:val="UBUCuerpoTrabajo"/>
            </w:pPr>
          </w:p>
        </w:tc>
      </w:tr>
      <w:tr w:rsidR="00FE1E28" w:rsidRPr="00AF4F24" w14:paraId="0BE0E71A" w14:textId="77777777" w:rsidTr="000E27C9">
        <w:trPr>
          <w:cantSplit/>
          <w:trHeight w:val="340"/>
          <w:jc w:val="center"/>
        </w:trPr>
        <w:tc>
          <w:tcPr>
            <w:tcW w:w="869" w:type="dxa"/>
            <w:shd w:val="clear" w:color="auto" w:fill="F2F2F2"/>
            <w:vAlign w:val="center"/>
          </w:tcPr>
          <w:p w14:paraId="586C052F" w14:textId="480B920B" w:rsidR="00FE1E28" w:rsidRPr="00A02E44" w:rsidRDefault="00FE1E28" w:rsidP="00FE1E28">
            <w:pPr>
              <w:pStyle w:val="UBUCuerpoTrabajo"/>
              <w:ind w:firstLine="0"/>
              <w:rPr>
                <w:b/>
                <w:bCs/>
              </w:rPr>
            </w:pPr>
            <w:r>
              <w:rPr>
                <w:b/>
                <w:bCs/>
              </w:rPr>
              <w:t>#104</w:t>
            </w:r>
          </w:p>
        </w:tc>
        <w:tc>
          <w:tcPr>
            <w:tcW w:w="2728" w:type="dxa"/>
            <w:shd w:val="clear" w:color="auto" w:fill="F2F2F2"/>
            <w:vAlign w:val="center"/>
          </w:tcPr>
          <w:p w14:paraId="430FD11D" w14:textId="20054A19" w:rsidR="00FE1E28" w:rsidRPr="00AF4F24" w:rsidRDefault="00FE1E28" w:rsidP="00FE1E28">
            <w:pPr>
              <w:pStyle w:val="UBUCuerpoTrabajo"/>
              <w:ind w:firstLine="0"/>
              <w:jc w:val="left"/>
            </w:pPr>
            <w:r>
              <w:t>Leer información sobre algoritmos evolutivos multicriterio.</w:t>
            </w:r>
          </w:p>
        </w:tc>
        <w:tc>
          <w:tcPr>
            <w:tcW w:w="593" w:type="dxa"/>
            <w:shd w:val="clear" w:color="auto" w:fill="F2F2F2"/>
            <w:vAlign w:val="center"/>
          </w:tcPr>
          <w:p w14:paraId="50D614BC" w14:textId="77777777" w:rsidR="00FE1E28" w:rsidRPr="00AF4F24" w:rsidRDefault="00FE1E28" w:rsidP="00FE1E28">
            <w:pPr>
              <w:pStyle w:val="UBUCuerpoTrabajo"/>
            </w:pPr>
          </w:p>
        </w:tc>
        <w:tc>
          <w:tcPr>
            <w:tcW w:w="593" w:type="dxa"/>
            <w:shd w:val="clear" w:color="auto" w:fill="F2F2F2"/>
            <w:vAlign w:val="center"/>
          </w:tcPr>
          <w:p w14:paraId="3FE649E9" w14:textId="77777777" w:rsidR="00FE1E28" w:rsidRPr="00AF4F24" w:rsidRDefault="00FE1E28" w:rsidP="00FE1E28">
            <w:pPr>
              <w:pStyle w:val="UBUCuerpoTrabajo"/>
            </w:pPr>
          </w:p>
        </w:tc>
        <w:tc>
          <w:tcPr>
            <w:tcW w:w="593" w:type="dxa"/>
            <w:shd w:val="clear" w:color="auto" w:fill="F2F2F2"/>
            <w:vAlign w:val="center"/>
          </w:tcPr>
          <w:p w14:paraId="00AE52C7" w14:textId="77777777" w:rsidR="00FE1E28" w:rsidRPr="00AF4F24" w:rsidRDefault="00FE1E28" w:rsidP="00FE1E28">
            <w:pPr>
              <w:pStyle w:val="UBUCuerpoTrabajo"/>
            </w:pPr>
          </w:p>
        </w:tc>
        <w:tc>
          <w:tcPr>
            <w:tcW w:w="593" w:type="dxa"/>
            <w:shd w:val="clear" w:color="auto" w:fill="F2F2F2"/>
            <w:vAlign w:val="center"/>
          </w:tcPr>
          <w:p w14:paraId="3AAA5BAF" w14:textId="77777777" w:rsidR="00FE1E28" w:rsidRPr="00AF4F24" w:rsidRDefault="00FE1E28" w:rsidP="00FE1E28">
            <w:pPr>
              <w:pStyle w:val="UBUCuerpoTrabajo"/>
            </w:pPr>
          </w:p>
        </w:tc>
        <w:tc>
          <w:tcPr>
            <w:tcW w:w="593" w:type="dxa"/>
            <w:shd w:val="clear" w:color="auto" w:fill="F2F2F2"/>
            <w:vAlign w:val="center"/>
          </w:tcPr>
          <w:p w14:paraId="348C15AD" w14:textId="77777777" w:rsidR="00FE1E28" w:rsidRPr="00AF4F24" w:rsidRDefault="00FE1E28" w:rsidP="00FE1E28">
            <w:pPr>
              <w:pStyle w:val="UBUCuerpoTrabajo"/>
            </w:pPr>
          </w:p>
        </w:tc>
        <w:tc>
          <w:tcPr>
            <w:tcW w:w="593" w:type="dxa"/>
            <w:shd w:val="clear" w:color="auto" w:fill="F2F2F2"/>
            <w:vAlign w:val="center"/>
          </w:tcPr>
          <w:p w14:paraId="7D286FA0" w14:textId="77777777" w:rsidR="00FE1E28" w:rsidRPr="00AF4F24" w:rsidRDefault="00FE1E28" w:rsidP="00FE1E28">
            <w:pPr>
              <w:pStyle w:val="UBUCuerpoTrabajo"/>
            </w:pPr>
          </w:p>
        </w:tc>
        <w:tc>
          <w:tcPr>
            <w:tcW w:w="593" w:type="dxa"/>
            <w:shd w:val="clear" w:color="auto" w:fill="F2F2F2"/>
            <w:vAlign w:val="center"/>
          </w:tcPr>
          <w:p w14:paraId="134F4EE7" w14:textId="77777777" w:rsidR="00FE1E28" w:rsidRPr="00AF4F24" w:rsidRDefault="00FE1E28" w:rsidP="00FE1E28">
            <w:pPr>
              <w:pStyle w:val="UBUCuerpoTrabajo"/>
            </w:pPr>
          </w:p>
        </w:tc>
        <w:tc>
          <w:tcPr>
            <w:tcW w:w="593" w:type="dxa"/>
            <w:shd w:val="clear" w:color="auto" w:fill="E8F263"/>
            <w:vAlign w:val="center"/>
          </w:tcPr>
          <w:p w14:paraId="6492BE78" w14:textId="77777777" w:rsidR="00FE1E28" w:rsidRPr="00AF4F24" w:rsidRDefault="00FE1E28" w:rsidP="00FE1E28">
            <w:pPr>
              <w:pStyle w:val="UBUCuerpoTrabajo"/>
            </w:pPr>
          </w:p>
        </w:tc>
        <w:tc>
          <w:tcPr>
            <w:tcW w:w="600" w:type="dxa"/>
            <w:shd w:val="clear" w:color="auto" w:fill="F2F2F2"/>
            <w:vAlign w:val="center"/>
          </w:tcPr>
          <w:p w14:paraId="6CA1F787" w14:textId="77777777" w:rsidR="00FE1E28" w:rsidRPr="00AF4F24" w:rsidRDefault="00FE1E28" w:rsidP="00FE1E28">
            <w:pPr>
              <w:pStyle w:val="UBUCuerpoTrabajo"/>
            </w:pPr>
          </w:p>
        </w:tc>
        <w:tc>
          <w:tcPr>
            <w:tcW w:w="600" w:type="dxa"/>
            <w:shd w:val="clear" w:color="auto" w:fill="F2F2F2"/>
            <w:vAlign w:val="center"/>
          </w:tcPr>
          <w:p w14:paraId="1CA1F280" w14:textId="77777777" w:rsidR="00FE1E28" w:rsidRPr="00AF4F24" w:rsidRDefault="00FE1E28" w:rsidP="00FE1E28">
            <w:pPr>
              <w:pStyle w:val="UBUCuerpoTrabajo"/>
            </w:pPr>
          </w:p>
        </w:tc>
      </w:tr>
      <w:tr w:rsidR="00FE1E28" w:rsidRPr="00AF4F24" w14:paraId="61A8DE9C" w14:textId="77777777" w:rsidTr="00FE1E28">
        <w:trPr>
          <w:trHeight w:val="321"/>
          <w:jc w:val="center"/>
        </w:trPr>
        <w:tc>
          <w:tcPr>
            <w:tcW w:w="869" w:type="dxa"/>
            <w:vAlign w:val="center"/>
          </w:tcPr>
          <w:p w14:paraId="4E0E98AD" w14:textId="2509EA04" w:rsidR="00FE1E28" w:rsidRPr="00A02E44" w:rsidRDefault="00FE1E28" w:rsidP="00FE1E28">
            <w:pPr>
              <w:pStyle w:val="UBUCuerpoTrabajo"/>
              <w:ind w:firstLine="0"/>
              <w:rPr>
                <w:b/>
                <w:bCs/>
              </w:rPr>
            </w:pPr>
            <w:r>
              <w:rPr>
                <w:b/>
                <w:bCs/>
              </w:rPr>
              <w:t>#105</w:t>
            </w:r>
          </w:p>
        </w:tc>
        <w:tc>
          <w:tcPr>
            <w:tcW w:w="2728" w:type="dxa"/>
            <w:vAlign w:val="center"/>
          </w:tcPr>
          <w:p w14:paraId="21040296" w14:textId="68F9A28A" w:rsidR="00FE1E28" w:rsidRPr="00AF4F24" w:rsidRDefault="00FE1E28" w:rsidP="00FE1E28">
            <w:pPr>
              <w:pStyle w:val="UBUCuerpoTrabajo"/>
              <w:ind w:firstLine="0"/>
              <w:jc w:val="left"/>
            </w:pPr>
            <w:r>
              <w:t>Buscar información de la wiki como manual de usuario.</w:t>
            </w:r>
          </w:p>
        </w:tc>
        <w:tc>
          <w:tcPr>
            <w:tcW w:w="593" w:type="dxa"/>
            <w:vAlign w:val="center"/>
          </w:tcPr>
          <w:p w14:paraId="31E3F0E3" w14:textId="77777777" w:rsidR="00FE1E28" w:rsidRPr="00AF4F24" w:rsidRDefault="00FE1E28" w:rsidP="00FE1E28">
            <w:pPr>
              <w:pStyle w:val="UBUCuerpoTrabajo"/>
            </w:pPr>
          </w:p>
        </w:tc>
        <w:tc>
          <w:tcPr>
            <w:tcW w:w="593" w:type="dxa"/>
            <w:vAlign w:val="center"/>
          </w:tcPr>
          <w:p w14:paraId="109CF761" w14:textId="77777777" w:rsidR="00FE1E28" w:rsidRPr="00AF4F24" w:rsidRDefault="00FE1E28" w:rsidP="00FE1E28">
            <w:pPr>
              <w:pStyle w:val="UBUCuerpoTrabajo"/>
            </w:pPr>
          </w:p>
        </w:tc>
        <w:tc>
          <w:tcPr>
            <w:tcW w:w="593" w:type="dxa"/>
            <w:vAlign w:val="center"/>
          </w:tcPr>
          <w:p w14:paraId="70CAFF94" w14:textId="77777777" w:rsidR="00FE1E28" w:rsidRPr="00AF4F24" w:rsidRDefault="00FE1E28" w:rsidP="00FE1E28">
            <w:pPr>
              <w:pStyle w:val="UBUCuerpoTrabajo"/>
            </w:pPr>
          </w:p>
        </w:tc>
        <w:tc>
          <w:tcPr>
            <w:tcW w:w="593" w:type="dxa"/>
            <w:vAlign w:val="center"/>
          </w:tcPr>
          <w:p w14:paraId="36BBCB93" w14:textId="77777777" w:rsidR="00FE1E28" w:rsidRPr="00AF4F24" w:rsidRDefault="00FE1E28" w:rsidP="00FE1E28">
            <w:pPr>
              <w:pStyle w:val="UBUCuerpoTrabajo"/>
            </w:pPr>
          </w:p>
        </w:tc>
        <w:tc>
          <w:tcPr>
            <w:tcW w:w="593" w:type="dxa"/>
            <w:vAlign w:val="center"/>
          </w:tcPr>
          <w:p w14:paraId="5D7D9527" w14:textId="77777777" w:rsidR="00FE1E28" w:rsidRPr="00AF4F24" w:rsidRDefault="00FE1E28" w:rsidP="00FE1E28">
            <w:pPr>
              <w:pStyle w:val="UBUCuerpoTrabajo"/>
            </w:pPr>
          </w:p>
        </w:tc>
        <w:tc>
          <w:tcPr>
            <w:tcW w:w="593" w:type="dxa"/>
            <w:vAlign w:val="center"/>
          </w:tcPr>
          <w:p w14:paraId="35CFCF56" w14:textId="77777777" w:rsidR="00FE1E28" w:rsidRPr="00AF4F24" w:rsidRDefault="00FE1E28" w:rsidP="00FE1E28">
            <w:pPr>
              <w:pStyle w:val="UBUCuerpoTrabajo"/>
            </w:pPr>
          </w:p>
        </w:tc>
        <w:tc>
          <w:tcPr>
            <w:tcW w:w="593" w:type="dxa"/>
            <w:vAlign w:val="center"/>
          </w:tcPr>
          <w:p w14:paraId="0051EBBD" w14:textId="77777777" w:rsidR="00FE1E28" w:rsidRPr="00AF4F24" w:rsidRDefault="00FE1E28" w:rsidP="00FE1E28">
            <w:pPr>
              <w:pStyle w:val="UBUCuerpoTrabajo"/>
            </w:pPr>
          </w:p>
        </w:tc>
        <w:tc>
          <w:tcPr>
            <w:tcW w:w="593" w:type="dxa"/>
            <w:shd w:val="clear" w:color="auto" w:fill="E8F263"/>
            <w:vAlign w:val="center"/>
          </w:tcPr>
          <w:p w14:paraId="61CD6ECD" w14:textId="77777777" w:rsidR="00FE1E28" w:rsidRPr="00AF4F24" w:rsidRDefault="00FE1E28" w:rsidP="00FE1E28">
            <w:pPr>
              <w:pStyle w:val="UBUCuerpoTrabajo"/>
            </w:pPr>
          </w:p>
        </w:tc>
        <w:tc>
          <w:tcPr>
            <w:tcW w:w="600" w:type="dxa"/>
            <w:vAlign w:val="center"/>
          </w:tcPr>
          <w:p w14:paraId="212090B5" w14:textId="77777777" w:rsidR="00FE1E28" w:rsidRPr="00AF4F24" w:rsidRDefault="00FE1E28" w:rsidP="00FE1E28">
            <w:pPr>
              <w:pStyle w:val="UBUCuerpoTrabajo"/>
            </w:pPr>
          </w:p>
        </w:tc>
        <w:tc>
          <w:tcPr>
            <w:tcW w:w="600" w:type="dxa"/>
            <w:vAlign w:val="center"/>
          </w:tcPr>
          <w:p w14:paraId="795C36A2" w14:textId="77777777" w:rsidR="00FE1E28" w:rsidRPr="00AF4F24" w:rsidRDefault="00FE1E28" w:rsidP="00FE1E28">
            <w:pPr>
              <w:pStyle w:val="UBUCuerpoTrabajo"/>
            </w:pPr>
          </w:p>
        </w:tc>
      </w:tr>
      <w:tr w:rsidR="00FE1E28" w:rsidRPr="00AF4F24" w14:paraId="60F070D0" w14:textId="77777777" w:rsidTr="000E27C9">
        <w:trPr>
          <w:trHeight w:val="321"/>
          <w:jc w:val="center"/>
        </w:trPr>
        <w:tc>
          <w:tcPr>
            <w:tcW w:w="869" w:type="dxa"/>
            <w:shd w:val="clear" w:color="auto" w:fill="F2F2F2"/>
            <w:vAlign w:val="center"/>
          </w:tcPr>
          <w:p w14:paraId="2670E6F5" w14:textId="09A500DF" w:rsidR="00FE1E28" w:rsidRPr="00AF4F24" w:rsidRDefault="00FE1E28" w:rsidP="00FE1E28">
            <w:pPr>
              <w:pStyle w:val="UBUCuerpoTrabajo"/>
              <w:ind w:firstLine="0"/>
              <w:rPr>
                <w:rFonts w:cs="Liberation Serif"/>
                <w:b/>
                <w:bCs/>
              </w:rPr>
            </w:pPr>
            <w:r>
              <w:rPr>
                <w:b/>
                <w:bCs/>
              </w:rPr>
              <w:t>#106</w:t>
            </w:r>
          </w:p>
        </w:tc>
        <w:tc>
          <w:tcPr>
            <w:tcW w:w="2728" w:type="dxa"/>
            <w:shd w:val="clear" w:color="auto" w:fill="F2F2F2"/>
            <w:vAlign w:val="center"/>
          </w:tcPr>
          <w:p w14:paraId="54590824" w14:textId="3606FCE9" w:rsidR="00FE1E28" w:rsidRPr="00AF4F24" w:rsidRDefault="00FE1E28" w:rsidP="00FE1E28">
            <w:pPr>
              <w:pStyle w:val="UBUCuerpoTrabajo"/>
              <w:ind w:firstLine="0"/>
              <w:jc w:val="left"/>
              <w:rPr>
                <w:rFonts w:cs="Liberation Serif"/>
              </w:rPr>
            </w:pPr>
            <w:r>
              <w:t>Comenzar el manual de usuario.</w:t>
            </w:r>
          </w:p>
        </w:tc>
        <w:tc>
          <w:tcPr>
            <w:tcW w:w="593" w:type="dxa"/>
            <w:shd w:val="clear" w:color="auto" w:fill="F2F2F2"/>
            <w:vAlign w:val="center"/>
          </w:tcPr>
          <w:p w14:paraId="769A1D53" w14:textId="77777777" w:rsidR="00FE1E28" w:rsidRPr="00AF4F24" w:rsidRDefault="00FE1E28" w:rsidP="00FE1E28">
            <w:pPr>
              <w:pStyle w:val="UBUCuerpoTrabajo"/>
            </w:pPr>
          </w:p>
        </w:tc>
        <w:tc>
          <w:tcPr>
            <w:tcW w:w="593" w:type="dxa"/>
            <w:shd w:val="clear" w:color="auto" w:fill="F2F2F2"/>
            <w:vAlign w:val="center"/>
          </w:tcPr>
          <w:p w14:paraId="1163E79A" w14:textId="77777777" w:rsidR="00FE1E28" w:rsidRPr="00AF4F24" w:rsidRDefault="00FE1E28" w:rsidP="00FE1E28">
            <w:pPr>
              <w:pStyle w:val="UBUCuerpoTrabajo"/>
            </w:pPr>
          </w:p>
        </w:tc>
        <w:tc>
          <w:tcPr>
            <w:tcW w:w="593" w:type="dxa"/>
            <w:shd w:val="clear" w:color="auto" w:fill="F2F2F2"/>
            <w:vAlign w:val="center"/>
          </w:tcPr>
          <w:p w14:paraId="40B8A888" w14:textId="77777777" w:rsidR="00FE1E28" w:rsidRPr="00AF4F24" w:rsidRDefault="00FE1E28" w:rsidP="00FE1E28">
            <w:pPr>
              <w:pStyle w:val="UBUCuerpoTrabajo"/>
            </w:pPr>
          </w:p>
        </w:tc>
        <w:tc>
          <w:tcPr>
            <w:tcW w:w="593" w:type="dxa"/>
            <w:shd w:val="clear" w:color="auto" w:fill="F2F2F2"/>
            <w:vAlign w:val="center"/>
          </w:tcPr>
          <w:p w14:paraId="07263BFB" w14:textId="77777777" w:rsidR="00FE1E28" w:rsidRPr="00AF4F24" w:rsidRDefault="00FE1E28" w:rsidP="00FE1E28">
            <w:pPr>
              <w:pStyle w:val="UBUCuerpoTrabajo"/>
            </w:pPr>
          </w:p>
        </w:tc>
        <w:tc>
          <w:tcPr>
            <w:tcW w:w="593" w:type="dxa"/>
            <w:shd w:val="clear" w:color="auto" w:fill="0075CA"/>
            <w:vAlign w:val="center"/>
          </w:tcPr>
          <w:p w14:paraId="60D7C61A" w14:textId="77777777" w:rsidR="00FE1E28" w:rsidRPr="00AF4F24" w:rsidRDefault="00FE1E28" w:rsidP="00FE1E28">
            <w:pPr>
              <w:pStyle w:val="UBUCuerpoTrabajo"/>
            </w:pPr>
          </w:p>
        </w:tc>
        <w:tc>
          <w:tcPr>
            <w:tcW w:w="593" w:type="dxa"/>
            <w:shd w:val="clear" w:color="auto" w:fill="F2F2F2"/>
            <w:vAlign w:val="center"/>
          </w:tcPr>
          <w:p w14:paraId="50D7BCF2" w14:textId="77777777" w:rsidR="00FE1E28" w:rsidRPr="00AF4F24" w:rsidRDefault="00FE1E28" w:rsidP="00FE1E28">
            <w:pPr>
              <w:pStyle w:val="UBUCuerpoTrabajo"/>
            </w:pPr>
          </w:p>
        </w:tc>
        <w:tc>
          <w:tcPr>
            <w:tcW w:w="593" w:type="dxa"/>
            <w:shd w:val="clear" w:color="auto" w:fill="F2F2F2"/>
            <w:vAlign w:val="center"/>
          </w:tcPr>
          <w:p w14:paraId="7F786029" w14:textId="77777777" w:rsidR="00FE1E28" w:rsidRPr="00AF4F24" w:rsidRDefault="00FE1E28" w:rsidP="00FE1E28">
            <w:pPr>
              <w:pStyle w:val="UBUCuerpoTrabajo"/>
            </w:pPr>
          </w:p>
        </w:tc>
        <w:tc>
          <w:tcPr>
            <w:tcW w:w="593" w:type="dxa"/>
            <w:shd w:val="clear" w:color="auto" w:fill="F2F2F2"/>
            <w:vAlign w:val="center"/>
          </w:tcPr>
          <w:p w14:paraId="480DF357" w14:textId="77777777" w:rsidR="00FE1E28" w:rsidRPr="00AF4F24" w:rsidRDefault="00FE1E28" w:rsidP="00FE1E28">
            <w:pPr>
              <w:pStyle w:val="UBUCuerpoTrabajo"/>
            </w:pPr>
          </w:p>
        </w:tc>
        <w:tc>
          <w:tcPr>
            <w:tcW w:w="600" w:type="dxa"/>
            <w:shd w:val="clear" w:color="auto" w:fill="F2F2F2"/>
            <w:vAlign w:val="center"/>
          </w:tcPr>
          <w:p w14:paraId="5A3D208D" w14:textId="77777777" w:rsidR="00FE1E28" w:rsidRPr="00AF4F24" w:rsidRDefault="00FE1E28" w:rsidP="00FE1E28">
            <w:pPr>
              <w:pStyle w:val="UBUCuerpoTrabajo"/>
            </w:pPr>
          </w:p>
        </w:tc>
        <w:tc>
          <w:tcPr>
            <w:tcW w:w="600" w:type="dxa"/>
            <w:shd w:val="clear" w:color="auto" w:fill="F2F2F2"/>
            <w:vAlign w:val="center"/>
          </w:tcPr>
          <w:p w14:paraId="7616BA27" w14:textId="77777777" w:rsidR="00FE1E28" w:rsidRPr="00AF4F24" w:rsidRDefault="00FE1E28" w:rsidP="00FE1E28">
            <w:pPr>
              <w:pStyle w:val="UBUCuerpoTrabajo"/>
            </w:pPr>
          </w:p>
        </w:tc>
      </w:tr>
      <w:tr w:rsidR="00FE1E28" w:rsidRPr="00AF4F24" w14:paraId="616316E0" w14:textId="77777777" w:rsidTr="000E27C9">
        <w:trPr>
          <w:trHeight w:val="321"/>
          <w:jc w:val="center"/>
        </w:trPr>
        <w:tc>
          <w:tcPr>
            <w:tcW w:w="869" w:type="dxa"/>
            <w:vAlign w:val="center"/>
          </w:tcPr>
          <w:p w14:paraId="0324C524" w14:textId="2AF9ACA2" w:rsidR="00FE1E28" w:rsidRPr="00AF4F24" w:rsidRDefault="00FE1E28" w:rsidP="00FE1E28">
            <w:pPr>
              <w:pStyle w:val="UBUCuerpoTrabajo"/>
              <w:ind w:firstLine="0"/>
              <w:rPr>
                <w:rFonts w:cs="Liberation Serif"/>
                <w:b/>
                <w:bCs/>
              </w:rPr>
            </w:pPr>
            <w:r>
              <w:rPr>
                <w:b/>
                <w:bCs/>
              </w:rPr>
              <w:t>#107</w:t>
            </w:r>
          </w:p>
        </w:tc>
        <w:tc>
          <w:tcPr>
            <w:tcW w:w="2728" w:type="dxa"/>
            <w:vAlign w:val="center"/>
          </w:tcPr>
          <w:p w14:paraId="34ABA6EF" w14:textId="5E291DD6" w:rsidR="00FE1E28" w:rsidRPr="00AF4F24" w:rsidRDefault="00FE1E28" w:rsidP="00FE1E28">
            <w:pPr>
              <w:pStyle w:val="UBUCuerpoTrabajo"/>
              <w:ind w:firstLine="0"/>
              <w:jc w:val="left"/>
              <w:rPr>
                <w:rFonts w:cs="Liberation Serif"/>
              </w:rPr>
            </w:pPr>
            <w:r>
              <w:t>Añadir comentarios a la aplicación.</w:t>
            </w:r>
          </w:p>
        </w:tc>
        <w:tc>
          <w:tcPr>
            <w:tcW w:w="593" w:type="dxa"/>
            <w:vAlign w:val="center"/>
          </w:tcPr>
          <w:p w14:paraId="382FE2CA" w14:textId="77777777" w:rsidR="00FE1E28" w:rsidRPr="00AF4F24" w:rsidRDefault="00FE1E28" w:rsidP="00FE1E28">
            <w:pPr>
              <w:pStyle w:val="UBUCuerpoTrabajo"/>
            </w:pPr>
          </w:p>
        </w:tc>
        <w:tc>
          <w:tcPr>
            <w:tcW w:w="593" w:type="dxa"/>
            <w:vAlign w:val="center"/>
          </w:tcPr>
          <w:p w14:paraId="201C2033" w14:textId="77777777" w:rsidR="00FE1E28" w:rsidRPr="00AF4F24" w:rsidRDefault="00FE1E28" w:rsidP="00FE1E28">
            <w:pPr>
              <w:pStyle w:val="UBUCuerpoTrabajo"/>
            </w:pPr>
          </w:p>
        </w:tc>
        <w:tc>
          <w:tcPr>
            <w:tcW w:w="593" w:type="dxa"/>
            <w:vAlign w:val="center"/>
          </w:tcPr>
          <w:p w14:paraId="720BFC92" w14:textId="77777777" w:rsidR="00FE1E28" w:rsidRPr="00AF4F24" w:rsidRDefault="00FE1E28" w:rsidP="00FE1E28">
            <w:pPr>
              <w:pStyle w:val="UBUCuerpoTrabajo"/>
            </w:pPr>
          </w:p>
        </w:tc>
        <w:tc>
          <w:tcPr>
            <w:tcW w:w="593" w:type="dxa"/>
            <w:shd w:val="clear" w:color="auto" w:fill="71D149"/>
            <w:vAlign w:val="center"/>
          </w:tcPr>
          <w:p w14:paraId="50E56825" w14:textId="77777777" w:rsidR="00FE1E28" w:rsidRPr="00AF4F24" w:rsidRDefault="00FE1E28" w:rsidP="00FE1E28">
            <w:pPr>
              <w:pStyle w:val="UBUCuerpoTrabajo"/>
            </w:pPr>
          </w:p>
        </w:tc>
        <w:tc>
          <w:tcPr>
            <w:tcW w:w="593" w:type="dxa"/>
            <w:vAlign w:val="center"/>
          </w:tcPr>
          <w:p w14:paraId="0BD93E11" w14:textId="77777777" w:rsidR="00FE1E28" w:rsidRPr="00AF4F24" w:rsidRDefault="00FE1E28" w:rsidP="00FE1E28">
            <w:pPr>
              <w:pStyle w:val="UBUCuerpoTrabajo"/>
            </w:pPr>
          </w:p>
        </w:tc>
        <w:tc>
          <w:tcPr>
            <w:tcW w:w="593" w:type="dxa"/>
            <w:vAlign w:val="center"/>
          </w:tcPr>
          <w:p w14:paraId="282ED7DC" w14:textId="77777777" w:rsidR="00FE1E28" w:rsidRPr="00AF4F24" w:rsidRDefault="00FE1E28" w:rsidP="00FE1E28">
            <w:pPr>
              <w:pStyle w:val="UBUCuerpoTrabajo"/>
            </w:pPr>
          </w:p>
        </w:tc>
        <w:tc>
          <w:tcPr>
            <w:tcW w:w="593" w:type="dxa"/>
            <w:vAlign w:val="center"/>
          </w:tcPr>
          <w:p w14:paraId="281BE9EA" w14:textId="77777777" w:rsidR="00FE1E28" w:rsidRPr="00AF4F24" w:rsidRDefault="00FE1E28" w:rsidP="00FE1E28">
            <w:pPr>
              <w:pStyle w:val="UBUCuerpoTrabajo"/>
            </w:pPr>
          </w:p>
        </w:tc>
        <w:tc>
          <w:tcPr>
            <w:tcW w:w="593" w:type="dxa"/>
            <w:shd w:val="clear" w:color="auto" w:fill="auto"/>
            <w:vAlign w:val="center"/>
          </w:tcPr>
          <w:p w14:paraId="51E98B6D" w14:textId="77777777" w:rsidR="00FE1E28" w:rsidRPr="00AF4F24" w:rsidRDefault="00FE1E28" w:rsidP="00FE1E28">
            <w:pPr>
              <w:pStyle w:val="UBUCuerpoTrabajo"/>
            </w:pPr>
          </w:p>
        </w:tc>
        <w:tc>
          <w:tcPr>
            <w:tcW w:w="600" w:type="dxa"/>
            <w:vAlign w:val="center"/>
          </w:tcPr>
          <w:p w14:paraId="0796B123" w14:textId="77777777" w:rsidR="00FE1E28" w:rsidRPr="00AF4F24" w:rsidRDefault="00FE1E28" w:rsidP="00FE1E28">
            <w:pPr>
              <w:pStyle w:val="UBUCuerpoTrabajo"/>
            </w:pPr>
          </w:p>
        </w:tc>
        <w:tc>
          <w:tcPr>
            <w:tcW w:w="600" w:type="dxa"/>
            <w:vAlign w:val="center"/>
          </w:tcPr>
          <w:p w14:paraId="3B164BB4" w14:textId="77777777" w:rsidR="00FE1E28" w:rsidRPr="00AF4F24" w:rsidRDefault="00FE1E28" w:rsidP="00FE1E28">
            <w:pPr>
              <w:pStyle w:val="UBUCuerpoTrabajo"/>
            </w:pPr>
          </w:p>
        </w:tc>
      </w:tr>
      <w:tr w:rsidR="00FE1E28" w:rsidRPr="00AF4F24" w14:paraId="1655E854" w14:textId="77777777" w:rsidTr="000E27C9">
        <w:trPr>
          <w:trHeight w:val="321"/>
          <w:jc w:val="center"/>
        </w:trPr>
        <w:tc>
          <w:tcPr>
            <w:tcW w:w="869" w:type="dxa"/>
            <w:shd w:val="clear" w:color="auto" w:fill="F2F2F2"/>
            <w:vAlign w:val="center"/>
          </w:tcPr>
          <w:p w14:paraId="31716B17" w14:textId="13BEEA82" w:rsidR="00FE1E28" w:rsidRPr="00AF4F24" w:rsidRDefault="00FE1E28" w:rsidP="00FE1E28">
            <w:pPr>
              <w:pStyle w:val="UBUCuerpoTrabajo"/>
              <w:ind w:firstLine="0"/>
              <w:rPr>
                <w:rFonts w:cs="Liberation Serif"/>
                <w:b/>
                <w:bCs/>
              </w:rPr>
            </w:pPr>
            <w:r>
              <w:rPr>
                <w:b/>
                <w:bCs/>
              </w:rPr>
              <w:t>#108</w:t>
            </w:r>
          </w:p>
        </w:tc>
        <w:tc>
          <w:tcPr>
            <w:tcW w:w="2728" w:type="dxa"/>
            <w:shd w:val="clear" w:color="auto" w:fill="F2F2F2"/>
            <w:vAlign w:val="center"/>
          </w:tcPr>
          <w:p w14:paraId="6726116B" w14:textId="4648BB94" w:rsidR="00FE1E28" w:rsidRPr="00AF4F24" w:rsidRDefault="00FE1E28" w:rsidP="00FE1E28">
            <w:pPr>
              <w:pStyle w:val="UBUCuerpoTrabajo"/>
              <w:ind w:firstLine="0"/>
              <w:jc w:val="left"/>
              <w:rPr>
                <w:rFonts w:cs="Liberation Serif"/>
              </w:rPr>
            </w:pPr>
            <w:r>
              <w:t>Estudiar los algoritmos evolutivos multicriterio.</w:t>
            </w:r>
          </w:p>
        </w:tc>
        <w:tc>
          <w:tcPr>
            <w:tcW w:w="593" w:type="dxa"/>
            <w:shd w:val="clear" w:color="auto" w:fill="F2F2F2"/>
            <w:vAlign w:val="center"/>
          </w:tcPr>
          <w:p w14:paraId="3A771B53" w14:textId="77777777" w:rsidR="00FE1E28" w:rsidRPr="00AF4F24" w:rsidRDefault="00FE1E28" w:rsidP="00FE1E28">
            <w:pPr>
              <w:pStyle w:val="UBUCuerpoTrabajo"/>
            </w:pPr>
          </w:p>
        </w:tc>
        <w:tc>
          <w:tcPr>
            <w:tcW w:w="593" w:type="dxa"/>
            <w:shd w:val="clear" w:color="auto" w:fill="F2F2F2"/>
            <w:vAlign w:val="center"/>
          </w:tcPr>
          <w:p w14:paraId="066016BF" w14:textId="77777777" w:rsidR="00FE1E28" w:rsidRPr="00AF4F24" w:rsidRDefault="00FE1E28" w:rsidP="00FE1E28">
            <w:pPr>
              <w:pStyle w:val="UBUCuerpoTrabajo"/>
            </w:pPr>
          </w:p>
        </w:tc>
        <w:tc>
          <w:tcPr>
            <w:tcW w:w="593" w:type="dxa"/>
            <w:shd w:val="clear" w:color="auto" w:fill="F2F2F2"/>
            <w:vAlign w:val="center"/>
          </w:tcPr>
          <w:p w14:paraId="2F555DD4" w14:textId="77777777" w:rsidR="00FE1E28" w:rsidRPr="00AF4F24" w:rsidRDefault="00FE1E28" w:rsidP="00FE1E28">
            <w:pPr>
              <w:pStyle w:val="UBUCuerpoTrabajo"/>
            </w:pPr>
          </w:p>
        </w:tc>
        <w:tc>
          <w:tcPr>
            <w:tcW w:w="593" w:type="dxa"/>
            <w:shd w:val="clear" w:color="auto" w:fill="F2F2F2"/>
            <w:vAlign w:val="center"/>
          </w:tcPr>
          <w:p w14:paraId="78FD4995" w14:textId="77777777" w:rsidR="00FE1E28" w:rsidRPr="00AF4F24" w:rsidRDefault="00FE1E28" w:rsidP="00FE1E28">
            <w:pPr>
              <w:pStyle w:val="UBUCuerpoTrabajo"/>
            </w:pPr>
          </w:p>
        </w:tc>
        <w:tc>
          <w:tcPr>
            <w:tcW w:w="593" w:type="dxa"/>
            <w:shd w:val="clear" w:color="auto" w:fill="F2F2F2"/>
            <w:vAlign w:val="center"/>
          </w:tcPr>
          <w:p w14:paraId="27FCC27B" w14:textId="77777777" w:rsidR="00FE1E28" w:rsidRPr="00AF4F24" w:rsidRDefault="00FE1E28" w:rsidP="00FE1E28">
            <w:pPr>
              <w:pStyle w:val="UBUCuerpoTrabajo"/>
            </w:pPr>
          </w:p>
        </w:tc>
        <w:tc>
          <w:tcPr>
            <w:tcW w:w="593" w:type="dxa"/>
            <w:shd w:val="clear" w:color="auto" w:fill="F2F2F2"/>
            <w:vAlign w:val="center"/>
          </w:tcPr>
          <w:p w14:paraId="26BDAB26" w14:textId="77777777" w:rsidR="00FE1E28" w:rsidRPr="00AF4F24" w:rsidRDefault="00FE1E28" w:rsidP="00FE1E28">
            <w:pPr>
              <w:pStyle w:val="UBUCuerpoTrabajo"/>
            </w:pPr>
          </w:p>
        </w:tc>
        <w:tc>
          <w:tcPr>
            <w:tcW w:w="593" w:type="dxa"/>
            <w:shd w:val="clear" w:color="auto" w:fill="F2F2F2"/>
            <w:vAlign w:val="center"/>
          </w:tcPr>
          <w:p w14:paraId="555B88B3" w14:textId="77777777" w:rsidR="00FE1E28" w:rsidRPr="00AF4F24" w:rsidRDefault="00FE1E28" w:rsidP="00FE1E28">
            <w:pPr>
              <w:pStyle w:val="UBUCuerpoTrabajo"/>
            </w:pPr>
          </w:p>
        </w:tc>
        <w:tc>
          <w:tcPr>
            <w:tcW w:w="593" w:type="dxa"/>
            <w:shd w:val="clear" w:color="auto" w:fill="E8F263"/>
            <w:vAlign w:val="center"/>
          </w:tcPr>
          <w:p w14:paraId="33982833" w14:textId="77777777" w:rsidR="00FE1E28" w:rsidRPr="00AF4F24" w:rsidRDefault="00FE1E28" w:rsidP="00FE1E28">
            <w:pPr>
              <w:pStyle w:val="UBUCuerpoTrabajo"/>
            </w:pPr>
          </w:p>
        </w:tc>
        <w:tc>
          <w:tcPr>
            <w:tcW w:w="600" w:type="dxa"/>
            <w:shd w:val="clear" w:color="auto" w:fill="F2F2F2"/>
            <w:vAlign w:val="center"/>
          </w:tcPr>
          <w:p w14:paraId="6F4AF8F4" w14:textId="77777777" w:rsidR="00FE1E28" w:rsidRPr="00AF4F24" w:rsidRDefault="00FE1E28" w:rsidP="00FE1E28">
            <w:pPr>
              <w:pStyle w:val="UBUCuerpoTrabajo"/>
            </w:pPr>
          </w:p>
        </w:tc>
        <w:tc>
          <w:tcPr>
            <w:tcW w:w="600" w:type="dxa"/>
            <w:shd w:val="clear" w:color="auto" w:fill="F2F2F2"/>
            <w:vAlign w:val="center"/>
          </w:tcPr>
          <w:p w14:paraId="2A3D8CF9" w14:textId="77777777" w:rsidR="00FE1E28" w:rsidRPr="00AF4F24" w:rsidRDefault="00FE1E28" w:rsidP="000E27C9">
            <w:pPr>
              <w:pStyle w:val="UBUCuerpoTrabajo"/>
              <w:keepNext/>
            </w:pPr>
          </w:p>
        </w:tc>
      </w:tr>
    </w:tbl>
    <w:p w14:paraId="555057FE" w14:textId="139AF1FA" w:rsidR="00A02E44" w:rsidRDefault="000E27C9" w:rsidP="000E27C9">
      <w:pPr>
        <w:pStyle w:val="Descripcin"/>
        <w:ind w:firstLine="0"/>
      </w:pPr>
      <w:bookmarkStart w:id="40" w:name="_Toc76585655"/>
      <w:r>
        <w:t xml:space="preserve">Tabla </w:t>
      </w:r>
      <w:r w:rsidR="00275413">
        <w:fldChar w:fldCharType="begin"/>
      </w:r>
      <w:r w:rsidR="00275413">
        <w:instrText xml:space="preserve"> SEQ Tabla \* ARABIC </w:instrText>
      </w:r>
      <w:r w:rsidR="00275413">
        <w:fldChar w:fldCharType="separate"/>
      </w:r>
      <w:r w:rsidR="00675108">
        <w:rPr>
          <w:noProof/>
        </w:rPr>
        <w:t>10</w:t>
      </w:r>
      <w:r w:rsidR="00275413">
        <w:fldChar w:fldCharType="end"/>
      </w:r>
      <w:r>
        <w:t xml:space="preserve"> - Tareas Sprint 10.</w:t>
      </w:r>
      <w:bookmarkEnd w:id="40"/>
    </w:p>
    <w:p w14:paraId="064C7CCD" w14:textId="77777777" w:rsidR="00A02E44" w:rsidRDefault="00A02E44" w:rsidP="00A02E44">
      <w:pPr>
        <w:pStyle w:val="Ttulo3"/>
        <w:ind w:firstLine="851"/>
      </w:pPr>
      <w:bookmarkStart w:id="41" w:name="_Toc76585767"/>
      <w:r>
        <w:t>Sprint 11 (13/04/2021 – 11/05/2021)</w:t>
      </w:r>
      <w:bookmarkEnd w:id="41"/>
    </w:p>
    <w:p w14:paraId="3F5C6990" w14:textId="77777777" w:rsidR="00A02E44" w:rsidRDefault="00A02E44" w:rsidP="00A02E44">
      <w:pPr>
        <w:pStyle w:val="UBUCuerpoTrabajo"/>
      </w:pPr>
      <w:r>
        <w:t xml:space="preserve">Para acceder a este Sprint usar el siguiente </w:t>
      </w:r>
      <w:hyperlink r:id="rId33" w:history="1">
        <w:r w:rsidRPr="00A240F3">
          <w:rPr>
            <w:rStyle w:val="Hipervnculo"/>
          </w:rPr>
          <w:t>enlace</w:t>
        </w:r>
      </w:hyperlink>
      <w:r>
        <w:t xml:space="preserve">. </w:t>
      </w:r>
    </w:p>
    <w:p w14:paraId="574A8FC7" w14:textId="77777777" w:rsidR="00A02E44" w:rsidRDefault="00A02E44" w:rsidP="00A02E44">
      <w:pPr>
        <w:pStyle w:val="UBUCuerpoTrabajo"/>
      </w:pPr>
      <w:r>
        <w:t xml:space="preserve">Este Sprint ha estado dedicado al estudio y búsqueda de información sobre el nuevo algoritmo con el que vamos a trabajar. En este caso, se ha procedido a la lectura de unos apuntes cedidos por los tutores sobre el recocido simulado, así como la búsqueda en internet de estos. </w:t>
      </w:r>
    </w:p>
    <w:p w14:paraId="627AB6A8" w14:textId="77777777" w:rsidR="00A02E44" w:rsidRDefault="00A02E44" w:rsidP="00A02E44">
      <w:pPr>
        <w:pStyle w:val="UBUCuerpoTrabajo"/>
      </w:pPr>
      <w:r>
        <w:t xml:space="preserve">A parte, se ha procedido a la búsqueda de un framework que nos diera la oportunidad de implementar el algoritmo escogido, en este caso, se ha optado por deap. </w:t>
      </w:r>
    </w:p>
    <w:p w14:paraId="6AB4DF67" w14:textId="77777777" w:rsidR="003C7119" w:rsidRDefault="00A02E44" w:rsidP="003C7119">
      <w:pPr>
        <w:keepNext/>
        <w:ind w:firstLine="0"/>
      </w:pPr>
      <w:r>
        <w:rPr>
          <w:noProof/>
        </w:rPr>
        <w:lastRenderedPageBreak/>
        <w:drawing>
          <wp:inline distT="0" distB="0" distL="0" distR="0" wp14:anchorId="3F74C71E" wp14:editId="7E07A562">
            <wp:extent cx="5400040" cy="3307715"/>
            <wp:effectExtent l="0" t="0" r="0" b="6985"/>
            <wp:docPr id="4" name="Imagen 4" descr="Gráfico del trabajo realizado en el undécimo sprint. (Burdown report-Sprint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del trabajo realizado en el undécimo sprint. (Burdown report-Sprint11) "/>
                    <pic:cNvPicPr/>
                  </pic:nvPicPr>
                  <pic:blipFill>
                    <a:blip r:embed="rId34">
                      <a:extLst>
                        <a:ext uri="{28A0092B-C50C-407E-A947-70E740481C1C}">
                          <a14:useLocalDpi xmlns:a14="http://schemas.microsoft.com/office/drawing/2010/main" val="0"/>
                        </a:ext>
                      </a:extLst>
                    </a:blip>
                    <a:stretch>
                      <a:fillRect/>
                    </a:stretch>
                  </pic:blipFill>
                  <pic:spPr>
                    <a:xfrm>
                      <a:off x="0" y="0"/>
                      <a:ext cx="5400040" cy="3307715"/>
                    </a:xfrm>
                    <a:prstGeom prst="rect">
                      <a:avLst/>
                    </a:prstGeom>
                  </pic:spPr>
                </pic:pic>
              </a:graphicData>
            </a:graphic>
          </wp:inline>
        </w:drawing>
      </w:r>
    </w:p>
    <w:p w14:paraId="18BE446B" w14:textId="02C56A08" w:rsidR="00A02E44" w:rsidRDefault="003C7119" w:rsidP="003C7119">
      <w:pPr>
        <w:pStyle w:val="Descripcin"/>
        <w:ind w:firstLine="0"/>
      </w:pPr>
      <w:bookmarkStart w:id="42" w:name="_Toc76585688"/>
      <w:r>
        <w:t xml:space="preserve">Ilustración </w:t>
      </w:r>
      <w:r>
        <w:fldChar w:fldCharType="begin"/>
      </w:r>
      <w:r>
        <w:instrText xml:space="preserve"> SEQ Ilustración \* ARABIC </w:instrText>
      </w:r>
      <w:r>
        <w:fldChar w:fldCharType="separate"/>
      </w:r>
      <w:r w:rsidR="00675108">
        <w:rPr>
          <w:noProof/>
        </w:rPr>
        <w:t>11</w:t>
      </w:r>
      <w:r>
        <w:fldChar w:fldCharType="end"/>
      </w:r>
      <w:r w:rsidRPr="00DB2ABE">
        <w:t xml:space="preserve"> - Gráfico del trabajo realizado en el </w:t>
      </w:r>
      <w:r>
        <w:t>undécimo</w:t>
      </w:r>
      <w:r w:rsidRPr="00DB2ABE">
        <w:t xml:space="preserve"> Sprint.</w:t>
      </w:r>
      <w:bookmarkEnd w:id="42"/>
    </w:p>
    <w:p w14:paraId="56537A3D" w14:textId="1BEE614F" w:rsidR="00A02E44" w:rsidRDefault="00A02E44" w:rsidP="00A02E44">
      <w:pPr>
        <w:pStyle w:val="UBUCuerpoTrabajo"/>
      </w:pPr>
      <w:r>
        <w:t xml:space="preserve">En este Sprint como se puede ver a continuación, continuamos las tareas de investigación sobre los mismos algoritmos evolutivos multicriterio, ya que en un primer momento estos no quedaron tan claros como se esperaba.A parte, se realizaron tomas de decisión para la selección del algoritmo a utilizar, así como el </w:t>
      </w:r>
      <w:r>
        <w:rPr>
          <w:i/>
          <w:iCs/>
        </w:rPr>
        <w:t>framework</w:t>
      </w:r>
      <w:r>
        <w:t xml:space="preserve"> más conveniente. </w:t>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693CBD30" w14:textId="77777777" w:rsidTr="00FE1E28">
        <w:trPr>
          <w:cantSplit/>
          <w:trHeight w:val="1911"/>
          <w:jc w:val="center"/>
        </w:trPr>
        <w:tc>
          <w:tcPr>
            <w:tcW w:w="869" w:type="dxa"/>
            <w:vAlign w:val="center"/>
          </w:tcPr>
          <w:p w14:paraId="6BFCD319" w14:textId="77777777" w:rsidR="00FE1E28" w:rsidRPr="00A02E44" w:rsidRDefault="00FE1E28" w:rsidP="000E27C9">
            <w:pPr>
              <w:spacing w:line="360" w:lineRule="auto"/>
              <w:ind w:firstLine="0"/>
              <w:rPr>
                <w:rFonts w:cs="Liberation Serif"/>
                <w:b/>
                <w:bCs/>
              </w:rPr>
            </w:pPr>
            <w:r w:rsidRPr="00A02E44">
              <w:rPr>
                <w:rFonts w:cs="Liberation Serif"/>
                <w:b/>
                <w:bCs/>
              </w:rPr>
              <w:br w:type="page"/>
            </w:r>
            <w:r w:rsidRPr="00A02E44">
              <w:rPr>
                <w:rStyle w:val="UBUCuerpoTrabajoCar"/>
                <w:b/>
                <w:bCs/>
              </w:rPr>
              <w:t>Tare</w:t>
            </w:r>
            <w:r w:rsidRPr="00A02E44">
              <w:rPr>
                <w:rFonts w:cs="Liberation Serif"/>
                <w:b/>
                <w:bCs/>
              </w:rPr>
              <w:t>a</w:t>
            </w:r>
          </w:p>
        </w:tc>
        <w:tc>
          <w:tcPr>
            <w:tcW w:w="2728" w:type="dxa"/>
            <w:vAlign w:val="center"/>
          </w:tcPr>
          <w:p w14:paraId="5D3B4FE1"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477456DC"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553513E2"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70489665"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2BBEA3F8"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4BA51D8F"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186BE732"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7E912062"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20944AC9"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7405CC2B"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1D7694F2"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3AA8C14A" w14:textId="77777777" w:rsidTr="000E27C9">
        <w:trPr>
          <w:trHeight w:val="321"/>
          <w:jc w:val="center"/>
        </w:trPr>
        <w:tc>
          <w:tcPr>
            <w:tcW w:w="869" w:type="dxa"/>
            <w:shd w:val="clear" w:color="auto" w:fill="F2F2F2"/>
            <w:vAlign w:val="center"/>
          </w:tcPr>
          <w:p w14:paraId="5A32B9E5" w14:textId="5DD44F06" w:rsidR="00FE1E28" w:rsidRPr="00A02E44" w:rsidRDefault="00FE1E28" w:rsidP="00FE1E28">
            <w:pPr>
              <w:pStyle w:val="UBUCuerpoTrabajo"/>
              <w:ind w:firstLine="0"/>
              <w:rPr>
                <w:b/>
                <w:bCs/>
              </w:rPr>
            </w:pPr>
            <w:r w:rsidRPr="007E7CA5">
              <w:rPr>
                <w:b/>
                <w:bCs/>
              </w:rPr>
              <w:t>#</w:t>
            </w:r>
            <w:r>
              <w:rPr>
                <w:b/>
                <w:bCs/>
              </w:rPr>
              <w:t>109</w:t>
            </w:r>
          </w:p>
        </w:tc>
        <w:tc>
          <w:tcPr>
            <w:tcW w:w="2728" w:type="dxa"/>
            <w:shd w:val="clear" w:color="auto" w:fill="F2F2F2"/>
            <w:vAlign w:val="center"/>
          </w:tcPr>
          <w:p w14:paraId="67126FC3" w14:textId="56156707" w:rsidR="00FE1E28" w:rsidRPr="00AF4F24" w:rsidRDefault="00FE1E28" w:rsidP="00FE1E28">
            <w:pPr>
              <w:pStyle w:val="UBUCuerpoTrabajo"/>
              <w:ind w:firstLine="0"/>
              <w:jc w:val="left"/>
            </w:pPr>
            <w:r>
              <w:t>Releer información sobre los algoritmos evolutivos multicriterio.</w:t>
            </w:r>
          </w:p>
        </w:tc>
        <w:tc>
          <w:tcPr>
            <w:tcW w:w="593" w:type="dxa"/>
            <w:shd w:val="clear" w:color="auto" w:fill="F2F2F2"/>
            <w:vAlign w:val="center"/>
          </w:tcPr>
          <w:p w14:paraId="4956896B" w14:textId="77777777" w:rsidR="00FE1E28" w:rsidRPr="00AF4F24" w:rsidRDefault="00FE1E28" w:rsidP="00FE1E28">
            <w:pPr>
              <w:pStyle w:val="UBUCuerpoTrabajo"/>
            </w:pPr>
          </w:p>
        </w:tc>
        <w:tc>
          <w:tcPr>
            <w:tcW w:w="593" w:type="dxa"/>
            <w:shd w:val="clear" w:color="auto" w:fill="F2F2F2"/>
            <w:vAlign w:val="center"/>
          </w:tcPr>
          <w:p w14:paraId="17E2B832" w14:textId="77777777" w:rsidR="00FE1E28" w:rsidRPr="00AF4F24" w:rsidRDefault="00FE1E28" w:rsidP="00FE1E28">
            <w:pPr>
              <w:pStyle w:val="UBUCuerpoTrabajo"/>
            </w:pPr>
          </w:p>
        </w:tc>
        <w:tc>
          <w:tcPr>
            <w:tcW w:w="593" w:type="dxa"/>
            <w:shd w:val="clear" w:color="auto" w:fill="F2F2F2"/>
            <w:vAlign w:val="center"/>
          </w:tcPr>
          <w:p w14:paraId="6FC12656" w14:textId="77777777" w:rsidR="00FE1E28" w:rsidRPr="00AF4F24" w:rsidRDefault="00FE1E28" w:rsidP="00FE1E28">
            <w:pPr>
              <w:pStyle w:val="UBUCuerpoTrabajo"/>
            </w:pPr>
          </w:p>
        </w:tc>
        <w:tc>
          <w:tcPr>
            <w:tcW w:w="593" w:type="dxa"/>
            <w:shd w:val="clear" w:color="auto" w:fill="F2F2F2"/>
            <w:vAlign w:val="center"/>
          </w:tcPr>
          <w:p w14:paraId="5FE898B7" w14:textId="77777777" w:rsidR="00FE1E28" w:rsidRPr="00AF4F24" w:rsidRDefault="00FE1E28" w:rsidP="00FE1E28">
            <w:pPr>
              <w:pStyle w:val="UBUCuerpoTrabajo"/>
            </w:pPr>
          </w:p>
        </w:tc>
        <w:tc>
          <w:tcPr>
            <w:tcW w:w="593" w:type="dxa"/>
            <w:shd w:val="clear" w:color="auto" w:fill="F2F2F2"/>
            <w:vAlign w:val="center"/>
          </w:tcPr>
          <w:p w14:paraId="79379ED6" w14:textId="77777777" w:rsidR="00FE1E28" w:rsidRPr="00AF4F24" w:rsidRDefault="00FE1E28" w:rsidP="00FE1E28">
            <w:pPr>
              <w:pStyle w:val="UBUCuerpoTrabajo"/>
            </w:pPr>
          </w:p>
        </w:tc>
        <w:tc>
          <w:tcPr>
            <w:tcW w:w="593" w:type="dxa"/>
            <w:shd w:val="clear" w:color="auto" w:fill="F2F2F2"/>
            <w:vAlign w:val="center"/>
          </w:tcPr>
          <w:p w14:paraId="65D56955" w14:textId="77777777" w:rsidR="00FE1E28" w:rsidRPr="00AF4F24" w:rsidRDefault="00FE1E28" w:rsidP="00FE1E28">
            <w:pPr>
              <w:pStyle w:val="UBUCuerpoTrabajo"/>
            </w:pPr>
          </w:p>
        </w:tc>
        <w:tc>
          <w:tcPr>
            <w:tcW w:w="593" w:type="dxa"/>
            <w:shd w:val="clear" w:color="auto" w:fill="F2F2F2"/>
            <w:vAlign w:val="center"/>
          </w:tcPr>
          <w:p w14:paraId="4736C9CE" w14:textId="77777777" w:rsidR="00FE1E28" w:rsidRPr="00AF4F24" w:rsidRDefault="00FE1E28" w:rsidP="00FE1E28">
            <w:pPr>
              <w:pStyle w:val="UBUCuerpoTrabajo"/>
            </w:pPr>
          </w:p>
        </w:tc>
        <w:tc>
          <w:tcPr>
            <w:tcW w:w="593" w:type="dxa"/>
            <w:shd w:val="clear" w:color="auto" w:fill="E8F263"/>
            <w:vAlign w:val="center"/>
          </w:tcPr>
          <w:p w14:paraId="1BE8BB34" w14:textId="77777777" w:rsidR="00FE1E28" w:rsidRPr="00AF4F24" w:rsidRDefault="00FE1E28" w:rsidP="00FE1E28">
            <w:pPr>
              <w:pStyle w:val="UBUCuerpoTrabajo"/>
            </w:pPr>
          </w:p>
        </w:tc>
        <w:tc>
          <w:tcPr>
            <w:tcW w:w="600" w:type="dxa"/>
            <w:shd w:val="clear" w:color="auto" w:fill="F2F2F2"/>
            <w:vAlign w:val="center"/>
          </w:tcPr>
          <w:p w14:paraId="4A628BC9" w14:textId="77777777" w:rsidR="00FE1E28" w:rsidRPr="00AF4F24" w:rsidRDefault="00FE1E28" w:rsidP="00FE1E28">
            <w:pPr>
              <w:pStyle w:val="UBUCuerpoTrabajo"/>
            </w:pPr>
          </w:p>
        </w:tc>
        <w:tc>
          <w:tcPr>
            <w:tcW w:w="600" w:type="dxa"/>
            <w:shd w:val="clear" w:color="auto" w:fill="F2F2F2"/>
            <w:vAlign w:val="center"/>
          </w:tcPr>
          <w:p w14:paraId="41998C50" w14:textId="77777777" w:rsidR="00FE1E28" w:rsidRPr="00AF4F24" w:rsidRDefault="00FE1E28" w:rsidP="00FE1E28">
            <w:pPr>
              <w:pStyle w:val="UBUCuerpoTrabajo"/>
            </w:pPr>
          </w:p>
        </w:tc>
      </w:tr>
      <w:tr w:rsidR="00FE1E28" w:rsidRPr="00AF4F24" w14:paraId="451BDC13" w14:textId="77777777" w:rsidTr="000E27C9">
        <w:trPr>
          <w:cantSplit/>
          <w:trHeight w:val="340"/>
          <w:jc w:val="center"/>
        </w:trPr>
        <w:tc>
          <w:tcPr>
            <w:tcW w:w="869" w:type="dxa"/>
            <w:vAlign w:val="center"/>
          </w:tcPr>
          <w:p w14:paraId="770C00C2" w14:textId="3EF0AE12" w:rsidR="00FE1E28" w:rsidRPr="00A02E44" w:rsidRDefault="00FE1E28" w:rsidP="00FE1E28">
            <w:pPr>
              <w:pStyle w:val="UBUCuerpoTrabajo"/>
              <w:ind w:firstLine="0"/>
              <w:rPr>
                <w:b/>
                <w:bCs/>
              </w:rPr>
            </w:pPr>
            <w:r>
              <w:rPr>
                <w:b/>
                <w:bCs/>
              </w:rPr>
              <w:t>#110</w:t>
            </w:r>
          </w:p>
        </w:tc>
        <w:tc>
          <w:tcPr>
            <w:tcW w:w="2728" w:type="dxa"/>
            <w:vAlign w:val="center"/>
          </w:tcPr>
          <w:p w14:paraId="2285FA41" w14:textId="2D596501" w:rsidR="00FE1E28" w:rsidRPr="00AF4F24" w:rsidRDefault="00FE1E28" w:rsidP="00FE1E28">
            <w:pPr>
              <w:pStyle w:val="UBUCuerpoTrabajo"/>
              <w:ind w:firstLine="0"/>
              <w:jc w:val="left"/>
            </w:pPr>
            <w:r>
              <w:t>Seleccionar uno de los algoritmos.</w:t>
            </w:r>
          </w:p>
        </w:tc>
        <w:tc>
          <w:tcPr>
            <w:tcW w:w="593" w:type="dxa"/>
            <w:vAlign w:val="center"/>
          </w:tcPr>
          <w:p w14:paraId="08DE591F" w14:textId="77777777" w:rsidR="00FE1E28" w:rsidRPr="00AF4F24" w:rsidRDefault="00FE1E28" w:rsidP="00FE1E28">
            <w:pPr>
              <w:pStyle w:val="UBUCuerpoTrabajo"/>
            </w:pPr>
          </w:p>
        </w:tc>
        <w:tc>
          <w:tcPr>
            <w:tcW w:w="593" w:type="dxa"/>
            <w:vAlign w:val="center"/>
          </w:tcPr>
          <w:p w14:paraId="550DB501" w14:textId="77777777" w:rsidR="00FE1E28" w:rsidRPr="00AF4F24" w:rsidRDefault="00FE1E28" w:rsidP="00FE1E28">
            <w:pPr>
              <w:pStyle w:val="UBUCuerpoTrabajo"/>
            </w:pPr>
          </w:p>
        </w:tc>
        <w:tc>
          <w:tcPr>
            <w:tcW w:w="593" w:type="dxa"/>
            <w:vAlign w:val="center"/>
          </w:tcPr>
          <w:p w14:paraId="09E5D0CA" w14:textId="77777777" w:rsidR="00FE1E28" w:rsidRPr="00AF4F24" w:rsidRDefault="00FE1E28" w:rsidP="00FE1E28">
            <w:pPr>
              <w:pStyle w:val="UBUCuerpoTrabajo"/>
            </w:pPr>
          </w:p>
        </w:tc>
        <w:tc>
          <w:tcPr>
            <w:tcW w:w="593" w:type="dxa"/>
            <w:vAlign w:val="center"/>
          </w:tcPr>
          <w:p w14:paraId="50879EA9" w14:textId="77777777" w:rsidR="00FE1E28" w:rsidRPr="00AF4F24" w:rsidRDefault="00FE1E28" w:rsidP="00FE1E28">
            <w:pPr>
              <w:pStyle w:val="UBUCuerpoTrabajo"/>
            </w:pPr>
          </w:p>
        </w:tc>
        <w:tc>
          <w:tcPr>
            <w:tcW w:w="593" w:type="dxa"/>
            <w:vAlign w:val="center"/>
          </w:tcPr>
          <w:p w14:paraId="7DDEABF5" w14:textId="77777777" w:rsidR="00FE1E28" w:rsidRPr="00AF4F24" w:rsidRDefault="00FE1E28" w:rsidP="00FE1E28">
            <w:pPr>
              <w:pStyle w:val="UBUCuerpoTrabajo"/>
            </w:pPr>
          </w:p>
        </w:tc>
        <w:tc>
          <w:tcPr>
            <w:tcW w:w="593" w:type="dxa"/>
            <w:vAlign w:val="center"/>
          </w:tcPr>
          <w:p w14:paraId="6277CBCA" w14:textId="77777777" w:rsidR="00FE1E28" w:rsidRPr="00AF4F24" w:rsidRDefault="00FE1E28" w:rsidP="00FE1E28">
            <w:pPr>
              <w:pStyle w:val="UBUCuerpoTrabajo"/>
            </w:pPr>
          </w:p>
        </w:tc>
        <w:tc>
          <w:tcPr>
            <w:tcW w:w="593" w:type="dxa"/>
            <w:vAlign w:val="center"/>
          </w:tcPr>
          <w:p w14:paraId="28D1F2E7" w14:textId="77777777" w:rsidR="00FE1E28" w:rsidRPr="00AF4F24" w:rsidRDefault="00FE1E28" w:rsidP="00FE1E28">
            <w:pPr>
              <w:pStyle w:val="UBUCuerpoTrabajo"/>
            </w:pPr>
          </w:p>
        </w:tc>
        <w:tc>
          <w:tcPr>
            <w:tcW w:w="593" w:type="dxa"/>
            <w:shd w:val="clear" w:color="auto" w:fill="E8F263"/>
            <w:vAlign w:val="center"/>
          </w:tcPr>
          <w:p w14:paraId="19605EB0" w14:textId="77777777" w:rsidR="00FE1E28" w:rsidRPr="00AF4F24" w:rsidRDefault="00FE1E28" w:rsidP="00FE1E28">
            <w:pPr>
              <w:pStyle w:val="UBUCuerpoTrabajo"/>
            </w:pPr>
          </w:p>
        </w:tc>
        <w:tc>
          <w:tcPr>
            <w:tcW w:w="600" w:type="dxa"/>
            <w:vAlign w:val="center"/>
          </w:tcPr>
          <w:p w14:paraId="211D4674" w14:textId="77777777" w:rsidR="00FE1E28" w:rsidRPr="00AF4F24" w:rsidRDefault="00FE1E28" w:rsidP="00FE1E28">
            <w:pPr>
              <w:pStyle w:val="UBUCuerpoTrabajo"/>
            </w:pPr>
          </w:p>
        </w:tc>
        <w:tc>
          <w:tcPr>
            <w:tcW w:w="600" w:type="dxa"/>
            <w:vAlign w:val="center"/>
          </w:tcPr>
          <w:p w14:paraId="7B2492AC" w14:textId="77777777" w:rsidR="00FE1E28" w:rsidRPr="00AF4F24" w:rsidRDefault="00FE1E28" w:rsidP="00FE1E28">
            <w:pPr>
              <w:pStyle w:val="UBUCuerpoTrabajo"/>
            </w:pPr>
          </w:p>
        </w:tc>
      </w:tr>
      <w:tr w:rsidR="00FE1E28" w:rsidRPr="00AF4F24" w14:paraId="0AAAD2EA" w14:textId="77777777" w:rsidTr="000E27C9">
        <w:trPr>
          <w:cantSplit/>
          <w:trHeight w:val="340"/>
          <w:jc w:val="center"/>
        </w:trPr>
        <w:tc>
          <w:tcPr>
            <w:tcW w:w="869" w:type="dxa"/>
            <w:shd w:val="clear" w:color="auto" w:fill="F2F2F2"/>
            <w:vAlign w:val="center"/>
          </w:tcPr>
          <w:p w14:paraId="58D6AE07" w14:textId="5144586F" w:rsidR="00FE1E28" w:rsidRPr="00A02E44" w:rsidRDefault="00FE1E28" w:rsidP="00FE1E28">
            <w:pPr>
              <w:pStyle w:val="UBUCuerpoTrabajo"/>
              <w:ind w:firstLine="0"/>
              <w:rPr>
                <w:b/>
                <w:bCs/>
              </w:rPr>
            </w:pPr>
            <w:r>
              <w:rPr>
                <w:b/>
                <w:bCs/>
              </w:rPr>
              <w:t>#111</w:t>
            </w:r>
          </w:p>
        </w:tc>
        <w:tc>
          <w:tcPr>
            <w:tcW w:w="2728" w:type="dxa"/>
            <w:shd w:val="clear" w:color="auto" w:fill="F2F2F2"/>
            <w:vAlign w:val="center"/>
          </w:tcPr>
          <w:p w14:paraId="3EDF1650" w14:textId="42C94A4C" w:rsidR="00FE1E28" w:rsidRPr="00AF4F24" w:rsidRDefault="00FE1E28" w:rsidP="00FE1E28">
            <w:pPr>
              <w:pStyle w:val="UBUCuerpoTrabajo"/>
              <w:ind w:firstLine="0"/>
              <w:jc w:val="left"/>
            </w:pPr>
            <w:r>
              <w:t xml:space="preserve">Elegir </w:t>
            </w:r>
            <w:r w:rsidRPr="006012EF">
              <w:rPr>
                <w:i/>
                <w:iCs/>
              </w:rPr>
              <w:t>framework</w:t>
            </w:r>
            <w:r>
              <w:t xml:space="preserve"> a usar.</w:t>
            </w:r>
          </w:p>
        </w:tc>
        <w:tc>
          <w:tcPr>
            <w:tcW w:w="593" w:type="dxa"/>
            <w:shd w:val="clear" w:color="auto" w:fill="F2F2F2"/>
            <w:vAlign w:val="center"/>
          </w:tcPr>
          <w:p w14:paraId="0F67D7C1" w14:textId="77777777" w:rsidR="00FE1E28" w:rsidRPr="00AF4F24" w:rsidRDefault="00FE1E28" w:rsidP="00FE1E28">
            <w:pPr>
              <w:pStyle w:val="UBUCuerpoTrabajo"/>
            </w:pPr>
          </w:p>
        </w:tc>
        <w:tc>
          <w:tcPr>
            <w:tcW w:w="593" w:type="dxa"/>
            <w:shd w:val="clear" w:color="auto" w:fill="F2F2F2"/>
            <w:vAlign w:val="center"/>
          </w:tcPr>
          <w:p w14:paraId="1DCCAEAE" w14:textId="77777777" w:rsidR="00FE1E28" w:rsidRPr="00AF4F24" w:rsidRDefault="00FE1E28" w:rsidP="00FE1E28">
            <w:pPr>
              <w:pStyle w:val="UBUCuerpoTrabajo"/>
            </w:pPr>
          </w:p>
        </w:tc>
        <w:tc>
          <w:tcPr>
            <w:tcW w:w="593" w:type="dxa"/>
            <w:shd w:val="clear" w:color="auto" w:fill="F2F2F2"/>
            <w:vAlign w:val="center"/>
          </w:tcPr>
          <w:p w14:paraId="5055F917" w14:textId="77777777" w:rsidR="00FE1E28" w:rsidRPr="00AF4F24" w:rsidRDefault="00FE1E28" w:rsidP="00FE1E28">
            <w:pPr>
              <w:pStyle w:val="UBUCuerpoTrabajo"/>
            </w:pPr>
          </w:p>
        </w:tc>
        <w:tc>
          <w:tcPr>
            <w:tcW w:w="593" w:type="dxa"/>
            <w:shd w:val="clear" w:color="auto" w:fill="F2F2F2"/>
            <w:vAlign w:val="center"/>
          </w:tcPr>
          <w:p w14:paraId="0D41C3D2" w14:textId="77777777" w:rsidR="00FE1E28" w:rsidRPr="00AF4F24" w:rsidRDefault="00FE1E28" w:rsidP="00FE1E28">
            <w:pPr>
              <w:pStyle w:val="UBUCuerpoTrabajo"/>
            </w:pPr>
          </w:p>
        </w:tc>
        <w:tc>
          <w:tcPr>
            <w:tcW w:w="593" w:type="dxa"/>
            <w:shd w:val="clear" w:color="auto" w:fill="F2F2F2"/>
            <w:vAlign w:val="center"/>
          </w:tcPr>
          <w:p w14:paraId="2F020850" w14:textId="77777777" w:rsidR="00FE1E28" w:rsidRPr="00AF4F24" w:rsidRDefault="00FE1E28" w:rsidP="00FE1E28">
            <w:pPr>
              <w:pStyle w:val="UBUCuerpoTrabajo"/>
            </w:pPr>
          </w:p>
        </w:tc>
        <w:tc>
          <w:tcPr>
            <w:tcW w:w="593" w:type="dxa"/>
            <w:shd w:val="clear" w:color="auto" w:fill="F2F2F2"/>
            <w:vAlign w:val="center"/>
          </w:tcPr>
          <w:p w14:paraId="7C05A14D" w14:textId="77777777" w:rsidR="00FE1E28" w:rsidRPr="00AF4F24" w:rsidRDefault="00FE1E28" w:rsidP="00FE1E28">
            <w:pPr>
              <w:pStyle w:val="UBUCuerpoTrabajo"/>
            </w:pPr>
          </w:p>
        </w:tc>
        <w:tc>
          <w:tcPr>
            <w:tcW w:w="593" w:type="dxa"/>
            <w:shd w:val="clear" w:color="auto" w:fill="F2F2F2"/>
            <w:vAlign w:val="center"/>
          </w:tcPr>
          <w:p w14:paraId="7F0A08AC" w14:textId="77777777" w:rsidR="00FE1E28" w:rsidRPr="00AF4F24" w:rsidRDefault="00FE1E28" w:rsidP="00FE1E28">
            <w:pPr>
              <w:pStyle w:val="UBUCuerpoTrabajo"/>
            </w:pPr>
          </w:p>
        </w:tc>
        <w:tc>
          <w:tcPr>
            <w:tcW w:w="593" w:type="dxa"/>
            <w:shd w:val="clear" w:color="auto" w:fill="E8F263"/>
            <w:vAlign w:val="center"/>
          </w:tcPr>
          <w:p w14:paraId="3EFB9882" w14:textId="77777777" w:rsidR="00FE1E28" w:rsidRPr="00AF4F24" w:rsidRDefault="00FE1E28" w:rsidP="00FE1E28">
            <w:pPr>
              <w:pStyle w:val="UBUCuerpoTrabajo"/>
            </w:pPr>
          </w:p>
        </w:tc>
        <w:tc>
          <w:tcPr>
            <w:tcW w:w="600" w:type="dxa"/>
            <w:shd w:val="clear" w:color="auto" w:fill="F2F2F2"/>
            <w:vAlign w:val="center"/>
          </w:tcPr>
          <w:p w14:paraId="55168DF7" w14:textId="77777777" w:rsidR="00FE1E28" w:rsidRPr="00AF4F24" w:rsidRDefault="00FE1E28" w:rsidP="00FE1E28">
            <w:pPr>
              <w:pStyle w:val="UBUCuerpoTrabajo"/>
            </w:pPr>
          </w:p>
        </w:tc>
        <w:tc>
          <w:tcPr>
            <w:tcW w:w="600" w:type="dxa"/>
            <w:shd w:val="clear" w:color="auto" w:fill="F2F2F2"/>
            <w:vAlign w:val="center"/>
          </w:tcPr>
          <w:p w14:paraId="5D51154B" w14:textId="77777777" w:rsidR="00FE1E28" w:rsidRPr="00AF4F24" w:rsidRDefault="00FE1E28" w:rsidP="00FE1E28">
            <w:pPr>
              <w:pStyle w:val="UBUCuerpoTrabajo"/>
            </w:pPr>
          </w:p>
        </w:tc>
      </w:tr>
      <w:tr w:rsidR="00FE1E28" w:rsidRPr="00AF4F24" w14:paraId="093D2C25" w14:textId="77777777" w:rsidTr="000E27C9">
        <w:trPr>
          <w:trHeight w:val="321"/>
          <w:jc w:val="center"/>
        </w:trPr>
        <w:tc>
          <w:tcPr>
            <w:tcW w:w="869" w:type="dxa"/>
            <w:vAlign w:val="center"/>
          </w:tcPr>
          <w:p w14:paraId="566A075D" w14:textId="4EBE23E7" w:rsidR="00FE1E28" w:rsidRPr="00A02E44" w:rsidRDefault="00FE1E28" w:rsidP="00FE1E28">
            <w:pPr>
              <w:pStyle w:val="UBUCuerpoTrabajo"/>
              <w:ind w:firstLine="0"/>
              <w:rPr>
                <w:b/>
                <w:bCs/>
              </w:rPr>
            </w:pPr>
            <w:r>
              <w:rPr>
                <w:b/>
                <w:bCs/>
              </w:rPr>
              <w:t>#112</w:t>
            </w:r>
          </w:p>
        </w:tc>
        <w:tc>
          <w:tcPr>
            <w:tcW w:w="2728" w:type="dxa"/>
            <w:vAlign w:val="center"/>
          </w:tcPr>
          <w:p w14:paraId="3CA96901" w14:textId="5A771483" w:rsidR="00FE1E28" w:rsidRPr="00AF4F24" w:rsidRDefault="00FE1E28" w:rsidP="00FE1E28">
            <w:pPr>
              <w:pStyle w:val="UBUCuerpoTrabajo"/>
              <w:ind w:firstLine="0"/>
              <w:jc w:val="left"/>
            </w:pPr>
            <w:r>
              <w:t xml:space="preserve">Trabajar con el </w:t>
            </w:r>
            <w:r w:rsidRPr="006012EF">
              <w:rPr>
                <w:i/>
                <w:iCs/>
              </w:rPr>
              <w:t>framework</w:t>
            </w:r>
            <w:r>
              <w:t xml:space="preserve"> escogido.</w:t>
            </w:r>
          </w:p>
        </w:tc>
        <w:tc>
          <w:tcPr>
            <w:tcW w:w="593" w:type="dxa"/>
            <w:vAlign w:val="center"/>
          </w:tcPr>
          <w:p w14:paraId="4A2E2C9F" w14:textId="77777777" w:rsidR="00FE1E28" w:rsidRPr="00AF4F24" w:rsidRDefault="00FE1E28" w:rsidP="00FE1E28">
            <w:pPr>
              <w:pStyle w:val="UBUCuerpoTrabajo"/>
            </w:pPr>
          </w:p>
        </w:tc>
        <w:tc>
          <w:tcPr>
            <w:tcW w:w="593" w:type="dxa"/>
            <w:vAlign w:val="center"/>
          </w:tcPr>
          <w:p w14:paraId="6872A0C2" w14:textId="77777777" w:rsidR="00FE1E28" w:rsidRPr="00AF4F24" w:rsidRDefault="00FE1E28" w:rsidP="00FE1E28">
            <w:pPr>
              <w:pStyle w:val="UBUCuerpoTrabajo"/>
            </w:pPr>
          </w:p>
        </w:tc>
        <w:tc>
          <w:tcPr>
            <w:tcW w:w="593" w:type="dxa"/>
            <w:vAlign w:val="center"/>
          </w:tcPr>
          <w:p w14:paraId="108E19E1" w14:textId="77777777" w:rsidR="00FE1E28" w:rsidRPr="00AF4F24" w:rsidRDefault="00FE1E28" w:rsidP="00FE1E28">
            <w:pPr>
              <w:pStyle w:val="UBUCuerpoTrabajo"/>
            </w:pPr>
          </w:p>
        </w:tc>
        <w:tc>
          <w:tcPr>
            <w:tcW w:w="593" w:type="dxa"/>
            <w:shd w:val="clear" w:color="auto" w:fill="71D149"/>
            <w:vAlign w:val="center"/>
          </w:tcPr>
          <w:p w14:paraId="368399B1" w14:textId="77777777" w:rsidR="00FE1E28" w:rsidRPr="00AF4F24" w:rsidRDefault="00FE1E28" w:rsidP="00FE1E28">
            <w:pPr>
              <w:pStyle w:val="UBUCuerpoTrabajo"/>
            </w:pPr>
          </w:p>
        </w:tc>
        <w:tc>
          <w:tcPr>
            <w:tcW w:w="593" w:type="dxa"/>
            <w:vAlign w:val="center"/>
          </w:tcPr>
          <w:p w14:paraId="71ABE3AE" w14:textId="77777777" w:rsidR="00FE1E28" w:rsidRPr="00AF4F24" w:rsidRDefault="00FE1E28" w:rsidP="00FE1E28">
            <w:pPr>
              <w:pStyle w:val="UBUCuerpoTrabajo"/>
            </w:pPr>
          </w:p>
        </w:tc>
        <w:tc>
          <w:tcPr>
            <w:tcW w:w="593" w:type="dxa"/>
            <w:vAlign w:val="center"/>
          </w:tcPr>
          <w:p w14:paraId="6A4A75E1" w14:textId="77777777" w:rsidR="00FE1E28" w:rsidRPr="00AF4F24" w:rsidRDefault="00FE1E28" w:rsidP="00FE1E28">
            <w:pPr>
              <w:pStyle w:val="UBUCuerpoTrabajo"/>
            </w:pPr>
          </w:p>
        </w:tc>
        <w:tc>
          <w:tcPr>
            <w:tcW w:w="593" w:type="dxa"/>
            <w:vAlign w:val="center"/>
          </w:tcPr>
          <w:p w14:paraId="459939B1" w14:textId="77777777" w:rsidR="00FE1E28" w:rsidRPr="00AF4F24" w:rsidRDefault="00FE1E28" w:rsidP="00FE1E28">
            <w:pPr>
              <w:pStyle w:val="UBUCuerpoTrabajo"/>
            </w:pPr>
          </w:p>
        </w:tc>
        <w:tc>
          <w:tcPr>
            <w:tcW w:w="593" w:type="dxa"/>
            <w:shd w:val="clear" w:color="auto" w:fill="auto"/>
            <w:vAlign w:val="center"/>
          </w:tcPr>
          <w:p w14:paraId="224705EE" w14:textId="77777777" w:rsidR="00FE1E28" w:rsidRPr="00AF4F24" w:rsidRDefault="00FE1E28" w:rsidP="00FE1E28">
            <w:pPr>
              <w:pStyle w:val="UBUCuerpoTrabajo"/>
            </w:pPr>
          </w:p>
        </w:tc>
        <w:tc>
          <w:tcPr>
            <w:tcW w:w="600" w:type="dxa"/>
            <w:vAlign w:val="center"/>
          </w:tcPr>
          <w:p w14:paraId="19BB5201" w14:textId="77777777" w:rsidR="00FE1E28" w:rsidRPr="00AF4F24" w:rsidRDefault="00FE1E28" w:rsidP="00FE1E28">
            <w:pPr>
              <w:pStyle w:val="UBUCuerpoTrabajo"/>
            </w:pPr>
          </w:p>
        </w:tc>
        <w:tc>
          <w:tcPr>
            <w:tcW w:w="600" w:type="dxa"/>
            <w:vAlign w:val="center"/>
          </w:tcPr>
          <w:p w14:paraId="4245C256" w14:textId="77777777" w:rsidR="00FE1E28" w:rsidRPr="00AF4F24" w:rsidRDefault="00FE1E28" w:rsidP="00FE1E28">
            <w:pPr>
              <w:pStyle w:val="UBUCuerpoTrabajo"/>
            </w:pPr>
          </w:p>
        </w:tc>
      </w:tr>
      <w:tr w:rsidR="00FE1E28" w:rsidRPr="00AF4F24" w14:paraId="3C578E72" w14:textId="77777777" w:rsidTr="000E27C9">
        <w:trPr>
          <w:trHeight w:val="321"/>
          <w:jc w:val="center"/>
        </w:trPr>
        <w:tc>
          <w:tcPr>
            <w:tcW w:w="869" w:type="dxa"/>
            <w:shd w:val="clear" w:color="auto" w:fill="F2F2F2"/>
            <w:vAlign w:val="center"/>
          </w:tcPr>
          <w:p w14:paraId="0AD34530" w14:textId="29A1C044" w:rsidR="00FE1E28" w:rsidRPr="00AF4F24" w:rsidRDefault="00FE1E28" w:rsidP="00FE1E28">
            <w:pPr>
              <w:pStyle w:val="UBUCuerpoTrabajo"/>
              <w:ind w:firstLine="0"/>
              <w:rPr>
                <w:rFonts w:cs="Liberation Serif"/>
                <w:b/>
                <w:bCs/>
              </w:rPr>
            </w:pPr>
            <w:r>
              <w:rPr>
                <w:b/>
                <w:bCs/>
              </w:rPr>
              <w:t>#113</w:t>
            </w:r>
          </w:p>
        </w:tc>
        <w:tc>
          <w:tcPr>
            <w:tcW w:w="2728" w:type="dxa"/>
            <w:shd w:val="clear" w:color="auto" w:fill="F2F2F2"/>
            <w:vAlign w:val="center"/>
          </w:tcPr>
          <w:p w14:paraId="6611E953" w14:textId="37A81496" w:rsidR="00FE1E28" w:rsidRPr="00AF4F24" w:rsidRDefault="00FE1E28" w:rsidP="00FE1E28">
            <w:pPr>
              <w:pStyle w:val="UBUCuerpoTrabajo"/>
              <w:ind w:firstLine="0"/>
              <w:jc w:val="left"/>
              <w:rPr>
                <w:rFonts w:cs="Liberation Serif"/>
              </w:rPr>
            </w:pPr>
            <w:r>
              <w:t>Documentar Sprint 10.</w:t>
            </w:r>
          </w:p>
        </w:tc>
        <w:tc>
          <w:tcPr>
            <w:tcW w:w="593" w:type="dxa"/>
            <w:shd w:val="clear" w:color="auto" w:fill="F2F2F2"/>
            <w:vAlign w:val="center"/>
          </w:tcPr>
          <w:p w14:paraId="5830F968" w14:textId="77777777" w:rsidR="00FE1E28" w:rsidRPr="00AF4F24" w:rsidRDefault="00FE1E28" w:rsidP="00FE1E28">
            <w:pPr>
              <w:pStyle w:val="UBUCuerpoTrabajo"/>
            </w:pPr>
          </w:p>
        </w:tc>
        <w:tc>
          <w:tcPr>
            <w:tcW w:w="593" w:type="dxa"/>
            <w:shd w:val="clear" w:color="auto" w:fill="F2F2F2"/>
            <w:vAlign w:val="center"/>
          </w:tcPr>
          <w:p w14:paraId="69DCE5F7" w14:textId="77777777" w:rsidR="00FE1E28" w:rsidRPr="00AF4F24" w:rsidRDefault="00FE1E28" w:rsidP="00FE1E28">
            <w:pPr>
              <w:pStyle w:val="UBUCuerpoTrabajo"/>
            </w:pPr>
          </w:p>
        </w:tc>
        <w:tc>
          <w:tcPr>
            <w:tcW w:w="593" w:type="dxa"/>
            <w:shd w:val="clear" w:color="auto" w:fill="F2F2F2"/>
            <w:vAlign w:val="center"/>
          </w:tcPr>
          <w:p w14:paraId="5A6F371B" w14:textId="77777777" w:rsidR="00FE1E28" w:rsidRPr="00AF4F24" w:rsidRDefault="00FE1E28" w:rsidP="00FE1E28">
            <w:pPr>
              <w:pStyle w:val="UBUCuerpoTrabajo"/>
            </w:pPr>
          </w:p>
        </w:tc>
        <w:tc>
          <w:tcPr>
            <w:tcW w:w="593" w:type="dxa"/>
            <w:shd w:val="clear" w:color="auto" w:fill="F2F2F2"/>
            <w:vAlign w:val="center"/>
          </w:tcPr>
          <w:p w14:paraId="77A1E2BE" w14:textId="77777777" w:rsidR="00FE1E28" w:rsidRPr="00AF4F24" w:rsidRDefault="00FE1E28" w:rsidP="00FE1E28">
            <w:pPr>
              <w:pStyle w:val="UBUCuerpoTrabajo"/>
            </w:pPr>
          </w:p>
        </w:tc>
        <w:tc>
          <w:tcPr>
            <w:tcW w:w="593" w:type="dxa"/>
            <w:shd w:val="clear" w:color="auto" w:fill="0075CA"/>
            <w:vAlign w:val="center"/>
          </w:tcPr>
          <w:p w14:paraId="18848E5C" w14:textId="77777777" w:rsidR="00FE1E28" w:rsidRPr="00AF4F24" w:rsidRDefault="00FE1E28" w:rsidP="00FE1E28">
            <w:pPr>
              <w:pStyle w:val="UBUCuerpoTrabajo"/>
            </w:pPr>
          </w:p>
        </w:tc>
        <w:tc>
          <w:tcPr>
            <w:tcW w:w="593" w:type="dxa"/>
            <w:shd w:val="clear" w:color="auto" w:fill="F2F2F2"/>
            <w:vAlign w:val="center"/>
          </w:tcPr>
          <w:p w14:paraId="3056124D" w14:textId="77777777" w:rsidR="00FE1E28" w:rsidRPr="00AF4F24" w:rsidRDefault="00FE1E28" w:rsidP="00FE1E28">
            <w:pPr>
              <w:pStyle w:val="UBUCuerpoTrabajo"/>
            </w:pPr>
          </w:p>
        </w:tc>
        <w:tc>
          <w:tcPr>
            <w:tcW w:w="593" w:type="dxa"/>
            <w:shd w:val="clear" w:color="auto" w:fill="F2F2F2"/>
            <w:vAlign w:val="center"/>
          </w:tcPr>
          <w:p w14:paraId="7108D442" w14:textId="77777777" w:rsidR="00FE1E28" w:rsidRPr="00AF4F24" w:rsidRDefault="00FE1E28" w:rsidP="00FE1E28">
            <w:pPr>
              <w:pStyle w:val="UBUCuerpoTrabajo"/>
            </w:pPr>
          </w:p>
        </w:tc>
        <w:tc>
          <w:tcPr>
            <w:tcW w:w="593" w:type="dxa"/>
            <w:shd w:val="clear" w:color="auto" w:fill="F2F2F2"/>
            <w:vAlign w:val="center"/>
          </w:tcPr>
          <w:p w14:paraId="7AC3E255" w14:textId="77777777" w:rsidR="00FE1E28" w:rsidRPr="00AF4F24" w:rsidRDefault="00FE1E28" w:rsidP="00FE1E28">
            <w:pPr>
              <w:pStyle w:val="UBUCuerpoTrabajo"/>
            </w:pPr>
          </w:p>
        </w:tc>
        <w:tc>
          <w:tcPr>
            <w:tcW w:w="600" w:type="dxa"/>
            <w:shd w:val="clear" w:color="auto" w:fill="F2F2F2"/>
            <w:vAlign w:val="center"/>
          </w:tcPr>
          <w:p w14:paraId="47CEC88C" w14:textId="77777777" w:rsidR="00FE1E28" w:rsidRPr="00AF4F24" w:rsidRDefault="00FE1E28" w:rsidP="00FE1E28">
            <w:pPr>
              <w:pStyle w:val="UBUCuerpoTrabajo"/>
            </w:pPr>
          </w:p>
        </w:tc>
        <w:tc>
          <w:tcPr>
            <w:tcW w:w="600" w:type="dxa"/>
            <w:shd w:val="clear" w:color="auto" w:fill="F2F2F2"/>
            <w:vAlign w:val="center"/>
          </w:tcPr>
          <w:p w14:paraId="62F06B77" w14:textId="77777777" w:rsidR="00FE1E28" w:rsidRPr="00AF4F24" w:rsidRDefault="00FE1E28" w:rsidP="00FE1E28">
            <w:pPr>
              <w:pStyle w:val="UBUCuerpoTrabajo"/>
            </w:pPr>
          </w:p>
        </w:tc>
      </w:tr>
      <w:tr w:rsidR="00FE1E28" w:rsidRPr="00AF4F24" w14:paraId="211F910F" w14:textId="77777777" w:rsidTr="000E27C9">
        <w:trPr>
          <w:trHeight w:val="321"/>
          <w:jc w:val="center"/>
        </w:trPr>
        <w:tc>
          <w:tcPr>
            <w:tcW w:w="869" w:type="dxa"/>
            <w:vAlign w:val="center"/>
          </w:tcPr>
          <w:p w14:paraId="06007991" w14:textId="671DB4D9" w:rsidR="00FE1E28" w:rsidRPr="00AF4F24" w:rsidRDefault="00FE1E28" w:rsidP="00FE1E28">
            <w:pPr>
              <w:pStyle w:val="UBUCuerpoTrabajo"/>
              <w:ind w:firstLine="0"/>
              <w:rPr>
                <w:rFonts w:cs="Liberation Serif"/>
                <w:b/>
                <w:bCs/>
              </w:rPr>
            </w:pPr>
            <w:r>
              <w:rPr>
                <w:b/>
                <w:bCs/>
              </w:rPr>
              <w:t>#114</w:t>
            </w:r>
          </w:p>
        </w:tc>
        <w:tc>
          <w:tcPr>
            <w:tcW w:w="2728" w:type="dxa"/>
            <w:vAlign w:val="center"/>
          </w:tcPr>
          <w:p w14:paraId="5B447475" w14:textId="695B74AB" w:rsidR="00FE1E28" w:rsidRPr="00AF4F24" w:rsidRDefault="00FE1E28" w:rsidP="00FE1E28">
            <w:pPr>
              <w:pStyle w:val="UBUCuerpoTrabajo"/>
              <w:ind w:firstLine="0"/>
              <w:jc w:val="left"/>
              <w:rPr>
                <w:rFonts w:cs="Liberation Serif"/>
              </w:rPr>
            </w:pPr>
            <w:r>
              <w:t>Mejorar la documentación del recocido simulado.</w:t>
            </w:r>
          </w:p>
        </w:tc>
        <w:tc>
          <w:tcPr>
            <w:tcW w:w="593" w:type="dxa"/>
            <w:vAlign w:val="center"/>
          </w:tcPr>
          <w:p w14:paraId="6C34A2F7" w14:textId="77777777" w:rsidR="00FE1E28" w:rsidRPr="00AF4F24" w:rsidRDefault="00FE1E28" w:rsidP="00FE1E28">
            <w:pPr>
              <w:pStyle w:val="UBUCuerpoTrabajo"/>
            </w:pPr>
          </w:p>
        </w:tc>
        <w:tc>
          <w:tcPr>
            <w:tcW w:w="593" w:type="dxa"/>
            <w:vAlign w:val="center"/>
          </w:tcPr>
          <w:p w14:paraId="3A5CBE3D" w14:textId="77777777" w:rsidR="00FE1E28" w:rsidRPr="00AF4F24" w:rsidRDefault="00FE1E28" w:rsidP="00FE1E28">
            <w:pPr>
              <w:pStyle w:val="UBUCuerpoTrabajo"/>
            </w:pPr>
          </w:p>
        </w:tc>
        <w:tc>
          <w:tcPr>
            <w:tcW w:w="593" w:type="dxa"/>
            <w:vAlign w:val="center"/>
          </w:tcPr>
          <w:p w14:paraId="12FB0234" w14:textId="77777777" w:rsidR="00FE1E28" w:rsidRPr="00AF4F24" w:rsidRDefault="00FE1E28" w:rsidP="00FE1E28">
            <w:pPr>
              <w:pStyle w:val="UBUCuerpoTrabajo"/>
            </w:pPr>
          </w:p>
        </w:tc>
        <w:tc>
          <w:tcPr>
            <w:tcW w:w="593" w:type="dxa"/>
            <w:vAlign w:val="center"/>
          </w:tcPr>
          <w:p w14:paraId="429048C7" w14:textId="77777777" w:rsidR="00FE1E28" w:rsidRPr="00AF4F24" w:rsidRDefault="00FE1E28" w:rsidP="00FE1E28">
            <w:pPr>
              <w:pStyle w:val="UBUCuerpoTrabajo"/>
            </w:pPr>
          </w:p>
        </w:tc>
        <w:tc>
          <w:tcPr>
            <w:tcW w:w="593" w:type="dxa"/>
            <w:shd w:val="clear" w:color="auto" w:fill="0075CA"/>
            <w:vAlign w:val="center"/>
          </w:tcPr>
          <w:p w14:paraId="3444C380" w14:textId="77777777" w:rsidR="00FE1E28" w:rsidRPr="00AF4F24" w:rsidRDefault="00FE1E28" w:rsidP="00FE1E28">
            <w:pPr>
              <w:pStyle w:val="UBUCuerpoTrabajo"/>
            </w:pPr>
          </w:p>
        </w:tc>
        <w:tc>
          <w:tcPr>
            <w:tcW w:w="593" w:type="dxa"/>
            <w:shd w:val="clear" w:color="auto" w:fill="A2EEEF"/>
            <w:vAlign w:val="center"/>
          </w:tcPr>
          <w:p w14:paraId="4D0CCABC" w14:textId="77777777" w:rsidR="00FE1E28" w:rsidRPr="00AF4F24" w:rsidRDefault="00FE1E28" w:rsidP="00FE1E28">
            <w:pPr>
              <w:pStyle w:val="UBUCuerpoTrabajo"/>
            </w:pPr>
          </w:p>
        </w:tc>
        <w:tc>
          <w:tcPr>
            <w:tcW w:w="593" w:type="dxa"/>
            <w:vAlign w:val="center"/>
          </w:tcPr>
          <w:p w14:paraId="7ECA61D7" w14:textId="77777777" w:rsidR="00FE1E28" w:rsidRPr="00AF4F24" w:rsidRDefault="00FE1E28" w:rsidP="00FE1E28">
            <w:pPr>
              <w:pStyle w:val="UBUCuerpoTrabajo"/>
            </w:pPr>
          </w:p>
        </w:tc>
        <w:tc>
          <w:tcPr>
            <w:tcW w:w="593" w:type="dxa"/>
            <w:shd w:val="clear" w:color="auto" w:fill="auto"/>
            <w:vAlign w:val="center"/>
          </w:tcPr>
          <w:p w14:paraId="35186340" w14:textId="77777777" w:rsidR="00FE1E28" w:rsidRPr="00AF4F24" w:rsidRDefault="00FE1E28" w:rsidP="00FE1E28">
            <w:pPr>
              <w:pStyle w:val="UBUCuerpoTrabajo"/>
            </w:pPr>
          </w:p>
        </w:tc>
        <w:tc>
          <w:tcPr>
            <w:tcW w:w="600" w:type="dxa"/>
            <w:vAlign w:val="center"/>
          </w:tcPr>
          <w:p w14:paraId="03A468B1" w14:textId="77777777" w:rsidR="00FE1E28" w:rsidRPr="00AF4F24" w:rsidRDefault="00FE1E28" w:rsidP="00FE1E28">
            <w:pPr>
              <w:pStyle w:val="UBUCuerpoTrabajo"/>
            </w:pPr>
          </w:p>
        </w:tc>
        <w:tc>
          <w:tcPr>
            <w:tcW w:w="600" w:type="dxa"/>
            <w:vAlign w:val="center"/>
          </w:tcPr>
          <w:p w14:paraId="55510AFE" w14:textId="77777777" w:rsidR="00FE1E28" w:rsidRPr="00AF4F24" w:rsidRDefault="00FE1E28" w:rsidP="000E27C9">
            <w:pPr>
              <w:pStyle w:val="UBUCuerpoTrabajo"/>
              <w:keepNext/>
            </w:pPr>
          </w:p>
        </w:tc>
      </w:tr>
    </w:tbl>
    <w:p w14:paraId="374861FF" w14:textId="26438121" w:rsidR="00A02E44" w:rsidRPr="00A240F3" w:rsidRDefault="000E27C9" w:rsidP="000E27C9">
      <w:pPr>
        <w:pStyle w:val="Descripcin"/>
        <w:ind w:firstLine="0"/>
      </w:pPr>
      <w:bookmarkStart w:id="43" w:name="_Toc76585656"/>
      <w:r>
        <w:t xml:space="preserve">Tabla </w:t>
      </w:r>
      <w:r w:rsidR="00275413">
        <w:fldChar w:fldCharType="begin"/>
      </w:r>
      <w:r w:rsidR="00275413">
        <w:instrText xml:space="preserve"> SEQ Tabla \* ARABIC </w:instrText>
      </w:r>
      <w:r w:rsidR="00275413">
        <w:fldChar w:fldCharType="separate"/>
      </w:r>
      <w:r w:rsidR="00675108">
        <w:rPr>
          <w:noProof/>
        </w:rPr>
        <w:t>11</w:t>
      </w:r>
      <w:r w:rsidR="00275413">
        <w:fldChar w:fldCharType="end"/>
      </w:r>
      <w:r>
        <w:t xml:space="preserve"> - Tareas Sprint 11.</w:t>
      </w:r>
      <w:bookmarkEnd w:id="43"/>
    </w:p>
    <w:p w14:paraId="6EE44C6D" w14:textId="77777777" w:rsidR="00A02E44" w:rsidRDefault="00A02E44" w:rsidP="00A02E44">
      <w:pPr>
        <w:pStyle w:val="Ttulo3"/>
        <w:ind w:firstLine="851"/>
      </w:pPr>
      <w:bookmarkStart w:id="44" w:name="_Toc76585768"/>
      <w:r>
        <w:lastRenderedPageBreak/>
        <w:t>Sprint 12 (12/05/2021 – 02/06/2021)</w:t>
      </w:r>
      <w:bookmarkEnd w:id="44"/>
    </w:p>
    <w:p w14:paraId="4754D4CD" w14:textId="77777777" w:rsidR="00A02E44" w:rsidRDefault="00A02E44" w:rsidP="00A02E44">
      <w:pPr>
        <w:pStyle w:val="UBUCuerpoTrabajo"/>
      </w:pPr>
      <w:r>
        <w:t xml:space="preserve">Para acceder al doceavo sprint puede usar el siguiente </w:t>
      </w:r>
      <w:hyperlink r:id="rId35" w:history="1">
        <w:r w:rsidRPr="00800930">
          <w:rPr>
            <w:rStyle w:val="Hipervnculo"/>
          </w:rPr>
          <w:t>enlace</w:t>
        </w:r>
      </w:hyperlink>
      <w:r>
        <w:t xml:space="preserve">. </w:t>
      </w:r>
    </w:p>
    <w:p w14:paraId="1C74A932" w14:textId="77777777" w:rsidR="00A02E44" w:rsidRDefault="00A02E44" w:rsidP="00A02E44">
      <w:pPr>
        <w:pStyle w:val="UBUCuerpoTrabajo"/>
      </w:pPr>
      <w:r>
        <w:t xml:space="preserve">En este sprint se ha trabajado con el </w:t>
      </w:r>
      <w:r>
        <w:rPr>
          <w:i/>
          <w:iCs/>
        </w:rPr>
        <w:t>framework</w:t>
      </w:r>
      <w:r>
        <w:t xml:space="preserve"> escogido, </w:t>
      </w:r>
      <w:r w:rsidRPr="00800930">
        <w:t>deap</w:t>
      </w:r>
      <w:r>
        <w:t>. B</w:t>
      </w:r>
      <w:r w:rsidRPr="00800930">
        <w:t>uscando</w:t>
      </w:r>
      <w:r>
        <w:t xml:space="preserve"> una mayor información sobre el mismo para intentar realizar su implementación total. Se ha instalado el paquete necesario para trabajar con el </w:t>
      </w:r>
      <w:r>
        <w:rPr>
          <w:i/>
          <w:iCs/>
        </w:rPr>
        <w:t>framework</w:t>
      </w:r>
      <w:r>
        <w:t xml:space="preserve">. En este sprint no se ha avanzado demasiado en lo relativo a su implementación puesto que han surgido algunas dudas relativas a los algoritmos evolutivos multicriterio, las cuales era necesario suplir para poder continuar con la implementación. Se ha programado el proceso de configuración del algoritmo. </w:t>
      </w:r>
    </w:p>
    <w:p w14:paraId="428BAC25" w14:textId="77777777" w:rsidR="00A02E44" w:rsidRDefault="00A02E44" w:rsidP="00A02E44">
      <w:pPr>
        <w:pStyle w:val="UBUCuerpoTrabajo"/>
      </w:pPr>
      <w:r>
        <w:t xml:space="preserve">Aparte, se ha comenzado con las tareas de documentación, en este caso, del apartado 1 de la memoria – la introducción. </w:t>
      </w:r>
    </w:p>
    <w:p w14:paraId="5994BC79" w14:textId="77777777" w:rsidR="003C7119" w:rsidRDefault="00A02E44" w:rsidP="003C7119">
      <w:pPr>
        <w:keepNext/>
        <w:ind w:firstLine="0"/>
      </w:pPr>
      <w:r>
        <w:rPr>
          <w:noProof/>
        </w:rPr>
        <w:drawing>
          <wp:inline distT="0" distB="0" distL="0" distR="0" wp14:anchorId="0660987E" wp14:editId="42C6BEDD">
            <wp:extent cx="5400040" cy="3295650"/>
            <wp:effectExtent l="0" t="0" r="0" b="0"/>
            <wp:docPr id="5" name="Imagen 5" descr="Gráfico del trabajo realizado en el duodécimo sprint. (Burdown report-Sprint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del trabajo realizado en el duodécimo sprint. (Burdown report-Sprint12) "/>
                    <pic:cNvPicPr/>
                  </pic:nvPicPr>
                  <pic:blipFill>
                    <a:blip r:embed="rId36">
                      <a:extLst>
                        <a:ext uri="{28A0092B-C50C-407E-A947-70E740481C1C}">
                          <a14:useLocalDpi xmlns:a14="http://schemas.microsoft.com/office/drawing/2010/main" val="0"/>
                        </a:ext>
                      </a:extLst>
                    </a:blip>
                    <a:stretch>
                      <a:fillRect/>
                    </a:stretch>
                  </pic:blipFill>
                  <pic:spPr>
                    <a:xfrm>
                      <a:off x="0" y="0"/>
                      <a:ext cx="5400040" cy="3295650"/>
                    </a:xfrm>
                    <a:prstGeom prst="rect">
                      <a:avLst/>
                    </a:prstGeom>
                  </pic:spPr>
                </pic:pic>
              </a:graphicData>
            </a:graphic>
          </wp:inline>
        </w:drawing>
      </w:r>
    </w:p>
    <w:p w14:paraId="0357DE23" w14:textId="344E798E" w:rsidR="00A02E44" w:rsidRDefault="003C7119" w:rsidP="003C7119">
      <w:pPr>
        <w:pStyle w:val="Descripcin"/>
        <w:ind w:firstLine="0"/>
      </w:pPr>
      <w:bookmarkStart w:id="45" w:name="_Toc76585689"/>
      <w:r>
        <w:t xml:space="preserve">Ilustración </w:t>
      </w:r>
      <w:r>
        <w:fldChar w:fldCharType="begin"/>
      </w:r>
      <w:r>
        <w:instrText xml:space="preserve"> SEQ Ilustración \* ARABIC </w:instrText>
      </w:r>
      <w:r>
        <w:fldChar w:fldCharType="separate"/>
      </w:r>
      <w:r w:rsidR="00675108">
        <w:rPr>
          <w:noProof/>
        </w:rPr>
        <w:t>12</w:t>
      </w:r>
      <w:r>
        <w:fldChar w:fldCharType="end"/>
      </w:r>
      <w:r w:rsidRPr="001630FF">
        <w:t xml:space="preserve"> - Gráfico del trabajo realizado en el </w:t>
      </w:r>
      <w:r>
        <w:t>duodécimo</w:t>
      </w:r>
      <w:r w:rsidRPr="001630FF">
        <w:t xml:space="preserve"> Sprint.</w:t>
      </w:r>
      <w:bookmarkEnd w:id="45"/>
    </w:p>
    <w:p w14:paraId="5CF19E42" w14:textId="7909D190" w:rsidR="00D9248A" w:rsidRDefault="00A02E44" w:rsidP="00A02E44">
      <w:pPr>
        <w:pStyle w:val="UBUCuerpoTrabajo"/>
      </w:pPr>
      <w:r>
        <w:t xml:space="preserve">En la siguiente tabla se puede comprobar que las tareas de este Sprint se han comenzado a centrar en trabajar con el </w:t>
      </w:r>
      <w:r>
        <w:rPr>
          <w:i/>
          <w:iCs/>
        </w:rPr>
        <w:t>framework</w:t>
      </w:r>
      <w:r>
        <w:t xml:space="preserve"> escogido, en este caso, deap. </w:t>
      </w:r>
    </w:p>
    <w:p w14:paraId="08D1F0A6" w14:textId="0A2579FE" w:rsidR="00A02E44"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05EA6893" w14:textId="77777777" w:rsidTr="00FE1E28">
        <w:trPr>
          <w:cantSplit/>
          <w:trHeight w:val="1911"/>
          <w:jc w:val="center"/>
        </w:trPr>
        <w:tc>
          <w:tcPr>
            <w:tcW w:w="869" w:type="dxa"/>
            <w:vAlign w:val="center"/>
          </w:tcPr>
          <w:p w14:paraId="0B03F8AE" w14:textId="77777777" w:rsidR="00FE1E28" w:rsidRPr="00A02E44" w:rsidRDefault="00FE1E28"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3267E907"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576385C3"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200F69FA"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0A615106"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526E054E"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61CE6F07"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47865CBF"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08A0F93C"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22863137"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111ACA39"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4BCCABDF"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709AB198" w14:textId="77777777" w:rsidTr="000E27C9">
        <w:trPr>
          <w:trHeight w:val="321"/>
          <w:jc w:val="center"/>
        </w:trPr>
        <w:tc>
          <w:tcPr>
            <w:tcW w:w="869" w:type="dxa"/>
            <w:shd w:val="clear" w:color="auto" w:fill="F2F2F2"/>
            <w:vAlign w:val="center"/>
          </w:tcPr>
          <w:p w14:paraId="0CBA8BB9" w14:textId="22BBFD31" w:rsidR="00FE1E28" w:rsidRPr="00A02E44" w:rsidRDefault="00FE1E28" w:rsidP="00FE1E28">
            <w:pPr>
              <w:pStyle w:val="UBUCuerpoTrabajo"/>
              <w:ind w:firstLine="0"/>
              <w:rPr>
                <w:b/>
                <w:bCs/>
              </w:rPr>
            </w:pPr>
            <w:r w:rsidRPr="007E7CA5">
              <w:rPr>
                <w:b/>
                <w:bCs/>
              </w:rPr>
              <w:t>#</w:t>
            </w:r>
            <w:r>
              <w:rPr>
                <w:b/>
                <w:bCs/>
              </w:rPr>
              <w:t>115</w:t>
            </w:r>
          </w:p>
        </w:tc>
        <w:tc>
          <w:tcPr>
            <w:tcW w:w="2728" w:type="dxa"/>
            <w:shd w:val="clear" w:color="auto" w:fill="F2F2F2"/>
            <w:vAlign w:val="center"/>
          </w:tcPr>
          <w:p w14:paraId="6B8EF426" w14:textId="402D1065" w:rsidR="00FE1E28" w:rsidRPr="00AF4F24" w:rsidRDefault="00FE1E28" w:rsidP="00FE1E28">
            <w:pPr>
              <w:pStyle w:val="UBUCuerpoTrabajo"/>
              <w:ind w:firstLine="0"/>
              <w:jc w:val="left"/>
            </w:pPr>
            <w:r>
              <w:t>Documentar Sprint 11.</w:t>
            </w:r>
          </w:p>
        </w:tc>
        <w:tc>
          <w:tcPr>
            <w:tcW w:w="593" w:type="dxa"/>
            <w:shd w:val="clear" w:color="auto" w:fill="F2F2F2"/>
            <w:vAlign w:val="center"/>
          </w:tcPr>
          <w:p w14:paraId="66393BA1" w14:textId="77777777" w:rsidR="00FE1E28" w:rsidRPr="00AF4F24" w:rsidRDefault="00FE1E28" w:rsidP="00FE1E28">
            <w:pPr>
              <w:pStyle w:val="UBUCuerpoTrabajo"/>
            </w:pPr>
          </w:p>
        </w:tc>
        <w:tc>
          <w:tcPr>
            <w:tcW w:w="593" w:type="dxa"/>
            <w:shd w:val="clear" w:color="auto" w:fill="F2F2F2"/>
            <w:vAlign w:val="center"/>
          </w:tcPr>
          <w:p w14:paraId="3CB189FF" w14:textId="77777777" w:rsidR="00FE1E28" w:rsidRPr="00AF4F24" w:rsidRDefault="00FE1E28" w:rsidP="00FE1E28">
            <w:pPr>
              <w:pStyle w:val="UBUCuerpoTrabajo"/>
            </w:pPr>
          </w:p>
        </w:tc>
        <w:tc>
          <w:tcPr>
            <w:tcW w:w="593" w:type="dxa"/>
            <w:shd w:val="clear" w:color="auto" w:fill="F2F2F2"/>
            <w:vAlign w:val="center"/>
          </w:tcPr>
          <w:p w14:paraId="0207D4CE" w14:textId="77777777" w:rsidR="00FE1E28" w:rsidRPr="00AF4F24" w:rsidRDefault="00FE1E28" w:rsidP="00FE1E28">
            <w:pPr>
              <w:pStyle w:val="UBUCuerpoTrabajo"/>
            </w:pPr>
          </w:p>
        </w:tc>
        <w:tc>
          <w:tcPr>
            <w:tcW w:w="593" w:type="dxa"/>
            <w:shd w:val="clear" w:color="auto" w:fill="F2F2F2"/>
            <w:vAlign w:val="center"/>
          </w:tcPr>
          <w:p w14:paraId="017B9C29" w14:textId="77777777" w:rsidR="00FE1E28" w:rsidRPr="00AF4F24" w:rsidRDefault="00FE1E28" w:rsidP="00FE1E28">
            <w:pPr>
              <w:pStyle w:val="UBUCuerpoTrabajo"/>
            </w:pPr>
          </w:p>
        </w:tc>
        <w:tc>
          <w:tcPr>
            <w:tcW w:w="593" w:type="dxa"/>
            <w:shd w:val="clear" w:color="auto" w:fill="0075CA"/>
            <w:vAlign w:val="center"/>
          </w:tcPr>
          <w:p w14:paraId="7E2282A5" w14:textId="77777777" w:rsidR="00FE1E28" w:rsidRPr="00AF4F24" w:rsidRDefault="00FE1E28" w:rsidP="00FE1E28">
            <w:pPr>
              <w:pStyle w:val="UBUCuerpoTrabajo"/>
            </w:pPr>
          </w:p>
        </w:tc>
        <w:tc>
          <w:tcPr>
            <w:tcW w:w="593" w:type="dxa"/>
            <w:shd w:val="clear" w:color="auto" w:fill="F2F2F2"/>
            <w:vAlign w:val="center"/>
          </w:tcPr>
          <w:p w14:paraId="0CFAFC29" w14:textId="77777777" w:rsidR="00FE1E28" w:rsidRPr="00AF4F24" w:rsidRDefault="00FE1E28" w:rsidP="00FE1E28">
            <w:pPr>
              <w:pStyle w:val="UBUCuerpoTrabajo"/>
            </w:pPr>
          </w:p>
        </w:tc>
        <w:tc>
          <w:tcPr>
            <w:tcW w:w="593" w:type="dxa"/>
            <w:shd w:val="clear" w:color="auto" w:fill="F2F2F2"/>
            <w:vAlign w:val="center"/>
          </w:tcPr>
          <w:p w14:paraId="13A859E2" w14:textId="77777777" w:rsidR="00FE1E28" w:rsidRPr="00AF4F24" w:rsidRDefault="00FE1E28" w:rsidP="00FE1E28">
            <w:pPr>
              <w:pStyle w:val="UBUCuerpoTrabajo"/>
            </w:pPr>
          </w:p>
        </w:tc>
        <w:tc>
          <w:tcPr>
            <w:tcW w:w="593" w:type="dxa"/>
            <w:shd w:val="clear" w:color="auto" w:fill="F2F2F2"/>
            <w:vAlign w:val="center"/>
          </w:tcPr>
          <w:p w14:paraId="3C8CF44A" w14:textId="77777777" w:rsidR="00FE1E28" w:rsidRPr="00AF4F24" w:rsidRDefault="00FE1E28" w:rsidP="00FE1E28">
            <w:pPr>
              <w:pStyle w:val="UBUCuerpoTrabajo"/>
            </w:pPr>
          </w:p>
        </w:tc>
        <w:tc>
          <w:tcPr>
            <w:tcW w:w="600" w:type="dxa"/>
            <w:shd w:val="clear" w:color="auto" w:fill="F2F2F2"/>
            <w:vAlign w:val="center"/>
          </w:tcPr>
          <w:p w14:paraId="068495C6" w14:textId="77777777" w:rsidR="00FE1E28" w:rsidRPr="00AF4F24" w:rsidRDefault="00FE1E28" w:rsidP="00FE1E28">
            <w:pPr>
              <w:pStyle w:val="UBUCuerpoTrabajo"/>
            </w:pPr>
          </w:p>
        </w:tc>
        <w:tc>
          <w:tcPr>
            <w:tcW w:w="600" w:type="dxa"/>
            <w:shd w:val="clear" w:color="auto" w:fill="F2F2F2"/>
            <w:vAlign w:val="center"/>
          </w:tcPr>
          <w:p w14:paraId="27728D12" w14:textId="77777777" w:rsidR="00FE1E28" w:rsidRPr="00AF4F24" w:rsidRDefault="00FE1E28" w:rsidP="00FE1E28">
            <w:pPr>
              <w:pStyle w:val="UBUCuerpoTrabajo"/>
            </w:pPr>
          </w:p>
        </w:tc>
      </w:tr>
      <w:tr w:rsidR="00FE1E28" w:rsidRPr="00AF4F24" w14:paraId="12BB94C2" w14:textId="77777777" w:rsidTr="000E27C9">
        <w:trPr>
          <w:cantSplit/>
          <w:trHeight w:val="340"/>
          <w:jc w:val="center"/>
        </w:trPr>
        <w:tc>
          <w:tcPr>
            <w:tcW w:w="869" w:type="dxa"/>
            <w:vAlign w:val="center"/>
          </w:tcPr>
          <w:p w14:paraId="799C0E0D" w14:textId="348927B5" w:rsidR="00FE1E28" w:rsidRPr="00A02E44" w:rsidRDefault="00FE1E28" w:rsidP="00FE1E28">
            <w:pPr>
              <w:pStyle w:val="UBUCuerpoTrabajo"/>
              <w:ind w:firstLine="0"/>
              <w:rPr>
                <w:b/>
                <w:bCs/>
              </w:rPr>
            </w:pPr>
            <w:r w:rsidRPr="007E7CA5">
              <w:rPr>
                <w:b/>
                <w:bCs/>
              </w:rPr>
              <w:t>#</w:t>
            </w:r>
            <w:r>
              <w:rPr>
                <w:b/>
                <w:bCs/>
              </w:rPr>
              <w:t>116</w:t>
            </w:r>
          </w:p>
        </w:tc>
        <w:tc>
          <w:tcPr>
            <w:tcW w:w="2728" w:type="dxa"/>
            <w:vAlign w:val="center"/>
          </w:tcPr>
          <w:p w14:paraId="72D3F00C" w14:textId="015355D1" w:rsidR="00FE1E28" w:rsidRPr="00AF4F24" w:rsidRDefault="00FE1E28" w:rsidP="00FE1E28">
            <w:pPr>
              <w:pStyle w:val="UBUCuerpoTrabajo"/>
              <w:ind w:firstLine="0"/>
              <w:jc w:val="left"/>
            </w:pPr>
            <w:r>
              <w:t>Implementar deap – Configurar algoritmo.</w:t>
            </w:r>
          </w:p>
        </w:tc>
        <w:tc>
          <w:tcPr>
            <w:tcW w:w="593" w:type="dxa"/>
            <w:vAlign w:val="center"/>
          </w:tcPr>
          <w:p w14:paraId="47ACE8C8" w14:textId="77777777" w:rsidR="00FE1E28" w:rsidRPr="00AF4F24" w:rsidRDefault="00FE1E28" w:rsidP="00FE1E28">
            <w:pPr>
              <w:pStyle w:val="UBUCuerpoTrabajo"/>
            </w:pPr>
          </w:p>
        </w:tc>
        <w:tc>
          <w:tcPr>
            <w:tcW w:w="593" w:type="dxa"/>
            <w:vAlign w:val="center"/>
          </w:tcPr>
          <w:p w14:paraId="4F6B1433" w14:textId="77777777" w:rsidR="00FE1E28" w:rsidRPr="00AF4F24" w:rsidRDefault="00FE1E28" w:rsidP="00FE1E28">
            <w:pPr>
              <w:pStyle w:val="UBUCuerpoTrabajo"/>
            </w:pPr>
          </w:p>
        </w:tc>
        <w:tc>
          <w:tcPr>
            <w:tcW w:w="593" w:type="dxa"/>
            <w:shd w:val="clear" w:color="auto" w:fill="CD7686"/>
            <w:vAlign w:val="center"/>
          </w:tcPr>
          <w:p w14:paraId="59F2D6AC" w14:textId="77777777" w:rsidR="00FE1E28" w:rsidRPr="00AF4F24" w:rsidRDefault="00FE1E28" w:rsidP="00FE1E28">
            <w:pPr>
              <w:pStyle w:val="UBUCuerpoTrabajo"/>
            </w:pPr>
          </w:p>
        </w:tc>
        <w:tc>
          <w:tcPr>
            <w:tcW w:w="593" w:type="dxa"/>
            <w:shd w:val="clear" w:color="auto" w:fill="71D149"/>
            <w:vAlign w:val="center"/>
          </w:tcPr>
          <w:p w14:paraId="54225EC6" w14:textId="77777777" w:rsidR="00FE1E28" w:rsidRPr="00AF4F24" w:rsidRDefault="00FE1E28" w:rsidP="00FE1E28">
            <w:pPr>
              <w:pStyle w:val="UBUCuerpoTrabajo"/>
            </w:pPr>
          </w:p>
        </w:tc>
        <w:tc>
          <w:tcPr>
            <w:tcW w:w="593" w:type="dxa"/>
            <w:vAlign w:val="center"/>
          </w:tcPr>
          <w:p w14:paraId="459AA70C" w14:textId="77777777" w:rsidR="00FE1E28" w:rsidRPr="00AF4F24" w:rsidRDefault="00FE1E28" w:rsidP="00FE1E28">
            <w:pPr>
              <w:pStyle w:val="UBUCuerpoTrabajo"/>
            </w:pPr>
          </w:p>
        </w:tc>
        <w:tc>
          <w:tcPr>
            <w:tcW w:w="593" w:type="dxa"/>
            <w:vAlign w:val="center"/>
          </w:tcPr>
          <w:p w14:paraId="59075E62" w14:textId="77777777" w:rsidR="00FE1E28" w:rsidRPr="00AF4F24" w:rsidRDefault="00FE1E28" w:rsidP="00FE1E28">
            <w:pPr>
              <w:pStyle w:val="UBUCuerpoTrabajo"/>
            </w:pPr>
          </w:p>
        </w:tc>
        <w:tc>
          <w:tcPr>
            <w:tcW w:w="593" w:type="dxa"/>
            <w:vAlign w:val="center"/>
          </w:tcPr>
          <w:p w14:paraId="0ABCCC71" w14:textId="77777777" w:rsidR="00FE1E28" w:rsidRPr="00AF4F24" w:rsidRDefault="00FE1E28" w:rsidP="00FE1E28">
            <w:pPr>
              <w:pStyle w:val="UBUCuerpoTrabajo"/>
            </w:pPr>
          </w:p>
        </w:tc>
        <w:tc>
          <w:tcPr>
            <w:tcW w:w="593" w:type="dxa"/>
            <w:shd w:val="clear" w:color="auto" w:fill="auto"/>
            <w:vAlign w:val="center"/>
          </w:tcPr>
          <w:p w14:paraId="07FBC1AD" w14:textId="77777777" w:rsidR="00FE1E28" w:rsidRPr="00AF4F24" w:rsidRDefault="00FE1E28" w:rsidP="00FE1E28">
            <w:pPr>
              <w:pStyle w:val="UBUCuerpoTrabajo"/>
            </w:pPr>
          </w:p>
        </w:tc>
        <w:tc>
          <w:tcPr>
            <w:tcW w:w="600" w:type="dxa"/>
            <w:vAlign w:val="center"/>
          </w:tcPr>
          <w:p w14:paraId="6041CD48" w14:textId="77777777" w:rsidR="00FE1E28" w:rsidRPr="00AF4F24" w:rsidRDefault="00FE1E28" w:rsidP="00FE1E28">
            <w:pPr>
              <w:pStyle w:val="UBUCuerpoTrabajo"/>
            </w:pPr>
          </w:p>
        </w:tc>
        <w:tc>
          <w:tcPr>
            <w:tcW w:w="600" w:type="dxa"/>
            <w:vAlign w:val="center"/>
          </w:tcPr>
          <w:p w14:paraId="576D2F47" w14:textId="77777777" w:rsidR="00FE1E28" w:rsidRPr="00AF4F24" w:rsidRDefault="00FE1E28" w:rsidP="00FE1E28">
            <w:pPr>
              <w:pStyle w:val="UBUCuerpoTrabajo"/>
            </w:pPr>
          </w:p>
        </w:tc>
      </w:tr>
      <w:tr w:rsidR="00FE1E28" w:rsidRPr="00AF4F24" w14:paraId="60D3ABEE" w14:textId="77777777" w:rsidTr="000E27C9">
        <w:trPr>
          <w:cantSplit/>
          <w:trHeight w:val="340"/>
          <w:jc w:val="center"/>
        </w:trPr>
        <w:tc>
          <w:tcPr>
            <w:tcW w:w="869" w:type="dxa"/>
            <w:shd w:val="clear" w:color="auto" w:fill="F2F2F2"/>
            <w:vAlign w:val="center"/>
          </w:tcPr>
          <w:p w14:paraId="41468169" w14:textId="00541495" w:rsidR="00FE1E28" w:rsidRPr="00A02E44" w:rsidRDefault="00FE1E28" w:rsidP="00FE1E28">
            <w:pPr>
              <w:pStyle w:val="UBUCuerpoTrabajo"/>
              <w:ind w:firstLine="0"/>
              <w:rPr>
                <w:b/>
                <w:bCs/>
              </w:rPr>
            </w:pPr>
            <w:r w:rsidRPr="007E7CA5">
              <w:rPr>
                <w:b/>
                <w:bCs/>
              </w:rPr>
              <w:t>#</w:t>
            </w:r>
            <w:r>
              <w:rPr>
                <w:b/>
                <w:bCs/>
              </w:rPr>
              <w:t>117</w:t>
            </w:r>
          </w:p>
        </w:tc>
        <w:tc>
          <w:tcPr>
            <w:tcW w:w="2728" w:type="dxa"/>
            <w:shd w:val="clear" w:color="auto" w:fill="F2F2F2"/>
            <w:vAlign w:val="center"/>
          </w:tcPr>
          <w:p w14:paraId="48DF760E" w14:textId="6C3BF922" w:rsidR="00FE1E28" w:rsidRPr="00AF4F24" w:rsidRDefault="00FE1E28" w:rsidP="00FE1E28">
            <w:pPr>
              <w:pStyle w:val="UBUCuerpoTrabajo"/>
              <w:ind w:firstLine="0"/>
              <w:jc w:val="left"/>
            </w:pPr>
            <w:r>
              <w:t>Buscar información sobre deap.</w:t>
            </w:r>
          </w:p>
        </w:tc>
        <w:tc>
          <w:tcPr>
            <w:tcW w:w="593" w:type="dxa"/>
            <w:shd w:val="clear" w:color="auto" w:fill="F2F2F2"/>
            <w:vAlign w:val="center"/>
          </w:tcPr>
          <w:p w14:paraId="3FC0D9EB" w14:textId="77777777" w:rsidR="00FE1E28" w:rsidRPr="00AF4F24" w:rsidRDefault="00FE1E28" w:rsidP="00FE1E28">
            <w:pPr>
              <w:pStyle w:val="UBUCuerpoTrabajo"/>
            </w:pPr>
          </w:p>
        </w:tc>
        <w:tc>
          <w:tcPr>
            <w:tcW w:w="593" w:type="dxa"/>
            <w:shd w:val="clear" w:color="auto" w:fill="F2F2F2"/>
            <w:vAlign w:val="center"/>
          </w:tcPr>
          <w:p w14:paraId="6474D640" w14:textId="77777777" w:rsidR="00FE1E28" w:rsidRPr="00AF4F24" w:rsidRDefault="00FE1E28" w:rsidP="00FE1E28">
            <w:pPr>
              <w:pStyle w:val="UBUCuerpoTrabajo"/>
            </w:pPr>
          </w:p>
        </w:tc>
        <w:tc>
          <w:tcPr>
            <w:tcW w:w="593" w:type="dxa"/>
            <w:shd w:val="clear" w:color="auto" w:fill="CD7686"/>
            <w:vAlign w:val="center"/>
          </w:tcPr>
          <w:p w14:paraId="714C32D5" w14:textId="77777777" w:rsidR="00FE1E28" w:rsidRPr="00AF4F24" w:rsidRDefault="00FE1E28" w:rsidP="00FE1E28">
            <w:pPr>
              <w:pStyle w:val="UBUCuerpoTrabajo"/>
            </w:pPr>
          </w:p>
        </w:tc>
        <w:tc>
          <w:tcPr>
            <w:tcW w:w="593" w:type="dxa"/>
            <w:shd w:val="clear" w:color="auto" w:fill="F2F2F2"/>
            <w:vAlign w:val="center"/>
          </w:tcPr>
          <w:p w14:paraId="13471090" w14:textId="77777777" w:rsidR="00FE1E28" w:rsidRPr="00AF4F24" w:rsidRDefault="00FE1E28" w:rsidP="00FE1E28">
            <w:pPr>
              <w:pStyle w:val="UBUCuerpoTrabajo"/>
            </w:pPr>
          </w:p>
        </w:tc>
        <w:tc>
          <w:tcPr>
            <w:tcW w:w="593" w:type="dxa"/>
            <w:shd w:val="clear" w:color="auto" w:fill="F2F2F2"/>
            <w:vAlign w:val="center"/>
          </w:tcPr>
          <w:p w14:paraId="28532F78" w14:textId="77777777" w:rsidR="00FE1E28" w:rsidRPr="00AF4F24" w:rsidRDefault="00FE1E28" w:rsidP="00FE1E28">
            <w:pPr>
              <w:pStyle w:val="UBUCuerpoTrabajo"/>
            </w:pPr>
          </w:p>
        </w:tc>
        <w:tc>
          <w:tcPr>
            <w:tcW w:w="593" w:type="dxa"/>
            <w:shd w:val="clear" w:color="auto" w:fill="F2F2F2"/>
            <w:vAlign w:val="center"/>
          </w:tcPr>
          <w:p w14:paraId="1A50C931" w14:textId="77777777" w:rsidR="00FE1E28" w:rsidRPr="00AF4F24" w:rsidRDefault="00FE1E28" w:rsidP="00FE1E28">
            <w:pPr>
              <w:pStyle w:val="UBUCuerpoTrabajo"/>
            </w:pPr>
          </w:p>
        </w:tc>
        <w:tc>
          <w:tcPr>
            <w:tcW w:w="593" w:type="dxa"/>
            <w:shd w:val="clear" w:color="auto" w:fill="F2F2F2"/>
            <w:vAlign w:val="center"/>
          </w:tcPr>
          <w:p w14:paraId="284311ED" w14:textId="77777777" w:rsidR="00FE1E28" w:rsidRPr="00AF4F24" w:rsidRDefault="00FE1E28" w:rsidP="00FE1E28">
            <w:pPr>
              <w:pStyle w:val="UBUCuerpoTrabajo"/>
            </w:pPr>
          </w:p>
        </w:tc>
        <w:tc>
          <w:tcPr>
            <w:tcW w:w="593" w:type="dxa"/>
            <w:shd w:val="clear" w:color="auto" w:fill="E8F263"/>
            <w:vAlign w:val="center"/>
          </w:tcPr>
          <w:p w14:paraId="3013829F" w14:textId="77777777" w:rsidR="00FE1E28" w:rsidRPr="00AF4F24" w:rsidRDefault="00FE1E28" w:rsidP="00FE1E28">
            <w:pPr>
              <w:pStyle w:val="UBUCuerpoTrabajo"/>
            </w:pPr>
          </w:p>
        </w:tc>
        <w:tc>
          <w:tcPr>
            <w:tcW w:w="600" w:type="dxa"/>
            <w:shd w:val="clear" w:color="auto" w:fill="F2F2F2"/>
            <w:vAlign w:val="center"/>
          </w:tcPr>
          <w:p w14:paraId="7786D936" w14:textId="77777777" w:rsidR="00FE1E28" w:rsidRPr="00AF4F24" w:rsidRDefault="00FE1E28" w:rsidP="00FE1E28">
            <w:pPr>
              <w:pStyle w:val="UBUCuerpoTrabajo"/>
            </w:pPr>
          </w:p>
        </w:tc>
        <w:tc>
          <w:tcPr>
            <w:tcW w:w="600" w:type="dxa"/>
            <w:shd w:val="clear" w:color="auto" w:fill="F2F2F2"/>
            <w:vAlign w:val="center"/>
          </w:tcPr>
          <w:p w14:paraId="0B47E974" w14:textId="77777777" w:rsidR="00FE1E28" w:rsidRPr="00AF4F24" w:rsidRDefault="00FE1E28" w:rsidP="00FE1E28">
            <w:pPr>
              <w:pStyle w:val="UBUCuerpoTrabajo"/>
            </w:pPr>
          </w:p>
        </w:tc>
      </w:tr>
      <w:tr w:rsidR="00FE1E28" w:rsidRPr="00AF4F24" w14:paraId="684C40A2" w14:textId="77777777" w:rsidTr="000E27C9">
        <w:trPr>
          <w:trHeight w:val="321"/>
          <w:jc w:val="center"/>
        </w:trPr>
        <w:tc>
          <w:tcPr>
            <w:tcW w:w="869" w:type="dxa"/>
            <w:vAlign w:val="center"/>
          </w:tcPr>
          <w:p w14:paraId="3377AA6B" w14:textId="2689F0DB" w:rsidR="00FE1E28" w:rsidRPr="00A02E44" w:rsidRDefault="00FE1E28" w:rsidP="00FE1E28">
            <w:pPr>
              <w:pStyle w:val="UBUCuerpoTrabajo"/>
              <w:ind w:firstLine="0"/>
              <w:rPr>
                <w:b/>
                <w:bCs/>
              </w:rPr>
            </w:pPr>
            <w:r w:rsidRPr="007E7CA5">
              <w:rPr>
                <w:b/>
                <w:bCs/>
              </w:rPr>
              <w:t>#</w:t>
            </w:r>
            <w:r>
              <w:rPr>
                <w:b/>
                <w:bCs/>
              </w:rPr>
              <w:t>118</w:t>
            </w:r>
          </w:p>
        </w:tc>
        <w:tc>
          <w:tcPr>
            <w:tcW w:w="2728" w:type="dxa"/>
            <w:vAlign w:val="center"/>
          </w:tcPr>
          <w:p w14:paraId="10D1A65D" w14:textId="67D26969" w:rsidR="00FE1E28" w:rsidRPr="00AF4F24" w:rsidRDefault="00FE1E28" w:rsidP="00FE1E28">
            <w:pPr>
              <w:pStyle w:val="UBUCuerpoTrabajo"/>
              <w:ind w:firstLine="0"/>
              <w:jc w:val="left"/>
            </w:pPr>
            <w:r>
              <w:t>Instalar deap.</w:t>
            </w:r>
          </w:p>
        </w:tc>
        <w:tc>
          <w:tcPr>
            <w:tcW w:w="593" w:type="dxa"/>
            <w:vAlign w:val="center"/>
          </w:tcPr>
          <w:p w14:paraId="55E7E8F1" w14:textId="77777777" w:rsidR="00FE1E28" w:rsidRPr="00AF4F24" w:rsidRDefault="00FE1E28" w:rsidP="00FE1E28">
            <w:pPr>
              <w:pStyle w:val="UBUCuerpoTrabajo"/>
            </w:pPr>
          </w:p>
        </w:tc>
        <w:tc>
          <w:tcPr>
            <w:tcW w:w="593" w:type="dxa"/>
            <w:vAlign w:val="center"/>
          </w:tcPr>
          <w:p w14:paraId="3CE0575E" w14:textId="77777777" w:rsidR="00FE1E28" w:rsidRPr="00AF4F24" w:rsidRDefault="00FE1E28" w:rsidP="00FE1E28">
            <w:pPr>
              <w:pStyle w:val="UBUCuerpoTrabajo"/>
            </w:pPr>
          </w:p>
        </w:tc>
        <w:tc>
          <w:tcPr>
            <w:tcW w:w="593" w:type="dxa"/>
            <w:shd w:val="clear" w:color="auto" w:fill="CD7686"/>
            <w:vAlign w:val="center"/>
          </w:tcPr>
          <w:p w14:paraId="0584879F" w14:textId="77777777" w:rsidR="00FE1E28" w:rsidRPr="00AF4F24" w:rsidRDefault="00FE1E28" w:rsidP="00FE1E28">
            <w:pPr>
              <w:pStyle w:val="UBUCuerpoTrabajo"/>
            </w:pPr>
          </w:p>
        </w:tc>
        <w:tc>
          <w:tcPr>
            <w:tcW w:w="593" w:type="dxa"/>
            <w:vAlign w:val="center"/>
          </w:tcPr>
          <w:p w14:paraId="48538367" w14:textId="77777777" w:rsidR="00FE1E28" w:rsidRPr="00AF4F24" w:rsidRDefault="00FE1E28" w:rsidP="00FE1E28">
            <w:pPr>
              <w:pStyle w:val="UBUCuerpoTrabajo"/>
            </w:pPr>
          </w:p>
        </w:tc>
        <w:tc>
          <w:tcPr>
            <w:tcW w:w="593" w:type="dxa"/>
            <w:vAlign w:val="center"/>
          </w:tcPr>
          <w:p w14:paraId="46E4D970" w14:textId="77777777" w:rsidR="00FE1E28" w:rsidRPr="00AF4F24" w:rsidRDefault="00FE1E28" w:rsidP="00FE1E28">
            <w:pPr>
              <w:pStyle w:val="UBUCuerpoTrabajo"/>
            </w:pPr>
          </w:p>
        </w:tc>
        <w:tc>
          <w:tcPr>
            <w:tcW w:w="593" w:type="dxa"/>
            <w:vAlign w:val="center"/>
          </w:tcPr>
          <w:p w14:paraId="5476816B" w14:textId="77777777" w:rsidR="00FE1E28" w:rsidRPr="00AF4F24" w:rsidRDefault="00FE1E28" w:rsidP="00FE1E28">
            <w:pPr>
              <w:pStyle w:val="UBUCuerpoTrabajo"/>
            </w:pPr>
          </w:p>
        </w:tc>
        <w:tc>
          <w:tcPr>
            <w:tcW w:w="593" w:type="dxa"/>
            <w:shd w:val="clear" w:color="auto" w:fill="D4C5F9"/>
            <w:vAlign w:val="center"/>
          </w:tcPr>
          <w:p w14:paraId="614FB6A4" w14:textId="77777777" w:rsidR="00FE1E28" w:rsidRPr="00AF4F24" w:rsidRDefault="00FE1E28" w:rsidP="00FE1E28">
            <w:pPr>
              <w:pStyle w:val="UBUCuerpoTrabajo"/>
            </w:pPr>
          </w:p>
        </w:tc>
        <w:tc>
          <w:tcPr>
            <w:tcW w:w="593" w:type="dxa"/>
            <w:shd w:val="clear" w:color="auto" w:fill="auto"/>
            <w:vAlign w:val="center"/>
          </w:tcPr>
          <w:p w14:paraId="4A1EAA70" w14:textId="77777777" w:rsidR="00FE1E28" w:rsidRPr="00AF4F24" w:rsidRDefault="00FE1E28" w:rsidP="00FE1E28">
            <w:pPr>
              <w:pStyle w:val="UBUCuerpoTrabajo"/>
            </w:pPr>
          </w:p>
        </w:tc>
        <w:tc>
          <w:tcPr>
            <w:tcW w:w="600" w:type="dxa"/>
            <w:vAlign w:val="center"/>
          </w:tcPr>
          <w:p w14:paraId="157D6401" w14:textId="77777777" w:rsidR="00FE1E28" w:rsidRPr="00AF4F24" w:rsidRDefault="00FE1E28" w:rsidP="00FE1E28">
            <w:pPr>
              <w:pStyle w:val="UBUCuerpoTrabajo"/>
            </w:pPr>
          </w:p>
        </w:tc>
        <w:tc>
          <w:tcPr>
            <w:tcW w:w="600" w:type="dxa"/>
            <w:vAlign w:val="center"/>
          </w:tcPr>
          <w:p w14:paraId="067241A0" w14:textId="77777777" w:rsidR="00FE1E28" w:rsidRPr="00AF4F24" w:rsidRDefault="00FE1E28" w:rsidP="00FE1E28">
            <w:pPr>
              <w:pStyle w:val="UBUCuerpoTrabajo"/>
            </w:pPr>
          </w:p>
        </w:tc>
      </w:tr>
      <w:tr w:rsidR="00FE1E28" w:rsidRPr="00AF4F24" w14:paraId="3CE726B0" w14:textId="77777777" w:rsidTr="00FE1E28">
        <w:trPr>
          <w:trHeight w:val="321"/>
          <w:jc w:val="center"/>
        </w:trPr>
        <w:tc>
          <w:tcPr>
            <w:tcW w:w="869" w:type="dxa"/>
            <w:shd w:val="clear" w:color="auto" w:fill="F2F2F2"/>
            <w:vAlign w:val="center"/>
          </w:tcPr>
          <w:p w14:paraId="505878D1" w14:textId="672F72EA" w:rsidR="00FE1E28" w:rsidRPr="00AF4F24" w:rsidRDefault="00FE1E28" w:rsidP="00FE1E28">
            <w:pPr>
              <w:pStyle w:val="UBUCuerpoTrabajo"/>
              <w:ind w:firstLine="0"/>
              <w:rPr>
                <w:rFonts w:cs="Liberation Serif"/>
                <w:b/>
                <w:bCs/>
              </w:rPr>
            </w:pPr>
            <w:r>
              <w:rPr>
                <w:b/>
                <w:bCs/>
              </w:rPr>
              <w:t>#119</w:t>
            </w:r>
          </w:p>
        </w:tc>
        <w:tc>
          <w:tcPr>
            <w:tcW w:w="2728" w:type="dxa"/>
            <w:shd w:val="clear" w:color="auto" w:fill="F2F2F2"/>
            <w:vAlign w:val="center"/>
          </w:tcPr>
          <w:p w14:paraId="6D1FCE54" w14:textId="3270F25C" w:rsidR="00FE1E28" w:rsidRPr="00AF4F24" w:rsidRDefault="00FE1E28" w:rsidP="00FE1E28">
            <w:pPr>
              <w:pStyle w:val="UBUCuerpoTrabajo"/>
              <w:ind w:firstLine="0"/>
              <w:jc w:val="left"/>
              <w:rPr>
                <w:rFonts w:cs="Liberation Serif"/>
              </w:rPr>
            </w:pPr>
            <w:r>
              <w:t>Documentar memoria - Introducción.</w:t>
            </w:r>
          </w:p>
        </w:tc>
        <w:tc>
          <w:tcPr>
            <w:tcW w:w="593" w:type="dxa"/>
            <w:shd w:val="clear" w:color="auto" w:fill="F2F2F2"/>
            <w:vAlign w:val="center"/>
          </w:tcPr>
          <w:p w14:paraId="783B55A3" w14:textId="77777777" w:rsidR="00FE1E28" w:rsidRPr="00AF4F24" w:rsidRDefault="00FE1E28" w:rsidP="00FE1E28">
            <w:pPr>
              <w:pStyle w:val="UBUCuerpoTrabajo"/>
            </w:pPr>
          </w:p>
        </w:tc>
        <w:tc>
          <w:tcPr>
            <w:tcW w:w="593" w:type="dxa"/>
            <w:shd w:val="clear" w:color="auto" w:fill="F2F2F2"/>
            <w:vAlign w:val="center"/>
          </w:tcPr>
          <w:p w14:paraId="1751486D" w14:textId="77777777" w:rsidR="00FE1E28" w:rsidRPr="00AF4F24" w:rsidRDefault="00FE1E28" w:rsidP="00FE1E28">
            <w:pPr>
              <w:pStyle w:val="UBUCuerpoTrabajo"/>
            </w:pPr>
          </w:p>
        </w:tc>
        <w:tc>
          <w:tcPr>
            <w:tcW w:w="593" w:type="dxa"/>
            <w:shd w:val="clear" w:color="auto" w:fill="F2F2F2"/>
            <w:vAlign w:val="center"/>
          </w:tcPr>
          <w:p w14:paraId="24543AF7" w14:textId="77777777" w:rsidR="00FE1E28" w:rsidRPr="00AF4F24" w:rsidRDefault="00FE1E28" w:rsidP="00FE1E28">
            <w:pPr>
              <w:pStyle w:val="UBUCuerpoTrabajo"/>
            </w:pPr>
          </w:p>
        </w:tc>
        <w:tc>
          <w:tcPr>
            <w:tcW w:w="593" w:type="dxa"/>
            <w:shd w:val="clear" w:color="auto" w:fill="F2F2F2"/>
            <w:vAlign w:val="center"/>
          </w:tcPr>
          <w:p w14:paraId="4E66E681" w14:textId="77777777" w:rsidR="00FE1E28" w:rsidRPr="00AF4F24" w:rsidRDefault="00FE1E28" w:rsidP="00FE1E28">
            <w:pPr>
              <w:pStyle w:val="UBUCuerpoTrabajo"/>
            </w:pPr>
          </w:p>
        </w:tc>
        <w:tc>
          <w:tcPr>
            <w:tcW w:w="593" w:type="dxa"/>
            <w:shd w:val="clear" w:color="auto" w:fill="0075CA"/>
            <w:vAlign w:val="center"/>
          </w:tcPr>
          <w:p w14:paraId="5CA5B55C" w14:textId="77777777" w:rsidR="00FE1E28" w:rsidRPr="00AF4F24" w:rsidRDefault="00FE1E28" w:rsidP="00FE1E28">
            <w:pPr>
              <w:pStyle w:val="UBUCuerpoTrabajo"/>
            </w:pPr>
          </w:p>
        </w:tc>
        <w:tc>
          <w:tcPr>
            <w:tcW w:w="593" w:type="dxa"/>
            <w:shd w:val="clear" w:color="auto" w:fill="F2F2F2"/>
            <w:vAlign w:val="center"/>
          </w:tcPr>
          <w:p w14:paraId="5C2B63BC" w14:textId="77777777" w:rsidR="00FE1E28" w:rsidRPr="00AF4F24" w:rsidRDefault="00FE1E28" w:rsidP="00FE1E28">
            <w:pPr>
              <w:pStyle w:val="UBUCuerpoTrabajo"/>
            </w:pPr>
          </w:p>
        </w:tc>
        <w:tc>
          <w:tcPr>
            <w:tcW w:w="593" w:type="dxa"/>
            <w:shd w:val="clear" w:color="auto" w:fill="F2F2F2"/>
            <w:vAlign w:val="center"/>
          </w:tcPr>
          <w:p w14:paraId="079E10EC" w14:textId="77777777" w:rsidR="00FE1E28" w:rsidRPr="00AF4F24" w:rsidRDefault="00FE1E28" w:rsidP="00FE1E28">
            <w:pPr>
              <w:pStyle w:val="UBUCuerpoTrabajo"/>
            </w:pPr>
          </w:p>
        </w:tc>
        <w:tc>
          <w:tcPr>
            <w:tcW w:w="593" w:type="dxa"/>
            <w:shd w:val="clear" w:color="auto" w:fill="F2F2F2"/>
            <w:vAlign w:val="center"/>
          </w:tcPr>
          <w:p w14:paraId="55FBD73E" w14:textId="77777777" w:rsidR="00FE1E28" w:rsidRPr="00AF4F24" w:rsidRDefault="00FE1E28" w:rsidP="00FE1E28">
            <w:pPr>
              <w:pStyle w:val="UBUCuerpoTrabajo"/>
            </w:pPr>
          </w:p>
        </w:tc>
        <w:tc>
          <w:tcPr>
            <w:tcW w:w="600" w:type="dxa"/>
            <w:shd w:val="clear" w:color="auto" w:fill="F2F2F2"/>
            <w:vAlign w:val="center"/>
          </w:tcPr>
          <w:p w14:paraId="397D577D" w14:textId="77777777" w:rsidR="00FE1E28" w:rsidRPr="00AF4F24" w:rsidRDefault="00FE1E28" w:rsidP="00FE1E28">
            <w:pPr>
              <w:pStyle w:val="UBUCuerpoTrabajo"/>
            </w:pPr>
          </w:p>
        </w:tc>
        <w:tc>
          <w:tcPr>
            <w:tcW w:w="600" w:type="dxa"/>
            <w:shd w:val="clear" w:color="auto" w:fill="F2F2F2"/>
            <w:vAlign w:val="center"/>
          </w:tcPr>
          <w:p w14:paraId="18923AD1" w14:textId="77777777" w:rsidR="00FE1E28" w:rsidRPr="00AF4F24" w:rsidRDefault="00FE1E28" w:rsidP="000E27C9">
            <w:pPr>
              <w:pStyle w:val="UBUCuerpoTrabajo"/>
              <w:keepNext/>
            </w:pPr>
          </w:p>
        </w:tc>
      </w:tr>
    </w:tbl>
    <w:p w14:paraId="2B9A8C53" w14:textId="35D4EED0" w:rsidR="00A02E44" w:rsidRDefault="000E27C9" w:rsidP="000E27C9">
      <w:pPr>
        <w:pStyle w:val="Descripcin"/>
        <w:ind w:firstLine="0"/>
      </w:pPr>
      <w:bookmarkStart w:id="46" w:name="_Toc76585657"/>
      <w:r>
        <w:t xml:space="preserve">Tabla </w:t>
      </w:r>
      <w:r w:rsidR="00275413">
        <w:fldChar w:fldCharType="begin"/>
      </w:r>
      <w:r w:rsidR="00275413">
        <w:instrText xml:space="preserve"> SEQ Tabla \* ARABIC </w:instrText>
      </w:r>
      <w:r w:rsidR="00275413">
        <w:fldChar w:fldCharType="separate"/>
      </w:r>
      <w:r w:rsidR="00675108">
        <w:rPr>
          <w:noProof/>
        </w:rPr>
        <w:t>12</w:t>
      </w:r>
      <w:r w:rsidR="00275413">
        <w:fldChar w:fldCharType="end"/>
      </w:r>
      <w:r>
        <w:t xml:space="preserve"> - Tareas Sprint 12.</w:t>
      </w:r>
      <w:bookmarkEnd w:id="46"/>
    </w:p>
    <w:p w14:paraId="6306277D" w14:textId="77777777" w:rsidR="00A02E44" w:rsidRDefault="00A02E44" w:rsidP="00A02E44">
      <w:pPr>
        <w:pStyle w:val="Ttulo3"/>
      </w:pPr>
      <w:bookmarkStart w:id="47" w:name="_Toc76585769"/>
      <w:r>
        <w:t>Sprint 13 (2/06/2021 – 19/06/2021)</w:t>
      </w:r>
      <w:bookmarkEnd w:id="47"/>
    </w:p>
    <w:p w14:paraId="7E25D05B" w14:textId="77777777" w:rsidR="00A02E44" w:rsidRDefault="00A02E44" w:rsidP="00A02E44">
      <w:pPr>
        <w:pStyle w:val="UBUCuerpoTrabajo"/>
      </w:pPr>
      <w:r>
        <w:t xml:space="preserve">En este Sprint se ha trabajado con mejoras del código, tanto quitar algunas clases innecesarias como algunos modos de creación de las redes que comprendimos eran peores a las soluciones implementadas actualmente. </w:t>
      </w:r>
    </w:p>
    <w:p w14:paraId="0BB72D1F" w14:textId="77777777" w:rsidR="00A02E44" w:rsidRDefault="00A02E44" w:rsidP="00A02E44">
      <w:pPr>
        <w:pStyle w:val="UBUCuerpoTrabajo"/>
      </w:pPr>
      <w:r>
        <w:t xml:space="preserve">Aparte, se ha seguido buscando información sobre el </w:t>
      </w:r>
      <w:r w:rsidRPr="008B1238">
        <w:rPr>
          <w:i/>
          <w:iCs/>
        </w:rPr>
        <w:t>framework</w:t>
      </w:r>
      <w:r>
        <w:t xml:space="preserve"> deap para tratar de terminar la implementación del algoritmo evolutivo multicriterio. Se ha creado una función para generar redes similares que comprendieran los distintos individuos de la población. Nos hemos topado con un problema, con la información que se ha encontrado, no hemos visto la posibilidad de crear una población utilizando valores prefijados al usar este </w:t>
      </w:r>
      <w:r>
        <w:rPr>
          <w:i/>
          <w:iCs/>
        </w:rPr>
        <w:t>framework</w:t>
      </w:r>
      <w:r>
        <w:t>.</w:t>
      </w:r>
    </w:p>
    <w:p w14:paraId="0D4AADB2" w14:textId="77777777" w:rsidR="00A02E44" w:rsidRPr="008B1238" w:rsidRDefault="00A02E44" w:rsidP="00A02E44">
      <w:pPr>
        <w:pStyle w:val="UBUCuerpoTrabajo"/>
      </w:pPr>
      <w:r>
        <w:t xml:space="preserve">Además, se procedió a la realización de las tablas de los distintos Sprints que muestran las tareas junto a su etiqueta. </w:t>
      </w:r>
    </w:p>
    <w:p w14:paraId="43587720" w14:textId="77777777" w:rsidR="003C7119" w:rsidRDefault="00A02E44" w:rsidP="003C7119">
      <w:pPr>
        <w:pStyle w:val="UBUCuerpoTrabajo"/>
        <w:keepNext/>
        <w:ind w:firstLine="0"/>
      </w:pPr>
      <w:r>
        <w:rPr>
          <w:noProof/>
        </w:rPr>
        <w:lastRenderedPageBreak/>
        <w:drawing>
          <wp:inline distT="0" distB="0" distL="0" distR="0" wp14:anchorId="5D94FAC0" wp14:editId="7B2D2F69">
            <wp:extent cx="5400040" cy="3308985"/>
            <wp:effectExtent l="0" t="0" r="0" b="5715"/>
            <wp:docPr id="6" name="Imagen 6" descr="Gráfico del trabajo realizado en el decimotercero sprint. (Burdown report-Sprint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Gráfico del trabajo realizado en el decimotercero sprint. (Burdown report-Sprint13) "/>
                    <pic:cNvPicPr/>
                  </pic:nvPicPr>
                  <pic:blipFill>
                    <a:blip r:embed="rId37">
                      <a:extLst>
                        <a:ext uri="{28A0092B-C50C-407E-A947-70E740481C1C}">
                          <a14:useLocalDpi xmlns:a14="http://schemas.microsoft.com/office/drawing/2010/main" val="0"/>
                        </a:ext>
                      </a:extLst>
                    </a:blip>
                    <a:stretch>
                      <a:fillRect/>
                    </a:stretch>
                  </pic:blipFill>
                  <pic:spPr>
                    <a:xfrm>
                      <a:off x="0" y="0"/>
                      <a:ext cx="5400040" cy="3308985"/>
                    </a:xfrm>
                    <a:prstGeom prst="rect">
                      <a:avLst/>
                    </a:prstGeom>
                  </pic:spPr>
                </pic:pic>
              </a:graphicData>
            </a:graphic>
          </wp:inline>
        </w:drawing>
      </w:r>
    </w:p>
    <w:p w14:paraId="04F63852" w14:textId="3A3C4677" w:rsidR="00A02E44" w:rsidRDefault="003C7119" w:rsidP="003C7119">
      <w:pPr>
        <w:pStyle w:val="Descripcin"/>
        <w:ind w:firstLine="0"/>
      </w:pPr>
      <w:bookmarkStart w:id="48" w:name="_Toc76585690"/>
      <w:r>
        <w:t xml:space="preserve">Ilustración </w:t>
      </w:r>
      <w:r>
        <w:fldChar w:fldCharType="begin"/>
      </w:r>
      <w:r>
        <w:instrText xml:space="preserve"> SEQ Ilustración \* ARABIC </w:instrText>
      </w:r>
      <w:r>
        <w:fldChar w:fldCharType="separate"/>
      </w:r>
      <w:r w:rsidR="00675108">
        <w:rPr>
          <w:noProof/>
        </w:rPr>
        <w:t>13</w:t>
      </w:r>
      <w:r>
        <w:fldChar w:fldCharType="end"/>
      </w:r>
      <w:r w:rsidRPr="002C6996">
        <w:t xml:space="preserve"> - Gráfico del trabajo realizado en el </w:t>
      </w:r>
      <w:r w:rsidR="000E27C9">
        <w:t>decimotercero</w:t>
      </w:r>
      <w:r w:rsidRPr="002C6996">
        <w:t xml:space="preserve"> Sprint.</w:t>
      </w:r>
      <w:bookmarkEnd w:id="48"/>
    </w:p>
    <w:p w14:paraId="74DB4D2B" w14:textId="77777777" w:rsidR="00A02E44" w:rsidRDefault="00A02E44" w:rsidP="00A02E44">
      <w:pPr>
        <w:pStyle w:val="UBUCuerpoTrabajo"/>
      </w:pPr>
      <w:r>
        <w:t xml:space="preserve">Como se puede observar se ha continuado con las tareas de desarrollo, algunas de ellas ligadas al </w:t>
      </w:r>
      <w:r>
        <w:rPr>
          <w:i/>
          <w:iCs/>
        </w:rPr>
        <w:t>framework</w:t>
      </w:r>
      <w:r>
        <w:t xml:space="preserve"> que estamos implementando deap. Junto al desarrollo se han hecho pruebas para comprobar que este se ha realizado correctamente. </w:t>
      </w:r>
    </w:p>
    <w:p w14:paraId="1C2C7158" w14:textId="77777777" w:rsidR="00A02E44" w:rsidRDefault="00A02E44" w:rsidP="00A02E44">
      <w:pPr>
        <w:pStyle w:val="UBUCuerpoTrabajo"/>
      </w:pPr>
      <w:r>
        <w:t xml:space="preserve">Destacan también las tareas de mejora de los ficheros ya creados para introducir lo necesario para continuar.  </w:t>
      </w:r>
    </w:p>
    <w:p w14:paraId="0BF2EFC6" w14:textId="63BF8762" w:rsidR="00D9248A" w:rsidRDefault="00A02E44" w:rsidP="003C7119">
      <w:pPr>
        <w:pStyle w:val="UBUCuerpoTrabajo"/>
      </w:pPr>
      <w:r>
        <w:t xml:space="preserve">Se ha continuado con las tareas de documentación. </w:t>
      </w:r>
    </w:p>
    <w:p w14:paraId="5137C64E" w14:textId="781370B1" w:rsidR="00A02E44"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5AD16FD1" w14:textId="77777777" w:rsidTr="00FE1E28">
        <w:trPr>
          <w:cantSplit/>
          <w:trHeight w:val="1911"/>
          <w:jc w:val="center"/>
        </w:trPr>
        <w:tc>
          <w:tcPr>
            <w:tcW w:w="869" w:type="dxa"/>
            <w:vAlign w:val="center"/>
          </w:tcPr>
          <w:p w14:paraId="687C9C00" w14:textId="77777777" w:rsidR="00FE1E28" w:rsidRPr="00A02E44" w:rsidRDefault="00FE1E28" w:rsidP="000E27C9">
            <w:pPr>
              <w:spacing w:line="360" w:lineRule="auto"/>
              <w:ind w:firstLine="0"/>
              <w:rPr>
                <w:rFonts w:cs="Liberation Serif"/>
                <w:b/>
                <w:bCs/>
              </w:rPr>
            </w:pPr>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0F799175"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45CDE6BB"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07197ABD"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7786603A"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79267A6B"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543343B2"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4DB8E200"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48C2E7C6"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78428598"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2B0C234A"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0BB28628"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23A51523" w14:textId="77777777" w:rsidTr="000E27C9">
        <w:trPr>
          <w:trHeight w:val="321"/>
          <w:jc w:val="center"/>
        </w:trPr>
        <w:tc>
          <w:tcPr>
            <w:tcW w:w="869" w:type="dxa"/>
            <w:shd w:val="clear" w:color="auto" w:fill="F2F2F2"/>
            <w:vAlign w:val="center"/>
          </w:tcPr>
          <w:p w14:paraId="2FBB831D" w14:textId="7879F736" w:rsidR="00FE1E28" w:rsidRPr="00A02E44" w:rsidRDefault="00FE1E28" w:rsidP="00FE1E28">
            <w:pPr>
              <w:pStyle w:val="UBUCuerpoTrabajo"/>
              <w:ind w:firstLine="0"/>
              <w:rPr>
                <w:b/>
                <w:bCs/>
              </w:rPr>
            </w:pPr>
            <w:r w:rsidRPr="007E7CA5">
              <w:rPr>
                <w:b/>
                <w:bCs/>
              </w:rPr>
              <w:t>#</w:t>
            </w:r>
            <w:r>
              <w:rPr>
                <w:b/>
                <w:bCs/>
              </w:rPr>
              <w:t>120</w:t>
            </w:r>
          </w:p>
        </w:tc>
        <w:tc>
          <w:tcPr>
            <w:tcW w:w="2728" w:type="dxa"/>
            <w:shd w:val="clear" w:color="auto" w:fill="F2F2F2"/>
            <w:vAlign w:val="center"/>
          </w:tcPr>
          <w:p w14:paraId="47A1AF60" w14:textId="7E4F6030" w:rsidR="00FE1E28" w:rsidRPr="00AF4F24" w:rsidRDefault="00FE1E28" w:rsidP="00FE1E28">
            <w:pPr>
              <w:pStyle w:val="UBUCuerpoTrabajo"/>
              <w:ind w:firstLine="0"/>
              <w:jc w:val="left"/>
            </w:pPr>
            <w:r>
              <w:t>Documentar Sprint 12.</w:t>
            </w:r>
          </w:p>
        </w:tc>
        <w:tc>
          <w:tcPr>
            <w:tcW w:w="593" w:type="dxa"/>
            <w:shd w:val="clear" w:color="auto" w:fill="F2F2F2"/>
            <w:vAlign w:val="center"/>
          </w:tcPr>
          <w:p w14:paraId="20D1C66D" w14:textId="77777777" w:rsidR="00FE1E28" w:rsidRPr="00AF4F24" w:rsidRDefault="00FE1E28" w:rsidP="00FE1E28">
            <w:pPr>
              <w:pStyle w:val="UBUCuerpoTrabajo"/>
            </w:pPr>
          </w:p>
        </w:tc>
        <w:tc>
          <w:tcPr>
            <w:tcW w:w="593" w:type="dxa"/>
            <w:shd w:val="clear" w:color="auto" w:fill="F2F2F2"/>
            <w:vAlign w:val="center"/>
          </w:tcPr>
          <w:p w14:paraId="2AB60131" w14:textId="77777777" w:rsidR="00FE1E28" w:rsidRPr="00AF4F24" w:rsidRDefault="00FE1E28" w:rsidP="00FE1E28">
            <w:pPr>
              <w:pStyle w:val="UBUCuerpoTrabajo"/>
            </w:pPr>
          </w:p>
        </w:tc>
        <w:tc>
          <w:tcPr>
            <w:tcW w:w="593" w:type="dxa"/>
            <w:shd w:val="clear" w:color="auto" w:fill="F2F2F2"/>
            <w:vAlign w:val="center"/>
          </w:tcPr>
          <w:p w14:paraId="2358741E" w14:textId="77777777" w:rsidR="00FE1E28" w:rsidRPr="00AF4F24" w:rsidRDefault="00FE1E28" w:rsidP="00FE1E28">
            <w:pPr>
              <w:pStyle w:val="UBUCuerpoTrabajo"/>
            </w:pPr>
          </w:p>
        </w:tc>
        <w:tc>
          <w:tcPr>
            <w:tcW w:w="593" w:type="dxa"/>
            <w:shd w:val="clear" w:color="auto" w:fill="F2F2F2"/>
            <w:vAlign w:val="center"/>
          </w:tcPr>
          <w:p w14:paraId="136B6909" w14:textId="77777777" w:rsidR="00FE1E28" w:rsidRPr="00AF4F24" w:rsidRDefault="00FE1E28" w:rsidP="00FE1E28">
            <w:pPr>
              <w:pStyle w:val="UBUCuerpoTrabajo"/>
            </w:pPr>
          </w:p>
        </w:tc>
        <w:tc>
          <w:tcPr>
            <w:tcW w:w="593" w:type="dxa"/>
            <w:shd w:val="clear" w:color="auto" w:fill="0075CA"/>
            <w:vAlign w:val="center"/>
          </w:tcPr>
          <w:p w14:paraId="1AA93259" w14:textId="77777777" w:rsidR="00FE1E28" w:rsidRPr="00AF4F24" w:rsidRDefault="00FE1E28" w:rsidP="00FE1E28">
            <w:pPr>
              <w:pStyle w:val="UBUCuerpoTrabajo"/>
            </w:pPr>
          </w:p>
        </w:tc>
        <w:tc>
          <w:tcPr>
            <w:tcW w:w="593" w:type="dxa"/>
            <w:shd w:val="clear" w:color="auto" w:fill="F2F2F2"/>
            <w:vAlign w:val="center"/>
          </w:tcPr>
          <w:p w14:paraId="67FD3D06" w14:textId="77777777" w:rsidR="00FE1E28" w:rsidRPr="00AF4F24" w:rsidRDefault="00FE1E28" w:rsidP="00FE1E28">
            <w:pPr>
              <w:pStyle w:val="UBUCuerpoTrabajo"/>
            </w:pPr>
          </w:p>
        </w:tc>
        <w:tc>
          <w:tcPr>
            <w:tcW w:w="593" w:type="dxa"/>
            <w:shd w:val="clear" w:color="auto" w:fill="F2F2F2"/>
            <w:vAlign w:val="center"/>
          </w:tcPr>
          <w:p w14:paraId="791AEDF6" w14:textId="77777777" w:rsidR="00FE1E28" w:rsidRPr="00AF4F24" w:rsidRDefault="00FE1E28" w:rsidP="00FE1E28">
            <w:pPr>
              <w:pStyle w:val="UBUCuerpoTrabajo"/>
            </w:pPr>
          </w:p>
        </w:tc>
        <w:tc>
          <w:tcPr>
            <w:tcW w:w="593" w:type="dxa"/>
            <w:shd w:val="clear" w:color="auto" w:fill="F2F2F2"/>
            <w:vAlign w:val="center"/>
          </w:tcPr>
          <w:p w14:paraId="1927EDF5" w14:textId="77777777" w:rsidR="00FE1E28" w:rsidRPr="00AF4F24" w:rsidRDefault="00FE1E28" w:rsidP="00FE1E28">
            <w:pPr>
              <w:pStyle w:val="UBUCuerpoTrabajo"/>
            </w:pPr>
          </w:p>
        </w:tc>
        <w:tc>
          <w:tcPr>
            <w:tcW w:w="600" w:type="dxa"/>
            <w:shd w:val="clear" w:color="auto" w:fill="F2F2F2"/>
            <w:vAlign w:val="center"/>
          </w:tcPr>
          <w:p w14:paraId="2BE07F96" w14:textId="77777777" w:rsidR="00FE1E28" w:rsidRPr="00AF4F24" w:rsidRDefault="00FE1E28" w:rsidP="00FE1E28">
            <w:pPr>
              <w:pStyle w:val="UBUCuerpoTrabajo"/>
            </w:pPr>
          </w:p>
        </w:tc>
        <w:tc>
          <w:tcPr>
            <w:tcW w:w="600" w:type="dxa"/>
            <w:shd w:val="clear" w:color="auto" w:fill="F2F2F2"/>
            <w:vAlign w:val="center"/>
          </w:tcPr>
          <w:p w14:paraId="5E8B5E14" w14:textId="77777777" w:rsidR="00FE1E28" w:rsidRPr="00AF4F24" w:rsidRDefault="00FE1E28" w:rsidP="00FE1E28">
            <w:pPr>
              <w:pStyle w:val="UBUCuerpoTrabajo"/>
            </w:pPr>
          </w:p>
        </w:tc>
      </w:tr>
      <w:tr w:rsidR="00FE1E28" w:rsidRPr="00AF4F24" w14:paraId="31804939" w14:textId="77777777" w:rsidTr="000E27C9">
        <w:trPr>
          <w:cantSplit/>
          <w:trHeight w:val="340"/>
          <w:jc w:val="center"/>
        </w:trPr>
        <w:tc>
          <w:tcPr>
            <w:tcW w:w="869" w:type="dxa"/>
            <w:vAlign w:val="center"/>
          </w:tcPr>
          <w:p w14:paraId="0F289A76" w14:textId="5880407A" w:rsidR="00FE1E28" w:rsidRPr="00A02E44" w:rsidRDefault="00FE1E28" w:rsidP="00FE1E28">
            <w:pPr>
              <w:pStyle w:val="UBUCuerpoTrabajo"/>
              <w:ind w:firstLine="0"/>
              <w:rPr>
                <w:b/>
                <w:bCs/>
              </w:rPr>
            </w:pPr>
            <w:r w:rsidRPr="007E7CA5">
              <w:rPr>
                <w:b/>
                <w:bCs/>
              </w:rPr>
              <w:t>#</w:t>
            </w:r>
            <w:r>
              <w:rPr>
                <w:b/>
                <w:bCs/>
              </w:rPr>
              <w:t>121</w:t>
            </w:r>
          </w:p>
        </w:tc>
        <w:tc>
          <w:tcPr>
            <w:tcW w:w="2728" w:type="dxa"/>
            <w:vAlign w:val="center"/>
          </w:tcPr>
          <w:p w14:paraId="23BA63EE" w14:textId="025D59AE" w:rsidR="00FE1E28" w:rsidRPr="00AF4F24" w:rsidRDefault="00FE1E28" w:rsidP="00FE1E28">
            <w:pPr>
              <w:pStyle w:val="UBUCuerpoTrabajo"/>
              <w:ind w:firstLine="0"/>
              <w:jc w:val="left"/>
            </w:pPr>
            <w:r>
              <w:t>Hacer tablas relativas a los Sprints.</w:t>
            </w:r>
          </w:p>
        </w:tc>
        <w:tc>
          <w:tcPr>
            <w:tcW w:w="593" w:type="dxa"/>
            <w:vAlign w:val="center"/>
          </w:tcPr>
          <w:p w14:paraId="40986ABE" w14:textId="77777777" w:rsidR="00FE1E28" w:rsidRPr="00AF4F24" w:rsidRDefault="00FE1E28" w:rsidP="00FE1E28">
            <w:pPr>
              <w:pStyle w:val="UBUCuerpoTrabajo"/>
            </w:pPr>
          </w:p>
        </w:tc>
        <w:tc>
          <w:tcPr>
            <w:tcW w:w="593" w:type="dxa"/>
            <w:shd w:val="clear" w:color="auto" w:fill="auto"/>
            <w:vAlign w:val="center"/>
          </w:tcPr>
          <w:p w14:paraId="3243C73A" w14:textId="77777777" w:rsidR="00FE1E28" w:rsidRPr="00AF4F24" w:rsidRDefault="00FE1E28" w:rsidP="00FE1E28">
            <w:pPr>
              <w:pStyle w:val="UBUCuerpoTrabajo"/>
            </w:pPr>
          </w:p>
        </w:tc>
        <w:tc>
          <w:tcPr>
            <w:tcW w:w="593" w:type="dxa"/>
            <w:shd w:val="clear" w:color="auto" w:fill="auto"/>
            <w:vAlign w:val="center"/>
          </w:tcPr>
          <w:p w14:paraId="6D3ECB7E" w14:textId="77777777" w:rsidR="00FE1E28" w:rsidRPr="00AF4F24" w:rsidRDefault="00FE1E28" w:rsidP="00FE1E28">
            <w:pPr>
              <w:pStyle w:val="UBUCuerpoTrabajo"/>
            </w:pPr>
          </w:p>
        </w:tc>
        <w:tc>
          <w:tcPr>
            <w:tcW w:w="593" w:type="dxa"/>
            <w:shd w:val="clear" w:color="auto" w:fill="auto"/>
            <w:vAlign w:val="center"/>
          </w:tcPr>
          <w:p w14:paraId="1D118F4C" w14:textId="77777777" w:rsidR="00FE1E28" w:rsidRPr="00AF4F24" w:rsidRDefault="00FE1E28" w:rsidP="00FE1E28">
            <w:pPr>
              <w:pStyle w:val="UBUCuerpoTrabajo"/>
            </w:pPr>
          </w:p>
        </w:tc>
        <w:tc>
          <w:tcPr>
            <w:tcW w:w="593" w:type="dxa"/>
            <w:shd w:val="clear" w:color="auto" w:fill="0075CA"/>
            <w:vAlign w:val="center"/>
          </w:tcPr>
          <w:p w14:paraId="45B30717" w14:textId="77777777" w:rsidR="00FE1E28" w:rsidRPr="00AF4F24" w:rsidRDefault="00FE1E28" w:rsidP="00FE1E28">
            <w:pPr>
              <w:pStyle w:val="UBUCuerpoTrabajo"/>
            </w:pPr>
          </w:p>
        </w:tc>
        <w:tc>
          <w:tcPr>
            <w:tcW w:w="593" w:type="dxa"/>
            <w:shd w:val="clear" w:color="auto" w:fill="auto"/>
            <w:vAlign w:val="center"/>
          </w:tcPr>
          <w:p w14:paraId="0023C4D7" w14:textId="77777777" w:rsidR="00FE1E28" w:rsidRPr="00AF4F24" w:rsidRDefault="00FE1E28" w:rsidP="00FE1E28">
            <w:pPr>
              <w:pStyle w:val="UBUCuerpoTrabajo"/>
            </w:pPr>
          </w:p>
        </w:tc>
        <w:tc>
          <w:tcPr>
            <w:tcW w:w="593" w:type="dxa"/>
            <w:shd w:val="clear" w:color="auto" w:fill="auto"/>
            <w:vAlign w:val="center"/>
          </w:tcPr>
          <w:p w14:paraId="77432A85" w14:textId="77777777" w:rsidR="00FE1E28" w:rsidRPr="00AF4F24" w:rsidRDefault="00FE1E28" w:rsidP="00FE1E28">
            <w:pPr>
              <w:pStyle w:val="UBUCuerpoTrabajo"/>
            </w:pPr>
          </w:p>
        </w:tc>
        <w:tc>
          <w:tcPr>
            <w:tcW w:w="593" w:type="dxa"/>
            <w:shd w:val="clear" w:color="auto" w:fill="auto"/>
            <w:vAlign w:val="center"/>
          </w:tcPr>
          <w:p w14:paraId="66C315EB" w14:textId="77777777" w:rsidR="00FE1E28" w:rsidRPr="00AF4F24" w:rsidRDefault="00FE1E28" w:rsidP="00FE1E28">
            <w:pPr>
              <w:pStyle w:val="UBUCuerpoTrabajo"/>
            </w:pPr>
          </w:p>
        </w:tc>
        <w:tc>
          <w:tcPr>
            <w:tcW w:w="600" w:type="dxa"/>
            <w:shd w:val="clear" w:color="auto" w:fill="auto"/>
            <w:vAlign w:val="center"/>
          </w:tcPr>
          <w:p w14:paraId="652CCC49" w14:textId="77777777" w:rsidR="00FE1E28" w:rsidRPr="00AF4F24" w:rsidRDefault="00FE1E28" w:rsidP="00FE1E28">
            <w:pPr>
              <w:pStyle w:val="UBUCuerpoTrabajo"/>
            </w:pPr>
          </w:p>
        </w:tc>
        <w:tc>
          <w:tcPr>
            <w:tcW w:w="600" w:type="dxa"/>
            <w:shd w:val="clear" w:color="auto" w:fill="auto"/>
            <w:vAlign w:val="center"/>
          </w:tcPr>
          <w:p w14:paraId="02A5E64A" w14:textId="77777777" w:rsidR="00FE1E28" w:rsidRPr="00AF4F24" w:rsidRDefault="00FE1E28" w:rsidP="00FE1E28">
            <w:pPr>
              <w:pStyle w:val="UBUCuerpoTrabajo"/>
            </w:pPr>
          </w:p>
        </w:tc>
      </w:tr>
      <w:tr w:rsidR="00FE1E28" w:rsidRPr="00AF4F24" w14:paraId="79477751" w14:textId="77777777" w:rsidTr="000E27C9">
        <w:trPr>
          <w:cantSplit/>
          <w:trHeight w:val="340"/>
          <w:jc w:val="center"/>
        </w:trPr>
        <w:tc>
          <w:tcPr>
            <w:tcW w:w="869" w:type="dxa"/>
            <w:shd w:val="clear" w:color="auto" w:fill="F2F2F2"/>
            <w:vAlign w:val="center"/>
          </w:tcPr>
          <w:p w14:paraId="2185ED39" w14:textId="667BA24A" w:rsidR="00FE1E28" w:rsidRPr="00A02E44" w:rsidRDefault="00FE1E28" w:rsidP="00FE1E28">
            <w:pPr>
              <w:pStyle w:val="UBUCuerpoTrabajo"/>
              <w:ind w:firstLine="0"/>
              <w:rPr>
                <w:b/>
                <w:bCs/>
              </w:rPr>
            </w:pPr>
            <w:r w:rsidRPr="007E7CA5">
              <w:rPr>
                <w:b/>
                <w:bCs/>
              </w:rPr>
              <w:t>#</w:t>
            </w:r>
            <w:r>
              <w:rPr>
                <w:b/>
                <w:bCs/>
              </w:rPr>
              <w:t>122</w:t>
            </w:r>
          </w:p>
        </w:tc>
        <w:tc>
          <w:tcPr>
            <w:tcW w:w="2728" w:type="dxa"/>
            <w:shd w:val="clear" w:color="auto" w:fill="F2F2F2"/>
            <w:vAlign w:val="center"/>
          </w:tcPr>
          <w:p w14:paraId="29EA6233" w14:textId="21CFABB3" w:rsidR="00FE1E28" w:rsidRPr="00AF4F24" w:rsidRDefault="00FE1E28" w:rsidP="00FE1E28">
            <w:pPr>
              <w:pStyle w:val="UBUCuerpoTrabajo"/>
              <w:ind w:firstLine="0"/>
              <w:jc w:val="left"/>
            </w:pPr>
            <w:r>
              <w:t>Mejorar la función ‘function.py’</w:t>
            </w:r>
          </w:p>
        </w:tc>
        <w:tc>
          <w:tcPr>
            <w:tcW w:w="593" w:type="dxa"/>
            <w:shd w:val="clear" w:color="auto" w:fill="F2F2F2"/>
            <w:vAlign w:val="center"/>
          </w:tcPr>
          <w:p w14:paraId="1FC604BD"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AB081B5" w14:textId="77777777" w:rsidR="00FE1E28" w:rsidRPr="00AF4F24" w:rsidRDefault="00FE1E28" w:rsidP="00FE1E28">
            <w:pPr>
              <w:pStyle w:val="UBUCuerpoTrabajo"/>
            </w:pPr>
          </w:p>
        </w:tc>
        <w:tc>
          <w:tcPr>
            <w:tcW w:w="593" w:type="dxa"/>
            <w:shd w:val="clear" w:color="auto" w:fill="F2F2F2" w:themeFill="background1" w:themeFillShade="F2"/>
            <w:vAlign w:val="center"/>
          </w:tcPr>
          <w:p w14:paraId="306CB553" w14:textId="77777777" w:rsidR="00FE1E28" w:rsidRPr="00AF4F24" w:rsidRDefault="00FE1E28" w:rsidP="00FE1E28">
            <w:pPr>
              <w:pStyle w:val="UBUCuerpoTrabajo"/>
            </w:pPr>
          </w:p>
        </w:tc>
        <w:tc>
          <w:tcPr>
            <w:tcW w:w="593" w:type="dxa"/>
            <w:shd w:val="clear" w:color="auto" w:fill="71D149"/>
            <w:vAlign w:val="center"/>
          </w:tcPr>
          <w:p w14:paraId="5575104F"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6FF9AC4" w14:textId="77777777" w:rsidR="00FE1E28" w:rsidRPr="00AF4F24" w:rsidRDefault="00FE1E28" w:rsidP="00FE1E28">
            <w:pPr>
              <w:pStyle w:val="UBUCuerpoTrabajo"/>
            </w:pPr>
          </w:p>
        </w:tc>
        <w:tc>
          <w:tcPr>
            <w:tcW w:w="593" w:type="dxa"/>
            <w:shd w:val="clear" w:color="auto" w:fill="F2F2F2" w:themeFill="background1" w:themeFillShade="F2"/>
            <w:vAlign w:val="center"/>
          </w:tcPr>
          <w:p w14:paraId="16E1128B" w14:textId="77777777" w:rsidR="00FE1E28" w:rsidRPr="00AF4F24" w:rsidRDefault="00FE1E28" w:rsidP="00FE1E28">
            <w:pPr>
              <w:pStyle w:val="UBUCuerpoTrabajo"/>
            </w:pPr>
          </w:p>
        </w:tc>
        <w:tc>
          <w:tcPr>
            <w:tcW w:w="593" w:type="dxa"/>
            <w:shd w:val="clear" w:color="auto" w:fill="F2F2F2" w:themeFill="background1" w:themeFillShade="F2"/>
            <w:vAlign w:val="center"/>
          </w:tcPr>
          <w:p w14:paraId="539120F5"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1AA3545" w14:textId="77777777" w:rsidR="00FE1E28" w:rsidRPr="00AF4F24" w:rsidRDefault="00FE1E28" w:rsidP="00FE1E28">
            <w:pPr>
              <w:pStyle w:val="UBUCuerpoTrabajo"/>
            </w:pPr>
          </w:p>
        </w:tc>
        <w:tc>
          <w:tcPr>
            <w:tcW w:w="600" w:type="dxa"/>
            <w:shd w:val="clear" w:color="auto" w:fill="F2F2F2" w:themeFill="background1" w:themeFillShade="F2"/>
            <w:vAlign w:val="center"/>
          </w:tcPr>
          <w:p w14:paraId="79CA3882" w14:textId="77777777" w:rsidR="00FE1E28" w:rsidRPr="00AF4F24" w:rsidRDefault="00FE1E28" w:rsidP="00FE1E28">
            <w:pPr>
              <w:pStyle w:val="UBUCuerpoTrabajo"/>
            </w:pPr>
          </w:p>
        </w:tc>
        <w:tc>
          <w:tcPr>
            <w:tcW w:w="600" w:type="dxa"/>
            <w:shd w:val="clear" w:color="auto" w:fill="F2F2F2"/>
            <w:vAlign w:val="center"/>
          </w:tcPr>
          <w:p w14:paraId="5DE6C604" w14:textId="77777777" w:rsidR="00FE1E28" w:rsidRPr="00AF4F24" w:rsidRDefault="00FE1E28" w:rsidP="00FE1E28">
            <w:pPr>
              <w:pStyle w:val="UBUCuerpoTrabajo"/>
            </w:pPr>
          </w:p>
        </w:tc>
      </w:tr>
      <w:tr w:rsidR="00FE1E28" w:rsidRPr="00AF4F24" w14:paraId="6D3754BF" w14:textId="77777777" w:rsidTr="000E27C9">
        <w:trPr>
          <w:trHeight w:val="321"/>
          <w:jc w:val="center"/>
        </w:trPr>
        <w:tc>
          <w:tcPr>
            <w:tcW w:w="869" w:type="dxa"/>
            <w:vAlign w:val="center"/>
          </w:tcPr>
          <w:p w14:paraId="45B965E5" w14:textId="4D8B9F68" w:rsidR="00FE1E28" w:rsidRPr="00A02E44" w:rsidRDefault="00FE1E28" w:rsidP="00FE1E28">
            <w:pPr>
              <w:pStyle w:val="UBUCuerpoTrabajo"/>
              <w:ind w:firstLine="0"/>
              <w:rPr>
                <w:b/>
                <w:bCs/>
              </w:rPr>
            </w:pPr>
            <w:r w:rsidRPr="007E7CA5">
              <w:rPr>
                <w:b/>
                <w:bCs/>
              </w:rPr>
              <w:t>#</w:t>
            </w:r>
            <w:r>
              <w:rPr>
                <w:b/>
                <w:bCs/>
              </w:rPr>
              <w:t>123</w:t>
            </w:r>
          </w:p>
        </w:tc>
        <w:tc>
          <w:tcPr>
            <w:tcW w:w="2728" w:type="dxa"/>
            <w:vAlign w:val="center"/>
          </w:tcPr>
          <w:p w14:paraId="7486EB9D" w14:textId="4712371F" w:rsidR="00FE1E28" w:rsidRPr="00AF4F24" w:rsidRDefault="00FE1E28" w:rsidP="00FE1E28">
            <w:pPr>
              <w:pStyle w:val="UBUCuerpoTrabajo"/>
              <w:ind w:firstLine="0"/>
              <w:jc w:val="left"/>
            </w:pPr>
            <w:r>
              <w:t xml:space="preserve">Buscar como cerrar </w:t>
            </w:r>
            <w:r w:rsidRPr="00AF4F24">
              <w:rPr>
                <w:i/>
                <w:iCs/>
              </w:rPr>
              <w:t>pyplot</w:t>
            </w:r>
            <w:r>
              <w:rPr>
                <w:i/>
                <w:iCs/>
              </w:rPr>
              <w:t>.</w:t>
            </w:r>
          </w:p>
        </w:tc>
        <w:tc>
          <w:tcPr>
            <w:tcW w:w="593" w:type="dxa"/>
            <w:vAlign w:val="center"/>
          </w:tcPr>
          <w:p w14:paraId="7709D5AD" w14:textId="77777777" w:rsidR="00FE1E28" w:rsidRPr="00AF4F24" w:rsidRDefault="00FE1E28" w:rsidP="00FE1E28">
            <w:pPr>
              <w:pStyle w:val="UBUCuerpoTrabajo"/>
            </w:pPr>
          </w:p>
        </w:tc>
        <w:tc>
          <w:tcPr>
            <w:tcW w:w="593" w:type="dxa"/>
            <w:shd w:val="clear" w:color="auto" w:fill="auto"/>
            <w:vAlign w:val="center"/>
          </w:tcPr>
          <w:p w14:paraId="4F574090" w14:textId="77777777" w:rsidR="00FE1E28" w:rsidRPr="00AF4F24" w:rsidRDefault="00FE1E28" w:rsidP="00FE1E28">
            <w:pPr>
              <w:pStyle w:val="UBUCuerpoTrabajo"/>
            </w:pPr>
          </w:p>
        </w:tc>
        <w:tc>
          <w:tcPr>
            <w:tcW w:w="593" w:type="dxa"/>
            <w:shd w:val="clear" w:color="auto" w:fill="auto"/>
            <w:vAlign w:val="center"/>
          </w:tcPr>
          <w:p w14:paraId="6154B1BF" w14:textId="77777777" w:rsidR="00FE1E28" w:rsidRPr="00AF4F24" w:rsidRDefault="00FE1E28" w:rsidP="00FE1E28">
            <w:pPr>
              <w:pStyle w:val="UBUCuerpoTrabajo"/>
            </w:pPr>
          </w:p>
        </w:tc>
        <w:tc>
          <w:tcPr>
            <w:tcW w:w="593" w:type="dxa"/>
            <w:shd w:val="clear" w:color="auto" w:fill="auto"/>
            <w:vAlign w:val="center"/>
          </w:tcPr>
          <w:p w14:paraId="0933D9A3" w14:textId="77777777" w:rsidR="00FE1E28" w:rsidRPr="00AF4F24" w:rsidRDefault="00FE1E28" w:rsidP="00FE1E28">
            <w:pPr>
              <w:pStyle w:val="UBUCuerpoTrabajo"/>
            </w:pPr>
          </w:p>
        </w:tc>
        <w:tc>
          <w:tcPr>
            <w:tcW w:w="593" w:type="dxa"/>
            <w:shd w:val="clear" w:color="auto" w:fill="auto"/>
            <w:vAlign w:val="center"/>
          </w:tcPr>
          <w:p w14:paraId="2530EF40" w14:textId="77777777" w:rsidR="00FE1E28" w:rsidRPr="00AF4F24" w:rsidRDefault="00FE1E28" w:rsidP="00FE1E28">
            <w:pPr>
              <w:pStyle w:val="UBUCuerpoTrabajo"/>
            </w:pPr>
          </w:p>
        </w:tc>
        <w:tc>
          <w:tcPr>
            <w:tcW w:w="593" w:type="dxa"/>
            <w:shd w:val="clear" w:color="auto" w:fill="auto"/>
            <w:vAlign w:val="center"/>
          </w:tcPr>
          <w:p w14:paraId="61572418" w14:textId="77777777" w:rsidR="00FE1E28" w:rsidRPr="00AF4F24" w:rsidRDefault="00FE1E28" w:rsidP="00FE1E28">
            <w:pPr>
              <w:pStyle w:val="UBUCuerpoTrabajo"/>
            </w:pPr>
          </w:p>
        </w:tc>
        <w:tc>
          <w:tcPr>
            <w:tcW w:w="593" w:type="dxa"/>
            <w:shd w:val="clear" w:color="auto" w:fill="auto"/>
            <w:vAlign w:val="center"/>
          </w:tcPr>
          <w:p w14:paraId="67108F3F" w14:textId="77777777" w:rsidR="00FE1E28" w:rsidRPr="00AF4F24" w:rsidRDefault="00FE1E28" w:rsidP="00FE1E28">
            <w:pPr>
              <w:pStyle w:val="UBUCuerpoTrabajo"/>
            </w:pPr>
          </w:p>
        </w:tc>
        <w:tc>
          <w:tcPr>
            <w:tcW w:w="593" w:type="dxa"/>
            <w:shd w:val="clear" w:color="auto" w:fill="E8F263"/>
            <w:vAlign w:val="center"/>
          </w:tcPr>
          <w:p w14:paraId="01545EA0" w14:textId="77777777" w:rsidR="00FE1E28" w:rsidRPr="00AF4F24" w:rsidRDefault="00FE1E28" w:rsidP="00FE1E28">
            <w:pPr>
              <w:pStyle w:val="UBUCuerpoTrabajo"/>
            </w:pPr>
          </w:p>
        </w:tc>
        <w:tc>
          <w:tcPr>
            <w:tcW w:w="600" w:type="dxa"/>
            <w:vAlign w:val="center"/>
          </w:tcPr>
          <w:p w14:paraId="1CBEC178" w14:textId="77777777" w:rsidR="00FE1E28" w:rsidRPr="00AF4F24" w:rsidRDefault="00FE1E28" w:rsidP="00FE1E28">
            <w:pPr>
              <w:pStyle w:val="UBUCuerpoTrabajo"/>
            </w:pPr>
          </w:p>
        </w:tc>
        <w:tc>
          <w:tcPr>
            <w:tcW w:w="600" w:type="dxa"/>
            <w:vAlign w:val="center"/>
          </w:tcPr>
          <w:p w14:paraId="5D10EBEA" w14:textId="77777777" w:rsidR="00FE1E28" w:rsidRPr="00AF4F24" w:rsidRDefault="00FE1E28" w:rsidP="00FE1E28">
            <w:pPr>
              <w:pStyle w:val="UBUCuerpoTrabajo"/>
            </w:pPr>
          </w:p>
        </w:tc>
      </w:tr>
      <w:tr w:rsidR="00FE1E28" w:rsidRPr="00AF4F24" w14:paraId="085247C7" w14:textId="77777777" w:rsidTr="000E27C9">
        <w:trPr>
          <w:trHeight w:val="321"/>
          <w:jc w:val="center"/>
        </w:trPr>
        <w:tc>
          <w:tcPr>
            <w:tcW w:w="869" w:type="dxa"/>
            <w:shd w:val="clear" w:color="auto" w:fill="F2F2F2"/>
            <w:vAlign w:val="center"/>
          </w:tcPr>
          <w:p w14:paraId="7EBB18B9" w14:textId="50FD624A" w:rsidR="00FE1E28" w:rsidRPr="00AF4F24" w:rsidRDefault="00FE1E28" w:rsidP="00FE1E28">
            <w:pPr>
              <w:pStyle w:val="UBUCuerpoTrabajo"/>
              <w:ind w:firstLine="0"/>
              <w:rPr>
                <w:rFonts w:cs="Liberation Serif"/>
                <w:b/>
                <w:bCs/>
              </w:rPr>
            </w:pPr>
            <w:r>
              <w:rPr>
                <w:b/>
                <w:bCs/>
              </w:rPr>
              <w:t>#124</w:t>
            </w:r>
          </w:p>
        </w:tc>
        <w:tc>
          <w:tcPr>
            <w:tcW w:w="2728" w:type="dxa"/>
            <w:shd w:val="clear" w:color="auto" w:fill="F2F2F2"/>
            <w:vAlign w:val="center"/>
          </w:tcPr>
          <w:p w14:paraId="6AB05C6D" w14:textId="47BB01E3" w:rsidR="00FE1E28" w:rsidRPr="00AF4F24" w:rsidRDefault="00FE1E28" w:rsidP="00FE1E28">
            <w:pPr>
              <w:pStyle w:val="UBUCuerpoTrabajo"/>
              <w:ind w:firstLine="0"/>
              <w:jc w:val="left"/>
              <w:rPr>
                <w:rFonts w:cs="Liberation Serif"/>
              </w:rPr>
            </w:pPr>
            <w:r>
              <w:t>Implementar la creación del individuo.</w:t>
            </w:r>
          </w:p>
        </w:tc>
        <w:tc>
          <w:tcPr>
            <w:tcW w:w="593" w:type="dxa"/>
            <w:shd w:val="clear" w:color="auto" w:fill="F2F2F2"/>
            <w:vAlign w:val="center"/>
          </w:tcPr>
          <w:p w14:paraId="0AD6BF1B" w14:textId="77777777" w:rsidR="00FE1E28" w:rsidRPr="00AF4F24" w:rsidRDefault="00FE1E28" w:rsidP="00FE1E28">
            <w:pPr>
              <w:pStyle w:val="UBUCuerpoTrabajo"/>
            </w:pPr>
          </w:p>
        </w:tc>
        <w:tc>
          <w:tcPr>
            <w:tcW w:w="593" w:type="dxa"/>
            <w:shd w:val="clear" w:color="auto" w:fill="F2F2F2"/>
            <w:vAlign w:val="center"/>
          </w:tcPr>
          <w:p w14:paraId="6B6E2BCC" w14:textId="77777777" w:rsidR="00FE1E28" w:rsidRPr="00AF4F24" w:rsidRDefault="00FE1E28" w:rsidP="00FE1E28">
            <w:pPr>
              <w:pStyle w:val="UBUCuerpoTrabajo"/>
            </w:pPr>
          </w:p>
        </w:tc>
        <w:tc>
          <w:tcPr>
            <w:tcW w:w="593" w:type="dxa"/>
            <w:shd w:val="clear" w:color="auto" w:fill="CD7686"/>
            <w:vAlign w:val="center"/>
          </w:tcPr>
          <w:p w14:paraId="7C932BC3" w14:textId="77777777" w:rsidR="00FE1E28" w:rsidRPr="00AF4F24" w:rsidRDefault="00FE1E28" w:rsidP="00FE1E28">
            <w:pPr>
              <w:pStyle w:val="UBUCuerpoTrabajo"/>
            </w:pPr>
          </w:p>
        </w:tc>
        <w:tc>
          <w:tcPr>
            <w:tcW w:w="593" w:type="dxa"/>
            <w:shd w:val="clear" w:color="auto" w:fill="71D149"/>
            <w:vAlign w:val="center"/>
          </w:tcPr>
          <w:p w14:paraId="3502E561" w14:textId="77777777" w:rsidR="00FE1E28" w:rsidRPr="00AF4F24" w:rsidRDefault="00FE1E28" w:rsidP="00FE1E28">
            <w:pPr>
              <w:pStyle w:val="UBUCuerpoTrabajo"/>
            </w:pPr>
          </w:p>
        </w:tc>
        <w:tc>
          <w:tcPr>
            <w:tcW w:w="593" w:type="dxa"/>
            <w:shd w:val="clear" w:color="auto" w:fill="F2F2F2" w:themeFill="background1" w:themeFillShade="F2"/>
            <w:vAlign w:val="center"/>
          </w:tcPr>
          <w:p w14:paraId="4B2698B9" w14:textId="77777777" w:rsidR="00FE1E28" w:rsidRPr="00AF4F24" w:rsidRDefault="00FE1E28" w:rsidP="00FE1E28">
            <w:pPr>
              <w:pStyle w:val="UBUCuerpoTrabajo"/>
            </w:pPr>
          </w:p>
        </w:tc>
        <w:tc>
          <w:tcPr>
            <w:tcW w:w="593" w:type="dxa"/>
            <w:shd w:val="clear" w:color="auto" w:fill="F2F2F2"/>
            <w:vAlign w:val="center"/>
          </w:tcPr>
          <w:p w14:paraId="22BDCCEC" w14:textId="77777777" w:rsidR="00FE1E28" w:rsidRPr="00AF4F24" w:rsidRDefault="00FE1E28" w:rsidP="00FE1E28">
            <w:pPr>
              <w:pStyle w:val="UBUCuerpoTrabajo"/>
            </w:pPr>
          </w:p>
        </w:tc>
        <w:tc>
          <w:tcPr>
            <w:tcW w:w="593" w:type="dxa"/>
            <w:shd w:val="clear" w:color="auto" w:fill="F2F2F2"/>
            <w:vAlign w:val="center"/>
          </w:tcPr>
          <w:p w14:paraId="666B39CC" w14:textId="77777777" w:rsidR="00FE1E28" w:rsidRPr="00AF4F24" w:rsidRDefault="00FE1E28" w:rsidP="00FE1E28">
            <w:pPr>
              <w:pStyle w:val="UBUCuerpoTrabajo"/>
            </w:pPr>
          </w:p>
        </w:tc>
        <w:tc>
          <w:tcPr>
            <w:tcW w:w="593" w:type="dxa"/>
            <w:shd w:val="clear" w:color="auto" w:fill="F2F2F2"/>
            <w:vAlign w:val="center"/>
          </w:tcPr>
          <w:p w14:paraId="3A952C90" w14:textId="77777777" w:rsidR="00FE1E28" w:rsidRPr="00AF4F24" w:rsidRDefault="00FE1E28" w:rsidP="00FE1E28">
            <w:pPr>
              <w:pStyle w:val="UBUCuerpoTrabajo"/>
            </w:pPr>
          </w:p>
        </w:tc>
        <w:tc>
          <w:tcPr>
            <w:tcW w:w="600" w:type="dxa"/>
            <w:shd w:val="clear" w:color="auto" w:fill="F2F2F2"/>
            <w:vAlign w:val="center"/>
          </w:tcPr>
          <w:p w14:paraId="07DB67E8" w14:textId="77777777" w:rsidR="00FE1E28" w:rsidRPr="00AF4F24" w:rsidRDefault="00FE1E28" w:rsidP="00FE1E28">
            <w:pPr>
              <w:pStyle w:val="UBUCuerpoTrabajo"/>
            </w:pPr>
          </w:p>
        </w:tc>
        <w:tc>
          <w:tcPr>
            <w:tcW w:w="600" w:type="dxa"/>
            <w:shd w:val="clear" w:color="auto" w:fill="F2F2F2"/>
            <w:vAlign w:val="center"/>
          </w:tcPr>
          <w:p w14:paraId="072DEFB9" w14:textId="77777777" w:rsidR="00FE1E28" w:rsidRPr="00AF4F24" w:rsidRDefault="00FE1E28" w:rsidP="00FE1E28">
            <w:pPr>
              <w:pStyle w:val="UBUCuerpoTrabajo"/>
            </w:pPr>
          </w:p>
        </w:tc>
      </w:tr>
      <w:tr w:rsidR="00FE1E28" w:rsidRPr="00AF4F24" w14:paraId="47FE7DF4" w14:textId="77777777" w:rsidTr="000E27C9">
        <w:trPr>
          <w:trHeight w:val="321"/>
          <w:jc w:val="center"/>
        </w:trPr>
        <w:tc>
          <w:tcPr>
            <w:tcW w:w="869" w:type="dxa"/>
            <w:shd w:val="clear" w:color="auto" w:fill="auto"/>
            <w:vAlign w:val="center"/>
          </w:tcPr>
          <w:p w14:paraId="57986047" w14:textId="0FD21A74" w:rsidR="00FE1E28" w:rsidRPr="00AF4F24" w:rsidRDefault="00FE1E28" w:rsidP="00FE1E28">
            <w:pPr>
              <w:pStyle w:val="UBUCuerpoTrabajo"/>
              <w:ind w:firstLine="0"/>
              <w:rPr>
                <w:rFonts w:cs="Liberation Serif"/>
                <w:b/>
                <w:bCs/>
              </w:rPr>
            </w:pPr>
            <w:r>
              <w:rPr>
                <w:b/>
                <w:bCs/>
              </w:rPr>
              <w:t>#125</w:t>
            </w:r>
          </w:p>
        </w:tc>
        <w:tc>
          <w:tcPr>
            <w:tcW w:w="2728" w:type="dxa"/>
            <w:shd w:val="clear" w:color="auto" w:fill="auto"/>
            <w:vAlign w:val="center"/>
          </w:tcPr>
          <w:p w14:paraId="0BB26C79" w14:textId="5A615531" w:rsidR="00FE1E28" w:rsidRPr="00AF4F24" w:rsidRDefault="00FE1E28" w:rsidP="00FE1E28">
            <w:pPr>
              <w:pStyle w:val="UBUCuerpoTrabajo"/>
              <w:ind w:firstLine="0"/>
              <w:jc w:val="left"/>
              <w:rPr>
                <w:rFonts w:cs="Liberation Serif"/>
              </w:rPr>
            </w:pPr>
            <w:r>
              <w:t xml:space="preserve">Implementar la evaluación. </w:t>
            </w:r>
          </w:p>
        </w:tc>
        <w:tc>
          <w:tcPr>
            <w:tcW w:w="593" w:type="dxa"/>
            <w:shd w:val="clear" w:color="auto" w:fill="auto"/>
            <w:vAlign w:val="center"/>
          </w:tcPr>
          <w:p w14:paraId="56F807EA" w14:textId="77777777" w:rsidR="00FE1E28" w:rsidRPr="00AF4F24" w:rsidRDefault="00FE1E28" w:rsidP="00FE1E28">
            <w:pPr>
              <w:pStyle w:val="UBUCuerpoTrabajo"/>
            </w:pPr>
          </w:p>
        </w:tc>
        <w:tc>
          <w:tcPr>
            <w:tcW w:w="593" w:type="dxa"/>
            <w:shd w:val="clear" w:color="auto" w:fill="auto"/>
            <w:vAlign w:val="center"/>
          </w:tcPr>
          <w:p w14:paraId="0454916D" w14:textId="77777777" w:rsidR="00FE1E28" w:rsidRPr="00AF4F24" w:rsidRDefault="00FE1E28" w:rsidP="00FE1E28">
            <w:pPr>
              <w:pStyle w:val="UBUCuerpoTrabajo"/>
            </w:pPr>
          </w:p>
        </w:tc>
        <w:tc>
          <w:tcPr>
            <w:tcW w:w="593" w:type="dxa"/>
            <w:shd w:val="clear" w:color="auto" w:fill="CD7686"/>
            <w:vAlign w:val="center"/>
          </w:tcPr>
          <w:p w14:paraId="3B5BA7EA" w14:textId="77777777" w:rsidR="00FE1E28" w:rsidRPr="00AF4F24" w:rsidRDefault="00FE1E28" w:rsidP="00FE1E28">
            <w:pPr>
              <w:pStyle w:val="UBUCuerpoTrabajo"/>
            </w:pPr>
          </w:p>
        </w:tc>
        <w:tc>
          <w:tcPr>
            <w:tcW w:w="593" w:type="dxa"/>
            <w:shd w:val="clear" w:color="auto" w:fill="71D149"/>
            <w:vAlign w:val="center"/>
          </w:tcPr>
          <w:p w14:paraId="46458104" w14:textId="77777777" w:rsidR="00FE1E28" w:rsidRPr="00AF4F24" w:rsidRDefault="00FE1E28" w:rsidP="00FE1E28">
            <w:pPr>
              <w:pStyle w:val="UBUCuerpoTrabajo"/>
            </w:pPr>
          </w:p>
        </w:tc>
        <w:tc>
          <w:tcPr>
            <w:tcW w:w="593" w:type="dxa"/>
            <w:shd w:val="clear" w:color="auto" w:fill="auto"/>
            <w:vAlign w:val="center"/>
          </w:tcPr>
          <w:p w14:paraId="73735B74" w14:textId="77777777" w:rsidR="00FE1E28" w:rsidRPr="00AF4F24" w:rsidRDefault="00FE1E28" w:rsidP="00FE1E28">
            <w:pPr>
              <w:pStyle w:val="UBUCuerpoTrabajo"/>
            </w:pPr>
          </w:p>
        </w:tc>
        <w:tc>
          <w:tcPr>
            <w:tcW w:w="593" w:type="dxa"/>
            <w:shd w:val="clear" w:color="auto" w:fill="auto"/>
            <w:vAlign w:val="center"/>
          </w:tcPr>
          <w:p w14:paraId="2B886BA6" w14:textId="77777777" w:rsidR="00FE1E28" w:rsidRPr="00AF4F24" w:rsidRDefault="00FE1E28" w:rsidP="00FE1E28">
            <w:pPr>
              <w:pStyle w:val="UBUCuerpoTrabajo"/>
            </w:pPr>
          </w:p>
        </w:tc>
        <w:tc>
          <w:tcPr>
            <w:tcW w:w="593" w:type="dxa"/>
            <w:shd w:val="clear" w:color="auto" w:fill="auto"/>
            <w:vAlign w:val="center"/>
          </w:tcPr>
          <w:p w14:paraId="2B96988C" w14:textId="77777777" w:rsidR="00FE1E28" w:rsidRPr="00AF4F24" w:rsidRDefault="00FE1E28" w:rsidP="00FE1E28">
            <w:pPr>
              <w:pStyle w:val="UBUCuerpoTrabajo"/>
            </w:pPr>
          </w:p>
        </w:tc>
        <w:tc>
          <w:tcPr>
            <w:tcW w:w="593" w:type="dxa"/>
            <w:shd w:val="clear" w:color="auto" w:fill="auto"/>
            <w:vAlign w:val="center"/>
          </w:tcPr>
          <w:p w14:paraId="4B66F326" w14:textId="77777777" w:rsidR="00FE1E28" w:rsidRPr="00AF4F24" w:rsidRDefault="00FE1E28" w:rsidP="00FE1E28">
            <w:pPr>
              <w:pStyle w:val="UBUCuerpoTrabajo"/>
            </w:pPr>
          </w:p>
        </w:tc>
        <w:tc>
          <w:tcPr>
            <w:tcW w:w="600" w:type="dxa"/>
            <w:shd w:val="clear" w:color="auto" w:fill="auto"/>
            <w:vAlign w:val="center"/>
          </w:tcPr>
          <w:p w14:paraId="478ACCCD" w14:textId="77777777" w:rsidR="00FE1E28" w:rsidRPr="00AF4F24" w:rsidRDefault="00FE1E28" w:rsidP="00FE1E28">
            <w:pPr>
              <w:pStyle w:val="UBUCuerpoTrabajo"/>
            </w:pPr>
          </w:p>
        </w:tc>
        <w:tc>
          <w:tcPr>
            <w:tcW w:w="600" w:type="dxa"/>
            <w:shd w:val="clear" w:color="auto" w:fill="auto"/>
            <w:vAlign w:val="center"/>
          </w:tcPr>
          <w:p w14:paraId="32DF9FB4" w14:textId="77777777" w:rsidR="00FE1E28" w:rsidRPr="00AF4F24" w:rsidRDefault="00FE1E28" w:rsidP="00FE1E28">
            <w:pPr>
              <w:pStyle w:val="UBUCuerpoTrabajo"/>
            </w:pPr>
          </w:p>
        </w:tc>
      </w:tr>
      <w:tr w:rsidR="00FE1E28" w:rsidRPr="00AF4F24" w14:paraId="27ADEED5" w14:textId="77777777" w:rsidTr="000E27C9">
        <w:trPr>
          <w:trHeight w:val="321"/>
          <w:jc w:val="center"/>
        </w:trPr>
        <w:tc>
          <w:tcPr>
            <w:tcW w:w="869" w:type="dxa"/>
            <w:shd w:val="clear" w:color="auto" w:fill="F2F2F2"/>
            <w:vAlign w:val="center"/>
          </w:tcPr>
          <w:p w14:paraId="0932D103" w14:textId="2F3B6040" w:rsidR="00FE1E28" w:rsidRPr="00AF4F24" w:rsidRDefault="00FE1E28" w:rsidP="00FE1E28">
            <w:pPr>
              <w:pStyle w:val="UBUCuerpoTrabajo"/>
              <w:ind w:firstLine="0"/>
              <w:rPr>
                <w:rFonts w:cs="Liberation Serif"/>
                <w:b/>
                <w:bCs/>
              </w:rPr>
            </w:pPr>
            <w:r>
              <w:rPr>
                <w:b/>
                <w:bCs/>
              </w:rPr>
              <w:t>#126</w:t>
            </w:r>
          </w:p>
        </w:tc>
        <w:tc>
          <w:tcPr>
            <w:tcW w:w="2728" w:type="dxa"/>
            <w:shd w:val="clear" w:color="auto" w:fill="F2F2F2"/>
            <w:vAlign w:val="center"/>
          </w:tcPr>
          <w:p w14:paraId="7D890B9F" w14:textId="4FC41053" w:rsidR="00FE1E28" w:rsidRPr="00AF4F24" w:rsidRDefault="00FE1E28" w:rsidP="00FE1E28">
            <w:pPr>
              <w:pStyle w:val="UBUCuerpoTrabajo"/>
              <w:ind w:firstLine="0"/>
              <w:jc w:val="left"/>
              <w:rPr>
                <w:rFonts w:cs="Liberation Serif"/>
              </w:rPr>
            </w:pPr>
            <w:r>
              <w:t>Implementar la solución para cerrar pyplot.</w:t>
            </w:r>
          </w:p>
        </w:tc>
        <w:tc>
          <w:tcPr>
            <w:tcW w:w="593" w:type="dxa"/>
            <w:shd w:val="clear" w:color="auto" w:fill="F2F2F2"/>
            <w:vAlign w:val="center"/>
          </w:tcPr>
          <w:p w14:paraId="0D8FC10F" w14:textId="77777777" w:rsidR="00FE1E28" w:rsidRPr="00AF4F24" w:rsidRDefault="00FE1E28" w:rsidP="00FE1E28">
            <w:pPr>
              <w:pStyle w:val="UBUCuerpoTrabajo"/>
            </w:pPr>
          </w:p>
        </w:tc>
        <w:tc>
          <w:tcPr>
            <w:tcW w:w="593" w:type="dxa"/>
            <w:shd w:val="clear" w:color="auto" w:fill="F2F2F2"/>
            <w:vAlign w:val="center"/>
          </w:tcPr>
          <w:p w14:paraId="5EEE1E4F" w14:textId="77777777" w:rsidR="00FE1E28" w:rsidRPr="00AF4F24" w:rsidRDefault="00FE1E28" w:rsidP="00FE1E28">
            <w:pPr>
              <w:pStyle w:val="UBUCuerpoTrabajo"/>
            </w:pPr>
          </w:p>
        </w:tc>
        <w:tc>
          <w:tcPr>
            <w:tcW w:w="593" w:type="dxa"/>
            <w:shd w:val="clear" w:color="auto" w:fill="F2F2F2"/>
            <w:vAlign w:val="center"/>
          </w:tcPr>
          <w:p w14:paraId="700DAFF0" w14:textId="77777777" w:rsidR="00FE1E28" w:rsidRPr="00AF4F24" w:rsidRDefault="00FE1E28" w:rsidP="00FE1E28">
            <w:pPr>
              <w:pStyle w:val="UBUCuerpoTrabajo"/>
            </w:pPr>
          </w:p>
        </w:tc>
        <w:tc>
          <w:tcPr>
            <w:tcW w:w="593" w:type="dxa"/>
            <w:shd w:val="clear" w:color="auto" w:fill="71D149"/>
            <w:vAlign w:val="center"/>
          </w:tcPr>
          <w:p w14:paraId="582371F6" w14:textId="77777777" w:rsidR="00FE1E28" w:rsidRPr="00AF4F24" w:rsidRDefault="00FE1E28" w:rsidP="00FE1E28">
            <w:pPr>
              <w:pStyle w:val="UBUCuerpoTrabajo"/>
            </w:pPr>
          </w:p>
        </w:tc>
        <w:tc>
          <w:tcPr>
            <w:tcW w:w="593" w:type="dxa"/>
            <w:shd w:val="clear" w:color="auto" w:fill="F2F2F2" w:themeFill="background1" w:themeFillShade="F2"/>
            <w:vAlign w:val="center"/>
          </w:tcPr>
          <w:p w14:paraId="62D7DA3C" w14:textId="77777777" w:rsidR="00FE1E28" w:rsidRPr="00AF4F24" w:rsidRDefault="00FE1E28" w:rsidP="00FE1E28">
            <w:pPr>
              <w:pStyle w:val="UBUCuerpoTrabajo"/>
            </w:pPr>
          </w:p>
        </w:tc>
        <w:tc>
          <w:tcPr>
            <w:tcW w:w="593" w:type="dxa"/>
            <w:shd w:val="clear" w:color="auto" w:fill="F2F2F2"/>
            <w:vAlign w:val="center"/>
          </w:tcPr>
          <w:p w14:paraId="0DDC10E8" w14:textId="77777777" w:rsidR="00FE1E28" w:rsidRPr="00AF4F24" w:rsidRDefault="00FE1E28" w:rsidP="00FE1E28">
            <w:pPr>
              <w:pStyle w:val="UBUCuerpoTrabajo"/>
            </w:pPr>
          </w:p>
        </w:tc>
        <w:tc>
          <w:tcPr>
            <w:tcW w:w="593" w:type="dxa"/>
            <w:shd w:val="clear" w:color="auto" w:fill="F2F2F2"/>
            <w:vAlign w:val="center"/>
          </w:tcPr>
          <w:p w14:paraId="4E815757" w14:textId="77777777" w:rsidR="00FE1E28" w:rsidRPr="00AF4F24" w:rsidRDefault="00FE1E28" w:rsidP="00FE1E28">
            <w:pPr>
              <w:pStyle w:val="UBUCuerpoTrabajo"/>
            </w:pPr>
          </w:p>
        </w:tc>
        <w:tc>
          <w:tcPr>
            <w:tcW w:w="593" w:type="dxa"/>
            <w:shd w:val="clear" w:color="auto" w:fill="F2F2F2"/>
            <w:vAlign w:val="center"/>
          </w:tcPr>
          <w:p w14:paraId="5300943F" w14:textId="77777777" w:rsidR="00FE1E28" w:rsidRPr="00AF4F24" w:rsidRDefault="00FE1E28" w:rsidP="00FE1E28">
            <w:pPr>
              <w:pStyle w:val="UBUCuerpoTrabajo"/>
            </w:pPr>
          </w:p>
        </w:tc>
        <w:tc>
          <w:tcPr>
            <w:tcW w:w="600" w:type="dxa"/>
            <w:shd w:val="clear" w:color="auto" w:fill="F2F2F2"/>
            <w:vAlign w:val="center"/>
          </w:tcPr>
          <w:p w14:paraId="58442773" w14:textId="77777777" w:rsidR="00FE1E28" w:rsidRPr="00AF4F24" w:rsidRDefault="00FE1E28" w:rsidP="00FE1E28">
            <w:pPr>
              <w:pStyle w:val="UBUCuerpoTrabajo"/>
            </w:pPr>
          </w:p>
        </w:tc>
        <w:tc>
          <w:tcPr>
            <w:tcW w:w="600" w:type="dxa"/>
            <w:shd w:val="clear" w:color="auto" w:fill="FBCA04"/>
            <w:vAlign w:val="center"/>
          </w:tcPr>
          <w:p w14:paraId="49AA5C90" w14:textId="77777777" w:rsidR="00FE1E28" w:rsidRPr="00AF4F24" w:rsidRDefault="00FE1E28" w:rsidP="00FE1E28">
            <w:pPr>
              <w:pStyle w:val="UBUCuerpoTrabajo"/>
            </w:pPr>
          </w:p>
        </w:tc>
      </w:tr>
      <w:tr w:rsidR="00FE1E28" w:rsidRPr="00AF4F24" w14:paraId="4FEEB7AB" w14:textId="77777777" w:rsidTr="000E27C9">
        <w:trPr>
          <w:trHeight w:val="321"/>
          <w:jc w:val="center"/>
        </w:trPr>
        <w:tc>
          <w:tcPr>
            <w:tcW w:w="869" w:type="dxa"/>
            <w:shd w:val="clear" w:color="auto" w:fill="auto"/>
            <w:vAlign w:val="center"/>
          </w:tcPr>
          <w:p w14:paraId="56B03825" w14:textId="04E1F7FC" w:rsidR="00FE1E28" w:rsidRPr="00AF4F24" w:rsidRDefault="00FE1E28" w:rsidP="00FE1E28">
            <w:pPr>
              <w:pStyle w:val="UBUCuerpoTrabajo"/>
              <w:ind w:firstLine="0"/>
              <w:rPr>
                <w:rFonts w:cs="Liberation Serif"/>
                <w:b/>
                <w:bCs/>
              </w:rPr>
            </w:pPr>
            <w:r>
              <w:rPr>
                <w:b/>
                <w:bCs/>
              </w:rPr>
              <w:t>#127</w:t>
            </w:r>
          </w:p>
        </w:tc>
        <w:tc>
          <w:tcPr>
            <w:tcW w:w="2728" w:type="dxa"/>
            <w:shd w:val="clear" w:color="auto" w:fill="auto"/>
            <w:vAlign w:val="center"/>
          </w:tcPr>
          <w:p w14:paraId="4166CA51" w14:textId="6AF2ABF0" w:rsidR="00FE1E28" w:rsidRPr="00AF4F24" w:rsidRDefault="00FE1E28" w:rsidP="00FE1E28">
            <w:pPr>
              <w:pStyle w:val="UBUCuerpoTrabajo"/>
              <w:ind w:firstLine="0"/>
              <w:jc w:val="left"/>
              <w:rPr>
                <w:rFonts w:cs="Liberation Serif"/>
              </w:rPr>
            </w:pPr>
            <w:r>
              <w:t>Crear una función para generar una solución similar.</w:t>
            </w:r>
          </w:p>
        </w:tc>
        <w:tc>
          <w:tcPr>
            <w:tcW w:w="593" w:type="dxa"/>
            <w:shd w:val="clear" w:color="auto" w:fill="auto"/>
            <w:vAlign w:val="center"/>
          </w:tcPr>
          <w:p w14:paraId="1F6C6E54" w14:textId="77777777" w:rsidR="00FE1E28" w:rsidRPr="00AF4F24" w:rsidRDefault="00FE1E28" w:rsidP="00FE1E28">
            <w:pPr>
              <w:pStyle w:val="UBUCuerpoTrabajo"/>
            </w:pPr>
          </w:p>
        </w:tc>
        <w:tc>
          <w:tcPr>
            <w:tcW w:w="593" w:type="dxa"/>
            <w:shd w:val="clear" w:color="auto" w:fill="auto"/>
            <w:vAlign w:val="center"/>
          </w:tcPr>
          <w:p w14:paraId="1DD14B62" w14:textId="77777777" w:rsidR="00FE1E28" w:rsidRPr="00AF4F24" w:rsidRDefault="00FE1E28" w:rsidP="00FE1E28">
            <w:pPr>
              <w:pStyle w:val="UBUCuerpoTrabajo"/>
            </w:pPr>
          </w:p>
        </w:tc>
        <w:tc>
          <w:tcPr>
            <w:tcW w:w="593" w:type="dxa"/>
            <w:shd w:val="clear" w:color="auto" w:fill="auto"/>
            <w:vAlign w:val="center"/>
          </w:tcPr>
          <w:p w14:paraId="0145B14B" w14:textId="77777777" w:rsidR="00FE1E28" w:rsidRPr="00AF4F24" w:rsidRDefault="00FE1E28" w:rsidP="00FE1E28">
            <w:pPr>
              <w:pStyle w:val="UBUCuerpoTrabajo"/>
            </w:pPr>
          </w:p>
        </w:tc>
        <w:tc>
          <w:tcPr>
            <w:tcW w:w="593" w:type="dxa"/>
            <w:shd w:val="clear" w:color="auto" w:fill="71D149"/>
            <w:vAlign w:val="center"/>
          </w:tcPr>
          <w:p w14:paraId="69AF30AF" w14:textId="77777777" w:rsidR="00FE1E28" w:rsidRPr="00AF4F24" w:rsidRDefault="00FE1E28" w:rsidP="00FE1E28">
            <w:pPr>
              <w:pStyle w:val="UBUCuerpoTrabajo"/>
            </w:pPr>
          </w:p>
        </w:tc>
        <w:tc>
          <w:tcPr>
            <w:tcW w:w="593" w:type="dxa"/>
            <w:shd w:val="clear" w:color="auto" w:fill="auto"/>
            <w:vAlign w:val="center"/>
          </w:tcPr>
          <w:p w14:paraId="00EB8A63" w14:textId="77777777" w:rsidR="00FE1E28" w:rsidRPr="00AF4F24" w:rsidRDefault="00FE1E28" w:rsidP="00FE1E28">
            <w:pPr>
              <w:pStyle w:val="UBUCuerpoTrabajo"/>
            </w:pPr>
          </w:p>
        </w:tc>
        <w:tc>
          <w:tcPr>
            <w:tcW w:w="593" w:type="dxa"/>
            <w:shd w:val="clear" w:color="auto" w:fill="auto"/>
            <w:vAlign w:val="center"/>
          </w:tcPr>
          <w:p w14:paraId="6728AA9D" w14:textId="77777777" w:rsidR="00FE1E28" w:rsidRPr="00AF4F24" w:rsidRDefault="00FE1E28" w:rsidP="00FE1E28">
            <w:pPr>
              <w:pStyle w:val="UBUCuerpoTrabajo"/>
            </w:pPr>
          </w:p>
        </w:tc>
        <w:tc>
          <w:tcPr>
            <w:tcW w:w="593" w:type="dxa"/>
            <w:shd w:val="clear" w:color="auto" w:fill="auto"/>
            <w:vAlign w:val="center"/>
          </w:tcPr>
          <w:p w14:paraId="1E264126" w14:textId="77777777" w:rsidR="00FE1E28" w:rsidRPr="00AF4F24" w:rsidRDefault="00FE1E28" w:rsidP="00FE1E28">
            <w:pPr>
              <w:pStyle w:val="UBUCuerpoTrabajo"/>
            </w:pPr>
          </w:p>
        </w:tc>
        <w:tc>
          <w:tcPr>
            <w:tcW w:w="593" w:type="dxa"/>
            <w:shd w:val="clear" w:color="auto" w:fill="auto"/>
            <w:vAlign w:val="center"/>
          </w:tcPr>
          <w:p w14:paraId="3C9E1444" w14:textId="77777777" w:rsidR="00FE1E28" w:rsidRPr="00AF4F24" w:rsidRDefault="00FE1E28" w:rsidP="00FE1E28">
            <w:pPr>
              <w:pStyle w:val="UBUCuerpoTrabajo"/>
            </w:pPr>
          </w:p>
        </w:tc>
        <w:tc>
          <w:tcPr>
            <w:tcW w:w="600" w:type="dxa"/>
            <w:shd w:val="clear" w:color="auto" w:fill="auto"/>
            <w:vAlign w:val="center"/>
          </w:tcPr>
          <w:p w14:paraId="177C36CB" w14:textId="77777777" w:rsidR="00FE1E28" w:rsidRPr="00AF4F24" w:rsidRDefault="00FE1E28" w:rsidP="00FE1E28">
            <w:pPr>
              <w:pStyle w:val="UBUCuerpoTrabajo"/>
            </w:pPr>
          </w:p>
        </w:tc>
        <w:tc>
          <w:tcPr>
            <w:tcW w:w="600" w:type="dxa"/>
            <w:shd w:val="clear" w:color="auto" w:fill="auto"/>
            <w:vAlign w:val="center"/>
          </w:tcPr>
          <w:p w14:paraId="134EC52B" w14:textId="77777777" w:rsidR="00FE1E28" w:rsidRPr="00AF4F24" w:rsidRDefault="00FE1E28" w:rsidP="00FE1E28">
            <w:pPr>
              <w:pStyle w:val="UBUCuerpoTrabajo"/>
            </w:pPr>
          </w:p>
        </w:tc>
      </w:tr>
      <w:tr w:rsidR="00FE1E28" w:rsidRPr="00AF4F24" w14:paraId="7A11C450" w14:textId="77777777" w:rsidTr="000E27C9">
        <w:trPr>
          <w:trHeight w:val="321"/>
          <w:jc w:val="center"/>
        </w:trPr>
        <w:tc>
          <w:tcPr>
            <w:tcW w:w="869" w:type="dxa"/>
            <w:shd w:val="clear" w:color="auto" w:fill="F2F2F2"/>
            <w:vAlign w:val="center"/>
          </w:tcPr>
          <w:p w14:paraId="14090C0B" w14:textId="72B375F9" w:rsidR="00FE1E28" w:rsidRPr="00AF4F24" w:rsidRDefault="00FE1E28" w:rsidP="00FE1E28">
            <w:pPr>
              <w:pStyle w:val="UBUCuerpoTrabajo"/>
              <w:ind w:firstLine="0"/>
              <w:rPr>
                <w:rFonts w:cs="Liberation Serif"/>
                <w:b/>
                <w:bCs/>
              </w:rPr>
            </w:pPr>
            <w:r>
              <w:rPr>
                <w:b/>
                <w:bCs/>
              </w:rPr>
              <w:t>#128</w:t>
            </w:r>
          </w:p>
        </w:tc>
        <w:tc>
          <w:tcPr>
            <w:tcW w:w="2728" w:type="dxa"/>
            <w:shd w:val="clear" w:color="auto" w:fill="F2F2F2"/>
            <w:vAlign w:val="center"/>
          </w:tcPr>
          <w:p w14:paraId="3A1FAB35" w14:textId="4B7293B1" w:rsidR="00FE1E28" w:rsidRPr="00AF4F24" w:rsidRDefault="00FE1E28" w:rsidP="00FE1E28">
            <w:pPr>
              <w:pStyle w:val="UBUCuerpoTrabajo"/>
              <w:ind w:firstLine="0"/>
              <w:jc w:val="left"/>
              <w:rPr>
                <w:rFonts w:cs="Liberation Serif"/>
              </w:rPr>
            </w:pPr>
            <w:r>
              <w:t xml:space="preserve">Mejorar el espacio de pruebas. </w:t>
            </w:r>
          </w:p>
        </w:tc>
        <w:tc>
          <w:tcPr>
            <w:tcW w:w="593" w:type="dxa"/>
            <w:shd w:val="clear" w:color="auto" w:fill="F2F2F2"/>
            <w:vAlign w:val="center"/>
          </w:tcPr>
          <w:p w14:paraId="6BF7E658" w14:textId="77777777" w:rsidR="00FE1E28" w:rsidRPr="00AF4F24" w:rsidRDefault="00FE1E28" w:rsidP="00FE1E28">
            <w:pPr>
              <w:pStyle w:val="UBUCuerpoTrabajo"/>
            </w:pPr>
          </w:p>
        </w:tc>
        <w:tc>
          <w:tcPr>
            <w:tcW w:w="593" w:type="dxa"/>
            <w:shd w:val="clear" w:color="auto" w:fill="F2F2F2"/>
            <w:vAlign w:val="center"/>
          </w:tcPr>
          <w:p w14:paraId="204CB2DC" w14:textId="77777777" w:rsidR="00FE1E28" w:rsidRPr="00AF4F24" w:rsidRDefault="00FE1E28" w:rsidP="00FE1E28">
            <w:pPr>
              <w:pStyle w:val="UBUCuerpoTrabajo"/>
            </w:pPr>
          </w:p>
        </w:tc>
        <w:tc>
          <w:tcPr>
            <w:tcW w:w="593" w:type="dxa"/>
            <w:shd w:val="clear" w:color="auto" w:fill="F2F2F2"/>
            <w:vAlign w:val="center"/>
          </w:tcPr>
          <w:p w14:paraId="3976632F"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DC7E3EF" w14:textId="77777777" w:rsidR="00FE1E28" w:rsidRPr="00AF4F24" w:rsidRDefault="00FE1E28" w:rsidP="00FE1E28">
            <w:pPr>
              <w:pStyle w:val="UBUCuerpoTrabajo"/>
            </w:pPr>
          </w:p>
        </w:tc>
        <w:tc>
          <w:tcPr>
            <w:tcW w:w="593" w:type="dxa"/>
            <w:shd w:val="clear" w:color="auto" w:fill="F2F2F2" w:themeFill="background1" w:themeFillShade="F2"/>
            <w:vAlign w:val="center"/>
          </w:tcPr>
          <w:p w14:paraId="488003D7" w14:textId="77777777" w:rsidR="00FE1E28" w:rsidRPr="00AF4F24" w:rsidRDefault="00FE1E28" w:rsidP="00FE1E28">
            <w:pPr>
              <w:pStyle w:val="UBUCuerpoTrabajo"/>
            </w:pPr>
          </w:p>
        </w:tc>
        <w:tc>
          <w:tcPr>
            <w:tcW w:w="593" w:type="dxa"/>
            <w:shd w:val="clear" w:color="auto" w:fill="A2EEEF"/>
            <w:vAlign w:val="center"/>
          </w:tcPr>
          <w:p w14:paraId="72203BE6" w14:textId="77777777" w:rsidR="00FE1E28" w:rsidRPr="00AF4F24" w:rsidRDefault="00FE1E28" w:rsidP="00FE1E28">
            <w:pPr>
              <w:pStyle w:val="UBUCuerpoTrabajo"/>
            </w:pPr>
          </w:p>
        </w:tc>
        <w:tc>
          <w:tcPr>
            <w:tcW w:w="593" w:type="dxa"/>
            <w:shd w:val="clear" w:color="auto" w:fill="F2F2F2"/>
            <w:vAlign w:val="center"/>
          </w:tcPr>
          <w:p w14:paraId="59A6DCDD" w14:textId="77777777" w:rsidR="00FE1E28" w:rsidRPr="00AF4F24" w:rsidRDefault="00FE1E28" w:rsidP="00FE1E28">
            <w:pPr>
              <w:pStyle w:val="UBUCuerpoTrabajo"/>
            </w:pPr>
          </w:p>
        </w:tc>
        <w:tc>
          <w:tcPr>
            <w:tcW w:w="593" w:type="dxa"/>
            <w:shd w:val="clear" w:color="auto" w:fill="F2F2F2"/>
            <w:vAlign w:val="center"/>
          </w:tcPr>
          <w:p w14:paraId="7174034B" w14:textId="77777777" w:rsidR="00FE1E28" w:rsidRPr="00AF4F24" w:rsidRDefault="00FE1E28" w:rsidP="00FE1E28">
            <w:pPr>
              <w:pStyle w:val="UBUCuerpoTrabajo"/>
            </w:pPr>
          </w:p>
        </w:tc>
        <w:tc>
          <w:tcPr>
            <w:tcW w:w="600" w:type="dxa"/>
            <w:shd w:val="clear" w:color="auto" w:fill="F2F2F2"/>
            <w:vAlign w:val="center"/>
          </w:tcPr>
          <w:p w14:paraId="0AAF3B80" w14:textId="77777777" w:rsidR="00FE1E28" w:rsidRPr="00AF4F24" w:rsidRDefault="00FE1E28" w:rsidP="00FE1E28">
            <w:pPr>
              <w:pStyle w:val="UBUCuerpoTrabajo"/>
            </w:pPr>
          </w:p>
        </w:tc>
        <w:tc>
          <w:tcPr>
            <w:tcW w:w="600" w:type="dxa"/>
            <w:shd w:val="clear" w:color="auto" w:fill="F2F2F2"/>
            <w:vAlign w:val="center"/>
          </w:tcPr>
          <w:p w14:paraId="7F8A5CA9" w14:textId="77777777" w:rsidR="00FE1E28" w:rsidRPr="00AF4F24" w:rsidRDefault="00FE1E28" w:rsidP="00FE1E28">
            <w:pPr>
              <w:pStyle w:val="UBUCuerpoTrabajo"/>
            </w:pPr>
          </w:p>
        </w:tc>
      </w:tr>
      <w:tr w:rsidR="00FE1E28" w:rsidRPr="00AF4F24" w14:paraId="497BB80A" w14:textId="77777777" w:rsidTr="000E27C9">
        <w:trPr>
          <w:trHeight w:val="321"/>
          <w:jc w:val="center"/>
        </w:trPr>
        <w:tc>
          <w:tcPr>
            <w:tcW w:w="869" w:type="dxa"/>
            <w:shd w:val="clear" w:color="auto" w:fill="auto"/>
            <w:vAlign w:val="center"/>
          </w:tcPr>
          <w:p w14:paraId="16A53A42" w14:textId="53C0035C" w:rsidR="00FE1E28" w:rsidRPr="00AF4F24" w:rsidRDefault="00FE1E28" w:rsidP="00FE1E28">
            <w:pPr>
              <w:pStyle w:val="UBUCuerpoTrabajo"/>
              <w:ind w:firstLine="0"/>
              <w:rPr>
                <w:rFonts w:cs="Liberation Serif"/>
                <w:b/>
                <w:bCs/>
              </w:rPr>
            </w:pPr>
            <w:r>
              <w:rPr>
                <w:b/>
                <w:bCs/>
              </w:rPr>
              <w:t>#129</w:t>
            </w:r>
          </w:p>
        </w:tc>
        <w:tc>
          <w:tcPr>
            <w:tcW w:w="2728" w:type="dxa"/>
            <w:shd w:val="clear" w:color="auto" w:fill="auto"/>
            <w:vAlign w:val="center"/>
          </w:tcPr>
          <w:p w14:paraId="5BB8BFEE" w14:textId="2776DEF5" w:rsidR="00FE1E28" w:rsidRPr="00AF4F24" w:rsidRDefault="00FE1E28" w:rsidP="00FE1E28">
            <w:pPr>
              <w:pStyle w:val="UBUCuerpoTrabajo"/>
              <w:ind w:firstLine="0"/>
              <w:jc w:val="left"/>
              <w:rPr>
                <w:rFonts w:cs="Liberation Serif"/>
              </w:rPr>
            </w:pPr>
            <w:r>
              <w:t>Mejorar ‘randomNetCreation.py’</w:t>
            </w:r>
          </w:p>
        </w:tc>
        <w:tc>
          <w:tcPr>
            <w:tcW w:w="593" w:type="dxa"/>
            <w:shd w:val="clear" w:color="auto" w:fill="auto"/>
            <w:vAlign w:val="center"/>
          </w:tcPr>
          <w:p w14:paraId="59A7F203" w14:textId="77777777" w:rsidR="00FE1E28" w:rsidRPr="00AF4F24" w:rsidRDefault="00FE1E28" w:rsidP="00FE1E28">
            <w:pPr>
              <w:pStyle w:val="UBUCuerpoTrabajo"/>
            </w:pPr>
          </w:p>
        </w:tc>
        <w:tc>
          <w:tcPr>
            <w:tcW w:w="593" w:type="dxa"/>
            <w:shd w:val="clear" w:color="auto" w:fill="auto"/>
            <w:vAlign w:val="center"/>
          </w:tcPr>
          <w:p w14:paraId="1AFC5427" w14:textId="77777777" w:rsidR="00FE1E28" w:rsidRPr="00AF4F24" w:rsidRDefault="00FE1E28" w:rsidP="00FE1E28">
            <w:pPr>
              <w:pStyle w:val="UBUCuerpoTrabajo"/>
            </w:pPr>
          </w:p>
        </w:tc>
        <w:tc>
          <w:tcPr>
            <w:tcW w:w="593" w:type="dxa"/>
            <w:shd w:val="clear" w:color="auto" w:fill="auto"/>
            <w:vAlign w:val="center"/>
          </w:tcPr>
          <w:p w14:paraId="5D3527B2" w14:textId="77777777" w:rsidR="00FE1E28" w:rsidRPr="00AF4F24" w:rsidRDefault="00FE1E28" w:rsidP="00FE1E28">
            <w:pPr>
              <w:pStyle w:val="UBUCuerpoTrabajo"/>
            </w:pPr>
          </w:p>
        </w:tc>
        <w:tc>
          <w:tcPr>
            <w:tcW w:w="593" w:type="dxa"/>
            <w:shd w:val="clear" w:color="auto" w:fill="auto"/>
            <w:vAlign w:val="center"/>
          </w:tcPr>
          <w:p w14:paraId="5B40B519" w14:textId="77777777" w:rsidR="00FE1E28" w:rsidRPr="00AF4F24" w:rsidRDefault="00FE1E28" w:rsidP="00FE1E28">
            <w:pPr>
              <w:pStyle w:val="UBUCuerpoTrabajo"/>
            </w:pPr>
          </w:p>
        </w:tc>
        <w:tc>
          <w:tcPr>
            <w:tcW w:w="593" w:type="dxa"/>
            <w:shd w:val="clear" w:color="auto" w:fill="auto"/>
            <w:vAlign w:val="center"/>
          </w:tcPr>
          <w:p w14:paraId="5C706D53" w14:textId="77777777" w:rsidR="00FE1E28" w:rsidRPr="00AF4F24" w:rsidRDefault="00FE1E28" w:rsidP="00FE1E28">
            <w:pPr>
              <w:pStyle w:val="UBUCuerpoTrabajo"/>
            </w:pPr>
          </w:p>
        </w:tc>
        <w:tc>
          <w:tcPr>
            <w:tcW w:w="593" w:type="dxa"/>
            <w:shd w:val="clear" w:color="auto" w:fill="A2EEEF"/>
            <w:vAlign w:val="center"/>
          </w:tcPr>
          <w:p w14:paraId="601F02E9" w14:textId="77777777" w:rsidR="00FE1E28" w:rsidRPr="00AF4F24" w:rsidRDefault="00FE1E28" w:rsidP="00FE1E28">
            <w:pPr>
              <w:pStyle w:val="UBUCuerpoTrabajo"/>
            </w:pPr>
          </w:p>
        </w:tc>
        <w:tc>
          <w:tcPr>
            <w:tcW w:w="593" w:type="dxa"/>
            <w:shd w:val="clear" w:color="auto" w:fill="auto"/>
            <w:vAlign w:val="center"/>
          </w:tcPr>
          <w:p w14:paraId="20BF84DB" w14:textId="77777777" w:rsidR="00FE1E28" w:rsidRPr="00AF4F24" w:rsidRDefault="00FE1E28" w:rsidP="00FE1E28">
            <w:pPr>
              <w:pStyle w:val="UBUCuerpoTrabajo"/>
            </w:pPr>
          </w:p>
        </w:tc>
        <w:tc>
          <w:tcPr>
            <w:tcW w:w="593" w:type="dxa"/>
            <w:shd w:val="clear" w:color="auto" w:fill="auto"/>
            <w:vAlign w:val="center"/>
          </w:tcPr>
          <w:p w14:paraId="6E5881B9" w14:textId="77777777" w:rsidR="00FE1E28" w:rsidRPr="00AF4F24" w:rsidRDefault="00FE1E28" w:rsidP="00FE1E28">
            <w:pPr>
              <w:pStyle w:val="UBUCuerpoTrabajo"/>
            </w:pPr>
          </w:p>
        </w:tc>
        <w:tc>
          <w:tcPr>
            <w:tcW w:w="600" w:type="dxa"/>
            <w:shd w:val="clear" w:color="auto" w:fill="auto"/>
            <w:vAlign w:val="center"/>
          </w:tcPr>
          <w:p w14:paraId="547590F0" w14:textId="77777777" w:rsidR="00FE1E28" w:rsidRPr="00AF4F24" w:rsidRDefault="00FE1E28" w:rsidP="00FE1E28">
            <w:pPr>
              <w:pStyle w:val="UBUCuerpoTrabajo"/>
            </w:pPr>
          </w:p>
        </w:tc>
        <w:tc>
          <w:tcPr>
            <w:tcW w:w="600" w:type="dxa"/>
            <w:shd w:val="clear" w:color="auto" w:fill="auto"/>
            <w:vAlign w:val="center"/>
          </w:tcPr>
          <w:p w14:paraId="3D463568" w14:textId="77777777" w:rsidR="00FE1E28" w:rsidRPr="00AF4F24" w:rsidRDefault="00FE1E28" w:rsidP="00FE1E28">
            <w:pPr>
              <w:pStyle w:val="UBUCuerpoTrabajo"/>
            </w:pPr>
          </w:p>
        </w:tc>
      </w:tr>
      <w:tr w:rsidR="00FE1E28" w:rsidRPr="00AF4F24" w14:paraId="408363EB" w14:textId="77777777" w:rsidTr="000E27C9">
        <w:trPr>
          <w:trHeight w:val="321"/>
          <w:jc w:val="center"/>
        </w:trPr>
        <w:tc>
          <w:tcPr>
            <w:tcW w:w="869" w:type="dxa"/>
            <w:shd w:val="clear" w:color="auto" w:fill="F2F2F2"/>
            <w:vAlign w:val="center"/>
          </w:tcPr>
          <w:p w14:paraId="2A5028A2" w14:textId="32622C59" w:rsidR="00FE1E28" w:rsidRPr="00AF4F24" w:rsidRDefault="00FE1E28" w:rsidP="00FE1E28">
            <w:pPr>
              <w:pStyle w:val="UBUCuerpoTrabajo"/>
              <w:ind w:firstLine="0"/>
              <w:rPr>
                <w:rFonts w:cs="Liberation Serif"/>
                <w:b/>
                <w:bCs/>
              </w:rPr>
            </w:pPr>
            <w:r>
              <w:rPr>
                <w:b/>
                <w:bCs/>
              </w:rPr>
              <w:t>#130</w:t>
            </w:r>
          </w:p>
        </w:tc>
        <w:tc>
          <w:tcPr>
            <w:tcW w:w="2728" w:type="dxa"/>
            <w:shd w:val="clear" w:color="auto" w:fill="F2F2F2"/>
            <w:vAlign w:val="center"/>
          </w:tcPr>
          <w:p w14:paraId="60338FE3" w14:textId="32505C4A" w:rsidR="00FE1E28" w:rsidRPr="00AF4F24" w:rsidRDefault="00FE1E28" w:rsidP="00FE1E28">
            <w:pPr>
              <w:pStyle w:val="UBUCuerpoTrabajo"/>
              <w:ind w:firstLine="0"/>
              <w:jc w:val="left"/>
              <w:rPr>
                <w:rFonts w:cs="Liberation Serif"/>
              </w:rPr>
            </w:pPr>
            <w:r>
              <w:t>Mejorar ‘fileNetCreation.py’</w:t>
            </w:r>
          </w:p>
        </w:tc>
        <w:tc>
          <w:tcPr>
            <w:tcW w:w="593" w:type="dxa"/>
            <w:shd w:val="clear" w:color="auto" w:fill="F2F2F2"/>
            <w:vAlign w:val="center"/>
          </w:tcPr>
          <w:p w14:paraId="3523EAC8" w14:textId="77777777" w:rsidR="00FE1E28" w:rsidRPr="00AF4F24" w:rsidRDefault="00FE1E28" w:rsidP="00FE1E28">
            <w:pPr>
              <w:pStyle w:val="UBUCuerpoTrabajo"/>
            </w:pPr>
          </w:p>
        </w:tc>
        <w:tc>
          <w:tcPr>
            <w:tcW w:w="593" w:type="dxa"/>
            <w:shd w:val="clear" w:color="auto" w:fill="F2F2F2"/>
            <w:vAlign w:val="center"/>
          </w:tcPr>
          <w:p w14:paraId="3DF2C30A" w14:textId="77777777" w:rsidR="00FE1E28" w:rsidRPr="00AF4F24" w:rsidRDefault="00FE1E28" w:rsidP="00FE1E28">
            <w:pPr>
              <w:pStyle w:val="UBUCuerpoTrabajo"/>
            </w:pPr>
          </w:p>
        </w:tc>
        <w:tc>
          <w:tcPr>
            <w:tcW w:w="593" w:type="dxa"/>
            <w:shd w:val="clear" w:color="auto" w:fill="F2F2F2"/>
            <w:vAlign w:val="center"/>
          </w:tcPr>
          <w:p w14:paraId="25311BF2" w14:textId="77777777" w:rsidR="00FE1E28" w:rsidRPr="00AF4F24" w:rsidRDefault="00FE1E28" w:rsidP="00FE1E28">
            <w:pPr>
              <w:pStyle w:val="UBUCuerpoTrabajo"/>
            </w:pPr>
          </w:p>
        </w:tc>
        <w:tc>
          <w:tcPr>
            <w:tcW w:w="593" w:type="dxa"/>
            <w:shd w:val="clear" w:color="auto" w:fill="F2F2F2"/>
            <w:vAlign w:val="center"/>
          </w:tcPr>
          <w:p w14:paraId="6809C710" w14:textId="77777777" w:rsidR="00FE1E28" w:rsidRPr="00AF4F24" w:rsidRDefault="00FE1E28" w:rsidP="00FE1E28">
            <w:pPr>
              <w:pStyle w:val="UBUCuerpoTrabajo"/>
            </w:pPr>
          </w:p>
        </w:tc>
        <w:tc>
          <w:tcPr>
            <w:tcW w:w="593" w:type="dxa"/>
            <w:shd w:val="clear" w:color="auto" w:fill="F2F2F2" w:themeFill="background1" w:themeFillShade="F2"/>
            <w:vAlign w:val="center"/>
          </w:tcPr>
          <w:p w14:paraId="5A269AD6" w14:textId="77777777" w:rsidR="00FE1E28" w:rsidRPr="00AF4F24" w:rsidRDefault="00FE1E28" w:rsidP="00FE1E28">
            <w:pPr>
              <w:pStyle w:val="UBUCuerpoTrabajo"/>
            </w:pPr>
          </w:p>
        </w:tc>
        <w:tc>
          <w:tcPr>
            <w:tcW w:w="593" w:type="dxa"/>
            <w:shd w:val="clear" w:color="auto" w:fill="A2EEEF"/>
            <w:vAlign w:val="center"/>
          </w:tcPr>
          <w:p w14:paraId="160EDE69" w14:textId="77777777" w:rsidR="00FE1E28" w:rsidRPr="00AF4F24" w:rsidRDefault="00FE1E28" w:rsidP="00FE1E28">
            <w:pPr>
              <w:pStyle w:val="UBUCuerpoTrabajo"/>
            </w:pPr>
          </w:p>
        </w:tc>
        <w:tc>
          <w:tcPr>
            <w:tcW w:w="593" w:type="dxa"/>
            <w:shd w:val="clear" w:color="auto" w:fill="F2F2F2"/>
            <w:vAlign w:val="center"/>
          </w:tcPr>
          <w:p w14:paraId="53770D61" w14:textId="77777777" w:rsidR="00FE1E28" w:rsidRPr="00AF4F24" w:rsidRDefault="00FE1E28" w:rsidP="00FE1E28">
            <w:pPr>
              <w:pStyle w:val="UBUCuerpoTrabajo"/>
            </w:pPr>
          </w:p>
        </w:tc>
        <w:tc>
          <w:tcPr>
            <w:tcW w:w="593" w:type="dxa"/>
            <w:shd w:val="clear" w:color="auto" w:fill="F2F2F2"/>
            <w:vAlign w:val="center"/>
          </w:tcPr>
          <w:p w14:paraId="194914A9" w14:textId="77777777" w:rsidR="00FE1E28" w:rsidRPr="00AF4F24" w:rsidRDefault="00FE1E28" w:rsidP="00FE1E28">
            <w:pPr>
              <w:pStyle w:val="UBUCuerpoTrabajo"/>
            </w:pPr>
          </w:p>
        </w:tc>
        <w:tc>
          <w:tcPr>
            <w:tcW w:w="600" w:type="dxa"/>
            <w:shd w:val="clear" w:color="auto" w:fill="F2F2F2"/>
            <w:vAlign w:val="center"/>
          </w:tcPr>
          <w:p w14:paraId="23AA69BE" w14:textId="77777777" w:rsidR="00FE1E28" w:rsidRPr="00AF4F24" w:rsidRDefault="00FE1E28" w:rsidP="00FE1E28">
            <w:pPr>
              <w:pStyle w:val="UBUCuerpoTrabajo"/>
            </w:pPr>
          </w:p>
        </w:tc>
        <w:tc>
          <w:tcPr>
            <w:tcW w:w="600" w:type="dxa"/>
            <w:shd w:val="clear" w:color="auto" w:fill="F2F2F2"/>
            <w:vAlign w:val="center"/>
          </w:tcPr>
          <w:p w14:paraId="5BA76966" w14:textId="77777777" w:rsidR="00FE1E28" w:rsidRPr="00AF4F24" w:rsidRDefault="00FE1E28" w:rsidP="000E27C9">
            <w:pPr>
              <w:pStyle w:val="UBUCuerpoTrabajo"/>
              <w:keepNext/>
            </w:pPr>
          </w:p>
        </w:tc>
      </w:tr>
    </w:tbl>
    <w:p w14:paraId="290557BF" w14:textId="6D417111" w:rsidR="00A02E44" w:rsidRDefault="000E27C9" w:rsidP="000E27C9">
      <w:pPr>
        <w:pStyle w:val="Descripcin"/>
        <w:ind w:firstLine="0"/>
      </w:pPr>
      <w:bookmarkStart w:id="49" w:name="_Toc76585658"/>
      <w:r>
        <w:t xml:space="preserve">Tabla </w:t>
      </w:r>
      <w:r w:rsidR="00275413">
        <w:fldChar w:fldCharType="begin"/>
      </w:r>
      <w:r w:rsidR="00275413">
        <w:instrText xml:space="preserve"> SEQ Tabla \* ARABIC </w:instrText>
      </w:r>
      <w:r w:rsidR="00275413">
        <w:fldChar w:fldCharType="separate"/>
      </w:r>
      <w:r w:rsidR="00675108">
        <w:rPr>
          <w:noProof/>
        </w:rPr>
        <w:t>13</w:t>
      </w:r>
      <w:r w:rsidR="00275413">
        <w:fldChar w:fldCharType="end"/>
      </w:r>
      <w:r>
        <w:t xml:space="preserve"> - Tareas Sprint 13.</w:t>
      </w:r>
      <w:bookmarkEnd w:id="49"/>
    </w:p>
    <w:p w14:paraId="4D04113A" w14:textId="77777777" w:rsidR="00A02E44" w:rsidRDefault="00A02E44" w:rsidP="00A02E44">
      <w:pPr>
        <w:pStyle w:val="Ttulo3"/>
      </w:pPr>
      <w:bookmarkStart w:id="50" w:name="_Toc76585770"/>
      <w:r>
        <w:t>Sprint 14 (19/06/2021 – 29/06/2021)</w:t>
      </w:r>
      <w:bookmarkEnd w:id="50"/>
    </w:p>
    <w:p w14:paraId="3015CBEB" w14:textId="77777777" w:rsidR="00A02E44" w:rsidRDefault="00A02E44" w:rsidP="00A02E44">
      <w:pPr>
        <w:pStyle w:val="UBUCuerpoTrabajo"/>
      </w:pPr>
      <w:r>
        <w:t xml:space="preserve">En este decimocuarto Sprint nos hemos dedicado a cerrar y terminar ciertas tareas necesarias para la continuación del proyecto. Se ha añadido un apartado de la aplicación. Se han realizado mejoras en el código, así como la creación de una función para limpiar las variables, mejorar los ficheros ‘.html’, se han mejorado los problemas encontrados con la subida de archivos a la aplicación. </w:t>
      </w:r>
    </w:p>
    <w:p w14:paraId="4F3CB4C9" w14:textId="77777777" w:rsidR="00A02E44" w:rsidRDefault="00A02E44" w:rsidP="00A02E44">
      <w:pPr>
        <w:pStyle w:val="UBUCuerpoTrabajo"/>
      </w:pPr>
      <w:r>
        <w:t xml:space="preserve">Hemos encontrado un problema con la visualización de imágenes en la aplicación, lo cuál nos ha retrasado ligeramente, ya que no se ha conseguido dejar cerrada la web hasta el momento por este hecho. </w:t>
      </w:r>
    </w:p>
    <w:p w14:paraId="66F0689F" w14:textId="77777777" w:rsidR="00A02E44" w:rsidRDefault="00A02E44" w:rsidP="00A02E44">
      <w:pPr>
        <w:pStyle w:val="UBUCuerpoTrabajo"/>
      </w:pPr>
      <w:r>
        <w:t xml:space="preserve">Aparte, se ha continuado con la documentación de la memoria. </w:t>
      </w:r>
    </w:p>
    <w:p w14:paraId="28E9C92F" w14:textId="77777777" w:rsidR="003C7119" w:rsidRDefault="00A02E44" w:rsidP="003C7119">
      <w:pPr>
        <w:pStyle w:val="UBUCuerpoTrabajo"/>
        <w:keepNext/>
        <w:ind w:firstLine="0"/>
      </w:pPr>
      <w:r>
        <w:rPr>
          <w:noProof/>
        </w:rPr>
        <w:lastRenderedPageBreak/>
        <w:drawing>
          <wp:inline distT="0" distB="0" distL="0" distR="0" wp14:anchorId="26ED16EC" wp14:editId="1EF4AFC9">
            <wp:extent cx="5400040" cy="3297555"/>
            <wp:effectExtent l="0" t="0" r="0" b="0"/>
            <wp:docPr id="7" name="Imagen 7" descr="Gráfico del trabajo realizado en el decimocuarto sprint. (Burdown report-Sprint1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l trabajo realizado en el decimocuarto sprint. (Burdown report-Sprint14) "/>
                    <pic:cNvPicPr/>
                  </pic:nvPicPr>
                  <pic:blipFill>
                    <a:blip r:embed="rId38">
                      <a:extLst>
                        <a:ext uri="{28A0092B-C50C-407E-A947-70E740481C1C}">
                          <a14:useLocalDpi xmlns:a14="http://schemas.microsoft.com/office/drawing/2010/main" val="0"/>
                        </a:ext>
                      </a:extLst>
                    </a:blip>
                    <a:stretch>
                      <a:fillRect/>
                    </a:stretch>
                  </pic:blipFill>
                  <pic:spPr>
                    <a:xfrm>
                      <a:off x="0" y="0"/>
                      <a:ext cx="5400040" cy="3297555"/>
                    </a:xfrm>
                    <a:prstGeom prst="rect">
                      <a:avLst/>
                    </a:prstGeom>
                  </pic:spPr>
                </pic:pic>
              </a:graphicData>
            </a:graphic>
          </wp:inline>
        </w:drawing>
      </w:r>
    </w:p>
    <w:p w14:paraId="2FEA814A" w14:textId="140763A6" w:rsidR="00A02E44" w:rsidRDefault="003C7119" w:rsidP="003C7119">
      <w:pPr>
        <w:pStyle w:val="Descripcin"/>
        <w:ind w:firstLine="0"/>
      </w:pPr>
      <w:bookmarkStart w:id="51" w:name="_Toc76585691"/>
      <w:r>
        <w:t xml:space="preserve">Ilustración </w:t>
      </w:r>
      <w:r>
        <w:fldChar w:fldCharType="begin"/>
      </w:r>
      <w:r>
        <w:instrText xml:space="preserve"> SEQ Ilustración \* ARABIC </w:instrText>
      </w:r>
      <w:r>
        <w:fldChar w:fldCharType="separate"/>
      </w:r>
      <w:r w:rsidR="00675108">
        <w:rPr>
          <w:noProof/>
        </w:rPr>
        <w:t>14</w:t>
      </w:r>
      <w:r>
        <w:fldChar w:fldCharType="end"/>
      </w:r>
      <w:r w:rsidRPr="00392B49">
        <w:t xml:space="preserve"> - Gráfico del trabajo realizado en el </w:t>
      </w:r>
      <w:r w:rsidR="000E27C9">
        <w:t>decimocuarto</w:t>
      </w:r>
      <w:r>
        <w:t xml:space="preserve"> </w:t>
      </w:r>
      <w:r w:rsidRPr="00392B49">
        <w:t>Sprint.</w:t>
      </w:r>
      <w:bookmarkEnd w:id="51"/>
    </w:p>
    <w:p w14:paraId="526ED271" w14:textId="77777777" w:rsidR="00A02E44" w:rsidRDefault="00A02E44" w:rsidP="00A02E44">
      <w:pPr>
        <w:pStyle w:val="UBUCuerpoTrabajo"/>
      </w:pPr>
      <w:r>
        <w:t xml:space="preserve">Como se puede comprobar en la siguiente tabla, la mayoría de las tareas han sido de desarrollo, junto a mejora de los ficheros. </w:t>
      </w:r>
    </w:p>
    <w:p w14:paraId="047C5FE3" w14:textId="58FC1C4F" w:rsidR="00D9248A" w:rsidRDefault="00A02E44" w:rsidP="00D9248A">
      <w:pPr>
        <w:pStyle w:val="UBUCuerpoTrabajo"/>
      </w:pPr>
      <w:r>
        <w:t xml:space="preserve">Además, predomina la documentación. </w:t>
      </w:r>
    </w:p>
    <w:p w14:paraId="6503AC76" w14:textId="0DE8A92C" w:rsidR="00FE1E28" w:rsidRDefault="00D9248A" w:rsidP="00D9248A">
      <w:pPr>
        <w:ind w:firstLine="0"/>
        <w:jc w:val="left"/>
      </w:pPr>
      <w:r>
        <w:br w:type="page"/>
      </w:r>
    </w:p>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FE1E28" w:rsidRPr="00AF4F24" w14:paraId="67D6A397" w14:textId="77777777" w:rsidTr="00FE1E28">
        <w:trPr>
          <w:cantSplit/>
          <w:trHeight w:val="1911"/>
          <w:jc w:val="center"/>
        </w:trPr>
        <w:tc>
          <w:tcPr>
            <w:tcW w:w="869" w:type="dxa"/>
            <w:vAlign w:val="center"/>
          </w:tcPr>
          <w:p w14:paraId="1A6C0911" w14:textId="77777777" w:rsidR="00FE1E28" w:rsidRPr="00A02E44" w:rsidRDefault="00FE1E28" w:rsidP="000E27C9">
            <w:pPr>
              <w:spacing w:line="360" w:lineRule="auto"/>
              <w:ind w:firstLine="0"/>
              <w:rPr>
                <w:rFonts w:cs="Liberation Serif"/>
                <w:b/>
                <w:bCs/>
              </w:rPr>
            </w:pPr>
            <w:bookmarkStart w:id="52" w:name="_Hlk76584643"/>
            <w:r w:rsidRPr="00A02E44">
              <w:rPr>
                <w:rFonts w:cs="Liberation Serif"/>
                <w:b/>
                <w:bCs/>
              </w:rPr>
              <w:lastRenderedPageBreak/>
              <w:br w:type="page"/>
            </w:r>
            <w:r w:rsidRPr="00A02E44">
              <w:rPr>
                <w:rStyle w:val="UBUCuerpoTrabajoCar"/>
                <w:b/>
                <w:bCs/>
              </w:rPr>
              <w:t>Tare</w:t>
            </w:r>
            <w:r w:rsidRPr="00A02E44">
              <w:rPr>
                <w:rFonts w:cs="Liberation Serif"/>
                <w:b/>
                <w:bCs/>
              </w:rPr>
              <w:t>a</w:t>
            </w:r>
          </w:p>
        </w:tc>
        <w:tc>
          <w:tcPr>
            <w:tcW w:w="2728" w:type="dxa"/>
            <w:vAlign w:val="center"/>
          </w:tcPr>
          <w:p w14:paraId="3DA49789" w14:textId="77777777" w:rsidR="00FE1E28" w:rsidRPr="00A02E44" w:rsidRDefault="00FE1E28" w:rsidP="000E27C9">
            <w:pPr>
              <w:pStyle w:val="UBUCuerpoTrabajo"/>
              <w:jc w:val="center"/>
              <w:rPr>
                <w:b/>
                <w:bCs/>
              </w:rPr>
            </w:pPr>
            <w:r w:rsidRPr="00A02E44">
              <w:rPr>
                <w:b/>
                <w:bCs/>
              </w:rPr>
              <w:t>Nombre</w:t>
            </w:r>
          </w:p>
        </w:tc>
        <w:tc>
          <w:tcPr>
            <w:tcW w:w="593" w:type="dxa"/>
            <w:shd w:val="clear" w:color="auto" w:fill="D73A4A"/>
            <w:textDirection w:val="btLr"/>
            <w:vAlign w:val="center"/>
          </w:tcPr>
          <w:p w14:paraId="6E562BBF"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7AD93B70" w14:textId="77777777" w:rsidR="00FE1E28" w:rsidRPr="00A02E44" w:rsidRDefault="00FE1E28" w:rsidP="000E27C9">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7ACA3E08"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3BBAACF9"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038A8DE0" w14:textId="77777777" w:rsidR="00FE1E28" w:rsidRPr="00A02E44" w:rsidRDefault="00FE1E28" w:rsidP="000E27C9">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75716D70" w14:textId="77777777" w:rsidR="00FE1E28" w:rsidRPr="00A02E44" w:rsidRDefault="00FE1E28" w:rsidP="000E27C9">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1B806231" w14:textId="77777777" w:rsidR="00FE1E28" w:rsidRPr="00A02E44" w:rsidRDefault="00FE1E28" w:rsidP="000E27C9">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2743B90F" w14:textId="77777777" w:rsidR="00FE1E28" w:rsidRPr="00A02E44" w:rsidRDefault="00FE1E28" w:rsidP="000E27C9">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6C1F4452"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068CEFC2" w14:textId="77777777" w:rsidR="00FE1E28" w:rsidRPr="00A02E44" w:rsidRDefault="00FE1E28" w:rsidP="000E27C9">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FE1E28" w:rsidRPr="00AF4F24" w14:paraId="1740A98A" w14:textId="77777777" w:rsidTr="00FE1E28">
        <w:trPr>
          <w:trHeight w:val="321"/>
          <w:jc w:val="center"/>
        </w:trPr>
        <w:tc>
          <w:tcPr>
            <w:tcW w:w="869" w:type="dxa"/>
            <w:shd w:val="clear" w:color="auto" w:fill="F2F2F2"/>
            <w:vAlign w:val="center"/>
          </w:tcPr>
          <w:p w14:paraId="304EC7F3" w14:textId="1CC8AE31" w:rsidR="00FE1E28" w:rsidRPr="00A02E44" w:rsidRDefault="00FE1E28" w:rsidP="00FE1E28">
            <w:pPr>
              <w:pStyle w:val="UBUCuerpoTrabajo"/>
              <w:ind w:firstLine="0"/>
              <w:rPr>
                <w:b/>
                <w:bCs/>
              </w:rPr>
            </w:pPr>
            <w:r w:rsidRPr="007E7CA5">
              <w:rPr>
                <w:b/>
                <w:bCs/>
              </w:rPr>
              <w:t>#</w:t>
            </w:r>
            <w:r>
              <w:rPr>
                <w:b/>
                <w:bCs/>
              </w:rPr>
              <w:t>131</w:t>
            </w:r>
          </w:p>
        </w:tc>
        <w:tc>
          <w:tcPr>
            <w:tcW w:w="2728" w:type="dxa"/>
            <w:shd w:val="clear" w:color="auto" w:fill="F2F2F2"/>
            <w:vAlign w:val="center"/>
          </w:tcPr>
          <w:p w14:paraId="595984ED" w14:textId="00D11DE8" w:rsidR="00FE1E28" w:rsidRPr="00AF4F24" w:rsidRDefault="00FE1E28" w:rsidP="00FE1E28">
            <w:pPr>
              <w:pStyle w:val="UBUCuerpoTrabajo"/>
              <w:ind w:firstLine="0"/>
              <w:jc w:val="left"/>
            </w:pPr>
            <w:r>
              <w:t>Documentar Sprint 13.</w:t>
            </w:r>
          </w:p>
        </w:tc>
        <w:tc>
          <w:tcPr>
            <w:tcW w:w="593" w:type="dxa"/>
            <w:shd w:val="clear" w:color="auto" w:fill="F2F2F2"/>
            <w:vAlign w:val="center"/>
          </w:tcPr>
          <w:p w14:paraId="5A4D5528" w14:textId="77777777" w:rsidR="00FE1E28" w:rsidRPr="00AF4F24" w:rsidRDefault="00FE1E28" w:rsidP="00FE1E28">
            <w:pPr>
              <w:pStyle w:val="UBUCuerpoTrabajo"/>
            </w:pPr>
          </w:p>
        </w:tc>
        <w:tc>
          <w:tcPr>
            <w:tcW w:w="593" w:type="dxa"/>
            <w:shd w:val="clear" w:color="auto" w:fill="F2F2F2"/>
            <w:vAlign w:val="center"/>
          </w:tcPr>
          <w:p w14:paraId="63C8D04C" w14:textId="77777777" w:rsidR="00FE1E28" w:rsidRPr="00AF4F24" w:rsidRDefault="00FE1E28" w:rsidP="00FE1E28">
            <w:pPr>
              <w:pStyle w:val="UBUCuerpoTrabajo"/>
            </w:pPr>
          </w:p>
        </w:tc>
        <w:tc>
          <w:tcPr>
            <w:tcW w:w="593" w:type="dxa"/>
            <w:shd w:val="clear" w:color="auto" w:fill="F2F2F2"/>
            <w:vAlign w:val="center"/>
          </w:tcPr>
          <w:p w14:paraId="29EBDB9D" w14:textId="77777777" w:rsidR="00FE1E28" w:rsidRPr="00AF4F24" w:rsidRDefault="00FE1E28" w:rsidP="00FE1E28">
            <w:pPr>
              <w:pStyle w:val="UBUCuerpoTrabajo"/>
            </w:pPr>
          </w:p>
        </w:tc>
        <w:tc>
          <w:tcPr>
            <w:tcW w:w="593" w:type="dxa"/>
            <w:shd w:val="clear" w:color="auto" w:fill="F2F2F2"/>
            <w:vAlign w:val="center"/>
          </w:tcPr>
          <w:p w14:paraId="5854CE01" w14:textId="77777777" w:rsidR="00FE1E28" w:rsidRPr="00AF4F24" w:rsidRDefault="00FE1E28" w:rsidP="00FE1E28">
            <w:pPr>
              <w:pStyle w:val="UBUCuerpoTrabajo"/>
            </w:pPr>
          </w:p>
        </w:tc>
        <w:tc>
          <w:tcPr>
            <w:tcW w:w="593" w:type="dxa"/>
            <w:shd w:val="clear" w:color="auto" w:fill="0075CA"/>
            <w:vAlign w:val="center"/>
          </w:tcPr>
          <w:p w14:paraId="486FF080" w14:textId="77777777" w:rsidR="00FE1E28" w:rsidRPr="00AF4F24" w:rsidRDefault="00FE1E28" w:rsidP="00FE1E28">
            <w:pPr>
              <w:pStyle w:val="UBUCuerpoTrabajo"/>
            </w:pPr>
          </w:p>
        </w:tc>
        <w:tc>
          <w:tcPr>
            <w:tcW w:w="593" w:type="dxa"/>
            <w:shd w:val="clear" w:color="auto" w:fill="F2F2F2"/>
            <w:vAlign w:val="center"/>
          </w:tcPr>
          <w:p w14:paraId="096A4D2C" w14:textId="77777777" w:rsidR="00FE1E28" w:rsidRPr="00AF4F24" w:rsidRDefault="00FE1E28" w:rsidP="00FE1E28">
            <w:pPr>
              <w:pStyle w:val="UBUCuerpoTrabajo"/>
            </w:pPr>
          </w:p>
        </w:tc>
        <w:tc>
          <w:tcPr>
            <w:tcW w:w="593" w:type="dxa"/>
            <w:shd w:val="clear" w:color="auto" w:fill="F2F2F2"/>
            <w:vAlign w:val="center"/>
          </w:tcPr>
          <w:p w14:paraId="4E1F4F53" w14:textId="77777777" w:rsidR="00FE1E28" w:rsidRPr="00AF4F24" w:rsidRDefault="00FE1E28" w:rsidP="00FE1E28">
            <w:pPr>
              <w:pStyle w:val="UBUCuerpoTrabajo"/>
            </w:pPr>
          </w:p>
        </w:tc>
        <w:tc>
          <w:tcPr>
            <w:tcW w:w="593" w:type="dxa"/>
            <w:shd w:val="clear" w:color="auto" w:fill="F2F2F2"/>
            <w:vAlign w:val="center"/>
          </w:tcPr>
          <w:p w14:paraId="223301CA" w14:textId="77777777" w:rsidR="00FE1E28" w:rsidRPr="00AF4F24" w:rsidRDefault="00FE1E28" w:rsidP="00FE1E28">
            <w:pPr>
              <w:pStyle w:val="UBUCuerpoTrabajo"/>
            </w:pPr>
          </w:p>
        </w:tc>
        <w:tc>
          <w:tcPr>
            <w:tcW w:w="600" w:type="dxa"/>
            <w:shd w:val="clear" w:color="auto" w:fill="F2F2F2"/>
            <w:vAlign w:val="center"/>
          </w:tcPr>
          <w:p w14:paraId="19D865AC" w14:textId="77777777" w:rsidR="00FE1E28" w:rsidRPr="00AF4F24" w:rsidRDefault="00FE1E28" w:rsidP="00FE1E28">
            <w:pPr>
              <w:pStyle w:val="UBUCuerpoTrabajo"/>
            </w:pPr>
          </w:p>
        </w:tc>
        <w:tc>
          <w:tcPr>
            <w:tcW w:w="600" w:type="dxa"/>
            <w:shd w:val="clear" w:color="auto" w:fill="F2F2F2"/>
            <w:vAlign w:val="center"/>
          </w:tcPr>
          <w:p w14:paraId="1DC12F4F" w14:textId="77777777" w:rsidR="00FE1E28" w:rsidRPr="00AF4F24" w:rsidRDefault="00FE1E28" w:rsidP="00FE1E28">
            <w:pPr>
              <w:pStyle w:val="UBUCuerpoTrabajo"/>
            </w:pPr>
          </w:p>
        </w:tc>
      </w:tr>
      <w:tr w:rsidR="00FE1E28" w:rsidRPr="00AF4F24" w14:paraId="0E44F1EF" w14:textId="77777777" w:rsidTr="000E27C9">
        <w:trPr>
          <w:cantSplit/>
          <w:trHeight w:val="340"/>
          <w:jc w:val="center"/>
        </w:trPr>
        <w:tc>
          <w:tcPr>
            <w:tcW w:w="869" w:type="dxa"/>
            <w:vAlign w:val="center"/>
          </w:tcPr>
          <w:p w14:paraId="26B4E3AF" w14:textId="3023CA3B" w:rsidR="00FE1E28" w:rsidRPr="00A02E44" w:rsidRDefault="00FE1E28" w:rsidP="00FE1E28">
            <w:pPr>
              <w:pStyle w:val="UBUCuerpoTrabajo"/>
              <w:ind w:firstLine="0"/>
              <w:rPr>
                <w:b/>
                <w:bCs/>
              </w:rPr>
            </w:pPr>
            <w:r w:rsidRPr="007E7CA5">
              <w:rPr>
                <w:b/>
                <w:bCs/>
              </w:rPr>
              <w:t>#</w:t>
            </w:r>
            <w:r>
              <w:rPr>
                <w:b/>
                <w:bCs/>
              </w:rPr>
              <w:t>132</w:t>
            </w:r>
          </w:p>
        </w:tc>
        <w:tc>
          <w:tcPr>
            <w:tcW w:w="2728" w:type="dxa"/>
            <w:vAlign w:val="center"/>
          </w:tcPr>
          <w:p w14:paraId="048F6E2B" w14:textId="14AEA1D1" w:rsidR="00FE1E28" w:rsidRPr="00AF4F24" w:rsidRDefault="00FE1E28" w:rsidP="00FE1E28">
            <w:pPr>
              <w:pStyle w:val="UBUCuerpoTrabajo"/>
              <w:ind w:firstLine="0"/>
              <w:jc w:val="left"/>
            </w:pPr>
            <w:r>
              <w:t>Mejorar el problema con la subida de archivos.</w:t>
            </w:r>
          </w:p>
        </w:tc>
        <w:tc>
          <w:tcPr>
            <w:tcW w:w="593" w:type="dxa"/>
            <w:shd w:val="clear" w:color="auto" w:fill="D73A4A"/>
            <w:vAlign w:val="center"/>
          </w:tcPr>
          <w:p w14:paraId="0D8226F0" w14:textId="77777777" w:rsidR="00FE1E28" w:rsidRPr="00AF4F24" w:rsidRDefault="00FE1E28" w:rsidP="00FE1E28">
            <w:pPr>
              <w:pStyle w:val="UBUCuerpoTrabajo"/>
            </w:pPr>
          </w:p>
        </w:tc>
        <w:tc>
          <w:tcPr>
            <w:tcW w:w="593" w:type="dxa"/>
            <w:shd w:val="clear" w:color="auto" w:fill="auto"/>
            <w:vAlign w:val="center"/>
          </w:tcPr>
          <w:p w14:paraId="551C8B52" w14:textId="77777777" w:rsidR="00FE1E28" w:rsidRPr="00AF4F24" w:rsidRDefault="00FE1E28" w:rsidP="00FE1E28">
            <w:pPr>
              <w:pStyle w:val="UBUCuerpoTrabajo"/>
            </w:pPr>
          </w:p>
        </w:tc>
        <w:tc>
          <w:tcPr>
            <w:tcW w:w="593" w:type="dxa"/>
            <w:shd w:val="clear" w:color="auto" w:fill="auto"/>
            <w:vAlign w:val="center"/>
          </w:tcPr>
          <w:p w14:paraId="4319A33A" w14:textId="77777777" w:rsidR="00FE1E28" w:rsidRPr="00AF4F24" w:rsidRDefault="00FE1E28" w:rsidP="00FE1E28">
            <w:pPr>
              <w:pStyle w:val="UBUCuerpoTrabajo"/>
            </w:pPr>
          </w:p>
        </w:tc>
        <w:tc>
          <w:tcPr>
            <w:tcW w:w="593" w:type="dxa"/>
            <w:shd w:val="clear" w:color="auto" w:fill="71D149"/>
            <w:vAlign w:val="center"/>
          </w:tcPr>
          <w:p w14:paraId="4997CB20" w14:textId="77777777" w:rsidR="00FE1E28" w:rsidRPr="00AF4F24" w:rsidRDefault="00FE1E28" w:rsidP="00FE1E28">
            <w:pPr>
              <w:pStyle w:val="UBUCuerpoTrabajo"/>
            </w:pPr>
          </w:p>
        </w:tc>
        <w:tc>
          <w:tcPr>
            <w:tcW w:w="593" w:type="dxa"/>
            <w:shd w:val="clear" w:color="auto" w:fill="auto"/>
            <w:vAlign w:val="center"/>
          </w:tcPr>
          <w:p w14:paraId="5F586968" w14:textId="77777777" w:rsidR="00FE1E28" w:rsidRPr="00AF4F24" w:rsidRDefault="00FE1E28" w:rsidP="00FE1E28">
            <w:pPr>
              <w:pStyle w:val="UBUCuerpoTrabajo"/>
            </w:pPr>
          </w:p>
        </w:tc>
        <w:tc>
          <w:tcPr>
            <w:tcW w:w="593" w:type="dxa"/>
            <w:shd w:val="clear" w:color="auto" w:fill="auto"/>
            <w:vAlign w:val="center"/>
          </w:tcPr>
          <w:p w14:paraId="5DD0B25E" w14:textId="77777777" w:rsidR="00FE1E28" w:rsidRPr="00AF4F24" w:rsidRDefault="00FE1E28" w:rsidP="00FE1E28">
            <w:pPr>
              <w:pStyle w:val="UBUCuerpoTrabajo"/>
            </w:pPr>
          </w:p>
        </w:tc>
        <w:tc>
          <w:tcPr>
            <w:tcW w:w="593" w:type="dxa"/>
            <w:shd w:val="clear" w:color="auto" w:fill="auto"/>
            <w:vAlign w:val="center"/>
          </w:tcPr>
          <w:p w14:paraId="2A579618" w14:textId="77777777" w:rsidR="00FE1E28" w:rsidRPr="00AF4F24" w:rsidRDefault="00FE1E28" w:rsidP="00FE1E28">
            <w:pPr>
              <w:pStyle w:val="UBUCuerpoTrabajo"/>
            </w:pPr>
          </w:p>
        </w:tc>
        <w:tc>
          <w:tcPr>
            <w:tcW w:w="593" w:type="dxa"/>
            <w:shd w:val="clear" w:color="auto" w:fill="auto"/>
            <w:vAlign w:val="center"/>
          </w:tcPr>
          <w:p w14:paraId="7D25D74E" w14:textId="77777777" w:rsidR="00FE1E28" w:rsidRPr="00AF4F24" w:rsidRDefault="00FE1E28" w:rsidP="00FE1E28">
            <w:pPr>
              <w:pStyle w:val="UBUCuerpoTrabajo"/>
            </w:pPr>
          </w:p>
        </w:tc>
        <w:tc>
          <w:tcPr>
            <w:tcW w:w="600" w:type="dxa"/>
            <w:shd w:val="clear" w:color="auto" w:fill="auto"/>
            <w:vAlign w:val="center"/>
          </w:tcPr>
          <w:p w14:paraId="2FC1BB35" w14:textId="77777777" w:rsidR="00FE1E28" w:rsidRPr="00AF4F24" w:rsidRDefault="00FE1E28" w:rsidP="00FE1E28">
            <w:pPr>
              <w:pStyle w:val="UBUCuerpoTrabajo"/>
            </w:pPr>
          </w:p>
        </w:tc>
        <w:tc>
          <w:tcPr>
            <w:tcW w:w="600" w:type="dxa"/>
            <w:shd w:val="clear" w:color="auto" w:fill="auto"/>
            <w:vAlign w:val="center"/>
          </w:tcPr>
          <w:p w14:paraId="36379B13" w14:textId="77777777" w:rsidR="00FE1E28" w:rsidRPr="00AF4F24" w:rsidRDefault="00FE1E28" w:rsidP="00FE1E28">
            <w:pPr>
              <w:pStyle w:val="UBUCuerpoTrabajo"/>
            </w:pPr>
          </w:p>
        </w:tc>
      </w:tr>
      <w:tr w:rsidR="00FE1E28" w:rsidRPr="00AF4F24" w14:paraId="0E513106" w14:textId="77777777" w:rsidTr="000E27C9">
        <w:trPr>
          <w:cantSplit/>
          <w:trHeight w:val="340"/>
          <w:jc w:val="center"/>
        </w:trPr>
        <w:tc>
          <w:tcPr>
            <w:tcW w:w="869" w:type="dxa"/>
            <w:shd w:val="clear" w:color="auto" w:fill="F2F2F2"/>
            <w:vAlign w:val="center"/>
          </w:tcPr>
          <w:p w14:paraId="060222FD" w14:textId="4D86676F" w:rsidR="00FE1E28" w:rsidRPr="00A02E44" w:rsidRDefault="00FE1E28" w:rsidP="00FE1E28">
            <w:pPr>
              <w:pStyle w:val="UBUCuerpoTrabajo"/>
              <w:ind w:firstLine="0"/>
              <w:rPr>
                <w:b/>
                <w:bCs/>
              </w:rPr>
            </w:pPr>
            <w:r w:rsidRPr="007E7CA5">
              <w:rPr>
                <w:b/>
                <w:bCs/>
              </w:rPr>
              <w:t>#</w:t>
            </w:r>
            <w:r>
              <w:rPr>
                <w:b/>
                <w:bCs/>
              </w:rPr>
              <w:t>133</w:t>
            </w:r>
          </w:p>
        </w:tc>
        <w:tc>
          <w:tcPr>
            <w:tcW w:w="2728" w:type="dxa"/>
            <w:shd w:val="clear" w:color="auto" w:fill="F2F2F2"/>
            <w:vAlign w:val="center"/>
          </w:tcPr>
          <w:p w14:paraId="1B04EA20" w14:textId="44CEDE6F" w:rsidR="00FE1E28" w:rsidRPr="00AF4F24" w:rsidRDefault="00FE1E28" w:rsidP="00FE1E28">
            <w:pPr>
              <w:pStyle w:val="UBUCuerpoTrabajo"/>
              <w:ind w:firstLine="0"/>
              <w:jc w:val="left"/>
            </w:pPr>
            <w:r>
              <w:t>Mejorar el estilo del ‘.html’.</w:t>
            </w:r>
          </w:p>
        </w:tc>
        <w:tc>
          <w:tcPr>
            <w:tcW w:w="593" w:type="dxa"/>
            <w:shd w:val="clear" w:color="auto" w:fill="F2F2F2"/>
            <w:vAlign w:val="center"/>
          </w:tcPr>
          <w:p w14:paraId="26969987" w14:textId="77777777" w:rsidR="00FE1E28" w:rsidRPr="00AF4F24" w:rsidRDefault="00FE1E28" w:rsidP="00FE1E28">
            <w:pPr>
              <w:pStyle w:val="UBUCuerpoTrabajo"/>
            </w:pPr>
          </w:p>
        </w:tc>
        <w:tc>
          <w:tcPr>
            <w:tcW w:w="593" w:type="dxa"/>
            <w:shd w:val="clear" w:color="auto" w:fill="F2F2F2" w:themeFill="background1" w:themeFillShade="F2"/>
            <w:vAlign w:val="center"/>
          </w:tcPr>
          <w:p w14:paraId="7A8CA9F4"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160F4A6" w14:textId="77777777" w:rsidR="00FE1E28" w:rsidRPr="00AF4F24" w:rsidRDefault="00FE1E28" w:rsidP="00FE1E28">
            <w:pPr>
              <w:pStyle w:val="UBUCuerpoTrabajo"/>
            </w:pPr>
          </w:p>
        </w:tc>
        <w:tc>
          <w:tcPr>
            <w:tcW w:w="593" w:type="dxa"/>
            <w:shd w:val="clear" w:color="auto" w:fill="71D149"/>
            <w:vAlign w:val="center"/>
          </w:tcPr>
          <w:p w14:paraId="7F963348" w14:textId="77777777" w:rsidR="00FE1E28" w:rsidRPr="00AF4F24" w:rsidRDefault="00FE1E28" w:rsidP="00FE1E28">
            <w:pPr>
              <w:pStyle w:val="UBUCuerpoTrabajo"/>
            </w:pPr>
          </w:p>
        </w:tc>
        <w:tc>
          <w:tcPr>
            <w:tcW w:w="593" w:type="dxa"/>
            <w:shd w:val="clear" w:color="auto" w:fill="F2F2F2" w:themeFill="background1" w:themeFillShade="F2"/>
            <w:vAlign w:val="center"/>
          </w:tcPr>
          <w:p w14:paraId="403A4D17" w14:textId="77777777" w:rsidR="00FE1E28" w:rsidRPr="00AF4F24" w:rsidRDefault="00FE1E28" w:rsidP="00FE1E28">
            <w:pPr>
              <w:pStyle w:val="UBUCuerpoTrabajo"/>
            </w:pPr>
          </w:p>
        </w:tc>
        <w:tc>
          <w:tcPr>
            <w:tcW w:w="593" w:type="dxa"/>
            <w:shd w:val="clear" w:color="auto" w:fill="A2EEEF"/>
            <w:vAlign w:val="center"/>
          </w:tcPr>
          <w:p w14:paraId="17AC3B02" w14:textId="77777777" w:rsidR="00FE1E28" w:rsidRPr="00AF4F24" w:rsidRDefault="00FE1E28" w:rsidP="00FE1E28">
            <w:pPr>
              <w:pStyle w:val="UBUCuerpoTrabajo"/>
            </w:pPr>
          </w:p>
        </w:tc>
        <w:tc>
          <w:tcPr>
            <w:tcW w:w="593" w:type="dxa"/>
            <w:shd w:val="clear" w:color="auto" w:fill="F2F2F2" w:themeFill="background1" w:themeFillShade="F2"/>
            <w:vAlign w:val="center"/>
          </w:tcPr>
          <w:p w14:paraId="4560726D" w14:textId="77777777" w:rsidR="00FE1E28" w:rsidRPr="00AF4F24" w:rsidRDefault="00FE1E28" w:rsidP="00FE1E28">
            <w:pPr>
              <w:pStyle w:val="UBUCuerpoTrabajo"/>
            </w:pPr>
          </w:p>
        </w:tc>
        <w:tc>
          <w:tcPr>
            <w:tcW w:w="593" w:type="dxa"/>
            <w:shd w:val="clear" w:color="auto" w:fill="F2F2F2" w:themeFill="background1" w:themeFillShade="F2"/>
            <w:vAlign w:val="center"/>
          </w:tcPr>
          <w:p w14:paraId="20128A01" w14:textId="77777777" w:rsidR="00FE1E28" w:rsidRPr="00AF4F24" w:rsidRDefault="00FE1E28" w:rsidP="00FE1E28">
            <w:pPr>
              <w:pStyle w:val="UBUCuerpoTrabajo"/>
            </w:pPr>
          </w:p>
        </w:tc>
        <w:tc>
          <w:tcPr>
            <w:tcW w:w="600" w:type="dxa"/>
            <w:shd w:val="clear" w:color="auto" w:fill="F2F2F2" w:themeFill="background1" w:themeFillShade="F2"/>
            <w:vAlign w:val="center"/>
          </w:tcPr>
          <w:p w14:paraId="02450A01" w14:textId="77777777" w:rsidR="00FE1E28" w:rsidRPr="00AF4F24" w:rsidRDefault="00FE1E28" w:rsidP="00FE1E28">
            <w:pPr>
              <w:pStyle w:val="UBUCuerpoTrabajo"/>
            </w:pPr>
          </w:p>
        </w:tc>
        <w:tc>
          <w:tcPr>
            <w:tcW w:w="600" w:type="dxa"/>
            <w:shd w:val="clear" w:color="auto" w:fill="F2F2F2"/>
            <w:vAlign w:val="center"/>
          </w:tcPr>
          <w:p w14:paraId="2D9D8056" w14:textId="77777777" w:rsidR="00FE1E28" w:rsidRPr="00AF4F24" w:rsidRDefault="00FE1E28" w:rsidP="00FE1E28">
            <w:pPr>
              <w:pStyle w:val="UBUCuerpoTrabajo"/>
            </w:pPr>
          </w:p>
        </w:tc>
      </w:tr>
      <w:tr w:rsidR="00FE1E28" w:rsidRPr="00AF4F24" w14:paraId="691A9475" w14:textId="77777777" w:rsidTr="000E27C9">
        <w:trPr>
          <w:trHeight w:val="321"/>
          <w:jc w:val="center"/>
        </w:trPr>
        <w:tc>
          <w:tcPr>
            <w:tcW w:w="869" w:type="dxa"/>
            <w:vAlign w:val="center"/>
          </w:tcPr>
          <w:p w14:paraId="5BD26C20" w14:textId="35AC0C24" w:rsidR="00FE1E28" w:rsidRPr="00A02E44" w:rsidRDefault="00FE1E28" w:rsidP="00FE1E28">
            <w:pPr>
              <w:pStyle w:val="UBUCuerpoTrabajo"/>
              <w:ind w:firstLine="0"/>
              <w:rPr>
                <w:b/>
                <w:bCs/>
              </w:rPr>
            </w:pPr>
            <w:r w:rsidRPr="007E7CA5">
              <w:rPr>
                <w:b/>
                <w:bCs/>
              </w:rPr>
              <w:t>#</w:t>
            </w:r>
            <w:r>
              <w:rPr>
                <w:b/>
                <w:bCs/>
              </w:rPr>
              <w:t>134</w:t>
            </w:r>
          </w:p>
        </w:tc>
        <w:tc>
          <w:tcPr>
            <w:tcW w:w="2728" w:type="dxa"/>
            <w:vAlign w:val="center"/>
          </w:tcPr>
          <w:p w14:paraId="328AE343" w14:textId="40B1552B" w:rsidR="00FE1E28" w:rsidRPr="00AF4F24" w:rsidRDefault="00FE1E28" w:rsidP="00FE1E28">
            <w:pPr>
              <w:pStyle w:val="UBUCuerpoTrabajo"/>
              <w:ind w:firstLine="0"/>
              <w:jc w:val="left"/>
            </w:pPr>
            <w:r>
              <w:t>Mejorar el texto del ‘.html’.</w:t>
            </w:r>
          </w:p>
        </w:tc>
        <w:tc>
          <w:tcPr>
            <w:tcW w:w="593" w:type="dxa"/>
            <w:vAlign w:val="center"/>
          </w:tcPr>
          <w:p w14:paraId="153D60CD" w14:textId="77777777" w:rsidR="00FE1E28" w:rsidRPr="00AF4F24" w:rsidRDefault="00FE1E28" w:rsidP="00FE1E28">
            <w:pPr>
              <w:pStyle w:val="UBUCuerpoTrabajo"/>
            </w:pPr>
          </w:p>
        </w:tc>
        <w:tc>
          <w:tcPr>
            <w:tcW w:w="593" w:type="dxa"/>
            <w:shd w:val="clear" w:color="auto" w:fill="auto"/>
            <w:vAlign w:val="center"/>
          </w:tcPr>
          <w:p w14:paraId="6EB75BAE" w14:textId="77777777" w:rsidR="00FE1E28" w:rsidRPr="00AF4F24" w:rsidRDefault="00FE1E28" w:rsidP="00FE1E28">
            <w:pPr>
              <w:pStyle w:val="UBUCuerpoTrabajo"/>
            </w:pPr>
          </w:p>
        </w:tc>
        <w:tc>
          <w:tcPr>
            <w:tcW w:w="593" w:type="dxa"/>
            <w:shd w:val="clear" w:color="auto" w:fill="auto"/>
            <w:vAlign w:val="center"/>
          </w:tcPr>
          <w:p w14:paraId="0B451FCB" w14:textId="77777777" w:rsidR="00FE1E28" w:rsidRPr="00AF4F24" w:rsidRDefault="00FE1E28" w:rsidP="00FE1E28">
            <w:pPr>
              <w:pStyle w:val="UBUCuerpoTrabajo"/>
            </w:pPr>
          </w:p>
        </w:tc>
        <w:tc>
          <w:tcPr>
            <w:tcW w:w="593" w:type="dxa"/>
            <w:shd w:val="clear" w:color="auto" w:fill="auto"/>
            <w:vAlign w:val="center"/>
          </w:tcPr>
          <w:p w14:paraId="75E172B4" w14:textId="77777777" w:rsidR="00FE1E28" w:rsidRPr="00AF4F24" w:rsidRDefault="00FE1E28" w:rsidP="00FE1E28">
            <w:pPr>
              <w:pStyle w:val="UBUCuerpoTrabajo"/>
            </w:pPr>
          </w:p>
        </w:tc>
        <w:tc>
          <w:tcPr>
            <w:tcW w:w="593" w:type="dxa"/>
            <w:shd w:val="clear" w:color="auto" w:fill="auto"/>
            <w:vAlign w:val="center"/>
          </w:tcPr>
          <w:p w14:paraId="64FA59ED" w14:textId="77777777" w:rsidR="00FE1E28" w:rsidRPr="00AF4F24" w:rsidRDefault="00FE1E28" w:rsidP="00FE1E28">
            <w:pPr>
              <w:pStyle w:val="UBUCuerpoTrabajo"/>
            </w:pPr>
          </w:p>
        </w:tc>
        <w:tc>
          <w:tcPr>
            <w:tcW w:w="593" w:type="dxa"/>
            <w:shd w:val="clear" w:color="auto" w:fill="A2EEEF"/>
            <w:vAlign w:val="center"/>
          </w:tcPr>
          <w:p w14:paraId="7358C0B8" w14:textId="77777777" w:rsidR="00FE1E28" w:rsidRPr="00AF4F24" w:rsidRDefault="00FE1E28" w:rsidP="00FE1E28">
            <w:pPr>
              <w:pStyle w:val="UBUCuerpoTrabajo"/>
            </w:pPr>
          </w:p>
        </w:tc>
        <w:tc>
          <w:tcPr>
            <w:tcW w:w="593" w:type="dxa"/>
            <w:shd w:val="clear" w:color="auto" w:fill="auto"/>
            <w:vAlign w:val="center"/>
          </w:tcPr>
          <w:p w14:paraId="2EE65B11" w14:textId="77777777" w:rsidR="00FE1E28" w:rsidRPr="00AF4F24" w:rsidRDefault="00FE1E28" w:rsidP="00FE1E28">
            <w:pPr>
              <w:pStyle w:val="UBUCuerpoTrabajo"/>
            </w:pPr>
          </w:p>
        </w:tc>
        <w:tc>
          <w:tcPr>
            <w:tcW w:w="593" w:type="dxa"/>
            <w:shd w:val="clear" w:color="auto" w:fill="auto"/>
            <w:vAlign w:val="center"/>
          </w:tcPr>
          <w:p w14:paraId="56405758" w14:textId="77777777" w:rsidR="00FE1E28" w:rsidRPr="00AF4F24" w:rsidRDefault="00FE1E28" w:rsidP="00FE1E28">
            <w:pPr>
              <w:pStyle w:val="UBUCuerpoTrabajo"/>
            </w:pPr>
          </w:p>
        </w:tc>
        <w:tc>
          <w:tcPr>
            <w:tcW w:w="600" w:type="dxa"/>
            <w:vAlign w:val="center"/>
          </w:tcPr>
          <w:p w14:paraId="7D639F56" w14:textId="77777777" w:rsidR="00FE1E28" w:rsidRPr="00AF4F24" w:rsidRDefault="00FE1E28" w:rsidP="00FE1E28">
            <w:pPr>
              <w:pStyle w:val="UBUCuerpoTrabajo"/>
            </w:pPr>
          </w:p>
        </w:tc>
        <w:tc>
          <w:tcPr>
            <w:tcW w:w="600" w:type="dxa"/>
            <w:vAlign w:val="center"/>
          </w:tcPr>
          <w:p w14:paraId="71E4944F" w14:textId="77777777" w:rsidR="00FE1E28" w:rsidRPr="00AF4F24" w:rsidRDefault="00FE1E28" w:rsidP="00FE1E28">
            <w:pPr>
              <w:pStyle w:val="UBUCuerpoTrabajo"/>
            </w:pPr>
          </w:p>
        </w:tc>
      </w:tr>
      <w:tr w:rsidR="00FE1E28" w:rsidRPr="00AF4F24" w14:paraId="32468A42" w14:textId="77777777" w:rsidTr="000E27C9">
        <w:trPr>
          <w:trHeight w:val="321"/>
          <w:jc w:val="center"/>
        </w:trPr>
        <w:tc>
          <w:tcPr>
            <w:tcW w:w="869" w:type="dxa"/>
            <w:shd w:val="clear" w:color="auto" w:fill="F2F2F2"/>
            <w:vAlign w:val="center"/>
          </w:tcPr>
          <w:p w14:paraId="3BBE2CCA" w14:textId="6E73913B" w:rsidR="00FE1E28" w:rsidRPr="00AF4F24" w:rsidRDefault="00FE1E28" w:rsidP="00FE1E28">
            <w:pPr>
              <w:pStyle w:val="UBUCuerpoTrabajo"/>
              <w:ind w:firstLine="0"/>
              <w:rPr>
                <w:rFonts w:cs="Liberation Serif"/>
                <w:b/>
                <w:bCs/>
              </w:rPr>
            </w:pPr>
            <w:r>
              <w:rPr>
                <w:b/>
                <w:bCs/>
              </w:rPr>
              <w:t>#135</w:t>
            </w:r>
          </w:p>
        </w:tc>
        <w:tc>
          <w:tcPr>
            <w:tcW w:w="2728" w:type="dxa"/>
            <w:shd w:val="clear" w:color="auto" w:fill="F2F2F2"/>
            <w:vAlign w:val="center"/>
          </w:tcPr>
          <w:p w14:paraId="09C90486" w14:textId="6510E947" w:rsidR="00FE1E28" w:rsidRPr="00AF4F24" w:rsidRDefault="00FE1E28" w:rsidP="00FE1E28">
            <w:pPr>
              <w:pStyle w:val="UBUCuerpoTrabajo"/>
              <w:ind w:firstLine="0"/>
              <w:jc w:val="left"/>
              <w:rPr>
                <w:rFonts w:cs="Liberation Serif"/>
              </w:rPr>
            </w:pPr>
            <w:r>
              <w:t>Terminar la introducción de la documentación.</w:t>
            </w:r>
          </w:p>
        </w:tc>
        <w:tc>
          <w:tcPr>
            <w:tcW w:w="593" w:type="dxa"/>
            <w:shd w:val="clear" w:color="auto" w:fill="F2F2F2"/>
            <w:vAlign w:val="center"/>
          </w:tcPr>
          <w:p w14:paraId="7FBF3290" w14:textId="77777777" w:rsidR="00FE1E28" w:rsidRPr="00AF4F24" w:rsidRDefault="00FE1E28" w:rsidP="00FE1E28">
            <w:pPr>
              <w:pStyle w:val="UBUCuerpoTrabajo"/>
            </w:pPr>
          </w:p>
        </w:tc>
        <w:tc>
          <w:tcPr>
            <w:tcW w:w="593" w:type="dxa"/>
            <w:shd w:val="clear" w:color="auto" w:fill="F2F2F2" w:themeFill="background1" w:themeFillShade="F2"/>
            <w:vAlign w:val="center"/>
          </w:tcPr>
          <w:p w14:paraId="6503ACC1" w14:textId="77777777" w:rsidR="00FE1E28" w:rsidRPr="00AF4F24" w:rsidRDefault="00FE1E28" w:rsidP="00FE1E28">
            <w:pPr>
              <w:pStyle w:val="UBUCuerpoTrabajo"/>
            </w:pPr>
          </w:p>
        </w:tc>
        <w:tc>
          <w:tcPr>
            <w:tcW w:w="593" w:type="dxa"/>
            <w:shd w:val="clear" w:color="auto" w:fill="F2F2F2" w:themeFill="background1" w:themeFillShade="F2"/>
            <w:vAlign w:val="center"/>
          </w:tcPr>
          <w:p w14:paraId="59075E6D"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ABE4E2C" w14:textId="77777777" w:rsidR="00FE1E28" w:rsidRPr="00AF4F24" w:rsidRDefault="00FE1E28" w:rsidP="00FE1E28">
            <w:pPr>
              <w:pStyle w:val="UBUCuerpoTrabajo"/>
            </w:pPr>
          </w:p>
        </w:tc>
        <w:tc>
          <w:tcPr>
            <w:tcW w:w="593" w:type="dxa"/>
            <w:shd w:val="clear" w:color="auto" w:fill="0075CA"/>
            <w:vAlign w:val="center"/>
          </w:tcPr>
          <w:p w14:paraId="41C9A7E7" w14:textId="77777777" w:rsidR="00FE1E28" w:rsidRPr="00AF4F24" w:rsidRDefault="00FE1E28" w:rsidP="00FE1E28">
            <w:pPr>
              <w:pStyle w:val="UBUCuerpoTrabajo"/>
            </w:pPr>
          </w:p>
        </w:tc>
        <w:tc>
          <w:tcPr>
            <w:tcW w:w="593" w:type="dxa"/>
            <w:shd w:val="clear" w:color="auto" w:fill="F2F2F2"/>
            <w:vAlign w:val="center"/>
          </w:tcPr>
          <w:p w14:paraId="703B326A" w14:textId="77777777" w:rsidR="00FE1E28" w:rsidRPr="00AF4F24" w:rsidRDefault="00FE1E28" w:rsidP="00FE1E28">
            <w:pPr>
              <w:pStyle w:val="UBUCuerpoTrabajo"/>
            </w:pPr>
          </w:p>
        </w:tc>
        <w:tc>
          <w:tcPr>
            <w:tcW w:w="593" w:type="dxa"/>
            <w:shd w:val="clear" w:color="auto" w:fill="F2F2F2"/>
            <w:vAlign w:val="center"/>
          </w:tcPr>
          <w:p w14:paraId="2A0A031F" w14:textId="77777777" w:rsidR="00FE1E28" w:rsidRPr="00AF4F24" w:rsidRDefault="00FE1E28" w:rsidP="00FE1E28">
            <w:pPr>
              <w:pStyle w:val="UBUCuerpoTrabajo"/>
            </w:pPr>
          </w:p>
        </w:tc>
        <w:tc>
          <w:tcPr>
            <w:tcW w:w="593" w:type="dxa"/>
            <w:shd w:val="clear" w:color="auto" w:fill="F2F2F2"/>
            <w:vAlign w:val="center"/>
          </w:tcPr>
          <w:p w14:paraId="5D26846B" w14:textId="77777777" w:rsidR="00FE1E28" w:rsidRPr="00AF4F24" w:rsidRDefault="00FE1E28" w:rsidP="00FE1E28">
            <w:pPr>
              <w:pStyle w:val="UBUCuerpoTrabajo"/>
            </w:pPr>
          </w:p>
        </w:tc>
        <w:tc>
          <w:tcPr>
            <w:tcW w:w="600" w:type="dxa"/>
            <w:shd w:val="clear" w:color="auto" w:fill="F2F2F2"/>
            <w:vAlign w:val="center"/>
          </w:tcPr>
          <w:p w14:paraId="29B2D3A4" w14:textId="77777777" w:rsidR="00FE1E28" w:rsidRPr="00AF4F24" w:rsidRDefault="00FE1E28" w:rsidP="00FE1E28">
            <w:pPr>
              <w:pStyle w:val="UBUCuerpoTrabajo"/>
            </w:pPr>
          </w:p>
        </w:tc>
        <w:tc>
          <w:tcPr>
            <w:tcW w:w="600" w:type="dxa"/>
            <w:shd w:val="clear" w:color="auto" w:fill="F2F2F2"/>
            <w:vAlign w:val="center"/>
          </w:tcPr>
          <w:p w14:paraId="4C6DFB17" w14:textId="77777777" w:rsidR="00FE1E28" w:rsidRPr="00AF4F24" w:rsidRDefault="00FE1E28" w:rsidP="00FE1E28">
            <w:pPr>
              <w:pStyle w:val="UBUCuerpoTrabajo"/>
            </w:pPr>
          </w:p>
        </w:tc>
      </w:tr>
      <w:tr w:rsidR="00FE1E28" w:rsidRPr="00AF4F24" w14:paraId="5B5227E7" w14:textId="77777777" w:rsidTr="000E27C9">
        <w:trPr>
          <w:trHeight w:val="321"/>
          <w:jc w:val="center"/>
        </w:trPr>
        <w:tc>
          <w:tcPr>
            <w:tcW w:w="869" w:type="dxa"/>
            <w:shd w:val="clear" w:color="auto" w:fill="auto"/>
            <w:vAlign w:val="center"/>
          </w:tcPr>
          <w:p w14:paraId="5732C4D7" w14:textId="1E2DFF84" w:rsidR="00FE1E28" w:rsidRPr="00AF4F24" w:rsidRDefault="00FE1E28" w:rsidP="00FE1E28">
            <w:pPr>
              <w:pStyle w:val="UBUCuerpoTrabajo"/>
              <w:ind w:firstLine="0"/>
              <w:rPr>
                <w:rFonts w:cs="Liberation Serif"/>
                <w:b/>
                <w:bCs/>
              </w:rPr>
            </w:pPr>
            <w:r>
              <w:rPr>
                <w:b/>
                <w:bCs/>
              </w:rPr>
              <w:t>#136</w:t>
            </w:r>
          </w:p>
        </w:tc>
        <w:tc>
          <w:tcPr>
            <w:tcW w:w="2728" w:type="dxa"/>
            <w:shd w:val="clear" w:color="auto" w:fill="auto"/>
            <w:vAlign w:val="center"/>
          </w:tcPr>
          <w:p w14:paraId="51B65527" w14:textId="31AE8692" w:rsidR="00FE1E28" w:rsidRPr="00AF4F24" w:rsidRDefault="00FE1E28" w:rsidP="00FE1E28">
            <w:pPr>
              <w:pStyle w:val="UBUCuerpoTrabajo"/>
              <w:ind w:firstLine="0"/>
              <w:jc w:val="left"/>
              <w:rPr>
                <w:rFonts w:cs="Liberation Serif"/>
              </w:rPr>
            </w:pPr>
            <w:r>
              <w:t xml:space="preserve">Mostrar la imagen de la red. </w:t>
            </w:r>
          </w:p>
        </w:tc>
        <w:tc>
          <w:tcPr>
            <w:tcW w:w="593" w:type="dxa"/>
            <w:shd w:val="clear" w:color="auto" w:fill="D73A4A"/>
            <w:vAlign w:val="center"/>
          </w:tcPr>
          <w:p w14:paraId="5AEDAC55" w14:textId="77777777" w:rsidR="00FE1E28" w:rsidRPr="00AF4F24" w:rsidRDefault="00FE1E28" w:rsidP="00FE1E28">
            <w:pPr>
              <w:pStyle w:val="UBUCuerpoTrabajo"/>
            </w:pPr>
          </w:p>
        </w:tc>
        <w:tc>
          <w:tcPr>
            <w:tcW w:w="593" w:type="dxa"/>
            <w:shd w:val="clear" w:color="auto" w:fill="auto"/>
            <w:vAlign w:val="center"/>
          </w:tcPr>
          <w:p w14:paraId="6AF919AF" w14:textId="77777777" w:rsidR="00FE1E28" w:rsidRPr="00AF4F24" w:rsidRDefault="00FE1E28" w:rsidP="00FE1E28">
            <w:pPr>
              <w:pStyle w:val="UBUCuerpoTrabajo"/>
            </w:pPr>
          </w:p>
        </w:tc>
        <w:tc>
          <w:tcPr>
            <w:tcW w:w="593" w:type="dxa"/>
            <w:shd w:val="clear" w:color="auto" w:fill="auto"/>
            <w:vAlign w:val="center"/>
          </w:tcPr>
          <w:p w14:paraId="715B427C" w14:textId="77777777" w:rsidR="00FE1E28" w:rsidRPr="00AF4F24" w:rsidRDefault="00FE1E28" w:rsidP="00FE1E28">
            <w:pPr>
              <w:pStyle w:val="UBUCuerpoTrabajo"/>
            </w:pPr>
          </w:p>
        </w:tc>
        <w:tc>
          <w:tcPr>
            <w:tcW w:w="593" w:type="dxa"/>
            <w:shd w:val="clear" w:color="auto" w:fill="71D149"/>
            <w:vAlign w:val="center"/>
          </w:tcPr>
          <w:p w14:paraId="55128F40" w14:textId="77777777" w:rsidR="00FE1E28" w:rsidRPr="00AF4F24" w:rsidRDefault="00FE1E28" w:rsidP="00FE1E28">
            <w:pPr>
              <w:pStyle w:val="UBUCuerpoTrabajo"/>
            </w:pPr>
          </w:p>
        </w:tc>
        <w:tc>
          <w:tcPr>
            <w:tcW w:w="593" w:type="dxa"/>
            <w:shd w:val="clear" w:color="auto" w:fill="auto"/>
            <w:vAlign w:val="center"/>
          </w:tcPr>
          <w:p w14:paraId="440E5BFF" w14:textId="77777777" w:rsidR="00FE1E28" w:rsidRPr="00AF4F24" w:rsidRDefault="00FE1E28" w:rsidP="00FE1E28">
            <w:pPr>
              <w:pStyle w:val="UBUCuerpoTrabajo"/>
            </w:pPr>
          </w:p>
        </w:tc>
        <w:tc>
          <w:tcPr>
            <w:tcW w:w="593" w:type="dxa"/>
            <w:shd w:val="clear" w:color="auto" w:fill="auto"/>
            <w:vAlign w:val="center"/>
          </w:tcPr>
          <w:p w14:paraId="75EC25FE" w14:textId="77777777" w:rsidR="00FE1E28" w:rsidRPr="00AF4F24" w:rsidRDefault="00FE1E28" w:rsidP="00FE1E28">
            <w:pPr>
              <w:pStyle w:val="UBUCuerpoTrabajo"/>
            </w:pPr>
          </w:p>
        </w:tc>
        <w:tc>
          <w:tcPr>
            <w:tcW w:w="593" w:type="dxa"/>
            <w:shd w:val="clear" w:color="auto" w:fill="auto"/>
            <w:vAlign w:val="center"/>
          </w:tcPr>
          <w:p w14:paraId="7F7A71BD" w14:textId="77777777" w:rsidR="00FE1E28" w:rsidRPr="00AF4F24" w:rsidRDefault="00FE1E28" w:rsidP="00FE1E28">
            <w:pPr>
              <w:pStyle w:val="UBUCuerpoTrabajo"/>
            </w:pPr>
          </w:p>
        </w:tc>
        <w:tc>
          <w:tcPr>
            <w:tcW w:w="593" w:type="dxa"/>
            <w:shd w:val="clear" w:color="auto" w:fill="auto"/>
            <w:vAlign w:val="center"/>
          </w:tcPr>
          <w:p w14:paraId="176A523A" w14:textId="77777777" w:rsidR="00FE1E28" w:rsidRPr="00AF4F24" w:rsidRDefault="00FE1E28" w:rsidP="00FE1E28">
            <w:pPr>
              <w:pStyle w:val="UBUCuerpoTrabajo"/>
            </w:pPr>
          </w:p>
        </w:tc>
        <w:tc>
          <w:tcPr>
            <w:tcW w:w="600" w:type="dxa"/>
            <w:shd w:val="clear" w:color="auto" w:fill="auto"/>
            <w:vAlign w:val="center"/>
          </w:tcPr>
          <w:p w14:paraId="64E14A91" w14:textId="77777777" w:rsidR="00FE1E28" w:rsidRPr="00AF4F24" w:rsidRDefault="00FE1E28" w:rsidP="00FE1E28">
            <w:pPr>
              <w:pStyle w:val="UBUCuerpoTrabajo"/>
            </w:pPr>
          </w:p>
        </w:tc>
        <w:tc>
          <w:tcPr>
            <w:tcW w:w="600" w:type="dxa"/>
            <w:shd w:val="clear" w:color="auto" w:fill="auto"/>
            <w:vAlign w:val="center"/>
          </w:tcPr>
          <w:p w14:paraId="31F6922A" w14:textId="77777777" w:rsidR="00FE1E28" w:rsidRPr="00AF4F24" w:rsidRDefault="00FE1E28" w:rsidP="00FE1E28">
            <w:pPr>
              <w:pStyle w:val="UBUCuerpoTrabajo"/>
            </w:pPr>
          </w:p>
        </w:tc>
      </w:tr>
      <w:tr w:rsidR="00FE1E28" w:rsidRPr="00AF4F24" w14:paraId="1E7A5DD3" w14:textId="77777777" w:rsidTr="000E27C9">
        <w:trPr>
          <w:trHeight w:val="321"/>
          <w:jc w:val="center"/>
        </w:trPr>
        <w:tc>
          <w:tcPr>
            <w:tcW w:w="869" w:type="dxa"/>
            <w:shd w:val="clear" w:color="auto" w:fill="F2F2F2"/>
            <w:vAlign w:val="center"/>
          </w:tcPr>
          <w:p w14:paraId="79D1B02A" w14:textId="7429683A" w:rsidR="00FE1E28" w:rsidRPr="00AF4F24" w:rsidRDefault="00FE1E28" w:rsidP="00FE1E28">
            <w:pPr>
              <w:pStyle w:val="UBUCuerpoTrabajo"/>
              <w:ind w:firstLine="0"/>
              <w:rPr>
                <w:rFonts w:cs="Liberation Serif"/>
                <w:b/>
                <w:bCs/>
              </w:rPr>
            </w:pPr>
            <w:r>
              <w:rPr>
                <w:b/>
                <w:bCs/>
              </w:rPr>
              <w:t>#137</w:t>
            </w:r>
          </w:p>
        </w:tc>
        <w:tc>
          <w:tcPr>
            <w:tcW w:w="2728" w:type="dxa"/>
            <w:shd w:val="clear" w:color="auto" w:fill="F2F2F2"/>
            <w:vAlign w:val="center"/>
          </w:tcPr>
          <w:p w14:paraId="7C6046FF" w14:textId="04DD4E65" w:rsidR="00FE1E28" w:rsidRPr="00AF4F24" w:rsidRDefault="00FE1E28" w:rsidP="00FE1E28">
            <w:pPr>
              <w:pStyle w:val="UBUCuerpoTrabajo"/>
              <w:ind w:firstLine="0"/>
              <w:jc w:val="left"/>
              <w:rPr>
                <w:rFonts w:cs="Liberation Serif"/>
              </w:rPr>
            </w:pPr>
            <w:r>
              <w:t>Documentar los objetivos del proyecto.</w:t>
            </w:r>
          </w:p>
        </w:tc>
        <w:tc>
          <w:tcPr>
            <w:tcW w:w="593" w:type="dxa"/>
            <w:shd w:val="clear" w:color="auto" w:fill="F2F2F2"/>
            <w:vAlign w:val="center"/>
          </w:tcPr>
          <w:p w14:paraId="14909BB3" w14:textId="77777777" w:rsidR="00FE1E28" w:rsidRPr="00AF4F24" w:rsidRDefault="00FE1E28" w:rsidP="00FE1E28">
            <w:pPr>
              <w:pStyle w:val="UBUCuerpoTrabajo"/>
            </w:pPr>
          </w:p>
        </w:tc>
        <w:tc>
          <w:tcPr>
            <w:tcW w:w="593" w:type="dxa"/>
            <w:shd w:val="clear" w:color="auto" w:fill="F2F2F2"/>
            <w:vAlign w:val="center"/>
          </w:tcPr>
          <w:p w14:paraId="0AB1EDA2" w14:textId="77777777" w:rsidR="00FE1E28" w:rsidRPr="00AF4F24" w:rsidRDefault="00FE1E28" w:rsidP="00FE1E28">
            <w:pPr>
              <w:pStyle w:val="UBUCuerpoTrabajo"/>
            </w:pPr>
          </w:p>
        </w:tc>
        <w:tc>
          <w:tcPr>
            <w:tcW w:w="593" w:type="dxa"/>
            <w:shd w:val="clear" w:color="auto" w:fill="F2F2F2"/>
            <w:vAlign w:val="center"/>
          </w:tcPr>
          <w:p w14:paraId="66F61DE4" w14:textId="77777777" w:rsidR="00FE1E28" w:rsidRPr="00AF4F24" w:rsidRDefault="00FE1E28" w:rsidP="00FE1E28">
            <w:pPr>
              <w:pStyle w:val="UBUCuerpoTrabajo"/>
            </w:pPr>
          </w:p>
        </w:tc>
        <w:tc>
          <w:tcPr>
            <w:tcW w:w="593" w:type="dxa"/>
            <w:shd w:val="clear" w:color="auto" w:fill="F2F2F2" w:themeFill="background1" w:themeFillShade="F2"/>
            <w:vAlign w:val="center"/>
          </w:tcPr>
          <w:p w14:paraId="0AE59CF5" w14:textId="77777777" w:rsidR="00FE1E28" w:rsidRPr="00AF4F24" w:rsidRDefault="00FE1E28" w:rsidP="00FE1E28">
            <w:pPr>
              <w:pStyle w:val="UBUCuerpoTrabajo"/>
            </w:pPr>
          </w:p>
        </w:tc>
        <w:tc>
          <w:tcPr>
            <w:tcW w:w="593" w:type="dxa"/>
            <w:shd w:val="clear" w:color="auto" w:fill="0075CA"/>
            <w:vAlign w:val="center"/>
          </w:tcPr>
          <w:p w14:paraId="25C3106A" w14:textId="77777777" w:rsidR="00FE1E28" w:rsidRPr="00AF4F24" w:rsidRDefault="00FE1E28" w:rsidP="00FE1E28">
            <w:pPr>
              <w:pStyle w:val="UBUCuerpoTrabajo"/>
            </w:pPr>
          </w:p>
        </w:tc>
        <w:tc>
          <w:tcPr>
            <w:tcW w:w="593" w:type="dxa"/>
            <w:shd w:val="clear" w:color="auto" w:fill="F2F2F2"/>
            <w:vAlign w:val="center"/>
          </w:tcPr>
          <w:p w14:paraId="475968D5" w14:textId="77777777" w:rsidR="00FE1E28" w:rsidRPr="00AF4F24" w:rsidRDefault="00FE1E28" w:rsidP="00FE1E28">
            <w:pPr>
              <w:pStyle w:val="UBUCuerpoTrabajo"/>
            </w:pPr>
          </w:p>
        </w:tc>
        <w:tc>
          <w:tcPr>
            <w:tcW w:w="593" w:type="dxa"/>
            <w:shd w:val="clear" w:color="auto" w:fill="F2F2F2"/>
            <w:vAlign w:val="center"/>
          </w:tcPr>
          <w:p w14:paraId="4C17814E" w14:textId="77777777" w:rsidR="00FE1E28" w:rsidRPr="00AF4F24" w:rsidRDefault="00FE1E28" w:rsidP="00FE1E28">
            <w:pPr>
              <w:pStyle w:val="UBUCuerpoTrabajo"/>
            </w:pPr>
          </w:p>
        </w:tc>
        <w:tc>
          <w:tcPr>
            <w:tcW w:w="593" w:type="dxa"/>
            <w:shd w:val="clear" w:color="auto" w:fill="F2F2F2"/>
            <w:vAlign w:val="center"/>
          </w:tcPr>
          <w:p w14:paraId="3CC86394" w14:textId="77777777" w:rsidR="00FE1E28" w:rsidRPr="00AF4F24" w:rsidRDefault="00FE1E28" w:rsidP="00FE1E28">
            <w:pPr>
              <w:pStyle w:val="UBUCuerpoTrabajo"/>
            </w:pPr>
          </w:p>
        </w:tc>
        <w:tc>
          <w:tcPr>
            <w:tcW w:w="600" w:type="dxa"/>
            <w:shd w:val="clear" w:color="auto" w:fill="F2F2F2"/>
            <w:vAlign w:val="center"/>
          </w:tcPr>
          <w:p w14:paraId="6EA1013A" w14:textId="77777777" w:rsidR="00FE1E28" w:rsidRPr="00AF4F24" w:rsidRDefault="00FE1E28" w:rsidP="00FE1E28">
            <w:pPr>
              <w:pStyle w:val="UBUCuerpoTrabajo"/>
            </w:pPr>
          </w:p>
        </w:tc>
        <w:tc>
          <w:tcPr>
            <w:tcW w:w="600" w:type="dxa"/>
            <w:shd w:val="clear" w:color="auto" w:fill="F2F2F2" w:themeFill="background1" w:themeFillShade="F2"/>
            <w:vAlign w:val="center"/>
          </w:tcPr>
          <w:p w14:paraId="31B8ED75" w14:textId="77777777" w:rsidR="00FE1E28" w:rsidRPr="00AF4F24" w:rsidRDefault="00FE1E28" w:rsidP="00FE1E28">
            <w:pPr>
              <w:pStyle w:val="UBUCuerpoTrabajo"/>
            </w:pPr>
          </w:p>
        </w:tc>
      </w:tr>
      <w:tr w:rsidR="00FE1E28" w:rsidRPr="00AF4F24" w14:paraId="4CDC1D64" w14:textId="77777777" w:rsidTr="00FE1E28">
        <w:trPr>
          <w:trHeight w:val="321"/>
          <w:jc w:val="center"/>
        </w:trPr>
        <w:tc>
          <w:tcPr>
            <w:tcW w:w="869" w:type="dxa"/>
            <w:shd w:val="clear" w:color="auto" w:fill="auto"/>
            <w:vAlign w:val="center"/>
          </w:tcPr>
          <w:p w14:paraId="576E2398" w14:textId="7CF8B788" w:rsidR="00FE1E28" w:rsidRPr="00AF4F24" w:rsidRDefault="00FE1E28" w:rsidP="00FE1E28">
            <w:pPr>
              <w:pStyle w:val="UBUCuerpoTrabajo"/>
              <w:ind w:firstLine="0"/>
              <w:rPr>
                <w:rFonts w:cs="Liberation Serif"/>
                <w:b/>
                <w:bCs/>
              </w:rPr>
            </w:pPr>
            <w:r>
              <w:rPr>
                <w:b/>
                <w:bCs/>
              </w:rPr>
              <w:t>#138</w:t>
            </w:r>
          </w:p>
        </w:tc>
        <w:tc>
          <w:tcPr>
            <w:tcW w:w="2728" w:type="dxa"/>
            <w:shd w:val="clear" w:color="auto" w:fill="auto"/>
            <w:vAlign w:val="center"/>
          </w:tcPr>
          <w:p w14:paraId="3758640C" w14:textId="2F6C7CAF" w:rsidR="00FE1E28" w:rsidRPr="00AF4F24" w:rsidRDefault="00FE1E28" w:rsidP="00FE1E28">
            <w:pPr>
              <w:pStyle w:val="UBUCuerpoTrabajo"/>
              <w:ind w:firstLine="0"/>
              <w:jc w:val="left"/>
              <w:rPr>
                <w:rFonts w:cs="Liberation Serif"/>
              </w:rPr>
            </w:pPr>
            <w:r>
              <w:t>Añadir links a la aplicación (wiki y repositorio).</w:t>
            </w:r>
          </w:p>
        </w:tc>
        <w:tc>
          <w:tcPr>
            <w:tcW w:w="593" w:type="dxa"/>
            <w:shd w:val="clear" w:color="auto" w:fill="auto"/>
            <w:vAlign w:val="center"/>
          </w:tcPr>
          <w:p w14:paraId="5502F46E" w14:textId="77777777" w:rsidR="00FE1E28" w:rsidRPr="00AF4F24" w:rsidRDefault="00FE1E28" w:rsidP="00FE1E28">
            <w:pPr>
              <w:pStyle w:val="UBUCuerpoTrabajo"/>
            </w:pPr>
          </w:p>
        </w:tc>
        <w:tc>
          <w:tcPr>
            <w:tcW w:w="593" w:type="dxa"/>
            <w:shd w:val="clear" w:color="auto" w:fill="auto"/>
            <w:vAlign w:val="center"/>
          </w:tcPr>
          <w:p w14:paraId="6D67F228" w14:textId="77777777" w:rsidR="00FE1E28" w:rsidRPr="00AF4F24" w:rsidRDefault="00FE1E28" w:rsidP="00FE1E28">
            <w:pPr>
              <w:pStyle w:val="UBUCuerpoTrabajo"/>
            </w:pPr>
          </w:p>
        </w:tc>
        <w:tc>
          <w:tcPr>
            <w:tcW w:w="593" w:type="dxa"/>
            <w:shd w:val="clear" w:color="auto" w:fill="auto"/>
            <w:vAlign w:val="center"/>
          </w:tcPr>
          <w:p w14:paraId="47C1CC56" w14:textId="77777777" w:rsidR="00FE1E28" w:rsidRPr="00AF4F24" w:rsidRDefault="00FE1E28" w:rsidP="00FE1E28">
            <w:pPr>
              <w:pStyle w:val="UBUCuerpoTrabajo"/>
            </w:pPr>
          </w:p>
        </w:tc>
        <w:tc>
          <w:tcPr>
            <w:tcW w:w="593" w:type="dxa"/>
            <w:shd w:val="clear" w:color="auto" w:fill="71D149"/>
            <w:vAlign w:val="center"/>
          </w:tcPr>
          <w:p w14:paraId="70C8D6FB" w14:textId="77777777" w:rsidR="00FE1E28" w:rsidRPr="00AF4F24" w:rsidRDefault="00FE1E28" w:rsidP="00FE1E28">
            <w:pPr>
              <w:pStyle w:val="UBUCuerpoTrabajo"/>
            </w:pPr>
          </w:p>
        </w:tc>
        <w:tc>
          <w:tcPr>
            <w:tcW w:w="593" w:type="dxa"/>
            <w:shd w:val="clear" w:color="auto" w:fill="auto"/>
            <w:vAlign w:val="center"/>
          </w:tcPr>
          <w:p w14:paraId="63EC4FEC" w14:textId="77777777" w:rsidR="00FE1E28" w:rsidRPr="00AF4F24" w:rsidRDefault="00FE1E28" w:rsidP="00FE1E28">
            <w:pPr>
              <w:pStyle w:val="UBUCuerpoTrabajo"/>
            </w:pPr>
          </w:p>
        </w:tc>
        <w:tc>
          <w:tcPr>
            <w:tcW w:w="593" w:type="dxa"/>
            <w:shd w:val="clear" w:color="auto" w:fill="auto"/>
            <w:vAlign w:val="center"/>
          </w:tcPr>
          <w:p w14:paraId="7BC2EA92" w14:textId="77777777" w:rsidR="00FE1E28" w:rsidRPr="00AF4F24" w:rsidRDefault="00FE1E28" w:rsidP="00FE1E28">
            <w:pPr>
              <w:pStyle w:val="UBUCuerpoTrabajo"/>
            </w:pPr>
          </w:p>
        </w:tc>
        <w:tc>
          <w:tcPr>
            <w:tcW w:w="593" w:type="dxa"/>
            <w:shd w:val="clear" w:color="auto" w:fill="auto"/>
            <w:vAlign w:val="center"/>
          </w:tcPr>
          <w:p w14:paraId="7FADDB12" w14:textId="77777777" w:rsidR="00FE1E28" w:rsidRPr="00AF4F24" w:rsidRDefault="00FE1E28" w:rsidP="00FE1E28">
            <w:pPr>
              <w:pStyle w:val="UBUCuerpoTrabajo"/>
            </w:pPr>
          </w:p>
        </w:tc>
        <w:tc>
          <w:tcPr>
            <w:tcW w:w="593" w:type="dxa"/>
            <w:shd w:val="clear" w:color="auto" w:fill="auto"/>
            <w:vAlign w:val="center"/>
          </w:tcPr>
          <w:p w14:paraId="4BBA4171" w14:textId="77777777" w:rsidR="00FE1E28" w:rsidRPr="00AF4F24" w:rsidRDefault="00FE1E28" w:rsidP="00FE1E28">
            <w:pPr>
              <w:pStyle w:val="UBUCuerpoTrabajo"/>
            </w:pPr>
          </w:p>
        </w:tc>
        <w:tc>
          <w:tcPr>
            <w:tcW w:w="600" w:type="dxa"/>
            <w:shd w:val="clear" w:color="auto" w:fill="auto"/>
            <w:vAlign w:val="center"/>
          </w:tcPr>
          <w:p w14:paraId="436D684A" w14:textId="77777777" w:rsidR="00FE1E28" w:rsidRPr="00AF4F24" w:rsidRDefault="00FE1E28" w:rsidP="00FE1E28">
            <w:pPr>
              <w:pStyle w:val="UBUCuerpoTrabajo"/>
            </w:pPr>
          </w:p>
        </w:tc>
        <w:tc>
          <w:tcPr>
            <w:tcW w:w="600" w:type="dxa"/>
            <w:shd w:val="clear" w:color="auto" w:fill="auto"/>
            <w:vAlign w:val="center"/>
          </w:tcPr>
          <w:p w14:paraId="5746A95C" w14:textId="77777777" w:rsidR="00FE1E28" w:rsidRPr="00AF4F24" w:rsidRDefault="00FE1E28" w:rsidP="00FE1E28">
            <w:pPr>
              <w:pStyle w:val="UBUCuerpoTrabajo"/>
            </w:pPr>
          </w:p>
        </w:tc>
      </w:tr>
      <w:tr w:rsidR="00FE1E28" w:rsidRPr="00AF4F24" w14:paraId="77E82996" w14:textId="77777777" w:rsidTr="000E27C9">
        <w:trPr>
          <w:trHeight w:val="321"/>
          <w:jc w:val="center"/>
        </w:trPr>
        <w:tc>
          <w:tcPr>
            <w:tcW w:w="869" w:type="dxa"/>
            <w:shd w:val="clear" w:color="auto" w:fill="F2F2F2"/>
            <w:vAlign w:val="center"/>
          </w:tcPr>
          <w:p w14:paraId="33605F8B" w14:textId="18E064F7" w:rsidR="00FE1E28" w:rsidRPr="00AF4F24" w:rsidRDefault="00FE1E28" w:rsidP="00FE1E28">
            <w:pPr>
              <w:pStyle w:val="UBUCuerpoTrabajo"/>
              <w:ind w:firstLine="0"/>
              <w:rPr>
                <w:rFonts w:cs="Liberation Serif"/>
                <w:b/>
                <w:bCs/>
              </w:rPr>
            </w:pPr>
            <w:r>
              <w:rPr>
                <w:b/>
                <w:bCs/>
              </w:rPr>
              <w:t>#140</w:t>
            </w:r>
          </w:p>
        </w:tc>
        <w:tc>
          <w:tcPr>
            <w:tcW w:w="2728" w:type="dxa"/>
            <w:shd w:val="clear" w:color="auto" w:fill="F2F2F2"/>
            <w:vAlign w:val="center"/>
          </w:tcPr>
          <w:p w14:paraId="133E25A6" w14:textId="2B67C0E5" w:rsidR="00FE1E28" w:rsidRPr="00AF4F24" w:rsidRDefault="00FE1E28" w:rsidP="00FE1E28">
            <w:pPr>
              <w:pStyle w:val="UBUCuerpoTrabajo"/>
              <w:ind w:firstLine="0"/>
              <w:jc w:val="left"/>
              <w:rPr>
                <w:rFonts w:cs="Liberation Serif"/>
              </w:rPr>
            </w:pPr>
            <w:r>
              <w:t xml:space="preserve">Documentar los conceptos teóricos. </w:t>
            </w:r>
          </w:p>
        </w:tc>
        <w:tc>
          <w:tcPr>
            <w:tcW w:w="593" w:type="dxa"/>
            <w:shd w:val="clear" w:color="auto" w:fill="F2F2F2"/>
            <w:vAlign w:val="center"/>
          </w:tcPr>
          <w:p w14:paraId="52371617" w14:textId="77777777" w:rsidR="00FE1E28" w:rsidRPr="00AF4F24" w:rsidRDefault="00FE1E28" w:rsidP="00FE1E28">
            <w:pPr>
              <w:pStyle w:val="UBUCuerpoTrabajo"/>
            </w:pPr>
          </w:p>
        </w:tc>
        <w:tc>
          <w:tcPr>
            <w:tcW w:w="593" w:type="dxa"/>
            <w:shd w:val="clear" w:color="auto" w:fill="F2F2F2"/>
            <w:vAlign w:val="center"/>
          </w:tcPr>
          <w:p w14:paraId="26574075" w14:textId="77777777" w:rsidR="00FE1E28" w:rsidRPr="00AF4F24" w:rsidRDefault="00FE1E28" w:rsidP="00FE1E28">
            <w:pPr>
              <w:pStyle w:val="UBUCuerpoTrabajo"/>
            </w:pPr>
          </w:p>
        </w:tc>
        <w:tc>
          <w:tcPr>
            <w:tcW w:w="593" w:type="dxa"/>
            <w:shd w:val="clear" w:color="auto" w:fill="F2F2F2"/>
            <w:vAlign w:val="center"/>
          </w:tcPr>
          <w:p w14:paraId="7C5082A5" w14:textId="77777777" w:rsidR="00FE1E28" w:rsidRPr="00AF4F24" w:rsidRDefault="00FE1E28" w:rsidP="00FE1E28">
            <w:pPr>
              <w:pStyle w:val="UBUCuerpoTrabajo"/>
            </w:pPr>
          </w:p>
        </w:tc>
        <w:tc>
          <w:tcPr>
            <w:tcW w:w="593" w:type="dxa"/>
            <w:shd w:val="clear" w:color="auto" w:fill="F2F2F2" w:themeFill="background1" w:themeFillShade="F2"/>
            <w:vAlign w:val="center"/>
          </w:tcPr>
          <w:p w14:paraId="37B0F259" w14:textId="77777777" w:rsidR="00FE1E28" w:rsidRPr="00AF4F24" w:rsidRDefault="00FE1E28" w:rsidP="00FE1E28">
            <w:pPr>
              <w:pStyle w:val="UBUCuerpoTrabajo"/>
            </w:pPr>
          </w:p>
        </w:tc>
        <w:tc>
          <w:tcPr>
            <w:tcW w:w="593" w:type="dxa"/>
            <w:shd w:val="clear" w:color="auto" w:fill="0075CA"/>
            <w:vAlign w:val="center"/>
          </w:tcPr>
          <w:p w14:paraId="1A4E044B" w14:textId="77777777" w:rsidR="00FE1E28" w:rsidRPr="00AF4F24" w:rsidRDefault="00FE1E28" w:rsidP="00FE1E28">
            <w:pPr>
              <w:pStyle w:val="UBUCuerpoTrabajo"/>
            </w:pPr>
          </w:p>
        </w:tc>
        <w:tc>
          <w:tcPr>
            <w:tcW w:w="593" w:type="dxa"/>
            <w:shd w:val="clear" w:color="auto" w:fill="F2F2F2" w:themeFill="background1" w:themeFillShade="F2"/>
            <w:vAlign w:val="center"/>
          </w:tcPr>
          <w:p w14:paraId="3E07816B" w14:textId="77777777" w:rsidR="00FE1E28" w:rsidRPr="00AF4F24" w:rsidRDefault="00FE1E28" w:rsidP="00FE1E28">
            <w:pPr>
              <w:pStyle w:val="UBUCuerpoTrabajo"/>
            </w:pPr>
          </w:p>
        </w:tc>
        <w:tc>
          <w:tcPr>
            <w:tcW w:w="593" w:type="dxa"/>
            <w:shd w:val="clear" w:color="auto" w:fill="F2F2F2"/>
            <w:vAlign w:val="center"/>
          </w:tcPr>
          <w:p w14:paraId="40FCCD59" w14:textId="77777777" w:rsidR="00FE1E28" w:rsidRPr="00AF4F24" w:rsidRDefault="00FE1E28" w:rsidP="00FE1E28">
            <w:pPr>
              <w:pStyle w:val="UBUCuerpoTrabajo"/>
            </w:pPr>
          </w:p>
        </w:tc>
        <w:tc>
          <w:tcPr>
            <w:tcW w:w="593" w:type="dxa"/>
            <w:shd w:val="clear" w:color="auto" w:fill="F2F2F2"/>
            <w:vAlign w:val="center"/>
          </w:tcPr>
          <w:p w14:paraId="3D5EA341" w14:textId="77777777" w:rsidR="00FE1E28" w:rsidRPr="00AF4F24" w:rsidRDefault="00FE1E28" w:rsidP="00FE1E28">
            <w:pPr>
              <w:pStyle w:val="UBUCuerpoTrabajo"/>
            </w:pPr>
          </w:p>
        </w:tc>
        <w:tc>
          <w:tcPr>
            <w:tcW w:w="600" w:type="dxa"/>
            <w:shd w:val="clear" w:color="auto" w:fill="F2F2F2"/>
            <w:vAlign w:val="center"/>
          </w:tcPr>
          <w:p w14:paraId="72A9B8DF" w14:textId="77777777" w:rsidR="00FE1E28" w:rsidRPr="00AF4F24" w:rsidRDefault="00FE1E28" w:rsidP="00FE1E28">
            <w:pPr>
              <w:pStyle w:val="UBUCuerpoTrabajo"/>
            </w:pPr>
          </w:p>
        </w:tc>
        <w:tc>
          <w:tcPr>
            <w:tcW w:w="600" w:type="dxa"/>
            <w:shd w:val="clear" w:color="auto" w:fill="F2F2F2"/>
            <w:vAlign w:val="center"/>
          </w:tcPr>
          <w:p w14:paraId="74262F0E" w14:textId="77777777" w:rsidR="00FE1E28" w:rsidRPr="00AF4F24" w:rsidRDefault="00FE1E28" w:rsidP="00FE1E28">
            <w:pPr>
              <w:pStyle w:val="UBUCuerpoTrabajo"/>
            </w:pPr>
          </w:p>
        </w:tc>
      </w:tr>
      <w:tr w:rsidR="00FE1E28" w:rsidRPr="00AF4F24" w14:paraId="583AF73C" w14:textId="77777777" w:rsidTr="000E27C9">
        <w:trPr>
          <w:trHeight w:val="321"/>
          <w:jc w:val="center"/>
        </w:trPr>
        <w:tc>
          <w:tcPr>
            <w:tcW w:w="869" w:type="dxa"/>
            <w:shd w:val="clear" w:color="auto" w:fill="auto"/>
            <w:vAlign w:val="center"/>
          </w:tcPr>
          <w:p w14:paraId="2090694A" w14:textId="63CC1CFF" w:rsidR="00FE1E28" w:rsidRPr="00AF4F24" w:rsidRDefault="00FE1E28" w:rsidP="00FE1E28">
            <w:pPr>
              <w:pStyle w:val="UBUCuerpoTrabajo"/>
              <w:ind w:firstLine="0"/>
              <w:rPr>
                <w:rFonts w:cs="Liberation Serif"/>
                <w:b/>
                <w:bCs/>
              </w:rPr>
            </w:pPr>
            <w:r>
              <w:rPr>
                <w:b/>
                <w:bCs/>
              </w:rPr>
              <w:t>#141</w:t>
            </w:r>
          </w:p>
        </w:tc>
        <w:tc>
          <w:tcPr>
            <w:tcW w:w="2728" w:type="dxa"/>
            <w:shd w:val="clear" w:color="auto" w:fill="auto"/>
            <w:vAlign w:val="center"/>
          </w:tcPr>
          <w:p w14:paraId="5F23F0DB" w14:textId="04E7F8BB" w:rsidR="00FE1E28" w:rsidRPr="00AF4F24" w:rsidRDefault="00FE1E28" w:rsidP="00FE1E28">
            <w:pPr>
              <w:pStyle w:val="UBUCuerpoTrabajo"/>
              <w:ind w:firstLine="0"/>
              <w:jc w:val="left"/>
              <w:rPr>
                <w:rFonts w:cs="Liberation Serif"/>
              </w:rPr>
            </w:pPr>
            <w:r>
              <w:t>Añadir función para limpiar variables.</w:t>
            </w:r>
          </w:p>
        </w:tc>
        <w:tc>
          <w:tcPr>
            <w:tcW w:w="593" w:type="dxa"/>
            <w:shd w:val="clear" w:color="auto" w:fill="auto"/>
            <w:vAlign w:val="center"/>
          </w:tcPr>
          <w:p w14:paraId="00DBEB83" w14:textId="77777777" w:rsidR="00FE1E28" w:rsidRPr="00AF4F24" w:rsidRDefault="00FE1E28" w:rsidP="00FE1E28">
            <w:pPr>
              <w:pStyle w:val="UBUCuerpoTrabajo"/>
            </w:pPr>
          </w:p>
        </w:tc>
        <w:tc>
          <w:tcPr>
            <w:tcW w:w="593" w:type="dxa"/>
            <w:shd w:val="clear" w:color="auto" w:fill="auto"/>
            <w:vAlign w:val="center"/>
          </w:tcPr>
          <w:p w14:paraId="0FE6ADED" w14:textId="77777777" w:rsidR="00FE1E28" w:rsidRPr="00AF4F24" w:rsidRDefault="00FE1E28" w:rsidP="00FE1E28">
            <w:pPr>
              <w:pStyle w:val="UBUCuerpoTrabajo"/>
            </w:pPr>
          </w:p>
        </w:tc>
        <w:tc>
          <w:tcPr>
            <w:tcW w:w="593" w:type="dxa"/>
            <w:shd w:val="clear" w:color="auto" w:fill="auto"/>
            <w:vAlign w:val="center"/>
          </w:tcPr>
          <w:p w14:paraId="1FAB0C75" w14:textId="77777777" w:rsidR="00FE1E28" w:rsidRPr="00AF4F24" w:rsidRDefault="00FE1E28" w:rsidP="00FE1E28">
            <w:pPr>
              <w:pStyle w:val="UBUCuerpoTrabajo"/>
            </w:pPr>
          </w:p>
        </w:tc>
        <w:tc>
          <w:tcPr>
            <w:tcW w:w="593" w:type="dxa"/>
            <w:shd w:val="clear" w:color="auto" w:fill="71D149"/>
            <w:vAlign w:val="center"/>
          </w:tcPr>
          <w:p w14:paraId="00099BB1" w14:textId="77777777" w:rsidR="00FE1E28" w:rsidRPr="00AF4F24" w:rsidRDefault="00FE1E28" w:rsidP="00FE1E28">
            <w:pPr>
              <w:pStyle w:val="UBUCuerpoTrabajo"/>
            </w:pPr>
          </w:p>
        </w:tc>
        <w:tc>
          <w:tcPr>
            <w:tcW w:w="593" w:type="dxa"/>
            <w:shd w:val="clear" w:color="auto" w:fill="auto"/>
            <w:vAlign w:val="center"/>
          </w:tcPr>
          <w:p w14:paraId="0BA69375" w14:textId="77777777" w:rsidR="00FE1E28" w:rsidRPr="00AF4F24" w:rsidRDefault="00FE1E28" w:rsidP="00FE1E28">
            <w:pPr>
              <w:pStyle w:val="UBUCuerpoTrabajo"/>
            </w:pPr>
          </w:p>
        </w:tc>
        <w:tc>
          <w:tcPr>
            <w:tcW w:w="593" w:type="dxa"/>
            <w:shd w:val="clear" w:color="auto" w:fill="auto"/>
            <w:vAlign w:val="center"/>
          </w:tcPr>
          <w:p w14:paraId="1073A98A" w14:textId="77777777" w:rsidR="00FE1E28" w:rsidRPr="00AF4F24" w:rsidRDefault="00FE1E28" w:rsidP="00FE1E28">
            <w:pPr>
              <w:pStyle w:val="UBUCuerpoTrabajo"/>
            </w:pPr>
          </w:p>
        </w:tc>
        <w:tc>
          <w:tcPr>
            <w:tcW w:w="593" w:type="dxa"/>
            <w:shd w:val="clear" w:color="auto" w:fill="auto"/>
            <w:vAlign w:val="center"/>
          </w:tcPr>
          <w:p w14:paraId="403BDB32" w14:textId="77777777" w:rsidR="00FE1E28" w:rsidRPr="00AF4F24" w:rsidRDefault="00FE1E28" w:rsidP="00FE1E28">
            <w:pPr>
              <w:pStyle w:val="UBUCuerpoTrabajo"/>
            </w:pPr>
          </w:p>
        </w:tc>
        <w:tc>
          <w:tcPr>
            <w:tcW w:w="593" w:type="dxa"/>
            <w:shd w:val="clear" w:color="auto" w:fill="auto"/>
            <w:vAlign w:val="center"/>
          </w:tcPr>
          <w:p w14:paraId="5354E4D0" w14:textId="77777777" w:rsidR="00FE1E28" w:rsidRPr="00AF4F24" w:rsidRDefault="00FE1E28" w:rsidP="00FE1E28">
            <w:pPr>
              <w:pStyle w:val="UBUCuerpoTrabajo"/>
            </w:pPr>
          </w:p>
        </w:tc>
        <w:tc>
          <w:tcPr>
            <w:tcW w:w="600" w:type="dxa"/>
            <w:shd w:val="clear" w:color="auto" w:fill="auto"/>
            <w:vAlign w:val="center"/>
          </w:tcPr>
          <w:p w14:paraId="7ADACED5" w14:textId="77777777" w:rsidR="00FE1E28" w:rsidRPr="00AF4F24" w:rsidRDefault="00FE1E28" w:rsidP="00FE1E28">
            <w:pPr>
              <w:pStyle w:val="UBUCuerpoTrabajo"/>
            </w:pPr>
          </w:p>
        </w:tc>
        <w:tc>
          <w:tcPr>
            <w:tcW w:w="600" w:type="dxa"/>
            <w:shd w:val="clear" w:color="auto" w:fill="auto"/>
            <w:vAlign w:val="center"/>
          </w:tcPr>
          <w:p w14:paraId="373DC853" w14:textId="77777777" w:rsidR="00FE1E28" w:rsidRPr="00AF4F24" w:rsidRDefault="00FE1E28" w:rsidP="00FE1E28">
            <w:pPr>
              <w:pStyle w:val="UBUCuerpoTrabajo"/>
            </w:pPr>
          </w:p>
        </w:tc>
      </w:tr>
      <w:tr w:rsidR="00FE1E28" w:rsidRPr="00AF4F24" w14:paraId="7A8067AF" w14:textId="77777777" w:rsidTr="000E27C9">
        <w:trPr>
          <w:trHeight w:val="321"/>
          <w:jc w:val="center"/>
        </w:trPr>
        <w:tc>
          <w:tcPr>
            <w:tcW w:w="869" w:type="dxa"/>
            <w:shd w:val="clear" w:color="auto" w:fill="F2F2F2"/>
            <w:vAlign w:val="center"/>
          </w:tcPr>
          <w:p w14:paraId="692BA5E4" w14:textId="2AD660F4" w:rsidR="00FE1E28" w:rsidRPr="00AF4F24" w:rsidRDefault="00FE1E28" w:rsidP="00FE1E28">
            <w:pPr>
              <w:pStyle w:val="UBUCuerpoTrabajo"/>
              <w:ind w:firstLine="0"/>
              <w:rPr>
                <w:rFonts w:cs="Liberation Serif"/>
                <w:b/>
                <w:bCs/>
              </w:rPr>
            </w:pPr>
            <w:r>
              <w:rPr>
                <w:b/>
                <w:bCs/>
              </w:rPr>
              <w:t>#142</w:t>
            </w:r>
          </w:p>
        </w:tc>
        <w:tc>
          <w:tcPr>
            <w:tcW w:w="2728" w:type="dxa"/>
            <w:shd w:val="clear" w:color="auto" w:fill="F2F2F2"/>
            <w:vAlign w:val="center"/>
          </w:tcPr>
          <w:p w14:paraId="4A8807A6" w14:textId="56260334" w:rsidR="00FE1E28" w:rsidRPr="00AF4F24" w:rsidRDefault="00FE1E28" w:rsidP="00FE1E28">
            <w:pPr>
              <w:pStyle w:val="UBUCuerpoTrabajo"/>
              <w:ind w:firstLine="0"/>
              <w:jc w:val="left"/>
              <w:rPr>
                <w:rFonts w:cs="Liberation Serif"/>
              </w:rPr>
            </w:pPr>
            <w:r>
              <w:t>Añadir apartado ‘sobre la aplicación’.</w:t>
            </w:r>
          </w:p>
        </w:tc>
        <w:tc>
          <w:tcPr>
            <w:tcW w:w="593" w:type="dxa"/>
            <w:shd w:val="clear" w:color="auto" w:fill="F2F2F2"/>
            <w:vAlign w:val="center"/>
          </w:tcPr>
          <w:p w14:paraId="5F9A53C1" w14:textId="77777777" w:rsidR="00FE1E28" w:rsidRPr="00AF4F24" w:rsidRDefault="00FE1E28" w:rsidP="00FE1E28">
            <w:pPr>
              <w:pStyle w:val="UBUCuerpoTrabajo"/>
            </w:pPr>
          </w:p>
        </w:tc>
        <w:tc>
          <w:tcPr>
            <w:tcW w:w="593" w:type="dxa"/>
            <w:shd w:val="clear" w:color="auto" w:fill="F2F2F2"/>
            <w:vAlign w:val="center"/>
          </w:tcPr>
          <w:p w14:paraId="3E8BF4E5" w14:textId="77777777" w:rsidR="00FE1E28" w:rsidRPr="00AF4F24" w:rsidRDefault="00FE1E28" w:rsidP="00FE1E28">
            <w:pPr>
              <w:pStyle w:val="UBUCuerpoTrabajo"/>
            </w:pPr>
          </w:p>
        </w:tc>
        <w:tc>
          <w:tcPr>
            <w:tcW w:w="593" w:type="dxa"/>
            <w:shd w:val="clear" w:color="auto" w:fill="F2F2F2"/>
            <w:vAlign w:val="center"/>
          </w:tcPr>
          <w:p w14:paraId="1A3ED09B" w14:textId="77777777" w:rsidR="00FE1E28" w:rsidRPr="00AF4F24" w:rsidRDefault="00FE1E28" w:rsidP="00FE1E28">
            <w:pPr>
              <w:pStyle w:val="UBUCuerpoTrabajo"/>
            </w:pPr>
          </w:p>
        </w:tc>
        <w:tc>
          <w:tcPr>
            <w:tcW w:w="593" w:type="dxa"/>
            <w:shd w:val="clear" w:color="auto" w:fill="71D149"/>
            <w:vAlign w:val="center"/>
          </w:tcPr>
          <w:p w14:paraId="76D594DC" w14:textId="77777777" w:rsidR="00FE1E28" w:rsidRPr="00AF4F24" w:rsidRDefault="00FE1E28" w:rsidP="00FE1E28">
            <w:pPr>
              <w:pStyle w:val="UBUCuerpoTrabajo"/>
            </w:pPr>
          </w:p>
        </w:tc>
        <w:tc>
          <w:tcPr>
            <w:tcW w:w="593" w:type="dxa"/>
            <w:shd w:val="clear" w:color="auto" w:fill="F2F2F2" w:themeFill="background1" w:themeFillShade="F2"/>
            <w:vAlign w:val="center"/>
          </w:tcPr>
          <w:p w14:paraId="7ABCB1DB" w14:textId="77777777" w:rsidR="00FE1E28" w:rsidRPr="00AF4F24" w:rsidRDefault="00FE1E28" w:rsidP="00FE1E28">
            <w:pPr>
              <w:pStyle w:val="UBUCuerpoTrabajo"/>
            </w:pPr>
          </w:p>
        </w:tc>
        <w:tc>
          <w:tcPr>
            <w:tcW w:w="593" w:type="dxa"/>
            <w:shd w:val="clear" w:color="auto" w:fill="F2F2F2" w:themeFill="background1" w:themeFillShade="F2"/>
            <w:vAlign w:val="center"/>
          </w:tcPr>
          <w:p w14:paraId="34001B2A" w14:textId="77777777" w:rsidR="00FE1E28" w:rsidRPr="00AF4F24" w:rsidRDefault="00FE1E28" w:rsidP="00FE1E28">
            <w:pPr>
              <w:pStyle w:val="UBUCuerpoTrabajo"/>
            </w:pPr>
          </w:p>
        </w:tc>
        <w:tc>
          <w:tcPr>
            <w:tcW w:w="593" w:type="dxa"/>
            <w:shd w:val="clear" w:color="auto" w:fill="F2F2F2"/>
            <w:vAlign w:val="center"/>
          </w:tcPr>
          <w:p w14:paraId="031EF6CC" w14:textId="77777777" w:rsidR="00FE1E28" w:rsidRPr="00AF4F24" w:rsidRDefault="00FE1E28" w:rsidP="00FE1E28">
            <w:pPr>
              <w:pStyle w:val="UBUCuerpoTrabajo"/>
            </w:pPr>
          </w:p>
        </w:tc>
        <w:tc>
          <w:tcPr>
            <w:tcW w:w="593" w:type="dxa"/>
            <w:shd w:val="clear" w:color="auto" w:fill="F2F2F2"/>
            <w:vAlign w:val="center"/>
          </w:tcPr>
          <w:p w14:paraId="55EEB019" w14:textId="77777777" w:rsidR="00FE1E28" w:rsidRPr="00AF4F24" w:rsidRDefault="00FE1E28" w:rsidP="00FE1E28">
            <w:pPr>
              <w:pStyle w:val="UBUCuerpoTrabajo"/>
            </w:pPr>
          </w:p>
        </w:tc>
        <w:tc>
          <w:tcPr>
            <w:tcW w:w="600" w:type="dxa"/>
            <w:shd w:val="clear" w:color="auto" w:fill="F2F2F2"/>
            <w:vAlign w:val="center"/>
          </w:tcPr>
          <w:p w14:paraId="40E68D92" w14:textId="77777777" w:rsidR="00FE1E28" w:rsidRPr="00AF4F24" w:rsidRDefault="00FE1E28" w:rsidP="00FE1E28">
            <w:pPr>
              <w:pStyle w:val="UBUCuerpoTrabajo"/>
            </w:pPr>
          </w:p>
        </w:tc>
        <w:tc>
          <w:tcPr>
            <w:tcW w:w="600" w:type="dxa"/>
            <w:shd w:val="clear" w:color="auto" w:fill="F2F2F2"/>
            <w:vAlign w:val="center"/>
          </w:tcPr>
          <w:p w14:paraId="67D1E664" w14:textId="77777777" w:rsidR="00FE1E28" w:rsidRPr="00AF4F24" w:rsidRDefault="00FE1E28" w:rsidP="000E27C9">
            <w:pPr>
              <w:pStyle w:val="UBUCuerpoTrabajo"/>
              <w:keepNext/>
            </w:pPr>
          </w:p>
        </w:tc>
      </w:tr>
    </w:tbl>
    <w:p w14:paraId="368CBDA5" w14:textId="770EA400" w:rsidR="00A02E44" w:rsidRPr="00394222" w:rsidRDefault="000E27C9" w:rsidP="000E27C9">
      <w:pPr>
        <w:pStyle w:val="Descripcin"/>
        <w:ind w:firstLine="0"/>
      </w:pPr>
      <w:bookmarkStart w:id="53" w:name="_Toc76585659"/>
      <w:bookmarkEnd w:id="52"/>
      <w:r>
        <w:t xml:space="preserve">Tabla </w:t>
      </w:r>
      <w:r w:rsidR="00275413">
        <w:fldChar w:fldCharType="begin"/>
      </w:r>
      <w:r w:rsidR="00275413">
        <w:instrText xml:space="preserve"> SEQ Tabla \* ARABIC </w:instrText>
      </w:r>
      <w:r w:rsidR="00275413">
        <w:fldChar w:fldCharType="separate"/>
      </w:r>
      <w:r w:rsidR="00675108">
        <w:rPr>
          <w:noProof/>
        </w:rPr>
        <w:t>14</w:t>
      </w:r>
      <w:r w:rsidR="00275413">
        <w:fldChar w:fldCharType="end"/>
      </w:r>
      <w:r>
        <w:t xml:space="preserve"> - Tareas Sprint 14.</w:t>
      </w:r>
      <w:bookmarkEnd w:id="53"/>
    </w:p>
    <w:p w14:paraId="2FC7FA96" w14:textId="27681754" w:rsidR="00A02E44" w:rsidRDefault="00D9248A" w:rsidP="00D9248A">
      <w:pPr>
        <w:pStyle w:val="Ttulo3"/>
      </w:pPr>
      <w:bookmarkStart w:id="54" w:name="_Toc76585771"/>
      <w:r>
        <w:t xml:space="preserve">Sprint 15 (29/06/2021 – </w:t>
      </w:r>
      <w:r w:rsidR="00617597">
        <w:t>7</w:t>
      </w:r>
      <w:r>
        <w:t>/07/2021)</w:t>
      </w:r>
      <w:bookmarkEnd w:id="54"/>
    </w:p>
    <w:p w14:paraId="6BBCCF06" w14:textId="4795419B" w:rsidR="00D9248A" w:rsidRDefault="00D9248A" w:rsidP="00D9248A">
      <w:pPr>
        <w:pStyle w:val="UBUCuerpoTrabajo"/>
      </w:pPr>
      <w:r>
        <w:t xml:space="preserve">Este ha sido el último Sprint del proyecto. Nos hemos dedicado a cerrar todas las tareas, en especial, realizar documentación. </w:t>
      </w:r>
    </w:p>
    <w:p w14:paraId="4402C3F4" w14:textId="3D3BD1BF" w:rsidR="00D9248A" w:rsidRDefault="00D9248A" w:rsidP="00D9248A">
      <w:pPr>
        <w:pStyle w:val="UBUCuerpoTrabajo"/>
      </w:pPr>
      <w:r>
        <w:t xml:space="preserve">También se ha intentado realizar el despliegue de la aplicación para pasarlo de local a web, pero nos hemos encontrado con diversos problemas por los que no se ha podido llevar a cabo. </w:t>
      </w:r>
    </w:p>
    <w:p w14:paraId="3AEA66E7" w14:textId="66226CB1" w:rsidR="00D9248A" w:rsidRDefault="00D9248A" w:rsidP="00D9248A">
      <w:pPr>
        <w:pStyle w:val="UBUCuerpoTrabajo"/>
      </w:pPr>
      <w:r>
        <w:t xml:space="preserve">Se ha </w:t>
      </w:r>
      <w:r w:rsidR="00F972C3">
        <w:t xml:space="preserve">creado una imagen virtual del proyecto para poder ejecutarlo de un modo sencillo. </w:t>
      </w:r>
    </w:p>
    <w:p w14:paraId="72C60E46" w14:textId="77777777" w:rsidR="00D31796" w:rsidRDefault="00494D25" w:rsidP="00D31796">
      <w:pPr>
        <w:pStyle w:val="UBUCuerpoTrabajo"/>
        <w:keepNext/>
        <w:ind w:firstLine="0"/>
      </w:pPr>
      <w:r>
        <w:rPr>
          <w:noProof/>
        </w:rPr>
        <w:lastRenderedPageBreak/>
        <w:drawing>
          <wp:inline distT="0" distB="0" distL="0" distR="0" wp14:anchorId="3641AB02" wp14:editId="5E4C1529">
            <wp:extent cx="5943600" cy="3645535"/>
            <wp:effectExtent l="0" t="0" r="0" b="0"/>
            <wp:docPr id="80" name="Imagen 80" descr="Gráfico del trabajo realizado en el decimoquinto sprint. (Burdown report-Sprint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Gráfico del trabajo realizado en el decimoquinto sprint. (Burdown report-Sprint15) "/>
                    <pic:cNvPicPr/>
                  </pic:nvPicPr>
                  <pic:blipFill>
                    <a:blip r:embed="rId39">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51B0A62E" w14:textId="6C3C8CA6" w:rsidR="00494D25" w:rsidRDefault="00D31796" w:rsidP="00D31796">
      <w:pPr>
        <w:pStyle w:val="Descripcin"/>
      </w:pPr>
      <w:bookmarkStart w:id="55" w:name="_Toc76585692"/>
      <w:r>
        <w:t xml:space="preserve">Ilustración </w:t>
      </w:r>
      <w:r>
        <w:fldChar w:fldCharType="begin"/>
      </w:r>
      <w:r>
        <w:instrText xml:space="preserve"> SEQ Ilustración \* ARABIC </w:instrText>
      </w:r>
      <w:r>
        <w:fldChar w:fldCharType="separate"/>
      </w:r>
      <w:r w:rsidR="00675108">
        <w:rPr>
          <w:noProof/>
        </w:rPr>
        <w:t>15</w:t>
      </w:r>
      <w:r>
        <w:fldChar w:fldCharType="end"/>
      </w:r>
      <w:r>
        <w:t xml:space="preserve"> - </w:t>
      </w:r>
      <w:r w:rsidRPr="003E1A2F">
        <w:t>Gráfico del trabajo realizado en el decimo</w:t>
      </w:r>
      <w:r>
        <w:t>quinto</w:t>
      </w:r>
      <w:r w:rsidRPr="003E1A2F">
        <w:t xml:space="preserve"> Sprint.</w:t>
      </w:r>
      <w:bookmarkEnd w:id="55"/>
    </w:p>
    <w:p w14:paraId="1825C7E8" w14:textId="1F089E33" w:rsidR="00D31796" w:rsidRDefault="00D31796" w:rsidP="00D31796">
      <w:r>
        <w:t>Como se puede observar en la tabla la mayoría de las tareas han sido de documentación, aunque también ha habido algún pequeño retoque sobre el código.</w:t>
      </w:r>
    </w:p>
    <w:p w14:paraId="28A9BD1B" w14:textId="77777777" w:rsidR="00D31796" w:rsidRDefault="00D31796">
      <w:pPr>
        <w:ind w:firstLine="0"/>
        <w:jc w:val="left"/>
      </w:pPr>
      <w:r>
        <w:br w:type="page"/>
      </w:r>
    </w:p>
    <w:p w14:paraId="6D2AD3B4" w14:textId="77777777" w:rsidR="00D31796" w:rsidRDefault="00D31796" w:rsidP="00D31796"/>
    <w:tbl>
      <w:tblPr>
        <w:tblStyle w:val="Tablaconcuadrcula11"/>
        <w:tblW w:w="9541"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69"/>
        <w:gridCol w:w="2728"/>
        <w:gridCol w:w="593"/>
        <w:gridCol w:w="593"/>
        <w:gridCol w:w="593"/>
        <w:gridCol w:w="593"/>
        <w:gridCol w:w="593"/>
        <w:gridCol w:w="593"/>
        <w:gridCol w:w="593"/>
        <w:gridCol w:w="593"/>
        <w:gridCol w:w="600"/>
        <w:gridCol w:w="600"/>
      </w:tblGrid>
      <w:tr w:rsidR="00D31796" w:rsidRPr="00AF4F24" w14:paraId="22193B65" w14:textId="77777777" w:rsidTr="00D31796">
        <w:trPr>
          <w:cantSplit/>
          <w:trHeight w:val="1911"/>
          <w:jc w:val="center"/>
        </w:trPr>
        <w:tc>
          <w:tcPr>
            <w:tcW w:w="869" w:type="dxa"/>
            <w:vAlign w:val="center"/>
          </w:tcPr>
          <w:p w14:paraId="718DD488" w14:textId="77777777" w:rsidR="00D31796" w:rsidRPr="00A02E44" w:rsidRDefault="00D31796" w:rsidP="00D31796">
            <w:pPr>
              <w:spacing w:line="360" w:lineRule="auto"/>
              <w:ind w:firstLine="0"/>
              <w:rPr>
                <w:rFonts w:cs="Liberation Serif"/>
                <w:b/>
                <w:bCs/>
              </w:rPr>
            </w:pPr>
            <w:r w:rsidRPr="00A02E44">
              <w:rPr>
                <w:rFonts w:cs="Liberation Serif"/>
                <w:b/>
                <w:bCs/>
              </w:rPr>
              <w:br w:type="page"/>
            </w:r>
            <w:r w:rsidRPr="00A02E44">
              <w:rPr>
                <w:rStyle w:val="UBUCuerpoTrabajoCar"/>
                <w:b/>
                <w:bCs/>
              </w:rPr>
              <w:t>Tare</w:t>
            </w:r>
            <w:r w:rsidRPr="00A02E44">
              <w:rPr>
                <w:rFonts w:cs="Liberation Serif"/>
                <w:b/>
                <w:bCs/>
              </w:rPr>
              <w:t>a</w:t>
            </w:r>
          </w:p>
        </w:tc>
        <w:tc>
          <w:tcPr>
            <w:tcW w:w="2728" w:type="dxa"/>
            <w:vAlign w:val="center"/>
          </w:tcPr>
          <w:p w14:paraId="691F5B31" w14:textId="77777777" w:rsidR="00D31796" w:rsidRPr="00A02E44" w:rsidRDefault="00D31796" w:rsidP="00D31796">
            <w:pPr>
              <w:pStyle w:val="UBUCuerpoTrabajo"/>
              <w:jc w:val="center"/>
              <w:rPr>
                <w:b/>
                <w:bCs/>
              </w:rPr>
            </w:pPr>
            <w:r w:rsidRPr="00A02E44">
              <w:rPr>
                <w:b/>
                <w:bCs/>
              </w:rPr>
              <w:t>Nombre</w:t>
            </w:r>
          </w:p>
        </w:tc>
        <w:tc>
          <w:tcPr>
            <w:tcW w:w="593" w:type="dxa"/>
            <w:shd w:val="clear" w:color="auto" w:fill="D73A4A"/>
            <w:textDirection w:val="btLr"/>
            <w:vAlign w:val="center"/>
          </w:tcPr>
          <w:p w14:paraId="72FA5551" w14:textId="77777777" w:rsidR="00D31796" w:rsidRPr="00A02E44" w:rsidRDefault="00D31796" w:rsidP="00D31796">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Bug</w:t>
            </w:r>
          </w:p>
        </w:tc>
        <w:tc>
          <w:tcPr>
            <w:tcW w:w="593" w:type="dxa"/>
            <w:shd w:val="clear" w:color="auto" w:fill="BFDADC"/>
            <w:textDirection w:val="btLr"/>
            <w:vAlign w:val="center"/>
          </w:tcPr>
          <w:p w14:paraId="08A8018F" w14:textId="77777777" w:rsidR="00D31796" w:rsidRPr="00A02E44" w:rsidRDefault="00D31796" w:rsidP="00D31796">
            <w:pPr>
              <w:pStyle w:val="UBUCuerpoTrabajo"/>
              <w:ind w:firstLine="0"/>
              <w:rPr>
                <w:b/>
                <w:bCs/>
              </w:rPr>
            </w:pPr>
            <w:r>
              <w:rPr>
                <w:b/>
                <w:bCs/>
              </w:rPr>
              <w:t xml:space="preserve">   </w:t>
            </w:r>
            <w:r w:rsidRPr="00A02E44">
              <w:rPr>
                <w:b/>
                <w:bCs/>
              </w:rPr>
              <w:t>Configuración</w:t>
            </w:r>
          </w:p>
        </w:tc>
        <w:tc>
          <w:tcPr>
            <w:tcW w:w="593" w:type="dxa"/>
            <w:shd w:val="clear" w:color="auto" w:fill="CD7686"/>
            <w:textDirection w:val="btLr"/>
            <w:vAlign w:val="center"/>
          </w:tcPr>
          <w:p w14:paraId="30508B9D" w14:textId="77777777" w:rsidR="00D31796" w:rsidRPr="00A02E44" w:rsidRDefault="00D31796" w:rsidP="00D31796">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Deap</w:t>
            </w:r>
          </w:p>
        </w:tc>
        <w:tc>
          <w:tcPr>
            <w:tcW w:w="593" w:type="dxa"/>
            <w:shd w:val="clear" w:color="auto" w:fill="71D149"/>
            <w:textDirection w:val="btLr"/>
            <w:vAlign w:val="center"/>
          </w:tcPr>
          <w:p w14:paraId="1D08D683" w14:textId="77777777" w:rsidR="00D31796" w:rsidRPr="00A02E44" w:rsidRDefault="00D31796" w:rsidP="00D31796">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Desarrollo</w:t>
            </w:r>
          </w:p>
        </w:tc>
        <w:tc>
          <w:tcPr>
            <w:tcW w:w="593" w:type="dxa"/>
            <w:shd w:val="clear" w:color="auto" w:fill="0075CA"/>
            <w:textDirection w:val="btLr"/>
            <w:vAlign w:val="center"/>
          </w:tcPr>
          <w:p w14:paraId="771A1636" w14:textId="77777777" w:rsidR="00D31796" w:rsidRPr="00A02E44" w:rsidRDefault="00D31796" w:rsidP="00D31796">
            <w:pPr>
              <w:pStyle w:val="UBUCuerpoTrabajo"/>
              <w:ind w:firstLine="0"/>
              <w:rPr>
                <w:b/>
                <w:bCs/>
                <w:color w:val="FFFFFF" w:themeColor="background1"/>
              </w:rPr>
            </w:pPr>
            <w:r>
              <w:rPr>
                <w:b/>
                <w:bCs/>
                <w:color w:val="FFFFFF" w:themeColor="background1"/>
              </w:rPr>
              <w:t xml:space="preserve">   </w:t>
            </w:r>
            <w:r w:rsidRPr="00A02E44">
              <w:rPr>
                <w:b/>
                <w:bCs/>
                <w:color w:val="FFFFFF" w:themeColor="background1"/>
              </w:rPr>
              <w:t>Documentación</w:t>
            </w:r>
          </w:p>
        </w:tc>
        <w:tc>
          <w:tcPr>
            <w:tcW w:w="593" w:type="dxa"/>
            <w:shd w:val="clear" w:color="auto" w:fill="A2EEEF"/>
            <w:textDirection w:val="btLr"/>
            <w:vAlign w:val="center"/>
          </w:tcPr>
          <w:p w14:paraId="3ED2FF6B" w14:textId="77777777" w:rsidR="00D31796" w:rsidRPr="00A02E44" w:rsidRDefault="00D31796" w:rsidP="00D31796">
            <w:pPr>
              <w:pStyle w:val="UBUCuerpoTrabajo"/>
              <w:ind w:left="113" w:firstLine="0"/>
              <w:rPr>
                <w:b/>
                <w:bCs/>
              </w:rPr>
            </w:pPr>
            <w:r>
              <w:rPr>
                <w:b/>
                <w:bCs/>
              </w:rPr>
              <w:t xml:space="preserve"> </w:t>
            </w:r>
            <w:r w:rsidRPr="00A02E44">
              <w:rPr>
                <w:b/>
                <w:bCs/>
              </w:rPr>
              <w:t>Mejora</w:t>
            </w:r>
          </w:p>
        </w:tc>
        <w:tc>
          <w:tcPr>
            <w:tcW w:w="593" w:type="dxa"/>
            <w:shd w:val="clear" w:color="auto" w:fill="D4C5F9"/>
            <w:textDirection w:val="btLr"/>
            <w:vAlign w:val="center"/>
          </w:tcPr>
          <w:p w14:paraId="3F9D71A1" w14:textId="77777777" w:rsidR="00D31796" w:rsidRPr="00A02E44" w:rsidRDefault="00D31796" w:rsidP="00D31796">
            <w:pPr>
              <w:pStyle w:val="UBUCuerpoTrabajo"/>
              <w:ind w:left="113" w:firstLine="0"/>
              <w:rPr>
                <w:b/>
                <w:bCs/>
              </w:rPr>
            </w:pPr>
            <w:r>
              <w:rPr>
                <w:b/>
                <w:bCs/>
              </w:rPr>
              <w:t xml:space="preserve"> </w:t>
            </w:r>
            <w:r w:rsidRPr="00A02E44">
              <w:rPr>
                <w:b/>
                <w:bCs/>
              </w:rPr>
              <w:t>Instalación</w:t>
            </w:r>
          </w:p>
        </w:tc>
        <w:tc>
          <w:tcPr>
            <w:tcW w:w="593" w:type="dxa"/>
            <w:shd w:val="clear" w:color="auto" w:fill="E8F263"/>
            <w:textDirection w:val="btLr"/>
            <w:vAlign w:val="center"/>
          </w:tcPr>
          <w:p w14:paraId="161D0B74" w14:textId="77777777" w:rsidR="00D31796" w:rsidRPr="00A02E44" w:rsidRDefault="00D31796" w:rsidP="00D31796">
            <w:pPr>
              <w:pStyle w:val="UBUCuerpoTrabajo"/>
              <w:ind w:left="113" w:firstLine="0"/>
              <w:rPr>
                <w:b/>
                <w:bCs/>
              </w:rPr>
            </w:pPr>
            <w:r>
              <w:rPr>
                <w:b/>
                <w:bCs/>
              </w:rPr>
              <w:t xml:space="preserve"> </w:t>
            </w:r>
            <w:r w:rsidRPr="00A02E44">
              <w:rPr>
                <w:b/>
                <w:bCs/>
              </w:rPr>
              <w:t>Investigación</w:t>
            </w:r>
          </w:p>
        </w:tc>
        <w:tc>
          <w:tcPr>
            <w:tcW w:w="600" w:type="dxa"/>
            <w:shd w:val="clear" w:color="auto" w:fill="D876E3"/>
            <w:textDirection w:val="btLr"/>
            <w:vAlign w:val="center"/>
          </w:tcPr>
          <w:p w14:paraId="734D0C12" w14:textId="77777777" w:rsidR="00D31796" w:rsidRPr="00A02E44" w:rsidRDefault="00D31796" w:rsidP="00D31796">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Pregunta</w:t>
            </w:r>
          </w:p>
        </w:tc>
        <w:tc>
          <w:tcPr>
            <w:tcW w:w="600" w:type="dxa"/>
            <w:shd w:val="clear" w:color="auto" w:fill="FBCA04"/>
            <w:textDirection w:val="btLr"/>
            <w:vAlign w:val="center"/>
          </w:tcPr>
          <w:p w14:paraId="6DD511D0" w14:textId="77777777" w:rsidR="00D31796" w:rsidRPr="00A02E44" w:rsidRDefault="00D31796" w:rsidP="00D31796">
            <w:pPr>
              <w:pStyle w:val="UBUCuerpoTrabajo"/>
              <w:ind w:left="113" w:firstLine="0"/>
              <w:rPr>
                <w:b/>
                <w:bCs/>
                <w:color w:val="FFFFFF" w:themeColor="background1"/>
              </w:rPr>
            </w:pPr>
            <w:r>
              <w:rPr>
                <w:b/>
                <w:bCs/>
                <w:color w:val="FFFFFF" w:themeColor="background1"/>
              </w:rPr>
              <w:t xml:space="preserve"> </w:t>
            </w:r>
            <w:r w:rsidRPr="00A02E44">
              <w:rPr>
                <w:b/>
                <w:bCs/>
                <w:color w:val="FFFFFF" w:themeColor="background1"/>
              </w:rPr>
              <w:t>Testeo</w:t>
            </w:r>
          </w:p>
        </w:tc>
      </w:tr>
      <w:tr w:rsidR="00791D78" w:rsidRPr="00AF4F24" w14:paraId="0005C920" w14:textId="77777777" w:rsidTr="00791D78">
        <w:trPr>
          <w:trHeight w:val="321"/>
          <w:jc w:val="center"/>
        </w:trPr>
        <w:tc>
          <w:tcPr>
            <w:tcW w:w="869" w:type="dxa"/>
            <w:shd w:val="clear" w:color="auto" w:fill="FFFFFF" w:themeFill="background1"/>
            <w:vAlign w:val="center"/>
          </w:tcPr>
          <w:p w14:paraId="372AE35F" w14:textId="716684A1" w:rsidR="00791D78" w:rsidRPr="00A02E44" w:rsidRDefault="00791D78" w:rsidP="00D31796">
            <w:pPr>
              <w:pStyle w:val="UBUCuerpoTrabajo"/>
              <w:ind w:firstLine="0"/>
              <w:rPr>
                <w:b/>
                <w:bCs/>
              </w:rPr>
            </w:pPr>
            <w:r>
              <w:rPr>
                <w:b/>
                <w:bCs/>
              </w:rPr>
              <w:t>#139</w:t>
            </w:r>
          </w:p>
        </w:tc>
        <w:tc>
          <w:tcPr>
            <w:tcW w:w="2728" w:type="dxa"/>
            <w:shd w:val="clear" w:color="auto" w:fill="FFFFFF" w:themeFill="background1"/>
            <w:vAlign w:val="center"/>
          </w:tcPr>
          <w:p w14:paraId="036175C1" w14:textId="370FCF8B" w:rsidR="00791D78" w:rsidRPr="00AF4F24" w:rsidRDefault="00791D78" w:rsidP="00D31796">
            <w:pPr>
              <w:pStyle w:val="UBUCuerpoTrabajo"/>
              <w:ind w:firstLine="0"/>
              <w:jc w:val="left"/>
            </w:pPr>
            <w:r>
              <w:t xml:space="preserve">Mejorar la wiki como manual de usuario. </w:t>
            </w:r>
          </w:p>
        </w:tc>
        <w:tc>
          <w:tcPr>
            <w:tcW w:w="593" w:type="dxa"/>
            <w:shd w:val="clear" w:color="auto" w:fill="FFFFFF" w:themeFill="background1"/>
            <w:vAlign w:val="center"/>
          </w:tcPr>
          <w:p w14:paraId="4CEF101B" w14:textId="77777777" w:rsidR="00791D78" w:rsidRPr="00AF4F24" w:rsidRDefault="00791D78" w:rsidP="00D31796">
            <w:pPr>
              <w:pStyle w:val="UBUCuerpoTrabajo"/>
            </w:pPr>
          </w:p>
        </w:tc>
        <w:tc>
          <w:tcPr>
            <w:tcW w:w="593" w:type="dxa"/>
            <w:shd w:val="clear" w:color="auto" w:fill="FFFFFF" w:themeFill="background1"/>
            <w:vAlign w:val="center"/>
          </w:tcPr>
          <w:p w14:paraId="0A49AEFC" w14:textId="77777777" w:rsidR="00791D78" w:rsidRPr="00AF4F24" w:rsidRDefault="00791D78" w:rsidP="00D31796">
            <w:pPr>
              <w:pStyle w:val="UBUCuerpoTrabajo"/>
            </w:pPr>
          </w:p>
        </w:tc>
        <w:tc>
          <w:tcPr>
            <w:tcW w:w="593" w:type="dxa"/>
            <w:shd w:val="clear" w:color="auto" w:fill="FFFFFF" w:themeFill="background1"/>
            <w:vAlign w:val="center"/>
          </w:tcPr>
          <w:p w14:paraId="47CA9E7D" w14:textId="77777777" w:rsidR="00791D78" w:rsidRPr="00AF4F24" w:rsidRDefault="00791D78" w:rsidP="00D31796">
            <w:pPr>
              <w:pStyle w:val="UBUCuerpoTrabajo"/>
            </w:pPr>
          </w:p>
        </w:tc>
        <w:tc>
          <w:tcPr>
            <w:tcW w:w="593" w:type="dxa"/>
            <w:shd w:val="clear" w:color="auto" w:fill="71D149"/>
            <w:vAlign w:val="center"/>
          </w:tcPr>
          <w:p w14:paraId="432EE9F1" w14:textId="77777777" w:rsidR="00791D78" w:rsidRPr="00AF4F24" w:rsidRDefault="00791D78" w:rsidP="00D31796">
            <w:pPr>
              <w:pStyle w:val="UBUCuerpoTrabajo"/>
            </w:pPr>
          </w:p>
        </w:tc>
        <w:tc>
          <w:tcPr>
            <w:tcW w:w="593" w:type="dxa"/>
            <w:shd w:val="clear" w:color="auto" w:fill="0075CA"/>
            <w:vAlign w:val="center"/>
          </w:tcPr>
          <w:p w14:paraId="79D195CB" w14:textId="77777777" w:rsidR="00791D78" w:rsidRPr="00AF4F24" w:rsidRDefault="00791D78" w:rsidP="00D31796">
            <w:pPr>
              <w:pStyle w:val="UBUCuerpoTrabajo"/>
            </w:pPr>
          </w:p>
        </w:tc>
        <w:tc>
          <w:tcPr>
            <w:tcW w:w="593" w:type="dxa"/>
            <w:shd w:val="clear" w:color="auto" w:fill="FFFFFF" w:themeFill="background1"/>
            <w:vAlign w:val="center"/>
          </w:tcPr>
          <w:p w14:paraId="786C8561" w14:textId="77777777" w:rsidR="00791D78" w:rsidRPr="00AF4F24" w:rsidRDefault="00791D78" w:rsidP="00D31796">
            <w:pPr>
              <w:pStyle w:val="UBUCuerpoTrabajo"/>
            </w:pPr>
          </w:p>
        </w:tc>
        <w:tc>
          <w:tcPr>
            <w:tcW w:w="593" w:type="dxa"/>
            <w:shd w:val="clear" w:color="auto" w:fill="FFFFFF" w:themeFill="background1"/>
            <w:vAlign w:val="center"/>
          </w:tcPr>
          <w:p w14:paraId="7645C528" w14:textId="77777777" w:rsidR="00791D78" w:rsidRPr="00AF4F24" w:rsidRDefault="00791D78" w:rsidP="00D31796">
            <w:pPr>
              <w:pStyle w:val="UBUCuerpoTrabajo"/>
            </w:pPr>
          </w:p>
        </w:tc>
        <w:tc>
          <w:tcPr>
            <w:tcW w:w="593" w:type="dxa"/>
            <w:shd w:val="clear" w:color="auto" w:fill="FFFFFF" w:themeFill="background1"/>
            <w:vAlign w:val="center"/>
          </w:tcPr>
          <w:p w14:paraId="6DA99786" w14:textId="77777777" w:rsidR="00791D78" w:rsidRPr="00AF4F24" w:rsidRDefault="00791D78" w:rsidP="00D31796">
            <w:pPr>
              <w:pStyle w:val="UBUCuerpoTrabajo"/>
            </w:pPr>
          </w:p>
        </w:tc>
        <w:tc>
          <w:tcPr>
            <w:tcW w:w="600" w:type="dxa"/>
            <w:shd w:val="clear" w:color="auto" w:fill="FFFFFF" w:themeFill="background1"/>
            <w:vAlign w:val="center"/>
          </w:tcPr>
          <w:p w14:paraId="1E26E399" w14:textId="77777777" w:rsidR="00791D78" w:rsidRPr="00AF4F24" w:rsidRDefault="00791D78" w:rsidP="00D31796">
            <w:pPr>
              <w:pStyle w:val="UBUCuerpoTrabajo"/>
            </w:pPr>
          </w:p>
        </w:tc>
        <w:tc>
          <w:tcPr>
            <w:tcW w:w="600" w:type="dxa"/>
            <w:shd w:val="clear" w:color="auto" w:fill="FFFFFF" w:themeFill="background1"/>
            <w:vAlign w:val="center"/>
          </w:tcPr>
          <w:p w14:paraId="54F6180F" w14:textId="77777777" w:rsidR="00791D78" w:rsidRPr="00AF4F24" w:rsidRDefault="00791D78" w:rsidP="00D31796">
            <w:pPr>
              <w:pStyle w:val="UBUCuerpoTrabajo"/>
            </w:pPr>
          </w:p>
        </w:tc>
      </w:tr>
      <w:tr w:rsidR="00791D78" w:rsidRPr="00AF4F24" w14:paraId="7DBEDE9F" w14:textId="77777777" w:rsidTr="00D31796">
        <w:trPr>
          <w:trHeight w:val="321"/>
          <w:jc w:val="center"/>
        </w:trPr>
        <w:tc>
          <w:tcPr>
            <w:tcW w:w="869" w:type="dxa"/>
            <w:shd w:val="clear" w:color="auto" w:fill="F2F2F2"/>
            <w:vAlign w:val="center"/>
          </w:tcPr>
          <w:p w14:paraId="3D085BA5" w14:textId="621C7B52" w:rsidR="00791D78" w:rsidRPr="00A02E44" w:rsidRDefault="00791D78" w:rsidP="00791D78">
            <w:pPr>
              <w:pStyle w:val="UBUCuerpoTrabajo"/>
              <w:ind w:firstLine="0"/>
              <w:rPr>
                <w:b/>
                <w:bCs/>
              </w:rPr>
            </w:pPr>
            <w:r w:rsidRPr="007E7CA5">
              <w:rPr>
                <w:b/>
                <w:bCs/>
              </w:rPr>
              <w:t>#</w:t>
            </w:r>
            <w:r>
              <w:rPr>
                <w:b/>
                <w:bCs/>
              </w:rPr>
              <w:t>143</w:t>
            </w:r>
          </w:p>
        </w:tc>
        <w:tc>
          <w:tcPr>
            <w:tcW w:w="2728" w:type="dxa"/>
            <w:shd w:val="clear" w:color="auto" w:fill="F2F2F2"/>
            <w:vAlign w:val="center"/>
          </w:tcPr>
          <w:p w14:paraId="04B0AD80" w14:textId="79B3E92E" w:rsidR="00791D78" w:rsidRPr="00AF4F24" w:rsidRDefault="00791D78" w:rsidP="00791D78">
            <w:pPr>
              <w:pStyle w:val="UBUCuerpoTrabajo"/>
              <w:ind w:firstLine="0"/>
              <w:jc w:val="left"/>
            </w:pPr>
            <w:r>
              <w:t>Documentar Sprint 14.</w:t>
            </w:r>
          </w:p>
        </w:tc>
        <w:tc>
          <w:tcPr>
            <w:tcW w:w="593" w:type="dxa"/>
            <w:shd w:val="clear" w:color="auto" w:fill="F2F2F2"/>
            <w:vAlign w:val="center"/>
          </w:tcPr>
          <w:p w14:paraId="08FCB1D7" w14:textId="77777777" w:rsidR="00791D78" w:rsidRPr="00AF4F24" w:rsidRDefault="00791D78" w:rsidP="00791D78">
            <w:pPr>
              <w:pStyle w:val="UBUCuerpoTrabajo"/>
            </w:pPr>
          </w:p>
        </w:tc>
        <w:tc>
          <w:tcPr>
            <w:tcW w:w="593" w:type="dxa"/>
            <w:shd w:val="clear" w:color="auto" w:fill="F2F2F2"/>
            <w:vAlign w:val="center"/>
          </w:tcPr>
          <w:p w14:paraId="613F2A45" w14:textId="77777777" w:rsidR="00791D78" w:rsidRPr="00AF4F24" w:rsidRDefault="00791D78" w:rsidP="00791D78">
            <w:pPr>
              <w:pStyle w:val="UBUCuerpoTrabajo"/>
            </w:pPr>
          </w:p>
        </w:tc>
        <w:tc>
          <w:tcPr>
            <w:tcW w:w="593" w:type="dxa"/>
            <w:shd w:val="clear" w:color="auto" w:fill="F2F2F2"/>
            <w:vAlign w:val="center"/>
          </w:tcPr>
          <w:p w14:paraId="4F457680" w14:textId="77777777" w:rsidR="00791D78" w:rsidRPr="00AF4F24" w:rsidRDefault="00791D78" w:rsidP="00791D78">
            <w:pPr>
              <w:pStyle w:val="UBUCuerpoTrabajo"/>
            </w:pPr>
          </w:p>
        </w:tc>
        <w:tc>
          <w:tcPr>
            <w:tcW w:w="593" w:type="dxa"/>
            <w:shd w:val="clear" w:color="auto" w:fill="F2F2F2"/>
            <w:vAlign w:val="center"/>
          </w:tcPr>
          <w:p w14:paraId="36DFF9BF" w14:textId="77777777" w:rsidR="00791D78" w:rsidRPr="00AF4F24" w:rsidRDefault="00791D78" w:rsidP="00791D78">
            <w:pPr>
              <w:pStyle w:val="UBUCuerpoTrabajo"/>
            </w:pPr>
          </w:p>
        </w:tc>
        <w:tc>
          <w:tcPr>
            <w:tcW w:w="593" w:type="dxa"/>
            <w:shd w:val="clear" w:color="auto" w:fill="0075CA"/>
            <w:vAlign w:val="center"/>
          </w:tcPr>
          <w:p w14:paraId="497CE7C8" w14:textId="77777777" w:rsidR="00791D78" w:rsidRPr="00AF4F24" w:rsidRDefault="00791D78" w:rsidP="00791D78">
            <w:pPr>
              <w:pStyle w:val="UBUCuerpoTrabajo"/>
            </w:pPr>
          </w:p>
        </w:tc>
        <w:tc>
          <w:tcPr>
            <w:tcW w:w="593" w:type="dxa"/>
            <w:shd w:val="clear" w:color="auto" w:fill="F2F2F2"/>
            <w:vAlign w:val="center"/>
          </w:tcPr>
          <w:p w14:paraId="57D4C3DD" w14:textId="77777777" w:rsidR="00791D78" w:rsidRPr="00AF4F24" w:rsidRDefault="00791D78" w:rsidP="00791D78">
            <w:pPr>
              <w:pStyle w:val="UBUCuerpoTrabajo"/>
            </w:pPr>
          </w:p>
        </w:tc>
        <w:tc>
          <w:tcPr>
            <w:tcW w:w="593" w:type="dxa"/>
            <w:shd w:val="clear" w:color="auto" w:fill="F2F2F2"/>
            <w:vAlign w:val="center"/>
          </w:tcPr>
          <w:p w14:paraId="186AD7D2" w14:textId="77777777" w:rsidR="00791D78" w:rsidRPr="00AF4F24" w:rsidRDefault="00791D78" w:rsidP="00791D78">
            <w:pPr>
              <w:pStyle w:val="UBUCuerpoTrabajo"/>
            </w:pPr>
          </w:p>
        </w:tc>
        <w:tc>
          <w:tcPr>
            <w:tcW w:w="593" w:type="dxa"/>
            <w:shd w:val="clear" w:color="auto" w:fill="F2F2F2"/>
            <w:vAlign w:val="center"/>
          </w:tcPr>
          <w:p w14:paraId="55E6414B" w14:textId="77777777" w:rsidR="00791D78" w:rsidRPr="00AF4F24" w:rsidRDefault="00791D78" w:rsidP="00791D78">
            <w:pPr>
              <w:pStyle w:val="UBUCuerpoTrabajo"/>
            </w:pPr>
          </w:p>
        </w:tc>
        <w:tc>
          <w:tcPr>
            <w:tcW w:w="600" w:type="dxa"/>
            <w:shd w:val="clear" w:color="auto" w:fill="F2F2F2"/>
            <w:vAlign w:val="center"/>
          </w:tcPr>
          <w:p w14:paraId="7D63C850" w14:textId="77777777" w:rsidR="00791D78" w:rsidRPr="00AF4F24" w:rsidRDefault="00791D78" w:rsidP="00791D78">
            <w:pPr>
              <w:pStyle w:val="UBUCuerpoTrabajo"/>
            </w:pPr>
          </w:p>
        </w:tc>
        <w:tc>
          <w:tcPr>
            <w:tcW w:w="600" w:type="dxa"/>
            <w:shd w:val="clear" w:color="auto" w:fill="F2F2F2"/>
            <w:vAlign w:val="center"/>
          </w:tcPr>
          <w:p w14:paraId="78089EBE" w14:textId="77777777" w:rsidR="00791D78" w:rsidRPr="00AF4F24" w:rsidRDefault="00791D78" w:rsidP="00791D78">
            <w:pPr>
              <w:pStyle w:val="UBUCuerpoTrabajo"/>
            </w:pPr>
          </w:p>
        </w:tc>
      </w:tr>
      <w:tr w:rsidR="00791D78" w:rsidRPr="00AF4F24" w14:paraId="401C4987" w14:textId="77777777" w:rsidTr="00791D78">
        <w:trPr>
          <w:cantSplit/>
          <w:trHeight w:val="340"/>
          <w:jc w:val="center"/>
        </w:trPr>
        <w:tc>
          <w:tcPr>
            <w:tcW w:w="869" w:type="dxa"/>
            <w:vAlign w:val="center"/>
          </w:tcPr>
          <w:p w14:paraId="1E6F86DB" w14:textId="0605753D" w:rsidR="00791D78" w:rsidRPr="00A02E44" w:rsidRDefault="00791D78" w:rsidP="00791D78">
            <w:pPr>
              <w:pStyle w:val="UBUCuerpoTrabajo"/>
              <w:ind w:firstLine="0"/>
              <w:rPr>
                <w:b/>
                <w:bCs/>
              </w:rPr>
            </w:pPr>
            <w:r w:rsidRPr="007E7CA5">
              <w:rPr>
                <w:b/>
                <w:bCs/>
              </w:rPr>
              <w:t>#</w:t>
            </w:r>
            <w:r>
              <w:rPr>
                <w:b/>
                <w:bCs/>
              </w:rPr>
              <w:t>144</w:t>
            </w:r>
          </w:p>
        </w:tc>
        <w:tc>
          <w:tcPr>
            <w:tcW w:w="2728" w:type="dxa"/>
            <w:vAlign w:val="center"/>
          </w:tcPr>
          <w:p w14:paraId="3795343C" w14:textId="1A6F4B73" w:rsidR="00791D78" w:rsidRPr="00AF4F24" w:rsidRDefault="00791D78" w:rsidP="00791D78">
            <w:pPr>
              <w:pStyle w:val="UBUCuerpoTrabajo"/>
              <w:ind w:firstLine="0"/>
              <w:jc w:val="left"/>
            </w:pPr>
            <w:r>
              <w:t>Documentar 4 – Herramientas y técnicas.</w:t>
            </w:r>
          </w:p>
        </w:tc>
        <w:tc>
          <w:tcPr>
            <w:tcW w:w="593" w:type="dxa"/>
            <w:shd w:val="clear" w:color="auto" w:fill="FFFFFF" w:themeFill="background1"/>
            <w:vAlign w:val="center"/>
          </w:tcPr>
          <w:p w14:paraId="7201AFDF" w14:textId="77777777" w:rsidR="00791D78" w:rsidRPr="00AF4F24" w:rsidRDefault="00791D78" w:rsidP="00791D78">
            <w:pPr>
              <w:pStyle w:val="UBUCuerpoTrabajo"/>
            </w:pPr>
          </w:p>
        </w:tc>
        <w:tc>
          <w:tcPr>
            <w:tcW w:w="593" w:type="dxa"/>
            <w:shd w:val="clear" w:color="auto" w:fill="FFFFFF" w:themeFill="background1"/>
            <w:vAlign w:val="center"/>
          </w:tcPr>
          <w:p w14:paraId="45C4E231" w14:textId="77777777" w:rsidR="00791D78" w:rsidRPr="00AF4F24" w:rsidRDefault="00791D78" w:rsidP="00791D78">
            <w:pPr>
              <w:pStyle w:val="UBUCuerpoTrabajo"/>
            </w:pPr>
          </w:p>
        </w:tc>
        <w:tc>
          <w:tcPr>
            <w:tcW w:w="593" w:type="dxa"/>
            <w:shd w:val="clear" w:color="auto" w:fill="FFFFFF" w:themeFill="background1"/>
            <w:vAlign w:val="center"/>
          </w:tcPr>
          <w:p w14:paraId="2D264619" w14:textId="77777777" w:rsidR="00791D78" w:rsidRPr="00AF4F24" w:rsidRDefault="00791D78" w:rsidP="00791D78">
            <w:pPr>
              <w:pStyle w:val="UBUCuerpoTrabajo"/>
            </w:pPr>
          </w:p>
        </w:tc>
        <w:tc>
          <w:tcPr>
            <w:tcW w:w="593" w:type="dxa"/>
            <w:shd w:val="clear" w:color="auto" w:fill="FFFFFF" w:themeFill="background1"/>
            <w:vAlign w:val="center"/>
          </w:tcPr>
          <w:p w14:paraId="305BEDD2" w14:textId="77777777" w:rsidR="00791D78" w:rsidRPr="00AF4F24" w:rsidRDefault="00791D78" w:rsidP="00791D78">
            <w:pPr>
              <w:pStyle w:val="UBUCuerpoTrabajo"/>
            </w:pPr>
          </w:p>
        </w:tc>
        <w:tc>
          <w:tcPr>
            <w:tcW w:w="593" w:type="dxa"/>
            <w:shd w:val="clear" w:color="auto" w:fill="0075CA"/>
            <w:vAlign w:val="center"/>
          </w:tcPr>
          <w:p w14:paraId="51BF68BB" w14:textId="77777777" w:rsidR="00791D78" w:rsidRPr="00AF4F24" w:rsidRDefault="00791D78" w:rsidP="00791D78">
            <w:pPr>
              <w:pStyle w:val="UBUCuerpoTrabajo"/>
            </w:pPr>
          </w:p>
        </w:tc>
        <w:tc>
          <w:tcPr>
            <w:tcW w:w="593" w:type="dxa"/>
            <w:shd w:val="clear" w:color="auto" w:fill="auto"/>
            <w:vAlign w:val="center"/>
          </w:tcPr>
          <w:p w14:paraId="3721A6CD" w14:textId="77777777" w:rsidR="00791D78" w:rsidRPr="00AF4F24" w:rsidRDefault="00791D78" w:rsidP="00791D78">
            <w:pPr>
              <w:pStyle w:val="UBUCuerpoTrabajo"/>
            </w:pPr>
          </w:p>
        </w:tc>
        <w:tc>
          <w:tcPr>
            <w:tcW w:w="593" w:type="dxa"/>
            <w:shd w:val="clear" w:color="auto" w:fill="auto"/>
            <w:vAlign w:val="center"/>
          </w:tcPr>
          <w:p w14:paraId="2108CA49" w14:textId="77777777" w:rsidR="00791D78" w:rsidRPr="00AF4F24" w:rsidRDefault="00791D78" w:rsidP="00791D78">
            <w:pPr>
              <w:pStyle w:val="UBUCuerpoTrabajo"/>
            </w:pPr>
          </w:p>
        </w:tc>
        <w:tc>
          <w:tcPr>
            <w:tcW w:w="593" w:type="dxa"/>
            <w:shd w:val="clear" w:color="auto" w:fill="auto"/>
            <w:vAlign w:val="center"/>
          </w:tcPr>
          <w:p w14:paraId="694514C1" w14:textId="77777777" w:rsidR="00791D78" w:rsidRPr="00AF4F24" w:rsidRDefault="00791D78" w:rsidP="00791D78">
            <w:pPr>
              <w:pStyle w:val="UBUCuerpoTrabajo"/>
            </w:pPr>
          </w:p>
        </w:tc>
        <w:tc>
          <w:tcPr>
            <w:tcW w:w="600" w:type="dxa"/>
            <w:shd w:val="clear" w:color="auto" w:fill="auto"/>
            <w:vAlign w:val="center"/>
          </w:tcPr>
          <w:p w14:paraId="1A3A1FD6" w14:textId="77777777" w:rsidR="00791D78" w:rsidRPr="00AF4F24" w:rsidRDefault="00791D78" w:rsidP="00791D78">
            <w:pPr>
              <w:pStyle w:val="UBUCuerpoTrabajo"/>
            </w:pPr>
          </w:p>
        </w:tc>
        <w:tc>
          <w:tcPr>
            <w:tcW w:w="600" w:type="dxa"/>
            <w:shd w:val="clear" w:color="auto" w:fill="auto"/>
            <w:vAlign w:val="center"/>
          </w:tcPr>
          <w:p w14:paraId="42E4018D" w14:textId="77777777" w:rsidR="00791D78" w:rsidRPr="00AF4F24" w:rsidRDefault="00791D78" w:rsidP="00791D78">
            <w:pPr>
              <w:pStyle w:val="UBUCuerpoTrabajo"/>
            </w:pPr>
          </w:p>
        </w:tc>
      </w:tr>
      <w:tr w:rsidR="00791D78" w:rsidRPr="00AF4F24" w14:paraId="6C542F64" w14:textId="77777777" w:rsidTr="00791D78">
        <w:trPr>
          <w:cantSplit/>
          <w:trHeight w:val="340"/>
          <w:jc w:val="center"/>
        </w:trPr>
        <w:tc>
          <w:tcPr>
            <w:tcW w:w="869" w:type="dxa"/>
            <w:shd w:val="clear" w:color="auto" w:fill="F2F2F2"/>
            <w:vAlign w:val="center"/>
          </w:tcPr>
          <w:p w14:paraId="183D8894" w14:textId="3AAE4DA6" w:rsidR="00791D78" w:rsidRPr="00A02E44" w:rsidRDefault="00791D78" w:rsidP="00791D78">
            <w:pPr>
              <w:pStyle w:val="UBUCuerpoTrabajo"/>
              <w:ind w:firstLine="0"/>
              <w:rPr>
                <w:b/>
                <w:bCs/>
              </w:rPr>
            </w:pPr>
            <w:r w:rsidRPr="007E7CA5">
              <w:rPr>
                <w:b/>
                <w:bCs/>
              </w:rPr>
              <w:t>#</w:t>
            </w:r>
            <w:r>
              <w:rPr>
                <w:b/>
                <w:bCs/>
              </w:rPr>
              <w:t>145</w:t>
            </w:r>
          </w:p>
        </w:tc>
        <w:tc>
          <w:tcPr>
            <w:tcW w:w="2728" w:type="dxa"/>
            <w:shd w:val="clear" w:color="auto" w:fill="F2F2F2"/>
            <w:vAlign w:val="center"/>
          </w:tcPr>
          <w:p w14:paraId="0BAD42A7" w14:textId="4BE5AF19" w:rsidR="00791D78" w:rsidRPr="00AF4F24" w:rsidRDefault="00791D78" w:rsidP="00791D78">
            <w:pPr>
              <w:pStyle w:val="UBUCuerpoTrabajo"/>
              <w:ind w:firstLine="0"/>
              <w:jc w:val="left"/>
            </w:pPr>
            <w:r>
              <w:t>Documentar 5 – Aspectos relevantes del proyecto.</w:t>
            </w:r>
          </w:p>
        </w:tc>
        <w:tc>
          <w:tcPr>
            <w:tcW w:w="593" w:type="dxa"/>
            <w:shd w:val="clear" w:color="auto" w:fill="F2F2F2"/>
            <w:vAlign w:val="center"/>
          </w:tcPr>
          <w:p w14:paraId="10E2AC94" w14:textId="77777777" w:rsidR="00791D78" w:rsidRPr="00AF4F24" w:rsidRDefault="00791D78" w:rsidP="00791D78">
            <w:pPr>
              <w:pStyle w:val="UBUCuerpoTrabajo"/>
            </w:pPr>
          </w:p>
        </w:tc>
        <w:tc>
          <w:tcPr>
            <w:tcW w:w="593" w:type="dxa"/>
            <w:shd w:val="clear" w:color="auto" w:fill="F2F2F2" w:themeFill="background1" w:themeFillShade="F2"/>
            <w:vAlign w:val="center"/>
          </w:tcPr>
          <w:p w14:paraId="63036E2C" w14:textId="77777777" w:rsidR="00791D78" w:rsidRPr="00AF4F24" w:rsidRDefault="00791D78" w:rsidP="00791D78">
            <w:pPr>
              <w:pStyle w:val="UBUCuerpoTrabajo"/>
            </w:pPr>
          </w:p>
        </w:tc>
        <w:tc>
          <w:tcPr>
            <w:tcW w:w="593" w:type="dxa"/>
            <w:shd w:val="clear" w:color="auto" w:fill="F2F2F2" w:themeFill="background1" w:themeFillShade="F2"/>
            <w:vAlign w:val="center"/>
          </w:tcPr>
          <w:p w14:paraId="15A687F8" w14:textId="77777777" w:rsidR="00791D78" w:rsidRPr="00AF4F24" w:rsidRDefault="00791D78" w:rsidP="00791D78">
            <w:pPr>
              <w:pStyle w:val="UBUCuerpoTrabajo"/>
            </w:pPr>
          </w:p>
        </w:tc>
        <w:tc>
          <w:tcPr>
            <w:tcW w:w="593" w:type="dxa"/>
            <w:shd w:val="clear" w:color="auto" w:fill="F2F2F2" w:themeFill="background1" w:themeFillShade="F2"/>
            <w:vAlign w:val="center"/>
          </w:tcPr>
          <w:p w14:paraId="30BB03D8" w14:textId="77777777" w:rsidR="00791D78" w:rsidRPr="00AF4F24" w:rsidRDefault="00791D78" w:rsidP="00791D78">
            <w:pPr>
              <w:pStyle w:val="UBUCuerpoTrabajo"/>
            </w:pPr>
          </w:p>
        </w:tc>
        <w:tc>
          <w:tcPr>
            <w:tcW w:w="593" w:type="dxa"/>
            <w:shd w:val="clear" w:color="auto" w:fill="0075CA"/>
            <w:vAlign w:val="center"/>
          </w:tcPr>
          <w:p w14:paraId="118F4BA4" w14:textId="77777777" w:rsidR="00791D78" w:rsidRPr="00AF4F24" w:rsidRDefault="00791D78" w:rsidP="00791D78">
            <w:pPr>
              <w:pStyle w:val="UBUCuerpoTrabajo"/>
            </w:pPr>
          </w:p>
        </w:tc>
        <w:tc>
          <w:tcPr>
            <w:tcW w:w="593" w:type="dxa"/>
            <w:shd w:val="clear" w:color="auto" w:fill="F2F2F2" w:themeFill="background1" w:themeFillShade="F2"/>
            <w:vAlign w:val="center"/>
          </w:tcPr>
          <w:p w14:paraId="415581B5" w14:textId="77777777" w:rsidR="00791D78" w:rsidRPr="00AF4F24" w:rsidRDefault="00791D78" w:rsidP="00791D78">
            <w:pPr>
              <w:pStyle w:val="UBUCuerpoTrabajo"/>
            </w:pPr>
          </w:p>
        </w:tc>
        <w:tc>
          <w:tcPr>
            <w:tcW w:w="593" w:type="dxa"/>
            <w:shd w:val="clear" w:color="auto" w:fill="F2F2F2" w:themeFill="background1" w:themeFillShade="F2"/>
            <w:vAlign w:val="center"/>
          </w:tcPr>
          <w:p w14:paraId="085DE043" w14:textId="77777777" w:rsidR="00791D78" w:rsidRPr="00AF4F24" w:rsidRDefault="00791D78" w:rsidP="00791D78">
            <w:pPr>
              <w:pStyle w:val="UBUCuerpoTrabajo"/>
            </w:pPr>
          </w:p>
        </w:tc>
        <w:tc>
          <w:tcPr>
            <w:tcW w:w="593" w:type="dxa"/>
            <w:shd w:val="clear" w:color="auto" w:fill="F2F2F2" w:themeFill="background1" w:themeFillShade="F2"/>
            <w:vAlign w:val="center"/>
          </w:tcPr>
          <w:p w14:paraId="14712636" w14:textId="77777777" w:rsidR="00791D78" w:rsidRPr="00AF4F24" w:rsidRDefault="00791D78" w:rsidP="00791D78">
            <w:pPr>
              <w:pStyle w:val="UBUCuerpoTrabajo"/>
            </w:pPr>
          </w:p>
        </w:tc>
        <w:tc>
          <w:tcPr>
            <w:tcW w:w="600" w:type="dxa"/>
            <w:shd w:val="clear" w:color="auto" w:fill="F2F2F2" w:themeFill="background1" w:themeFillShade="F2"/>
            <w:vAlign w:val="center"/>
          </w:tcPr>
          <w:p w14:paraId="53D39E1D" w14:textId="77777777" w:rsidR="00791D78" w:rsidRPr="00AF4F24" w:rsidRDefault="00791D78" w:rsidP="00791D78">
            <w:pPr>
              <w:pStyle w:val="UBUCuerpoTrabajo"/>
            </w:pPr>
          </w:p>
        </w:tc>
        <w:tc>
          <w:tcPr>
            <w:tcW w:w="600" w:type="dxa"/>
            <w:shd w:val="clear" w:color="auto" w:fill="F2F2F2"/>
            <w:vAlign w:val="center"/>
          </w:tcPr>
          <w:p w14:paraId="786596B9" w14:textId="77777777" w:rsidR="00791D78" w:rsidRPr="00AF4F24" w:rsidRDefault="00791D78" w:rsidP="00791D78">
            <w:pPr>
              <w:pStyle w:val="UBUCuerpoTrabajo"/>
            </w:pPr>
          </w:p>
        </w:tc>
      </w:tr>
      <w:tr w:rsidR="00791D78" w:rsidRPr="00AF4F24" w14:paraId="32CC4A1C" w14:textId="77777777" w:rsidTr="00791D78">
        <w:trPr>
          <w:trHeight w:val="321"/>
          <w:jc w:val="center"/>
        </w:trPr>
        <w:tc>
          <w:tcPr>
            <w:tcW w:w="869" w:type="dxa"/>
            <w:vAlign w:val="center"/>
          </w:tcPr>
          <w:p w14:paraId="74AAF6A7" w14:textId="457B2B19" w:rsidR="00791D78" w:rsidRPr="00A02E44" w:rsidRDefault="00791D78" w:rsidP="00791D78">
            <w:pPr>
              <w:pStyle w:val="UBUCuerpoTrabajo"/>
              <w:ind w:firstLine="0"/>
              <w:rPr>
                <w:b/>
                <w:bCs/>
              </w:rPr>
            </w:pPr>
            <w:r w:rsidRPr="007E7CA5">
              <w:rPr>
                <w:b/>
                <w:bCs/>
              </w:rPr>
              <w:t>#</w:t>
            </w:r>
            <w:r>
              <w:rPr>
                <w:b/>
                <w:bCs/>
              </w:rPr>
              <w:t>146</w:t>
            </w:r>
          </w:p>
        </w:tc>
        <w:tc>
          <w:tcPr>
            <w:tcW w:w="2728" w:type="dxa"/>
            <w:vAlign w:val="center"/>
          </w:tcPr>
          <w:p w14:paraId="5DC55116" w14:textId="21312FD5" w:rsidR="00791D78" w:rsidRPr="00AF4F24" w:rsidRDefault="00791D78" w:rsidP="00791D78">
            <w:pPr>
              <w:pStyle w:val="UBUCuerpoTrabajo"/>
              <w:ind w:firstLine="0"/>
              <w:jc w:val="left"/>
            </w:pPr>
            <w:r>
              <w:t>Documentar 6 – Trabajos relacionados.</w:t>
            </w:r>
          </w:p>
        </w:tc>
        <w:tc>
          <w:tcPr>
            <w:tcW w:w="593" w:type="dxa"/>
            <w:vAlign w:val="center"/>
          </w:tcPr>
          <w:p w14:paraId="75C4B2E6" w14:textId="77777777" w:rsidR="00791D78" w:rsidRPr="00AF4F24" w:rsidRDefault="00791D78" w:rsidP="00791D78">
            <w:pPr>
              <w:pStyle w:val="UBUCuerpoTrabajo"/>
            </w:pPr>
          </w:p>
        </w:tc>
        <w:tc>
          <w:tcPr>
            <w:tcW w:w="593" w:type="dxa"/>
            <w:shd w:val="clear" w:color="auto" w:fill="auto"/>
            <w:vAlign w:val="center"/>
          </w:tcPr>
          <w:p w14:paraId="16100FB4" w14:textId="77777777" w:rsidR="00791D78" w:rsidRPr="00AF4F24" w:rsidRDefault="00791D78" w:rsidP="00791D78">
            <w:pPr>
              <w:pStyle w:val="UBUCuerpoTrabajo"/>
            </w:pPr>
          </w:p>
        </w:tc>
        <w:tc>
          <w:tcPr>
            <w:tcW w:w="593" w:type="dxa"/>
            <w:shd w:val="clear" w:color="auto" w:fill="auto"/>
            <w:vAlign w:val="center"/>
          </w:tcPr>
          <w:p w14:paraId="01372078" w14:textId="77777777" w:rsidR="00791D78" w:rsidRPr="00AF4F24" w:rsidRDefault="00791D78" w:rsidP="00791D78">
            <w:pPr>
              <w:pStyle w:val="UBUCuerpoTrabajo"/>
            </w:pPr>
          </w:p>
        </w:tc>
        <w:tc>
          <w:tcPr>
            <w:tcW w:w="593" w:type="dxa"/>
            <w:shd w:val="clear" w:color="auto" w:fill="auto"/>
            <w:vAlign w:val="center"/>
          </w:tcPr>
          <w:p w14:paraId="3AE55849" w14:textId="77777777" w:rsidR="00791D78" w:rsidRPr="00AF4F24" w:rsidRDefault="00791D78" w:rsidP="00791D78">
            <w:pPr>
              <w:pStyle w:val="UBUCuerpoTrabajo"/>
            </w:pPr>
          </w:p>
        </w:tc>
        <w:tc>
          <w:tcPr>
            <w:tcW w:w="593" w:type="dxa"/>
            <w:shd w:val="clear" w:color="auto" w:fill="0075CA"/>
            <w:vAlign w:val="center"/>
          </w:tcPr>
          <w:p w14:paraId="0B78C74F" w14:textId="77777777" w:rsidR="00791D78" w:rsidRPr="00AF4F24" w:rsidRDefault="00791D78" w:rsidP="00791D78">
            <w:pPr>
              <w:pStyle w:val="UBUCuerpoTrabajo"/>
            </w:pPr>
          </w:p>
        </w:tc>
        <w:tc>
          <w:tcPr>
            <w:tcW w:w="593" w:type="dxa"/>
            <w:shd w:val="clear" w:color="auto" w:fill="FFFFFF" w:themeFill="background1"/>
            <w:vAlign w:val="center"/>
          </w:tcPr>
          <w:p w14:paraId="3382D806" w14:textId="77777777" w:rsidR="00791D78" w:rsidRPr="00AF4F24" w:rsidRDefault="00791D78" w:rsidP="00791D78">
            <w:pPr>
              <w:pStyle w:val="UBUCuerpoTrabajo"/>
            </w:pPr>
          </w:p>
        </w:tc>
        <w:tc>
          <w:tcPr>
            <w:tcW w:w="593" w:type="dxa"/>
            <w:shd w:val="clear" w:color="auto" w:fill="auto"/>
            <w:vAlign w:val="center"/>
          </w:tcPr>
          <w:p w14:paraId="3DA62C1B" w14:textId="77777777" w:rsidR="00791D78" w:rsidRPr="00AF4F24" w:rsidRDefault="00791D78" w:rsidP="00791D78">
            <w:pPr>
              <w:pStyle w:val="UBUCuerpoTrabajo"/>
            </w:pPr>
          </w:p>
        </w:tc>
        <w:tc>
          <w:tcPr>
            <w:tcW w:w="593" w:type="dxa"/>
            <w:shd w:val="clear" w:color="auto" w:fill="auto"/>
            <w:vAlign w:val="center"/>
          </w:tcPr>
          <w:p w14:paraId="2AF6DE0D" w14:textId="77777777" w:rsidR="00791D78" w:rsidRPr="00AF4F24" w:rsidRDefault="00791D78" w:rsidP="00791D78">
            <w:pPr>
              <w:pStyle w:val="UBUCuerpoTrabajo"/>
            </w:pPr>
          </w:p>
        </w:tc>
        <w:tc>
          <w:tcPr>
            <w:tcW w:w="600" w:type="dxa"/>
            <w:vAlign w:val="center"/>
          </w:tcPr>
          <w:p w14:paraId="5BB1752F" w14:textId="77777777" w:rsidR="00791D78" w:rsidRPr="00AF4F24" w:rsidRDefault="00791D78" w:rsidP="00791D78">
            <w:pPr>
              <w:pStyle w:val="UBUCuerpoTrabajo"/>
            </w:pPr>
          </w:p>
        </w:tc>
        <w:tc>
          <w:tcPr>
            <w:tcW w:w="600" w:type="dxa"/>
            <w:vAlign w:val="center"/>
          </w:tcPr>
          <w:p w14:paraId="41E96B75" w14:textId="77777777" w:rsidR="00791D78" w:rsidRPr="00AF4F24" w:rsidRDefault="00791D78" w:rsidP="00791D78">
            <w:pPr>
              <w:pStyle w:val="UBUCuerpoTrabajo"/>
            </w:pPr>
          </w:p>
        </w:tc>
      </w:tr>
      <w:tr w:rsidR="00791D78" w:rsidRPr="00AF4F24" w14:paraId="5147DC05" w14:textId="77777777" w:rsidTr="00D31796">
        <w:trPr>
          <w:trHeight w:val="321"/>
          <w:jc w:val="center"/>
        </w:trPr>
        <w:tc>
          <w:tcPr>
            <w:tcW w:w="869" w:type="dxa"/>
            <w:shd w:val="clear" w:color="auto" w:fill="F2F2F2"/>
            <w:vAlign w:val="center"/>
          </w:tcPr>
          <w:p w14:paraId="6243EF82" w14:textId="7704B85F" w:rsidR="00791D78" w:rsidRPr="00AF4F24" w:rsidRDefault="00791D78" w:rsidP="00791D78">
            <w:pPr>
              <w:pStyle w:val="UBUCuerpoTrabajo"/>
              <w:ind w:firstLine="0"/>
              <w:rPr>
                <w:rFonts w:cs="Liberation Serif"/>
                <w:b/>
                <w:bCs/>
              </w:rPr>
            </w:pPr>
            <w:r>
              <w:rPr>
                <w:b/>
                <w:bCs/>
              </w:rPr>
              <w:t>#147</w:t>
            </w:r>
          </w:p>
        </w:tc>
        <w:tc>
          <w:tcPr>
            <w:tcW w:w="2728" w:type="dxa"/>
            <w:shd w:val="clear" w:color="auto" w:fill="F2F2F2"/>
            <w:vAlign w:val="center"/>
          </w:tcPr>
          <w:p w14:paraId="6348382C" w14:textId="0B2204FC" w:rsidR="00791D78" w:rsidRPr="00AF4F24" w:rsidRDefault="00791D78" w:rsidP="00791D78">
            <w:pPr>
              <w:pStyle w:val="UBUCuerpoTrabajo"/>
              <w:ind w:firstLine="0"/>
              <w:jc w:val="left"/>
              <w:rPr>
                <w:rFonts w:cs="Liberation Serif"/>
              </w:rPr>
            </w:pPr>
            <w:r>
              <w:t>Documentar 7 – Fin.</w:t>
            </w:r>
          </w:p>
        </w:tc>
        <w:tc>
          <w:tcPr>
            <w:tcW w:w="593" w:type="dxa"/>
            <w:shd w:val="clear" w:color="auto" w:fill="F2F2F2"/>
            <w:vAlign w:val="center"/>
          </w:tcPr>
          <w:p w14:paraId="649FEA0A" w14:textId="77777777" w:rsidR="00791D78" w:rsidRPr="00AF4F24" w:rsidRDefault="00791D78" w:rsidP="00791D78">
            <w:pPr>
              <w:pStyle w:val="UBUCuerpoTrabajo"/>
            </w:pPr>
          </w:p>
        </w:tc>
        <w:tc>
          <w:tcPr>
            <w:tcW w:w="593" w:type="dxa"/>
            <w:shd w:val="clear" w:color="auto" w:fill="F2F2F2" w:themeFill="background1" w:themeFillShade="F2"/>
            <w:vAlign w:val="center"/>
          </w:tcPr>
          <w:p w14:paraId="65E27DB6" w14:textId="77777777" w:rsidR="00791D78" w:rsidRPr="00AF4F24" w:rsidRDefault="00791D78" w:rsidP="00791D78">
            <w:pPr>
              <w:pStyle w:val="UBUCuerpoTrabajo"/>
            </w:pPr>
          </w:p>
        </w:tc>
        <w:tc>
          <w:tcPr>
            <w:tcW w:w="593" w:type="dxa"/>
            <w:shd w:val="clear" w:color="auto" w:fill="F2F2F2" w:themeFill="background1" w:themeFillShade="F2"/>
            <w:vAlign w:val="center"/>
          </w:tcPr>
          <w:p w14:paraId="3CFDA787" w14:textId="77777777" w:rsidR="00791D78" w:rsidRPr="00AF4F24" w:rsidRDefault="00791D78" w:rsidP="00791D78">
            <w:pPr>
              <w:pStyle w:val="UBUCuerpoTrabajo"/>
            </w:pPr>
          </w:p>
        </w:tc>
        <w:tc>
          <w:tcPr>
            <w:tcW w:w="593" w:type="dxa"/>
            <w:shd w:val="clear" w:color="auto" w:fill="F2F2F2" w:themeFill="background1" w:themeFillShade="F2"/>
            <w:vAlign w:val="center"/>
          </w:tcPr>
          <w:p w14:paraId="6A10BBE9" w14:textId="77777777" w:rsidR="00791D78" w:rsidRPr="00AF4F24" w:rsidRDefault="00791D78" w:rsidP="00791D78">
            <w:pPr>
              <w:pStyle w:val="UBUCuerpoTrabajo"/>
            </w:pPr>
          </w:p>
        </w:tc>
        <w:tc>
          <w:tcPr>
            <w:tcW w:w="593" w:type="dxa"/>
            <w:shd w:val="clear" w:color="auto" w:fill="0075CA"/>
            <w:vAlign w:val="center"/>
          </w:tcPr>
          <w:p w14:paraId="1F05B9A1" w14:textId="77777777" w:rsidR="00791D78" w:rsidRPr="00AF4F24" w:rsidRDefault="00791D78" w:rsidP="00791D78">
            <w:pPr>
              <w:pStyle w:val="UBUCuerpoTrabajo"/>
            </w:pPr>
          </w:p>
        </w:tc>
        <w:tc>
          <w:tcPr>
            <w:tcW w:w="593" w:type="dxa"/>
            <w:shd w:val="clear" w:color="auto" w:fill="F2F2F2"/>
            <w:vAlign w:val="center"/>
          </w:tcPr>
          <w:p w14:paraId="39AF231D" w14:textId="77777777" w:rsidR="00791D78" w:rsidRPr="00AF4F24" w:rsidRDefault="00791D78" w:rsidP="00791D78">
            <w:pPr>
              <w:pStyle w:val="UBUCuerpoTrabajo"/>
            </w:pPr>
          </w:p>
        </w:tc>
        <w:tc>
          <w:tcPr>
            <w:tcW w:w="593" w:type="dxa"/>
            <w:shd w:val="clear" w:color="auto" w:fill="F2F2F2"/>
            <w:vAlign w:val="center"/>
          </w:tcPr>
          <w:p w14:paraId="0EE2F045" w14:textId="77777777" w:rsidR="00791D78" w:rsidRPr="00AF4F24" w:rsidRDefault="00791D78" w:rsidP="00791D78">
            <w:pPr>
              <w:pStyle w:val="UBUCuerpoTrabajo"/>
            </w:pPr>
          </w:p>
        </w:tc>
        <w:tc>
          <w:tcPr>
            <w:tcW w:w="593" w:type="dxa"/>
            <w:shd w:val="clear" w:color="auto" w:fill="F2F2F2"/>
            <w:vAlign w:val="center"/>
          </w:tcPr>
          <w:p w14:paraId="33284DA6" w14:textId="77777777" w:rsidR="00791D78" w:rsidRPr="00AF4F24" w:rsidRDefault="00791D78" w:rsidP="00791D78">
            <w:pPr>
              <w:pStyle w:val="UBUCuerpoTrabajo"/>
            </w:pPr>
          </w:p>
        </w:tc>
        <w:tc>
          <w:tcPr>
            <w:tcW w:w="600" w:type="dxa"/>
            <w:shd w:val="clear" w:color="auto" w:fill="F2F2F2"/>
            <w:vAlign w:val="center"/>
          </w:tcPr>
          <w:p w14:paraId="2C37B731" w14:textId="77777777" w:rsidR="00791D78" w:rsidRPr="00AF4F24" w:rsidRDefault="00791D78" w:rsidP="00791D78">
            <w:pPr>
              <w:pStyle w:val="UBUCuerpoTrabajo"/>
            </w:pPr>
          </w:p>
        </w:tc>
        <w:tc>
          <w:tcPr>
            <w:tcW w:w="600" w:type="dxa"/>
            <w:shd w:val="clear" w:color="auto" w:fill="F2F2F2"/>
            <w:vAlign w:val="center"/>
          </w:tcPr>
          <w:p w14:paraId="707B9D21" w14:textId="77777777" w:rsidR="00791D78" w:rsidRPr="00AF4F24" w:rsidRDefault="00791D78" w:rsidP="00791D78">
            <w:pPr>
              <w:pStyle w:val="UBUCuerpoTrabajo"/>
            </w:pPr>
          </w:p>
        </w:tc>
      </w:tr>
      <w:tr w:rsidR="00791D78" w:rsidRPr="00AF4F24" w14:paraId="26045807" w14:textId="77777777" w:rsidTr="00791D78">
        <w:trPr>
          <w:trHeight w:val="321"/>
          <w:jc w:val="center"/>
        </w:trPr>
        <w:tc>
          <w:tcPr>
            <w:tcW w:w="869" w:type="dxa"/>
            <w:shd w:val="clear" w:color="auto" w:fill="auto"/>
            <w:vAlign w:val="center"/>
          </w:tcPr>
          <w:p w14:paraId="4CD08E59" w14:textId="3325DD63" w:rsidR="00791D78" w:rsidRPr="00AF4F24" w:rsidRDefault="00791D78" w:rsidP="00791D78">
            <w:pPr>
              <w:pStyle w:val="UBUCuerpoTrabajo"/>
              <w:ind w:firstLine="0"/>
              <w:rPr>
                <w:rFonts w:cs="Liberation Serif"/>
                <w:b/>
                <w:bCs/>
              </w:rPr>
            </w:pPr>
            <w:r>
              <w:rPr>
                <w:b/>
                <w:bCs/>
              </w:rPr>
              <w:t>#148</w:t>
            </w:r>
          </w:p>
        </w:tc>
        <w:tc>
          <w:tcPr>
            <w:tcW w:w="2728" w:type="dxa"/>
            <w:shd w:val="clear" w:color="auto" w:fill="auto"/>
            <w:vAlign w:val="center"/>
          </w:tcPr>
          <w:p w14:paraId="77F1C0B3" w14:textId="4EAAEE63" w:rsidR="00791D78" w:rsidRPr="00AF4F24" w:rsidRDefault="00791D78" w:rsidP="00791D78">
            <w:pPr>
              <w:pStyle w:val="UBUCuerpoTrabajo"/>
              <w:ind w:firstLine="0"/>
              <w:jc w:val="left"/>
              <w:rPr>
                <w:rFonts w:cs="Liberation Serif"/>
              </w:rPr>
            </w:pPr>
            <w:r>
              <w:t>Crear bibliografía apropiada.</w:t>
            </w:r>
          </w:p>
        </w:tc>
        <w:tc>
          <w:tcPr>
            <w:tcW w:w="593" w:type="dxa"/>
            <w:shd w:val="clear" w:color="auto" w:fill="FFFFFF" w:themeFill="background1"/>
            <w:vAlign w:val="center"/>
          </w:tcPr>
          <w:p w14:paraId="107A811A" w14:textId="77777777" w:rsidR="00791D78" w:rsidRPr="00AF4F24" w:rsidRDefault="00791D78" w:rsidP="00791D78">
            <w:pPr>
              <w:pStyle w:val="UBUCuerpoTrabajo"/>
            </w:pPr>
          </w:p>
        </w:tc>
        <w:tc>
          <w:tcPr>
            <w:tcW w:w="593" w:type="dxa"/>
            <w:shd w:val="clear" w:color="auto" w:fill="FFFFFF" w:themeFill="background1"/>
            <w:vAlign w:val="center"/>
          </w:tcPr>
          <w:p w14:paraId="46B76F7A" w14:textId="77777777" w:rsidR="00791D78" w:rsidRPr="00AF4F24" w:rsidRDefault="00791D78" w:rsidP="00791D78">
            <w:pPr>
              <w:pStyle w:val="UBUCuerpoTrabajo"/>
            </w:pPr>
          </w:p>
        </w:tc>
        <w:tc>
          <w:tcPr>
            <w:tcW w:w="593" w:type="dxa"/>
            <w:shd w:val="clear" w:color="auto" w:fill="FFFFFF" w:themeFill="background1"/>
            <w:vAlign w:val="center"/>
          </w:tcPr>
          <w:p w14:paraId="063C7B88" w14:textId="77777777" w:rsidR="00791D78" w:rsidRPr="00AF4F24" w:rsidRDefault="00791D78" w:rsidP="00791D78">
            <w:pPr>
              <w:pStyle w:val="UBUCuerpoTrabajo"/>
            </w:pPr>
          </w:p>
        </w:tc>
        <w:tc>
          <w:tcPr>
            <w:tcW w:w="593" w:type="dxa"/>
            <w:shd w:val="clear" w:color="auto" w:fill="FFFFFF" w:themeFill="background1"/>
            <w:vAlign w:val="center"/>
          </w:tcPr>
          <w:p w14:paraId="595BCC93" w14:textId="77777777" w:rsidR="00791D78" w:rsidRPr="00AF4F24" w:rsidRDefault="00791D78" w:rsidP="00791D78">
            <w:pPr>
              <w:pStyle w:val="UBUCuerpoTrabajo"/>
            </w:pPr>
          </w:p>
        </w:tc>
        <w:tc>
          <w:tcPr>
            <w:tcW w:w="593" w:type="dxa"/>
            <w:shd w:val="clear" w:color="auto" w:fill="0075CA"/>
            <w:vAlign w:val="center"/>
          </w:tcPr>
          <w:p w14:paraId="31C3F7C6" w14:textId="77777777" w:rsidR="00791D78" w:rsidRPr="00AF4F24" w:rsidRDefault="00791D78" w:rsidP="00791D78">
            <w:pPr>
              <w:pStyle w:val="UBUCuerpoTrabajo"/>
            </w:pPr>
          </w:p>
        </w:tc>
        <w:tc>
          <w:tcPr>
            <w:tcW w:w="593" w:type="dxa"/>
            <w:shd w:val="clear" w:color="auto" w:fill="auto"/>
            <w:vAlign w:val="center"/>
          </w:tcPr>
          <w:p w14:paraId="46052EA3" w14:textId="77777777" w:rsidR="00791D78" w:rsidRPr="00AF4F24" w:rsidRDefault="00791D78" w:rsidP="00791D78">
            <w:pPr>
              <w:pStyle w:val="UBUCuerpoTrabajo"/>
            </w:pPr>
          </w:p>
        </w:tc>
        <w:tc>
          <w:tcPr>
            <w:tcW w:w="593" w:type="dxa"/>
            <w:shd w:val="clear" w:color="auto" w:fill="auto"/>
            <w:vAlign w:val="center"/>
          </w:tcPr>
          <w:p w14:paraId="4FDAF689" w14:textId="77777777" w:rsidR="00791D78" w:rsidRPr="00AF4F24" w:rsidRDefault="00791D78" w:rsidP="00791D78">
            <w:pPr>
              <w:pStyle w:val="UBUCuerpoTrabajo"/>
            </w:pPr>
          </w:p>
        </w:tc>
        <w:tc>
          <w:tcPr>
            <w:tcW w:w="593" w:type="dxa"/>
            <w:shd w:val="clear" w:color="auto" w:fill="auto"/>
            <w:vAlign w:val="center"/>
          </w:tcPr>
          <w:p w14:paraId="1E30BF03" w14:textId="77777777" w:rsidR="00791D78" w:rsidRPr="00AF4F24" w:rsidRDefault="00791D78" w:rsidP="00791D78">
            <w:pPr>
              <w:pStyle w:val="UBUCuerpoTrabajo"/>
            </w:pPr>
          </w:p>
        </w:tc>
        <w:tc>
          <w:tcPr>
            <w:tcW w:w="600" w:type="dxa"/>
            <w:shd w:val="clear" w:color="auto" w:fill="auto"/>
            <w:vAlign w:val="center"/>
          </w:tcPr>
          <w:p w14:paraId="4F1C9661" w14:textId="77777777" w:rsidR="00791D78" w:rsidRPr="00AF4F24" w:rsidRDefault="00791D78" w:rsidP="00791D78">
            <w:pPr>
              <w:pStyle w:val="UBUCuerpoTrabajo"/>
            </w:pPr>
          </w:p>
        </w:tc>
        <w:tc>
          <w:tcPr>
            <w:tcW w:w="600" w:type="dxa"/>
            <w:shd w:val="clear" w:color="auto" w:fill="auto"/>
            <w:vAlign w:val="center"/>
          </w:tcPr>
          <w:p w14:paraId="16C1DB3C" w14:textId="77777777" w:rsidR="00791D78" w:rsidRPr="00AF4F24" w:rsidRDefault="00791D78" w:rsidP="00791D78">
            <w:pPr>
              <w:pStyle w:val="UBUCuerpoTrabajo"/>
            </w:pPr>
          </w:p>
        </w:tc>
      </w:tr>
      <w:tr w:rsidR="00791D78" w:rsidRPr="00AF4F24" w14:paraId="75A3E3C7" w14:textId="77777777" w:rsidTr="00791D78">
        <w:trPr>
          <w:trHeight w:val="321"/>
          <w:jc w:val="center"/>
        </w:trPr>
        <w:tc>
          <w:tcPr>
            <w:tcW w:w="869" w:type="dxa"/>
            <w:shd w:val="clear" w:color="auto" w:fill="F2F2F2"/>
            <w:vAlign w:val="center"/>
          </w:tcPr>
          <w:p w14:paraId="0FB1C61C" w14:textId="0E883A7D" w:rsidR="00791D78" w:rsidRPr="00AF4F24" w:rsidRDefault="00791D78" w:rsidP="00791D78">
            <w:pPr>
              <w:pStyle w:val="UBUCuerpoTrabajo"/>
              <w:ind w:firstLine="0"/>
              <w:rPr>
                <w:rFonts w:cs="Liberation Serif"/>
                <w:b/>
                <w:bCs/>
              </w:rPr>
            </w:pPr>
            <w:r>
              <w:rPr>
                <w:b/>
                <w:bCs/>
              </w:rPr>
              <w:t>#149</w:t>
            </w:r>
          </w:p>
        </w:tc>
        <w:tc>
          <w:tcPr>
            <w:tcW w:w="2728" w:type="dxa"/>
            <w:shd w:val="clear" w:color="auto" w:fill="F2F2F2"/>
            <w:vAlign w:val="center"/>
          </w:tcPr>
          <w:p w14:paraId="3209D12D" w14:textId="1B387DD1" w:rsidR="00791D78" w:rsidRPr="00AF4F24" w:rsidRDefault="00791D78" w:rsidP="00791D78">
            <w:pPr>
              <w:pStyle w:val="UBUCuerpoTrabajo"/>
              <w:ind w:firstLine="0"/>
              <w:jc w:val="left"/>
              <w:rPr>
                <w:rFonts w:cs="Liberation Serif"/>
              </w:rPr>
            </w:pPr>
            <w:r>
              <w:t>Buscar como introducir imágenes en html.</w:t>
            </w:r>
          </w:p>
        </w:tc>
        <w:tc>
          <w:tcPr>
            <w:tcW w:w="593" w:type="dxa"/>
            <w:shd w:val="clear" w:color="auto" w:fill="D73A4A"/>
            <w:vAlign w:val="center"/>
          </w:tcPr>
          <w:p w14:paraId="3DAA7D3F" w14:textId="77777777" w:rsidR="00791D78" w:rsidRPr="00AF4F24" w:rsidRDefault="00791D78" w:rsidP="00791D78">
            <w:pPr>
              <w:pStyle w:val="UBUCuerpoTrabajo"/>
            </w:pPr>
          </w:p>
        </w:tc>
        <w:tc>
          <w:tcPr>
            <w:tcW w:w="593" w:type="dxa"/>
            <w:shd w:val="clear" w:color="auto" w:fill="F2F2F2"/>
            <w:vAlign w:val="center"/>
          </w:tcPr>
          <w:p w14:paraId="5093A1D1" w14:textId="77777777" w:rsidR="00791D78" w:rsidRPr="00AF4F24" w:rsidRDefault="00791D78" w:rsidP="00791D78">
            <w:pPr>
              <w:pStyle w:val="UBUCuerpoTrabajo"/>
            </w:pPr>
          </w:p>
        </w:tc>
        <w:tc>
          <w:tcPr>
            <w:tcW w:w="593" w:type="dxa"/>
            <w:shd w:val="clear" w:color="auto" w:fill="F2F2F2"/>
            <w:vAlign w:val="center"/>
          </w:tcPr>
          <w:p w14:paraId="4AB3B727" w14:textId="77777777" w:rsidR="00791D78" w:rsidRPr="00AF4F24" w:rsidRDefault="00791D78" w:rsidP="00791D78">
            <w:pPr>
              <w:pStyle w:val="UBUCuerpoTrabajo"/>
            </w:pPr>
          </w:p>
        </w:tc>
        <w:tc>
          <w:tcPr>
            <w:tcW w:w="593" w:type="dxa"/>
            <w:shd w:val="clear" w:color="auto" w:fill="71D149"/>
            <w:vAlign w:val="center"/>
          </w:tcPr>
          <w:p w14:paraId="6B86200B" w14:textId="77777777" w:rsidR="00791D78" w:rsidRPr="00AF4F24" w:rsidRDefault="00791D78" w:rsidP="00791D78">
            <w:pPr>
              <w:pStyle w:val="UBUCuerpoTrabajo"/>
            </w:pPr>
          </w:p>
        </w:tc>
        <w:tc>
          <w:tcPr>
            <w:tcW w:w="593" w:type="dxa"/>
            <w:shd w:val="clear" w:color="auto" w:fill="F2F2F2" w:themeFill="background1" w:themeFillShade="F2"/>
            <w:vAlign w:val="center"/>
          </w:tcPr>
          <w:p w14:paraId="13882DC6" w14:textId="77777777" w:rsidR="00791D78" w:rsidRPr="00AF4F24" w:rsidRDefault="00791D78" w:rsidP="00791D78">
            <w:pPr>
              <w:pStyle w:val="UBUCuerpoTrabajo"/>
            </w:pPr>
          </w:p>
        </w:tc>
        <w:tc>
          <w:tcPr>
            <w:tcW w:w="593" w:type="dxa"/>
            <w:shd w:val="clear" w:color="auto" w:fill="F2F2F2" w:themeFill="background1" w:themeFillShade="F2"/>
            <w:vAlign w:val="center"/>
          </w:tcPr>
          <w:p w14:paraId="6A50CE6F" w14:textId="77777777" w:rsidR="00791D78" w:rsidRPr="00AF4F24" w:rsidRDefault="00791D78" w:rsidP="00791D78">
            <w:pPr>
              <w:pStyle w:val="UBUCuerpoTrabajo"/>
            </w:pPr>
          </w:p>
        </w:tc>
        <w:tc>
          <w:tcPr>
            <w:tcW w:w="593" w:type="dxa"/>
            <w:shd w:val="clear" w:color="auto" w:fill="F2F2F2"/>
            <w:vAlign w:val="center"/>
          </w:tcPr>
          <w:p w14:paraId="390C596F" w14:textId="77777777" w:rsidR="00791D78" w:rsidRPr="00AF4F24" w:rsidRDefault="00791D78" w:rsidP="00791D78">
            <w:pPr>
              <w:pStyle w:val="UBUCuerpoTrabajo"/>
            </w:pPr>
          </w:p>
        </w:tc>
        <w:tc>
          <w:tcPr>
            <w:tcW w:w="593" w:type="dxa"/>
            <w:shd w:val="clear" w:color="auto" w:fill="F2F2F2"/>
            <w:vAlign w:val="center"/>
          </w:tcPr>
          <w:p w14:paraId="29CFBA63" w14:textId="77777777" w:rsidR="00791D78" w:rsidRPr="00AF4F24" w:rsidRDefault="00791D78" w:rsidP="00791D78">
            <w:pPr>
              <w:pStyle w:val="UBUCuerpoTrabajo"/>
            </w:pPr>
          </w:p>
        </w:tc>
        <w:tc>
          <w:tcPr>
            <w:tcW w:w="600" w:type="dxa"/>
            <w:shd w:val="clear" w:color="auto" w:fill="F2F2F2"/>
            <w:vAlign w:val="center"/>
          </w:tcPr>
          <w:p w14:paraId="212E313F" w14:textId="77777777" w:rsidR="00791D78" w:rsidRPr="00AF4F24" w:rsidRDefault="00791D78" w:rsidP="00791D78">
            <w:pPr>
              <w:pStyle w:val="UBUCuerpoTrabajo"/>
            </w:pPr>
          </w:p>
        </w:tc>
        <w:tc>
          <w:tcPr>
            <w:tcW w:w="600" w:type="dxa"/>
            <w:shd w:val="clear" w:color="auto" w:fill="F2F2F2" w:themeFill="background1" w:themeFillShade="F2"/>
            <w:vAlign w:val="center"/>
          </w:tcPr>
          <w:p w14:paraId="04240A18" w14:textId="77777777" w:rsidR="00791D78" w:rsidRPr="00AF4F24" w:rsidRDefault="00791D78" w:rsidP="00791D78">
            <w:pPr>
              <w:pStyle w:val="UBUCuerpoTrabajo"/>
            </w:pPr>
          </w:p>
        </w:tc>
      </w:tr>
      <w:tr w:rsidR="00791D78" w:rsidRPr="00AF4F24" w14:paraId="59E822B3" w14:textId="77777777" w:rsidTr="00791D78">
        <w:trPr>
          <w:trHeight w:val="321"/>
          <w:jc w:val="center"/>
        </w:trPr>
        <w:tc>
          <w:tcPr>
            <w:tcW w:w="869" w:type="dxa"/>
            <w:shd w:val="clear" w:color="auto" w:fill="auto"/>
            <w:vAlign w:val="center"/>
          </w:tcPr>
          <w:p w14:paraId="2B6637D0" w14:textId="613F7B70" w:rsidR="00791D78" w:rsidRPr="00AF4F24" w:rsidRDefault="00791D78" w:rsidP="00791D78">
            <w:pPr>
              <w:pStyle w:val="UBUCuerpoTrabajo"/>
              <w:ind w:firstLine="0"/>
              <w:rPr>
                <w:rFonts w:cs="Liberation Serif"/>
                <w:b/>
                <w:bCs/>
              </w:rPr>
            </w:pPr>
            <w:r>
              <w:rPr>
                <w:b/>
                <w:bCs/>
              </w:rPr>
              <w:t>#150</w:t>
            </w:r>
          </w:p>
        </w:tc>
        <w:tc>
          <w:tcPr>
            <w:tcW w:w="2728" w:type="dxa"/>
            <w:shd w:val="clear" w:color="auto" w:fill="auto"/>
            <w:vAlign w:val="center"/>
          </w:tcPr>
          <w:p w14:paraId="0B77FD68" w14:textId="5B6F6096" w:rsidR="00791D78" w:rsidRPr="00AF4F24" w:rsidRDefault="00791D78" w:rsidP="00791D78">
            <w:pPr>
              <w:pStyle w:val="UBUCuerpoTrabajo"/>
              <w:ind w:firstLine="0"/>
              <w:jc w:val="left"/>
              <w:rPr>
                <w:rFonts w:cs="Liberation Serif"/>
              </w:rPr>
            </w:pPr>
            <w:r>
              <w:t>Desplegar aplicación.</w:t>
            </w:r>
          </w:p>
        </w:tc>
        <w:tc>
          <w:tcPr>
            <w:tcW w:w="593" w:type="dxa"/>
            <w:shd w:val="clear" w:color="auto" w:fill="auto"/>
            <w:vAlign w:val="center"/>
          </w:tcPr>
          <w:p w14:paraId="15414644" w14:textId="77777777" w:rsidR="00791D78" w:rsidRPr="00AF4F24" w:rsidRDefault="00791D78" w:rsidP="00791D78">
            <w:pPr>
              <w:pStyle w:val="UBUCuerpoTrabajo"/>
            </w:pPr>
          </w:p>
        </w:tc>
        <w:tc>
          <w:tcPr>
            <w:tcW w:w="593" w:type="dxa"/>
            <w:shd w:val="clear" w:color="auto" w:fill="auto"/>
            <w:vAlign w:val="center"/>
          </w:tcPr>
          <w:p w14:paraId="04315D1F" w14:textId="77777777" w:rsidR="00791D78" w:rsidRPr="00AF4F24" w:rsidRDefault="00791D78" w:rsidP="00791D78">
            <w:pPr>
              <w:pStyle w:val="UBUCuerpoTrabajo"/>
            </w:pPr>
          </w:p>
        </w:tc>
        <w:tc>
          <w:tcPr>
            <w:tcW w:w="593" w:type="dxa"/>
            <w:shd w:val="clear" w:color="auto" w:fill="auto"/>
            <w:vAlign w:val="center"/>
          </w:tcPr>
          <w:p w14:paraId="74CE2D80" w14:textId="77777777" w:rsidR="00791D78" w:rsidRPr="00AF4F24" w:rsidRDefault="00791D78" w:rsidP="00791D78">
            <w:pPr>
              <w:pStyle w:val="UBUCuerpoTrabajo"/>
            </w:pPr>
          </w:p>
        </w:tc>
        <w:tc>
          <w:tcPr>
            <w:tcW w:w="593" w:type="dxa"/>
            <w:shd w:val="clear" w:color="auto" w:fill="71D149"/>
            <w:vAlign w:val="center"/>
          </w:tcPr>
          <w:p w14:paraId="24B46D08" w14:textId="77777777" w:rsidR="00791D78" w:rsidRPr="00AF4F24" w:rsidRDefault="00791D78" w:rsidP="00791D78">
            <w:pPr>
              <w:pStyle w:val="UBUCuerpoTrabajo"/>
            </w:pPr>
          </w:p>
        </w:tc>
        <w:tc>
          <w:tcPr>
            <w:tcW w:w="593" w:type="dxa"/>
            <w:shd w:val="clear" w:color="auto" w:fill="auto"/>
            <w:vAlign w:val="center"/>
          </w:tcPr>
          <w:p w14:paraId="38C7842E" w14:textId="77777777" w:rsidR="00791D78" w:rsidRPr="00AF4F24" w:rsidRDefault="00791D78" w:rsidP="00791D78">
            <w:pPr>
              <w:pStyle w:val="UBUCuerpoTrabajo"/>
            </w:pPr>
          </w:p>
        </w:tc>
        <w:tc>
          <w:tcPr>
            <w:tcW w:w="593" w:type="dxa"/>
            <w:shd w:val="clear" w:color="auto" w:fill="auto"/>
            <w:vAlign w:val="center"/>
          </w:tcPr>
          <w:p w14:paraId="59269BFF" w14:textId="77777777" w:rsidR="00791D78" w:rsidRPr="00AF4F24" w:rsidRDefault="00791D78" w:rsidP="00791D78">
            <w:pPr>
              <w:pStyle w:val="UBUCuerpoTrabajo"/>
            </w:pPr>
          </w:p>
        </w:tc>
        <w:tc>
          <w:tcPr>
            <w:tcW w:w="593" w:type="dxa"/>
            <w:shd w:val="clear" w:color="auto" w:fill="auto"/>
            <w:vAlign w:val="center"/>
          </w:tcPr>
          <w:p w14:paraId="393B63D3" w14:textId="77777777" w:rsidR="00791D78" w:rsidRPr="00AF4F24" w:rsidRDefault="00791D78" w:rsidP="00791D78">
            <w:pPr>
              <w:pStyle w:val="UBUCuerpoTrabajo"/>
            </w:pPr>
          </w:p>
        </w:tc>
        <w:tc>
          <w:tcPr>
            <w:tcW w:w="593" w:type="dxa"/>
            <w:shd w:val="clear" w:color="auto" w:fill="E8F263"/>
            <w:vAlign w:val="center"/>
          </w:tcPr>
          <w:p w14:paraId="3671557E" w14:textId="77777777" w:rsidR="00791D78" w:rsidRPr="00AF4F24" w:rsidRDefault="00791D78" w:rsidP="00791D78">
            <w:pPr>
              <w:pStyle w:val="UBUCuerpoTrabajo"/>
            </w:pPr>
          </w:p>
        </w:tc>
        <w:tc>
          <w:tcPr>
            <w:tcW w:w="600" w:type="dxa"/>
            <w:shd w:val="clear" w:color="auto" w:fill="auto"/>
            <w:vAlign w:val="center"/>
          </w:tcPr>
          <w:p w14:paraId="34E99353" w14:textId="77777777" w:rsidR="00791D78" w:rsidRPr="00AF4F24" w:rsidRDefault="00791D78" w:rsidP="00791D78">
            <w:pPr>
              <w:pStyle w:val="UBUCuerpoTrabajo"/>
            </w:pPr>
          </w:p>
        </w:tc>
        <w:tc>
          <w:tcPr>
            <w:tcW w:w="600" w:type="dxa"/>
            <w:shd w:val="clear" w:color="auto" w:fill="auto"/>
            <w:vAlign w:val="center"/>
          </w:tcPr>
          <w:p w14:paraId="7FC594BD" w14:textId="77777777" w:rsidR="00791D78" w:rsidRPr="00AF4F24" w:rsidRDefault="00791D78" w:rsidP="00791D78">
            <w:pPr>
              <w:pStyle w:val="UBUCuerpoTrabajo"/>
            </w:pPr>
          </w:p>
        </w:tc>
      </w:tr>
      <w:tr w:rsidR="00791D78" w:rsidRPr="00AF4F24" w14:paraId="6C35AA77" w14:textId="77777777" w:rsidTr="00791D78">
        <w:trPr>
          <w:trHeight w:val="321"/>
          <w:jc w:val="center"/>
        </w:trPr>
        <w:tc>
          <w:tcPr>
            <w:tcW w:w="869" w:type="dxa"/>
            <w:shd w:val="clear" w:color="auto" w:fill="F2F2F2"/>
            <w:vAlign w:val="center"/>
          </w:tcPr>
          <w:p w14:paraId="39881999" w14:textId="5AD93FB8" w:rsidR="00791D78" w:rsidRPr="00AF4F24" w:rsidRDefault="00791D78" w:rsidP="00791D78">
            <w:pPr>
              <w:pStyle w:val="UBUCuerpoTrabajo"/>
              <w:ind w:firstLine="0"/>
              <w:rPr>
                <w:rFonts w:cs="Liberation Serif"/>
                <w:b/>
                <w:bCs/>
              </w:rPr>
            </w:pPr>
            <w:r>
              <w:rPr>
                <w:b/>
                <w:bCs/>
              </w:rPr>
              <w:t>#151</w:t>
            </w:r>
          </w:p>
        </w:tc>
        <w:tc>
          <w:tcPr>
            <w:tcW w:w="2728" w:type="dxa"/>
            <w:shd w:val="clear" w:color="auto" w:fill="F2F2F2"/>
            <w:vAlign w:val="center"/>
          </w:tcPr>
          <w:p w14:paraId="354AE3FD" w14:textId="5B6E5EE4" w:rsidR="00791D78" w:rsidRPr="00AF4F24" w:rsidRDefault="00791D78" w:rsidP="00791D78">
            <w:pPr>
              <w:pStyle w:val="UBUCuerpoTrabajo"/>
              <w:ind w:firstLine="0"/>
              <w:jc w:val="left"/>
              <w:rPr>
                <w:rFonts w:cs="Liberation Serif"/>
              </w:rPr>
            </w:pPr>
            <w:r>
              <w:t>Mejorar la página de inicio.</w:t>
            </w:r>
          </w:p>
        </w:tc>
        <w:tc>
          <w:tcPr>
            <w:tcW w:w="593" w:type="dxa"/>
            <w:shd w:val="clear" w:color="auto" w:fill="F2F2F2"/>
            <w:vAlign w:val="center"/>
          </w:tcPr>
          <w:p w14:paraId="15193FD9" w14:textId="77777777" w:rsidR="00791D78" w:rsidRPr="00AF4F24" w:rsidRDefault="00791D78" w:rsidP="00791D78">
            <w:pPr>
              <w:pStyle w:val="UBUCuerpoTrabajo"/>
            </w:pPr>
          </w:p>
        </w:tc>
        <w:tc>
          <w:tcPr>
            <w:tcW w:w="593" w:type="dxa"/>
            <w:shd w:val="clear" w:color="auto" w:fill="F2F2F2"/>
            <w:vAlign w:val="center"/>
          </w:tcPr>
          <w:p w14:paraId="04B320A2" w14:textId="77777777" w:rsidR="00791D78" w:rsidRPr="00AF4F24" w:rsidRDefault="00791D78" w:rsidP="00791D78">
            <w:pPr>
              <w:pStyle w:val="UBUCuerpoTrabajo"/>
            </w:pPr>
          </w:p>
        </w:tc>
        <w:tc>
          <w:tcPr>
            <w:tcW w:w="593" w:type="dxa"/>
            <w:shd w:val="clear" w:color="auto" w:fill="F2F2F2"/>
            <w:vAlign w:val="center"/>
          </w:tcPr>
          <w:p w14:paraId="66F78E30" w14:textId="77777777" w:rsidR="00791D78" w:rsidRPr="00AF4F24" w:rsidRDefault="00791D78" w:rsidP="00791D78">
            <w:pPr>
              <w:pStyle w:val="UBUCuerpoTrabajo"/>
            </w:pPr>
          </w:p>
        </w:tc>
        <w:tc>
          <w:tcPr>
            <w:tcW w:w="593" w:type="dxa"/>
            <w:shd w:val="clear" w:color="auto" w:fill="71D149"/>
            <w:vAlign w:val="center"/>
          </w:tcPr>
          <w:p w14:paraId="4216AF23" w14:textId="77777777" w:rsidR="00791D78" w:rsidRPr="00AF4F24" w:rsidRDefault="00791D78" w:rsidP="00791D78">
            <w:pPr>
              <w:pStyle w:val="UBUCuerpoTrabajo"/>
            </w:pPr>
          </w:p>
        </w:tc>
        <w:tc>
          <w:tcPr>
            <w:tcW w:w="593" w:type="dxa"/>
            <w:shd w:val="clear" w:color="auto" w:fill="F2F2F2" w:themeFill="background1" w:themeFillShade="F2"/>
            <w:vAlign w:val="center"/>
          </w:tcPr>
          <w:p w14:paraId="7B49BA89" w14:textId="77777777" w:rsidR="00791D78" w:rsidRPr="00AF4F24" w:rsidRDefault="00791D78" w:rsidP="00791D78">
            <w:pPr>
              <w:pStyle w:val="UBUCuerpoTrabajo"/>
            </w:pPr>
          </w:p>
        </w:tc>
        <w:tc>
          <w:tcPr>
            <w:tcW w:w="593" w:type="dxa"/>
            <w:shd w:val="clear" w:color="auto" w:fill="A2EEEF"/>
            <w:vAlign w:val="center"/>
          </w:tcPr>
          <w:p w14:paraId="56861E64" w14:textId="77777777" w:rsidR="00791D78" w:rsidRPr="00AF4F24" w:rsidRDefault="00791D78" w:rsidP="00791D78">
            <w:pPr>
              <w:pStyle w:val="UBUCuerpoTrabajo"/>
            </w:pPr>
          </w:p>
        </w:tc>
        <w:tc>
          <w:tcPr>
            <w:tcW w:w="593" w:type="dxa"/>
            <w:shd w:val="clear" w:color="auto" w:fill="F2F2F2"/>
            <w:vAlign w:val="center"/>
          </w:tcPr>
          <w:p w14:paraId="7248CFA5" w14:textId="77777777" w:rsidR="00791D78" w:rsidRPr="00AF4F24" w:rsidRDefault="00791D78" w:rsidP="00791D78">
            <w:pPr>
              <w:pStyle w:val="UBUCuerpoTrabajo"/>
            </w:pPr>
          </w:p>
        </w:tc>
        <w:tc>
          <w:tcPr>
            <w:tcW w:w="593" w:type="dxa"/>
            <w:shd w:val="clear" w:color="auto" w:fill="F2F2F2"/>
            <w:vAlign w:val="center"/>
          </w:tcPr>
          <w:p w14:paraId="6E52EDAA" w14:textId="77777777" w:rsidR="00791D78" w:rsidRPr="00AF4F24" w:rsidRDefault="00791D78" w:rsidP="00791D78">
            <w:pPr>
              <w:pStyle w:val="UBUCuerpoTrabajo"/>
            </w:pPr>
          </w:p>
        </w:tc>
        <w:tc>
          <w:tcPr>
            <w:tcW w:w="600" w:type="dxa"/>
            <w:shd w:val="clear" w:color="auto" w:fill="F2F2F2"/>
            <w:vAlign w:val="center"/>
          </w:tcPr>
          <w:p w14:paraId="7E74955B" w14:textId="77777777" w:rsidR="00791D78" w:rsidRPr="00AF4F24" w:rsidRDefault="00791D78" w:rsidP="00791D78">
            <w:pPr>
              <w:pStyle w:val="UBUCuerpoTrabajo"/>
            </w:pPr>
          </w:p>
        </w:tc>
        <w:tc>
          <w:tcPr>
            <w:tcW w:w="600" w:type="dxa"/>
            <w:shd w:val="clear" w:color="auto" w:fill="F2F2F2"/>
            <w:vAlign w:val="center"/>
          </w:tcPr>
          <w:p w14:paraId="5992B4F9" w14:textId="77777777" w:rsidR="00791D78" w:rsidRPr="00AF4F24" w:rsidRDefault="00791D78" w:rsidP="00791D78">
            <w:pPr>
              <w:pStyle w:val="UBUCuerpoTrabajo"/>
            </w:pPr>
          </w:p>
        </w:tc>
      </w:tr>
      <w:tr w:rsidR="00791D78" w:rsidRPr="00AF4F24" w14:paraId="6DCEC767" w14:textId="77777777" w:rsidTr="00791D78">
        <w:trPr>
          <w:trHeight w:val="321"/>
          <w:jc w:val="center"/>
        </w:trPr>
        <w:tc>
          <w:tcPr>
            <w:tcW w:w="869" w:type="dxa"/>
            <w:shd w:val="clear" w:color="auto" w:fill="auto"/>
            <w:vAlign w:val="center"/>
          </w:tcPr>
          <w:p w14:paraId="61D99AA7" w14:textId="343B43FE" w:rsidR="00791D78" w:rsidRPr="00AF4F24" w:rsidRDefault="00791D78" w:rsidP="00791D78">
            <w:pPr>
              <w:pStyle w:val="UBUCuerpoTrabajo"/>
              <w:ind w:firstLine="0"/>
              <w:rPr>
                <w:rFonts w:cs="Liberation Serif"/>
                <w:b/>
                <w:bCs/>
              </w:rPr>
            </w:pPr>
            <w:r>
              <w:rPr>
                <w:b/>
                <w:bCs/>
              </w:rPr>
              <w:t>#152</w:t>
            </w:r>
          </w:p>
        </w:tc>
        <w:tc>
          <w:tcPr>
            <w:tcW w:w="2728" w:type="dxa"/>
            <w:shd w:val="clear" w:color="auto" w:fill="auto"/>
            <w:vAlign w:val="center"/>
          </w:tcPr>
          <w:p w14:paraId="740EE995" w14:textId="60AC4814" w:rsidR="00791D78" w:rsidRPr="00AF4F24" w:rsidRDefault="00791D78" w:rsidP="00791D78">
            <w:pPr>
              <w:pStyle w:val="UBUCuerpoTrabajo"/>
              <w:ind w:firstLine="0"/>
              <w:jc w:val="left"/>
              <w:rPr>
                <w:rFonts w:cs="Liberation Serif"/>
              </w:rPr>
            </w:pPr>
            <w:r>
              <w:t>Mover el fichero test al entorno de desarrollo.</w:t>
            </w:r>
          </w:p>
        </w:tc>
        <w:tc>
          <w:tcPr>
            <w:tcW w:w="593" w:type="dxa"/>
            <w:shd w:val="clear" w:color="auto" w:fill="auto"/>
            <w:vAlign w:val="center"/>
          </w:tcPr>
          <w:p w14:paraId="7B23EF10" w14:textId="77777777" w:rsidR="00791D78" w:rsidRPr="00AF4F24" w:rsidRDefault="00791D78" w:rsidP="00791D78">
            <w:pPr>
              <w:pStyle w:val="UBUCuerpoTrabajo"/>
            </w:pPr>
          </w:p>
        </w:tc>
        <w:tc>
          <w:tcPr>
            <w:tcW w:w="593" w:type="dxa"/>
            <w:shd w:val="clear" w:color="auto" w:fill="auto"/>
            <w:vAlign w:val="center"/>
          </w:tcPr>
          <w:p w14:paraId="2C97356B" w14:textId="77777777" w:rsidR="00791D78" w:rsidRPr="00AF4F24" w:rsidRDefault="00791D78" w:rsidP="00791D78">
            <w:pPr>
              <w:pStyle w:val="UBUCuerpoTrabajo"/>
            </w:pPr>
          </w:p>
        </w:tc>
        <w:tc>
          <w:tcPr>
            <w:tcW w:w="593" w:type="dxa"/>
            <w:shd w:val="clear" w:color="auto" w:fill="FFFFFF" w:themeFill="background1"/>
            <w:vAlign w:val="center"/>
          </w:tcPr>
          <w:p w14:paraId="3FE92668" w14:textId="77777777" w:rsidR="00791D78" w:rsidRPr="00AF4F24" w:rsidRDefault="00791D78" w:rsidP="00791D78">
            <w:pPr>
              <w:pStyle w:val="UBUCuerpoTrabajo"/>
            </w:pPr>
          </w:p>
        </w:tc>
        <w:tc>
          <w:tcPr>
            <w:tcW w:w="593" w:type="dxa"/>
            <w:shd w:val="clear" w:color="auto" w:fill="FFFFFF" w:themeFill="background1"/>
            <w:vAlign w:val="center"/>
          </w:tcPr>
          <w:p w14:paraId="6E734A21" w14:textId="77777777" w:rsidR="00791D78" w:rsidRPr="00AF4F24" w:rsidRDefault="00791D78" w:rsidP="00791D78">
            <w:pPr>
              <w:pStyle w:val="UBUCuerpoTrabajo"/>
            </w:pPr>
          </w:p>
        </w:tc>
        <w:tc>
          <w:tcPr>
            <w:tcW w:w="593" w:type="dxa"/>
            <w:shd w:val="clear" w:color="auto" w:fill="FFFFFF" w:themeFill="background1"/>
            <w:vAlign w:val="center"/>
          </w:tcPr>
          <w:p w14:paraId="57EFD8D6" w14:textId="77777777" w:rsidR="00791D78" w:rsidRPr="00AF4F24" w:rsidRDefault="00791D78" w:rsidP="00791D78">
            <w:pPr>
              <w:pStyle w:val="UBUCuerpoTrabajo"/>
            </w:pPr>
          </w:p>
        </w:tc>
        <w:tc>
          <w:tcPr>
            <w:tcW w:w="593" w:type="dxa"/>
            <w:shd w:val="clear" w:color="auto" w:fill="A2EEEF"/>
            <w:vAlign w:val="center"/>
          </w:tcPr>
          <w:p w14:paraId="275E6588" w14:textId="77777777" w:rsidR="00791D78" w:rsidRPr="00AF4F24" w:rsidRDefault="00791D78" w:rsidP="00791D78">
            <w:pPr>
              <w:pStyle w:val="UBUCuerpoTrabajo"/>
            </w:pPr>
          </w:p>
        </w:tc>
        <w:tc>
          <w:tcPr>
            <w:tcW w:w="593" w:type="dxa"/>
            <w:shd w:val="clear" w:color="auto" w:fill="auto"/>
            <w:vAlign w:val="center"/>
          </w:tcPr>
          <w:p w14:paraId="6B69D970" w14:textId="77777777" w:rsidR="00791D78" w:rsidRPr="00AF4F24" w:rsidRDefault="00791D78" w:rsidP="00791D78">
            <w:pPr>
              <w:pStyle w:val="UBUCuerpoTrabajo"/>
            </w:pPr>
          </w:p>
        </w:tc>
        <w:tc>
          <w:tcPr>
            <w:tcW w:w="593" w:type="dxa"/>
            <w:shd w:val="clear" w:color="auto" w:fill="auto"/>
            <w:vAlign w:val="center"/>
          </w:tcPr>
          <w:p w14:paraId="56C77F05" w14:textId="77777777" w:rsidR="00791D78" w:rsidRPr="00AF4F24" w:rsidRDefault="00791D78" w:rsidP="00791D78">
            <w:pPr>
              <w:pStyle w:val="UBUCuerpoTrabajo"/>
            </w:pPr>
          </w:p>
        </w:tc>
        <w:tc>
          <w:tcPr>
            <w:tcW w:w="600" w:type="dxa"/>
            <w:shd w:val="clear" w:color="auto" w:fill="auto"/>
            <w:vAlign w:val="center"/>
          </w:tcPr>
          <w:p w14:paraId="3E60BADC" w14:textId="77777777" w:rsidR="00791D78" w:rsidRPr="00AF4F24" w:rsidRDefault="00791D78" w:rsidP="00791D78">
            <w:pPr>
              <w:pStyle w:val="UBUCuerpoTrabajo"/>
            </w:pPr>
          </w:p>
        </w:tc>
        <w:tc>
          <w:tcPr>
            <w:tcW w:w="600" w:type="dxa"/>
            <w:shd w:val="clear" w:color="auto" w:fill="auto"/>
            <w:vAlign w:val="center"/>
          </w:tcPr>
          <w:p w14:paraId="1FED4DCF" w14:textId="77777777" w:rsidR="00791D78" w:rsidRPr="00AF4F24" w:rsidRDefault="00791D78" w:rsidP="00791D78">
            <w:pPr>
              <w:pStyle w:val="UBUCuerpoTrabajo"/>
            </w:pPr>
          </w:p>
        </w:tc>
      </w:tr>
      <w:tr w:rsidR="00791D78" w:rsidRPr="00AF4F24" w14:paraId="303E2FB5" w14:textId="77777777" w:rsidTr="00791D78">
        <w:trPr>
          <w:trHeight w:val="321"/>
          <w:jc w:val="center"/>
        </w:trPr>
        <w:tc>
          <w:tcPr>
            <w:tcW w:w="869" w:type="dxa"/>
            <w:shd w:val="clear" w:color="auto" w:fill="F2F2F2"/>
            <w:vAlign w:val="center"/>
          </w:tcPr>
          <w:p w14:paraId="30C4A604" w14:textId="4C561B2E" w:rsidR="00791D78" w:rsidRPr="00AF4F24" w:rsidRDefault="00791D78" w:rsidP="00791D78">
            <w:pPr>
              <w:pStyle w:val="UBUCuerpoTrabajo"/>
              <w:ind w:firstLine="0"/>
              <w:rPr>
                <w:rFonts w:cs="Liberation Serif"/>
                <w:b/>
                <w:bCs/>
              </w:rPr>
            </w:pPr>
            <w:r>
              <w:rPr>
                <w:b/>
                <w:bCs/>
              </w:rPr>
              <w:t>#153</w:t>
            </w:r>
          </w:p>
        </w:tc>
        <w:tc>
          <w:tcPr>
            <w:tcW w:w="2728" w:type="dxa"/>
            <w:shd w:val="clear" w:color="auto" w:fill="F2F2F2"/>
            <w:vAlign w:val="center"/>
          </w:tcPr>
          <w:p w14:paraId="0321BB01" w14:textId="1E5D8D7A" w:rsidR="00791D78" w:rsidRPr="00AF4F24" w:rsidRDefault="00791D78" w:rsidP="00791D78">
            <w:pPr>
              <w:pStyle w:val="UBUCuerpoTrabajo"/>
              <w:ind w:firstLine="0"/>
              <w:jc w:val="left"/>
              <w:rPr>
                <w:rFonts w:cs="Liberation Serif"/>
              </w:rPr>
            </w:pPr>
            <w:r>
              <w:t>Mejorar el apartado Sobre la app.</w:t>
            </w:r>
          </w:p>
        </w:tc>
        <w:tc>
          <w:tcPr>
            <w:tcW w:w="593" w:type="dxa"/>
            <w:shd w:val="clear" w:color="auto" w:fill="F2F2F2"/>
            <w:vAlign w:val="center"/>
          </w:tcPr>
          <w:p w14:paraId="400FB6C8" w14:textId="77777777" w:rsidR="00791D78" w:rsidRPr="00AF4F24" w:rsidRDefault="00791D78" w:rsidP="00791D78">
            <w:pPr>
              <w:pStyle w:val="UBUCuerpoTrabajo"/>
            </w:pPr>
          </w:p>
        </w:tc>
        <w:tc>
          <w:tcPr>
            <w:tcW w:w="593" w:type="dxa"/>
            <w:shd w:val="clear" w:color="auto" w:fill="F2F2F2"/>
            <w:vAlign w:val="center"/>
          </w:tcPr>
          <w:p w14:paraId="35E3F0F3" w14:textId="77777777" w:rsidR="00791D78" w:rsidRPr="00AF4F24" w:rsidRDefault="00791D78" w:rsidP="00791D78">
            <w:pPr>
              <w:pStyle w:val="UBUCuerpoTrabajo"/>
            </w:pPr>
          </w:p>
        </w:tc>
        <w:tc>
          <w:tcPr>
            <w:tcW w:w="593" w:type="dxa"/>
            <w:shd w:val="clear" w:color="auto" w:fill="F2F2F2"/>
            <w:vAlign w:val="center"/>
          </w:tcPr>
          <w:p w14:paraId="049F600A" w14:textId="77777777" w:rsidR="00791D78" w:rsidRPr="00AF4F24" w:rsidRDefault="00791D78" w:rsidP="00791D78">
            <w:pPr>
              <w:pStyle w:val="UBUCuerpoTrabajo"/>
            </w:pPr>
          </w:p>
        </w:tc>
        <w:tc>
          <w:tcPr>
            <w:tcW w:w="593" w:type="dxa"/>
            <w:shd w:val="clear" w:color="auto" w:fill="71D149"/>
            <w:vAlign w:val="center"/>
          </w:tcPr>
          <w:p w14:paraId="7134173A" w14:textId="77777777" w:rsidR="00791D78" w:rsidRPr="00AF4F24" w:rsidRDefault="00791D78" w:rsidP="00791D78">
            <w:pPr>
              <w:pStyle w:val="UBUCuerpoTrabajo"/>
            </w:pPr>
          </w:p>
        </w:tc>
        <w:tc>
          <w:tcPr>
            <w:tcW w:w="593" w:type="dxa"/>
            <w:shd w:val="clear" w:color="auto" w:fill="F2F2F2" w:themeFill="background1" w:themeFillShade="F2"/>
            <w:vAlign w:val="center"/>
          </w:tcPr>
          <w:p w14:paraId="766C03BA" w14:textId="77777777" w:rsidR="00791D78" w:rsidRPr="00AF4F24" w:rsidRDefault="00791D78" w:rsidP="00791D78">
            <w:pPr>
              <w:pStyle w:val="UBUCuerpoTrabajo"/>
            </w:pPr>
          </w:p>
        </w:tc>
        <w:tc>
          <w:tcPr>
            <w:tcW w:w="593" w:type="dxa"/>
            <w:shd w:val="clear" w:color="auto" w:fill="A2EEEF"/>
            <w:vAlign w:val="center"/>
          </w:tcPr>
          <w:p w14:paraId="28D7F9EC" w14:textId="77777777" w:rsidR="00791D78" w:rsidRPr="00AF4F24" w:rsidRDefault="00791D78" w:rsidP="00791D78">
            <w:pPr>
              <w:pStyle w:val="UBUCuerpoTrabajo"/>
            </w:pPr>
          </w:p>
        </w:tc>
        <w:tc>
          <w:tcPr>
            <w:tcW w:w="593" w:type="dxa"/>
            <w:shd w:val="clear" w:color="auto" w:fill="F2F2F2"/>
            <w:vAlign w:val="center"/>
          </w:tcPr>
          <w:p w14:paraId="009B9640" w14:textId="77777777" w:rsidR="00791D78" w:rsidRPr="00AF4F24" w:rsidRDefault="00791D78" w:rsidP="00791D78">
            <w:pPr>
              <w:pStyle w:val="UBUCuerpoTrabajo"/>
            </w:pPr>
          </w:p>
        </w:tc>
        <w:tc>
          <w:tcPr>
            <w:tcW w:w="593" w:type="dxa"/>
            <w:shd w:val="clear" w:color="auto" w:fill="F2F2F2"/>
            <w:vAlign w:val="center"/>
          </w:tcPr>
          <w:p w14:paraId="6BDFBB9C" w14:textId="77777777" w:rsidR="00791D78" w:rsidRPr="00AF4F24" w:rsidRDefault="00791D78" w:rsidP="00791D78">
            <w:pPr>
              <w:pStyle w:val="UBUCuerpoTrabajo"/>
            </w:pPr>
          </w:p>
        </w:tc>
        <w:tc>
          <w:tcPr>
            <w:tcW w:w="600" w:type="dxa"/>
            <w:shd w:val="clear" w:color="auto" w:fill="F2F2F2"/>
            <w:vAlign w:val="center"/>
          </w:tcPr>
          <w:p w14:paraId="012D4FE1" w14:textId="77777777" w:rsidR="00791D78" w:rsidRPr="00AF4F24" w:rsidRDefault="00791D78" w:rsidP="00791D78">
            <w:pPr>
              <w:pStyle w:val="UBUCuerpoTrabajo"/>
            </w:pPr>
          </w:p>
        </w:tc>
        <w:tc>
          <w:tcPr>
            <w:tcW w:w="600" w:type="dxa"/>
            <w:shd w:val="clear" w:color="auto" w:fill="F2F2F2"/>
            <w:vAlign w:val="center"/>
          </w:tcPr>
          <w:p w14:paraId="425E21A9" w14:textId="77777777" w:rsidR="00791D78" w:rsidRPr="00AF4F24" w:rsidRDefault="00791D78" w:rsidP="00791D78">
            <w:pPr>
              <w:pStyle w:val="UBUCuerpoTrabajo"/>
              <w:keepNext/>
            </w:pPr>
          </w:p>
        </w:tc>
      </w:tr>
      <w:tr w:rsidR="00791D78" w:rsidRPr="00AF4F24" w14:paraId="5758019E" w14:textId="77777777" w:rsidTr="00791D78">
        <w:trPr>
          <w:trHeight w:val="321"/>
          <w:jc w:val="center"/>
        </w:trPr>
        <w:tc>
          <w:tcPr>
            <w:tcW w:w="869" w:type="dxa"/>
            <w:shd w:val="clear" w:color="auto" w:fill="FFFFFF" w:themeFill="background1"/>
            <w:vAlign w:val="center"/>
          </w:tcPr>
          <w:p w14:paraId="500235BF" w14:textId="06094C07" w:rsidR="00791D78" w:rsidRDefault="00791D78" w:rsidP="00791D78">
            <w:pPr>
              <w:pStyle w:val="UBUCuerpoTrabajo"/>
              <w:ind w:firstLine="0"/>
              <w:rPr>
                <w:b/>
                <w:bCs/>
              </w:rPr>
            </w:pPr>
            <w:r>
              <w:rPr>
                <w:b/>
                <w:bCs/>
              </w:rPr>
              <w:t>#154</w:t>
            </w:r>
          </w:p>
        </w:tc>
        <w:tc>
          <w:tcPr>
            <w:tcW w:w="2728" w:type="dxa"/>
            <w:shd w:val="clear" w:color="auto" w:fill="FFFFFF" w:themeFill="background1"/>
            <w:vAlign w:val="center"/>
          </w:tcPr>
          <w:p w14:paraId="7FD4CF21" w14:textId="2DB65FB1" w:rsidR="00791D78" w:rsidRDefault="00791D78" w:rsidP="00791D78">
            <w:pPr>
              <w:pStyle w:val="UBUCuerpoTrabajo"/>
              <w:ind w:firstLine="0"/>
              <w:jc w:val="left"/>
            </w:pPr>
            <w:r>
              <w:t>Mejorar login, registro y añadir logo.</w:t>
            </w:r>
          </w:p>
        </w:tc>
        <w:tc>
          <w:tcPr>
            <w:tcW w:w="593" w:type="dxa"/>
            <w:shd w:val="clear" w:color="auto" w:fill="FFFFFF" w:themeFill="background1"/>
            <w:vAlign w:val="center"/>
          </w:tcPr>
          <w:p w14:paraId="221B10AA" w14:textId="77777777" w:rsidR="00791D78" w:rsidRPr="00AF4F24" w:rsidRDefault="00791D78" w:rsidP="00791D78">
            <w:pPr>
              <w:pStyle w:val="UBUCuerpoTrabajo"/>
            </w:pPr>
          </w:p>
        </w:tc>
        <w:tc>
          <w:tcPr>
            <w:tcW w:w="593" w:type="dxa"/>
            <w:shd w:val="clear" w:color="auto" w:fill="FFFFFF" w:themeFill="background1"/>
            <w:vAlign w:val="center"/>
          </w:tcPr>
          <w:p w14:paraId="035AFDFD" w14:textId="77777777" w:rsidR="00791D78" w:rsidRPr="00AF4F24" w:rsidRDefault="00791D78" w:rsidP="00791D78">
            <w:pPr>
              <w:pStyle w:val="UBUCuerpoTrabajo"/>
            </w:pPr>
          </w:p>
        </w:tc>
        <w:tc>
          <w:tcPr>
            <w:tcW w:w="593" w:type="dxa"/>
            <w:shd w:val="clear" w:color="auto" w:fill="FFFFFF" w:themeFill="background1"/>
            <w:vAlign w:val="center"/>
          </w:tcPr>
          <w:p w14:paraId="54CE772D" w14:textId="77777777" w:rsidR="00791D78" w:rsidRPr="00AF4F24" w:rsidRDefault="00791D78" w:rsidP="00791D78">
            <w:pPr>
              <w:pStyle w:val="UBUCuerpoTrabajo"/>
            </w:pPr>
          </w:p>
        </w:tc>
        <w:tc>
          <w:tcPr>
            <w:tcW w:w="593" w:type="dxa"/>
            <w:shd w:val="clear" w:color="auto" w:fill="FFFFFF" w:themeFill="background1"/>
            <w:vAlign w:val="center"/>
          </w:tcPr>
          <w:p w14:paraId="0FBECFE5" w14:textId="77777777" w:rsidR="00791D78" w:rsidRPr="00AF4F24" w:rsidRDefault="00791D78" w:rsidP="00791D78">
            <w:pPr>
              <w:pStyle w:val="UBUCuerpoTrabajo"/>
            </w:pPr>
          </w:p>
        </w:tc>
        <w:tc>
          <w:tcPr>
            <w:tcW w:w="593" w:type="dxa"/>
            <w:shd w:val="clear" w:color="auto" w:fill="FFFFFF" w:themeFill="background1"/>
            <w:vAlign w:val="center"/>
          </w:tcPr>
          <w:p w14:paraId="263A2FCD" w14:textId="77777777" w:rsidR="00791D78" w:rsidRPr="00AF4F24" w:rsidRDefault="00791D78" w:rsidP="00791D78">
            <w:pPr>
              <w:pStyle w:val="UBUCuerpoTrabajo"/>
            </w:pPr>
          </w:p>
        </w:tc>
        <w:tc>
          <w:tcPr>
            <w:tcW w:w="593" w:type="dxa"/>
            <w:shd w:val="clear" w:color="auto" w:fill="A2EEEF"/>
            <w:vAlign w:val="center"/>
          </w:tcPr>
          <w:p w14:paraId="21489A60" w14:textId="77777777" w:rsidR="00791D78" w:rsidRPr="00AF4F24" w:rsidRDefault="00791D78" w:rsidP="00791D78">
            <w:pPr>
              <w:pStyle w:val="UBUCuerpoTrabajo"/>
            </w:pPr>
          </w:p>
        </w:tc>
        <w:tc>
          <w:tcPr>
            <w:tcW w:w="593" w:type="dxa"/>
            <w:shd w:val="clear" w:color="auto" w:fill="FFFFFF" w:themeFill="background1"/>
            <w:vAlign w:val="center"/>
          </w:tcPr>
          <w:p w14:paraId="7957129D" w14:textId="77777777" w:rsidR="00791D78" w:rsidRPr="00AF4F24" w:rsidRDefault="00791D78" w:rsidP="00791D78">
            <w:pPr>
              <w:pStyle w:val="UBUCuerpoTrabajo"/>
            </w:pPr>
          </w:p>
        </w:tc>
        <w:tc>
          <w:tcPr>
            <w:tcW w:w="593" w:type="dxa"/>
            <w:shd w:val="clear" w:color="auto" w:fill="FFFFFF" w:themeFill="background1"/>
            <w:vAlign w:val="center"/>
          </w:tcPr>
          <w:p w14:paraId="1C7204A7" w14:textId="77777777" w:rsidR="00791D78" w:rsidRPr="00AF4F24" w:rsidRDefault="00791D78" w:rsidP="00791D78">
            <w:pPr>
              <w:pStyle w:val="UBUCuerpoTrabajo"/>
            </w:pPr>
          </w:p>
        </w:tc>
        <w:tc>
          <w:tcPr>
            <w:tcW w:w="600" w:type="dxa"/>
            <w:shd w:val="clear" w:color="auto" w:fill="FFFFFF" w:themeFill="background1"/>
            <w:vAlign w:val="center"/>
          </w:tcPr>
          <w:p w14:paraId="5D2938A2" w14:textId="77777777" w:rsidR="00791D78" w:rsidRPr="00AF4F24" w:rsidRDefault="00791D78" w:rsidP="00791D78">
            <w:pPr>
              <w:pStyle w:val="UBUCuerpoTrabajo"/>
            </w:pPr>
          </w:p>
        </w:tc>
        <w:tc>
          <w:tcPr>
            <w:tcW w:w="600" w:type="dxa"/>
            <w:shd w:val="clear" w:color="auto" w:fill="FFFFFF" w:themeFill="background1"/>
            <w:vAlign w:val="center"/>
          </w:tcPr>
          <w:p w14:paraId="116E8103" w14:textId="77777777" w:rsidR="00791D78" w:rsidRPr="00AF4F24" w:rsidRDefault="00791D78" w:rsidP="00791D78">
            <w:pPr>
              <w:pStyle w:val="UBUCuerpoTrabajo"/>
              <w:keepNext/>
            </w:pPr>
          </w:p>
        </w:tc>
      </w:tr>
      <w:tr w:rsidR="00791D78" w:rsidRPr="00AF4F24" w14:paraId="03B672E9" w14:textId="77777777" w:rsidTr="00D31796">
        <w:trPr>
          <w:trHeight w:val="321"/>
          <w:jc w:val="center"/>
        </w:trPr>
        <w:tc>
          <w:tcPr>
            <w:tcW w:w="869" w:type="dxa"/>
            <w:shd w:val="clear" w:color="auto" w:fill="F2F2F2"/>
            <w:vAlign w:val="center"/>
          </w:tcPr>
          <w:p w14:paraId="0648307C" w14:textId="4881D727" w:rsidR="00791D78" w:rsidRDefault="00791D78" w:rsidP="00791D78">
            <w:pPr>
              <w:pStyle w:val="UBUCuerpoTrabajo"/>
              <w:ind w:firstLine="0"/>
              <w:rPr>
                <w:b/>
                <w:bCs/>
              </w:rPr>
            </w:pPr>
            <w:r>
              <w:rPr>
                <w:b/>
                <w:bCs/>
              </w:rPr>
              <w:t>#155</w:t>
            </w:r>
          </w:p>
        </w:tc>
        <w:tc>
          <w:tcPr>
            <w:tcW w:w="2728" w:type="dxa"/>
            <w:shd w:val="clear" w:color="auto" w:fill="F2F2F2"/>
            <w:vAlign w:val="center"/>
          </w:tcPr>
          <w:p w14:paraId="1A78B4DB" w14:textId="3827C271" w:rsidR="00791D78" w:rsidRDefault="00791D78" w:rsidP="00791D78">
            <w:pPr>
              <w:pStyle w:val="UBUCuerpoTrabajo"/>
              <w:ind w:firstLine="0"/>
              <w:jc w:val="left"/>
            </w:pPr>
            <w:r>
              <w:t>Eliminar prints innecesarios.</w:t>
            </w:r>
          </w:p>
        </w:tc>
        <w:tc>
          <w:tcPr>
            <w:tcW w:w="593" w:type="dxa"/>
            <w:shd w:val="clear" w:color="auto" w:fill="F2F2F2"/>
            <w:vAlign w:val="center"/>
          </w:tcPr>
          <w:p w14:paraId="23BEE4B1" w14:textId="77777777" w:rsidR="00791D78" w:rsidRPr="00AF4F24" w:rsidRDefault="00791D78" w:rsidP="00791D78">
            <w:pPr>
              <w:pStyle w:val="UBUCuerpoTrabajo"/>
            </w:pPr>
          </w:p>
        </w:tc>
        <w:tc>
          <w:tcPr>
            <w:tcW w:w="593" w:type="dxa"/>
            <w:shd w:val="clear" w:color="auto" w:fill="F2F2F2"/>
            <w:vAlign w:val="center"/>
          </w:tcPr>
          <w:p w14:paraId="6D581771" w14:textId="77777777" w:rsidR="00791D78" w:rsidRPr="00AF4F24" w:rsidRDefault="00791D78" w:rsidP="00791D78">
            <w:pPr>
              <w:pStyle w:val="UBUCuerpoTrabajo"/>
            </w:pPr>
          </w:p>
        </w:tc>
        <w:tc>
          <w:tcPr>
            <w:tcW w:w="593" w:type="dxa"/>
            <w:shd w:val="clear" w:color="auto" w:fill="F2F2F2"/>
            <w:vAlign w:val="center"/>
          </w:tcPr>
          <w:p w14:paraId="67882C48" w14:textId="77777777" w:rsidR="00791D78" w:rsidRPr="00AF4F24" w:rsidRDefault="00791D78" w:rsidP="00791D78">
            <w:pPr>
              <w:pStyle w:val="UBUCuerpoTrabajo"/>
            </w:pPr>
          </w:p>
        </w:tc>
        <w:tc>
          <w:tcPr>
            <w:tcW w:w="593" w:type="dxa"/>
            <w:shd w:val="clear" w:color="auto" w:fill="71D149"/>
            <w:vAlign w:val="center"/>
          </w:tcPr>
          <w:p w14:paraId="6E17A517" w14:textId="77777777" w:rsidR="00791D78" w:rsidRPr="00AF4F24" w:rsidRDefault="00791D78" w:rsidP="00791D78">
            <w:pPr>
              <w:pStyle w:val="UBUCuerpoTrabajo"/>
            </w:pPr>
          </w:p>
        </w:tc>
        <w:tc>
          <w:tcPr>
            <w:tcW w:w="593" w:type="dxa"/>
            <w:shd w:val="clear" w:color="auto" w:fill="F2F2F2" w:themeFill="background1" w:themeFillShade="F2"/>
            <w:vAlign w:val="center"/>
          </w:tcPr>
          <w:p w14:paraId="1C254284" w14:textId="77777777" w:rsidR="00791D78" w:rsidRPr="00AF4F24" w:rsidRDefault="00791D78" w:rsidP="00791D78">
            <w:pPr>
              <w:pStyle w:val="UBUCuerpoTrabajo"/>
            </w:pPr>
          </w:p>
        </w:tc>
        <w:tc>
          <w:tcPr>
            <w:tcW w:w="593" w:type="dxa"/>
            <w:shd w:val="clear" w:color="auto" w:fill="F2F2F2" w:themeFill="background1" w:themeFillShade="F2"/>
            <w:vAlign w:val="center"/>
          </w:tcPr>
          <w:p w14:paraId="5C758FCD" w14:textId="77777777" w:rsidR="00791D78" w:rsidRPr="00AF4F24" w:rsidRDefault="00791D78" w:rsidP="00791D78">
            <w:pPr>
              <w:pStyle w:val="UBUCuerpoTrabajo"/>
            </w:pPr>
          </w:p>
        </w:tc>
        <w:tc>
          <w:tcPr>
            <w:tcW w:w="593" w:type="dxa"/>
            <w:shd w:val="clear" w:color="auto" w:fill="F2F2F2"/>
            <w:vAlign w:val="center"/>
          </w:tcPr>
          <w:p w14:paraId="251AA11D" w14:textId="77777777" w:rsidR="00791D78" w:rsidRPr="00AF4F24" w:rsidRDefault="00791D78" w:rsidP="00791D78">
            <w:pPr>
              <w:pStyle w:val="UBUCuerpoTrabajo"/>
            </w:pPr>
          </w:p>
        </w:tc>
        <w:tc>
          <w:tcPr>
            <w:tcW w:w="593" w:type="dxa"/>
            <w:shd w:val="clear" w:color="auto" w:fill="F2F2F2"/>
            <w:vAlign w:val="center"/>
          </w:tcPr>
          <w:p w14:paraId="09A38FC2" w14:textId="77777777" w:rsidR="00791D78" w:rsidRPr="00AF4F24" w:rsidRDefault="00791D78" w:rsidP="00791D78">
            <w:pPr>
              <w:pStyle w:val="UBUCuerpoTrabajo"/>
            </w:pPr>
          </w:p>
        </w:tc>
        <w:tc>
          <w:tcPr>
            <w:tcW w:w="600" w:type="dxa"/>
            <w:shd w:val="clear" w:color="auto" w:fill="F2F2F2"/>
            <w:vAlign w:val="center"/>
          </w:tcPr>
          <w:p w14:paraId="62CEBE1F" w14:textId="77777777" w:rsidR="00791D78" w:rsidRPr="00AF4F24" w:rsidRDefault="00791D78" w:rsidP="00791D78">
            <w:pPr>
              <w:pStyle w:val="UBUCuerpoTrabajo"/>
            </w:pPr>
          </w:p>
        </w:tc>
        <w:tc>
          <w:tcPr>
            <w:tcW w:w="600" w:type="dxa"/>
            <w:shd w:val="clear" w:color="auto" w:fill="F2F2F2"/>
            <w:vAlign w:val="center"/>
          </w:tcPr>
          <w:p w14:paraId="30609164" w14:textId="77777777" w:rsidR="00791D78" w:rsidRPr="00AF4F24" w:rsidRDefault="00791D78" w:rsidP="00791D78">
            <w:pPr>
              <w:pStyle w:val="UBUCuerpoTrabajo"/>
              <w:keepNext/>
            </w:pPr>
          </w:p>
        </w:tc>
      </w:tr>
      <w:tr w:rsidR="00791D78" w:rsidRPr="00AF4F24" w14:paraId="570CA6CB" w14:textId="77777777" w:rsidTr="00791D78">
        <w:trPr>
          <w:trHeight w:val="321"/>
          <w:jc w:val="center"/>
        </w:trPr>
        <w:tc>
          <w:tcPr>
            <w:tcW w:w="869" w:type="dxa"/>
            <w:shd w:val="clear" w:color="auto" w:fill="FFFFFF" w:themeFill="background1"/>
            <w:vAlign w:val="center"/>
          </w:tcPr>
          <w:p w14:paraId="6D04B342" w14:textId="685B49A2" w:rsidR="00791D78" w:rsidRDefault="00791D78" w:rsidP="00791D78">
            <w:pPr>
              <w:pStyle w:val="UBUCuerpoTrabajo"/>
              <w:ind w:firstLine="0"/>
              <w:rPr>
                <w:b/>
                <w:bCs/>
              </w:rPr>
            </w:pPr>
            <w:r>
              <w:rPr>
                <w:b/>
                <w:bCs/>
              </w:rPr>
              <w:t>#156</w:t>
            </w:r>
          </w:p>
        </w:tc>
        <w:tc>
          <w:tcPr>
            <w:tcW w:w="2728" w:type="dxa"/>
            <w:shd w:val="clear" w:color="auto" w:fill="FFFFFF" w:themeFill="background1"/>
            <w:vAlign w:val="center"/>
          </w:tcPr>
          <w:p w14:paraId="685DDFCA" w14:textId="1124AADD" w:rsidR="00791D78" w:rsidRDefault="00791D78" w:rsidP="00791D78">
            <w:pPr>
              <w:pStyle w:val="UBUCuerpoTrabajo"/>
              <w:ind w:firstLine="0"/>
              <w:jc w:val="left"/>
            </w:pPr>
            <w:r>
              <w:t>Documentar anexos - 1</w:t>
            </w:r>
          </w:p>
        </w:tc>
        <w:tc>
          <w:tcPr>
            <w:tcW w:w="593" w:type="dxa"/>
            <w:shd w:val="clear" w:color="auto" w:fill="FFFFFF" w:themeFill="background1"/>
            <w:vAlign w:val="center"/>
          </w:tcPr>
          <w:p w14:paraId="745F291D" w14:textId="77777777" w:rsidR="00791D78" w:rsidRPr="00AF4F24" w:rsidRDefault="00791D78" w:rsidP="00791D78">
            <w:pPr>
              <w:pStyle w:val="UBUCuerpoTrabajo"/>
            </w:pPr>
          </w:p>
        </w:tc>
        <w:tc>
          <w:tcPr>
            <w:tcW w:w="593" w:type="dxa"/>
            <w:shd w:val="clear" w:color="auto" w:fill="FFFFFF" w:themeFill="background1"/>
            <w:vAlign w:val="center"/>
          </w:tcPr>
          <w:p w14:paraId="01B92A7C" w14:textId="77777777" w:rsidR="00791D78" w:rsidRPr="00AF4F24" w:rsidRDefault="00791D78" w:rsidP="00791D78">
            <w:pPr>
              <w:pStyle w:val="UBUCuerpoTrabajo"/>
            </w:pPr>
          </w:p>
        </w:tc>
        <w:tc>
          <w:tcPr>
            <w:tcW w:w="593" w:type="dxa"/>
            <w:shd w:val="clear" w:color="auto" w:fill="FFFFFF" w:themeFill="background1"/>
            <w:vAlign w:val="center"/>
          </w:tcPr>
          <w:p w14:paraId="379F8EB8" w14:textId="77777777" w:rsidR="00791D78" w:rsidRPr="00AF4F24" w:rsidRDefault="00791D78" w:rsidP="00791D78">
            <w:pPr>
              <w:pStyle w:val="UBUCuerpoTrabajo"/>
            </w:pPr>
          </w:p>
        </w:tc>
        <w:tc>
          <w:tcPr>
            <w:tcW w:w="593" w:type="dxa"/>
            <w:shd w:val="clear" w:color="auto" w:fill="FFFFFF" w:themeFill="background1"/>
            <w:vAlign w:val="center"/>
          </w:tcPr>
          <w:p w14:paraId="7F33011C" w14:textId="77777777" w:rsidR="00791D78" w:rsidRPr="00AF4F24" w:rsidRDefault="00791D78" w:rsidP="00791D78">
            <w:pPr>
              <w:pStyle w:val="UBUCuerpoTrabajo"/>
            </w:pPr>
          </w:p>
        </w:tc>
        <w:tc>
          <w:tcPr>
            <w:tcW w:w="593" w:type="dxa"/>
            <w:shd w:val="clear" w:color="auto" w:fill="0075CA"/>
            <w:vAlign w:val="center"/>
          </w:tcPr>
          <w:p w14:paraId="62BE7EF7" w14:textId="77777777" w:rsidR="00791D78" w:rsidRPr="00AF4F24" w:rsidRDefault="00791D78" w:rsidP="00791D78">
            <w:pPr>
              <w:pStyle w:val="UBUCuerpoTrabajo"/>
            </w:pPr>
          </w:p>
        </w:tc>
        <w:tc>
          <w:tcPr>
            <w:tcW w:w="593" w:type="dxa"/>
            <w:shd w:val="clear" w:color="auto" w:fill="FFFFFF" w:themeFill="background1"/>
            <w:vAlign w:val="center"/>
          </w:tcPr>
          <w:p w14:paraId="4119A3DF" w14:textId="77777777" w:rsidR="00791D78" w:rsidRPr="00AF4F24" w:rsidRDefault="00791D78" w:rsidP="00791D78">
            <w:pPr>
              <w:pStyle w:val="UBUCuerpoTrabajo"/>
            </w:pPr>
          </w:p>
        </w:tc>
        <w:tc>
          <w:tcPr>
            <w:tcW w:w="593" w:type="dxa"/>
            <w:shd w:val="clear" w:color="auto" w:fill="FFFFFF" w:themeFill="background1"/>
            <w:vAlign w:val="center"/>
          </w:tcPr>
          <w:p w14:paraId="0FB06932" w14:textId="77777777" w:rsidR="00791D78" w:rsidRPr="00AF4F24" w:rsidRDefault="00791D78" w:rsidP="00791D78">
            <w:pPr>
              <w:pStyle w:val="UBUCuerpoTrabajo"/>
            </w:pPr>
          </w:p>
        </w:tc>
        <w:tc>
          <w:tcPr>
            <w:tcW w:w="593" w:type="dxa"/>
            <w:shd w:val="clear" w:color="auto" w:fill="FFFFFF" w:themeFill="background1"/>
            <w:vAlign w:val="center"/>
          </w:tcPr>
          <w:p w14:paraId="7DC06C11" w14:textId="77777777" w:rsidR="00791D78" w:rsidRPr="00AF4F24" w:rsidRDefault="00791D78" w:rsidP="00791D78">
            <w:pPr>
              <w:pStyle w:val="UBUCuerpoTrabajo"/>
            </w:pPr>
          </w:p>
        </w:tc>
        <w:tc>
          <w:tcPr>
            <w:tcW w:w="600" w:type="dxa"/>
            <w:shd w:val="clear" w:color="auto" w:fill="FFFFFF" w:themeFill="background1"/>
            <w:vAlign w:val="center"/>
          </w:tcPr>
          <w:p w14:paraId="59FEBE43" w14:textId="77777777" w:rsidR="00791D78" w:rsidRPr="00AF4F24" w:rsidRDefault="00791D78" w:rsidP="00791D78">
            <w:pPr>
              <w:pStyle w:val="UBUCuerpoTrabajo"/>
            </w:pPr>
          </w:p>
        </w:tc>
        <w:tc>
          <w:tcPr>
            <w:tcW w:w="600" w:type="dxa"/>
            <w:shd w:val="clear" w:color="auto" w:fill="FFFFFF" w:themeFill="background1"/>
            <w:vAlign w:val="center"/>
          </w:tcPr>
          <w:p w14:paraId="1CD5F45F" w14:textId="77777777" w:rsidR="00791D78" w:rsidRPr="00AF4F24" w:rsidRDefault="00791D78" w:rsidP="00791D78">
            <w:pPr>
              <w:pStyle w:val="UBUCuerpoTrabajo"/>
              <w:keepNext/>
            </w:pPr>
          </w:p>
        </w:tc>
      </w:tr>
      <w:tr w:rsidR="00791D78" w:rsidRPr="00AF4F24" w14:paraId="253BF131" w14:textId="77777777" w:rsidTr="00791D78">
        <w:trPr>
          <w:trHeight w:val="321"/>
          <w:jc w:val="center"/>
        </w:trPr>
        <w:tc>
          <w:tcPr>
            <w:tcW w:w="869" w:type="dxa"/>
            <w:shd w:val="clear" w:color="auto" w:fill="F2F2F2"/>
            <w:vAlign w:val="center"/>
          </w:tcPr>
          <w:p w14:paraId="02389DB4" w14:textId="46BBA00D" w:rsidR="00791D78" w:rsidRDefault="00791D78" w:rsidP="00791D78">
            <w:pPr>
              <w:pStyle w:val="UBUCuerpoTrabajo"/>
              <w:ind w:firstLine="0"/>
              <w:rPr>
                <w:b/>
                <w:bCs/>
              </w:rPr>
            </w:pPr>
            <w:r>
              <w:rPr>
                <w:b/>
                <w:bCs/>
              </w:rPr>
              <w:t>#157</w:t>
            </w:r>
          </w:p>
        </w:tc>
        <w:tc>
          <w:tcPr>
            <w:tcW w:w="2728" w:type="dxa"/>
            <w:shd w:val="clear" w:color="auto" w:fill="F2F2F2"/>
            <w:vAlign w:val="center"/>
          </w:tcPr>
          <w:p w14:paraId="5106AE4C" w14:textId="26F7DC4E" w:rsidR="00791D78" w:rsidRDefault="00791D78" w:rsidP="00791D78">
            <w:pPr>
              <w:pStyle w:val="UBUCuerpoTrabajo"/>
              <w:ind w:firstLine="0"/>
              <w:jc w:val="left"/>
            </w:pPr>
            <w:r>
              <w:t>Documentar anexos - 2</w:t>
            </w:r>
          </w:p>
        </w:tc>
        <w:tc>
          <w:tcPr>
            <w:tcW w:w="593" w:type="dxa"/>
            <w:shd w:val="clear" w:color="auto" w:fill="F2F2F2"/>
            <w:vAlign w:val="center"/>
          </w:tcPr>
          <w:p w14:paraId="08598463" w14:textId="77777777" w:rsidR="00791D78" w:rsidRPr="00AF4F24" w:rsidRDefault="00791D78" w:rsidP="00791D78">
            <w:pPr>
              <w:pStyle w:val="UBUCuerpoTrabajo"/>
            </w:pPr>
          </w:p>
        </w:tc>
        <w:tc>
          <w:tcPr>
            <w:tcW w:w="593" w:type="dxa"/>
            <w:shd w:val="clear" w:color="auto" w:fill="F2F2F2"/>
            <w:vAlign w:val="center"/>
          </w:tcPr>
          <w:p w14:paraId="6D388E39" w14:textId="77777777" w:rsidR="00791D78" w:rsidRPr="00AF4F24" w:rsidRDefault="00791D78" w:rsidP="00791D78">
            <w:pPr>
              <w:pStyle w:val="UBUCuerpoTrabajo"/>
            </w:pPr>
          </w:p>
        </w:tc>
        <w:tc>
          <w:tcPr>
            <w:tcW w:w="593" w:type="dxa"/>
            <w:shd w:val="clear" w:color="auto" w:fill="F2F2F2"/>
            <w:vAlign w:val="center"/>
          </w:tcPr>
          <w:p w14:paraId="2DB50CC1" w14:textId="77777777" w:rsidR="00791D78" w:rsidRPr="00AF4F24" w:rsidRDefault="00791D78" w:rsidP="00791D78">
            <w:pPr>
              <w:pStyle w:val="UBUCuerpoTrabajo"/>
            </w:pPr>
          </w:p>
        </w:tc>
        <w:tc>
          <w:tcPr>
            <w:tcW w:w="593" w:type="dxa"/>
            <w:shd w:val="clear" w:color="auto" w:fill="F2F2F2" w:themeFill="background1" w:themeFillShade="F2"/>
            <w:vAlign w:val="center"/>
          </w:tcPr>
          <w:p w14:paraId="15B71F42" w14:textId="77777777" w:rsidR="00791D78" w:rsidRPr="00AF4F24" w:rsidRDefault="00791D78" w:rsidP="00791D78">
            <w:pPr>
              <w:pStyle w:val="UBUCuerpoTrabajo"/>
            </w:pPr>
          </w:p>
        </w:tc>
        <w:tc>
          <w:tcPr>
            <w:tcW w:w="593" w:type="dxa"/>
            <w:shd w:val="clear" w:color="auto" w:fill="0075CA"/>
            <w:vAlign w:val="center"/>
          </w:tcPr>
          <w:p w14:paraId="2D36E3F8" w14:textId="77777777" w:rsidR="00791D78" w:rsidRPr="00AF4F24" w:rsidRDefault="00791D78" w:rsidP="00791D78">
            <w:pPr>
              <w:pStyle w:val="UBUCuerpoTrabajo"/>
            </w:pPr>
          </w:p>
        </w:tc>
        <w:tc>
          <w:tcPr>
            <w:tcW w:w="593" w:type="dxa"/>
            <w:shd w:val="clear" w:color="auto" w:fill="F2F2F2" w:themeFill="background1" w:themeFillShade="F2"/>
            <w:vAlign w:val="center"/>
          </w:tcPr>
          <w:p w14:paraId="2DD47564" w14:textId="77777777" w:rsidR="00791D78" w:rsidRPr="00AF4F24" w:rsidRDefault="00791D78" w:rsidP="00791D78">
            <w:pPr>
              <w:pStyle w:val="UBUCuerpoTrabajo"/>
            </w:pPr>
          </w:p>
        </w:tc>
        <w:tc>
          <w:tcPr>
            <w:tcW w:w="593" w:type="dxa"/>
            <w:shd w:val="clear" w:color="auto" w:fill="F2F2F2"/>
            <w:vAlign w:val="center"/>
          </w:tcPr>
          <w:p w14:paraId="4AA83E11" w14:textId="77777777" w:rsidR="00791D78" w:rsidRPr="00AF4F24" w:rsidRDefault="00791D78" w:rsidP="00791D78">
            <w:pPr>
              <w:pStyle w:val="UBUCuerpoTrabajo"/>
            </w:pPr>
          </w:p>
        </w:tc>
        <w:tc>
          <w:tcPr>
            <w:tcW w:w="593" w:type="dxa"/>
            <w:shd w:val="clear" w:color="auto" w:fill="F2F2F2"/>
            <w:vAlign w:val="center"/>
          </w:tcPr>
          <w:p w14:paraId="3361E99E" w14:textId="77777777" w:rsidR="00791D78" w:rsidRPr="00AF4F24" w:rsidRDefault="00791D78" w:rsidP="00791D78">
            <w:pPr>
              <w:pStyle w:val="UBUCuerpoTrabajo"/>
            </w:pPr>
          </w:p>
        </w:tc>
        <w:tc>
          <w:tcPr>
            <w:tcW w:w="600" w:type="dxa"/>
            <w:shd w:val="clear" w:color="auto" w:fill="F2F2F2"/>
            <w:vAlign w:val="center"/>
          </w:tcPr>
          <w:p w14:paraId="4E4C2B43" w14:textId="77777777" w:rsidR="00791D78" w:rsidRPr="00AF4F24" w:rsidRDefault="00791D78" w:rsidP="00791D78">
            <w:pPr>
              <w:pStyle w:val="UBUCuerpoTrabajo"/>
            </w:pPr>
          </w:p>
        </w:tc>
        <w:tc>
          <w:tcPr>
            <w:tcW w:w="600" w:type="dxa"/>
            <w:shd w:val="clear" w:color="auto" w:fill="F2F2F2"/>
            <w:vAlign w:val="center"/>
          </w:tcPr>
          <w:p w14:paraId="5B249383" w14:textId="77777777" w:rsidR="00791D78" w:rsidRPr="00AF4F24" w:rsidRDefault="00791D78" w:rsidP="00791D78">
            <w:pPr>
              <w:pStyle w:val="UBUCuerpoTrabajo"/>
              <w:keepNext/>
            </w:pPr>
          </w:p>
        </w:tc>
      </w:tr>
      <w:tr w:rsidR="00791D78" w:rsidRPr="00AF4F24" w14:paraId="6748A6D5" w14:textId="77777777" w:rsidTr="00791D78">
        <w:trPr>
          <w:trHeight w:val="321"/>
          <w:jc w:val="center"/>
        </w:trPr>
        <w:tc>
          <w:tcPr>
            <w:tcW w:w="869" w:type="dxa"/>
            <w:shd w:val="clear" w:color="auto" w:fill="FFFFFF" w:themeFill="background1"/>
            <w:vAlign w:val="center"/>
          </w:tcPr>
          <w:p w14:paraId="7A055B15" w14:textId="0DCB5E0D" w:rsidR="00791D78" w:rsidRDefault="00791D78" w:rsidP="00791D78">
            <w:pPr>
              <w:pStyle w:val="UBUCuerpoTrabajo"/>
              <w:ind w:firstLine="0"/>
              <w:rPr>
                <w:b/>
                <w:bCs/>
              </w:rPr>
            </w:pPr>
            <w:r>
              <w:rPr>
                <w:b/>
                <w:bCs/>
              </w:rPr>
              <w:t>#158</w:t>
            </w:r>
          </w:p>
        </w:tc>
        <w:tc>
          <w:tcPr>
            <w:tcW w:w="2728" w:type="dxa"/>
            <w:shd w:val="clear" w:color="auto" w:fill="FFFFFF" w:themeFill="background1"/>
            <w:vAlign w:val="center"/>
          </w:tcPr>
          <w:p w14:paraId="3A843668" w14:textId="4DE3D7A9" w:rsidR="00791D78" w:rsidRDefault="00791D78" w:rsidP="00791D78">
            <w:pPr>
              <w:pStyle w:val="UBUCuerpoTrabajo"/>
              <w:ind w:firstLine="0"/>
              <w:jc w:val="left"/>
            </w:pPr>
            <w:r>
              <w:t>Documentar anexos – 3</w:t>
            </w:r>
          </w:p>
        </w:tc>
        <w:tc>
          <w:tcPr>
            <w:tcW w:w="593" w:type="dxa"/>
            <w:shd w:val="clear" w:color="auto" w:fill="FFFFFF" w:themeFill="background1"/>
            <w:vAlign w:val="center"/>
          </w:tcPr>
          <w:p w14:paraId="7D27FE55" w14:textId="77777777" w:rsidR="00791D78" w:rsidRPr="00AF4F24" w:rsidRDefault="00791D78" w:rsidP="00791D78">
            <w:pPr>
              <w:pStyle w:val="UBUCuerpoTrabajo"/>
            </w:pPr>
          </w:p>
        </w:tc>
        <w:tc>
          <w:tcPr>
            <w:tcW w:w="593" w:type="dxa"/>
            <w:shd w:val="clear" w:color="auto" w:fill="FFFFFF" w:themeFill="background1"/>
            <w:vAlign w:val="center"/>
          </w:tcPr>
          <w:p w14:paraId="0254F8D2" w14:textId="77777777" w:rsidR="00791D78" w:rsidRPr="00AF4F24" w:rsidRDefault="00791D78" w:rsidP="00791D78">
            <w:pPr>
              <w:pStyle w:val="UBUCuerpoTrabajo"/>
            </w:pPr>
          </w:p>
        </w:tc>
        <w:tc>
          <w:tcPr>
            <w:tcW w:w="593" w:type="dxa"/>
            <w:shd w:val="clear" w:color="auto" w:fill="FFFFFF" w:themeFill="background1"/>
            <w:vAlign w:val="center"/>
          </w:tcPr>
          <w:p w14:paraId="10DA402C" w14:textId="77777777" w:rsidR="00791D78" w:rsidRPr="00AF4F24" w:rsidRDefault="00791D78" w:rsidP="00791D78">
            <w:pPr>
              <w:pStyle w:val="UBUCuerpoTrabajo"/>
            </w:pPr>
          </w:p>
        </w:tc>
        <w:tc>
          <w:tcPr>
            <w:tcW w:w="593" w:type="dxa"/>
            <w:shd w:val="clear" w:color="auto" w:fill="FFFFFF" w:themeFill="background1"/>
            <w:vAlign w:val="center"/>
          </w:tcPr>
          <w:p w14:paraId="1FDC8E16" w14:textId="77777777" w:rsidR="00791D78" w:rsidRPr="00AF4F24" w:rsidRDefault="00791D78" w:rsidP="00791D78">
            <w:pPr>
              <w:pStyle w:val="UBUCuerpoTrabajo"/>
            </w:pPr>
          </w:p>
        </w:tc>
        <w:tc>
          <w:tcPr>
            <w:tcW w:w="593" w:type="dxa"/>
            <w:shd w:val="clear" w:color="auto" w:fill="0075CA"/>
            <w:vAlign w:val="center"/>
          </w:tcPr>
          <w:p w14:paraId="6B43B203" w14:textId="77777777" w:rsidR="00791D78" w:rsidRPr="00AF4F24" w:rsidRDefault="00791D78" w:rsidP="00791D78">
            <w:pPr>
              <w:pStyle w:val="UBUCuerpoTrabajo"/>
            </w:pPr>
          </w:p>
        </w:tc>
        <w:tc>
          <w:tcPr>
            <w:tcW w:w="593" w:type="dxa"/>
            <w:shd w:val="clear" w:color="auto" w:fill="FFFFFF" w:themeFill="background1"/>
            <w:vAlign w:val="center"/>
          </w:tcPr>
          <w:p w14:paraId="1F111CFF" w14:textId="77777777" w:rsidR="00791D78" w:rsidRPr="00AF4F24" w:rsidRDefault="00791D78" w:rsidP="00791D78">
            <w:pPr>
              <w:pStyle w:val="UBUCuerpoTrabajo"/>
            </w:pPr>
          </w:p>
        </w:tc>
        <w:tc>
          <w:tcPr>
            <w:tcW w:w="593" w:type="dxa"/>
            <w:shd w:val="clear" w:color="auto" w:fill="FFFFFF" w:themeFill="background1"/>
            <w:vAlign w:val="center"/>
          </w:tcPr>
          <w:p w14:paraId="6E921882" w14:textId="77777777" w:rsidR="00791D78" w:rsidRPr="00AF4F24" w:rsidRDefault="00791D78" w:rsidP="00791D78">
            <w:pPr>
              <w:pStyle w:val="UBUCuerpoTrabajo"/>
            </w:pPr>
          </w:p>
        </w:tc>
        <w:tc>
          <w:tcPr>
            <w:tcW w:w="593" w:type="dxa"/>
            <w:shd w:val="clear" w:color="auto" w:fill="FFFFFF" w:themeFill="background1"/>
            <w:vAlign w:val="center"/>
          </w:tcPr>
          <w:p w14:paraId="75C32411" w14:textId="77777777" w:rsidR="00791D78" w:rsidRPr="00AF4F24" w:rsidRDefault="00791D78" w:rsidP="00791D78">
            <w:pPr>
              <w:pStyle w:val="UBUCuerpoTrabajo"/>
            </w:pPr>
          </w:p>
        </w:tc>
        <w:tc>
          <w:tcPr>
            <w:tcW w:w="600" w:type="dxa"/>
            <w:shd w:val="clear" w:color="auto" w:fill="FFFFFF" w:themeFill="background1"/>
            <w:vAlign w:val="center"/>
          </w:tcPr>
          <w:p w14:paraId="5A4B8F4B" w14:textId="77777777" w:rsidR="00791D78" w:rsidRPr="00AF4F24" w:rsidRDefault="00791D78" w:rsidP="00791D78">
            <w:pPr>
              <w:pStyle w:val="UBUCuerpoTrabajo"/>
            </w:pPr>
          </w:p>
        </w:tc>
        <w:tc>
          <w:tcPr>
            <w:tcW w:w="600" w:type="dxa"/>
            <w:shd w:val="clear" w:color="auto" w:fill="FFFFFF" w:themeFill="background1"/>
            <w:vAlign w:val="center"/>
          </w:tcPr>
          <w:p w14:paraId="1FC51879" w14:textId="77777777" w:rsidR="00791D78" w:rsidRPr="00AF4F24" w:rsidRDefault="00791D78" w:rsidP="00791D78">
            <w:pPr>
              <w:pStyle w:val="UBUCuerpoTrabajo"/>
              <w:keepNext/>
            </w:pPr>
          </w:p>
        </w:tc>
      </w:tr>
      <w:tr w:rsidR="00791D78" w:rsidRPr="00AF4F24" w14:paraId="108C06D0" w14:textId="77777777" w:rsidTr="00791D78">
        <w:trPr>
          <w:trHeight w:val="321"/>
          <w:jc w:val="center"/>
        </w:trPr>
        <w:tc>
          <w:tcPr>
            <w:tcW w:w="869" w:type="dxa"/>
            <w:shd w:val="clear" w:color="auto" w:fill="F2F2F2"/>
            <w:vAlign w:val="center"/>
          </w:tcPr>
          <w:p w14:paraId="60DF5B87" w14:textId="38D55E6A" w:rsidR="00791D78" w:rsidRDefault="00791D78" w:rsidP="00791D78">
            <w:pPr>
              <w:pStyle w:val="UBUCuerpoTrabajo"/>
              <w:ind w:firstLine="0"/>
              <w:rPr>
                <w:b/>
                <w:bCs/>
              </w:rPr>
            </w:pPr>
            <w:r>
              <w:rPr>
                <w:b/>
                <w:bCs/>
              </w:rPr>
              <w:t>#159</w:t>
            </w:r>
          </w:p>
        </w:tc>
        <w:tc>
          <w:tcPr>
            <w:tcW w:w="2728" w:type="dxa"/>
            <w:shd w:val="clear" w:color="auto" w:fill="F2F2F2"/>
            <w:vAlign w:val="center"/>
          </w:tcPr>
          <w:p w14:paraId="73C723F4" w14:textId="6C93D130" w:rsidR="00791D78" w:rsidRDefault="00791D78" w:rsidP="00791D78">
            <w:pPr>
              <w:pStyle w:val="UBUCuerpoTrabajo"/>
              <w:ind w:firstLine="0"/>
              <w:jc w:val="left"/>
            </w:pPr>
            <w:r>
              <w:t>Documentar anexos - 4</w:t>
            </w:r>
          </w:p>
        </w:tc>
        <w:tc>
          <w:tcPr>
            <w:tcW w:w="593" w:type="dxa"/>
            <w:shd w:val="clear" w:color="auto" w:fill="F2F2F2"/>
            <w:vAlign w:val="center"/>
          </w:tcPr>
          <w:p w14:paraId="39BB46A5" w14:textId="77777777" w:rsidR="00791D78" w:rsidRPr="00AF4F24" w:rsidRDefault="00791D78" w:rsidP="00791D78">
            <w:pPr>
              <w:pStyle w:val="UBUCuerpoTrabajo"/>
            </w:pPr>
          </w:p>
        </w:tc>
        <w:tc>
          <w:tcPr>
            <w:tcW w:w="593" w:type="dxa"/>
            <w:shd w:val="clear" w:color="auto" w:fill="F2F2F2"/>
            <w:vAlign w:val="center"/>
          </w:tcPr>
          <w:p w14:paraId="6091FD48" w14:textId="77777777" w:rsidR="00791D78" w:rsidRPr="00AF4F24" w:rsidRDefault="00791D78" w:rsidP="00791D78">
            <w:pPr>
              <w:pStyle w:val="UBUCuerpoTrabajo"/>
            </w:pPr>
          </w:p>
        </w:tc>
        <w:tc>
          <w:tcPr>
            <w:tcW w:w="593" w:type="dxa"/>
            <w:shd w:val="clear" w:color="auto" w:fill="F2F2F2"/>
            <w:vAlign w:val="center"/>
          </w:tcPr>
          <w:p w14:paraId="5BAEAF16" w14:textId="77777777" w:rsidR="00791D78" w:rsidRPr="00AF4F24" w:rsidRDefault="00791D78" w:rsidP="00791D78">
            <w:pPr>
              <w:pStyle w:val="UBUCuerpoTrabajo"/>
            </w:pPr>
          </w:p>
        </w:tc>
        <w:tc>
          <w:tcPr>
            <w:tcW w:w="593" w:type="dxa"/>
            <w:shd w:val="clear" w:color="auto" w:fill="F2F2F2" w:themeFill="background1" w:themeFillShade="F2"/>
            <w:vAlign w:val="center"/>
          </w:tcPr>
          <w:p w14:paraId="577FC977" w14:textId="77777777" w:rsidR="00791D78" w:rsidRPr="00AF4F24" w:rsidRDefault="00791D78" w:rsidP="00791D78">
            <w:pPr>
              <w:pStyle w:val="UBUCuerpoTrabajo"/>
            </w:pPr>
          </w:p>
        </w:tc>
        <w:tc>
          <w:tcPr>
            <w:tcW w:w="593" w:type="dxa"/>
            <w:shd w:val="clear" w:color="auto" w:fill="0075CA"/>
            <w:vAlign w:val="center"/>
          </w:tcPr>
          <w:p w14:paraId="5C60B857" w14:textId="77777777" w:rsidR="00791D78" w:rsidRPr="00AF4F24" w:rsidRDefault="00791D78" w:rsidP="00791D78">
            <w:pPr>
              <w:pStyle w:val="UBUCuerpoTrabajo"/>
            </w:pPr>
          </w:p>
        </w:tc>
        <w:tc>
          <w:tcPr>
            <w:tcW w:w="593" w:type="dxa"/>
            <w:shd w:val="clear" w:color="auto" w:fill="F2F2F2" w:themeFill="background1" w:themeFillShade="F2"/>
            <w:vAlign w:val="center"/>
          </w:tcPr>
          <w:p w14:paraId="058CC0D8" w14:textId="77777777" w:rsidR="00791D78" w:rsidRPr="00AF4F24" w:rsidRDefault="00791D78" w:rsidP="00791D78">
            <w:pPr>
              <w:pStyle w:val="UBUCuerpoTrabajo"/>
            </w:pPr>
          </w:p>
        </w:tc>
        <w:tc>
          <w:tcPr>
            <w:tcW w:w="593" w:type="dxa"/>
            <w:shd w:val="clear" w:color="auto" w:fill="F2F2F2"/>
            <w:vAlign w:val="center"/>
          </w:tcPr>
          <w:p w14:paraId="03CECCC7" w14:textId="77777777" w:rsidR="00791D78" w:rsidRPr="00AF4F24" w:rsidRDefault="00791D78" w:rsidP="00791D78">
            <w:pPr>
              <w:pStyle w:val="UBUCuerpoTrabajo"/>
            </w:pPr>
          </w:p>
        </w:tc>
        <w:tc>
          <w:tcPr>
            <w:tcW w:w="593" w:type="dxa"/>
            <w:shd w:val="clear" w:color="auto" w:fill="F2F2F2"/>
            <w:vAlign w:val="center"/>
          </w:tcPr>
          <w:p w14:paraId="2F92AB83" w14:textId="77777777" w:rsidR="00791D78" w:rsidRPr="00AF4F24" w:rsidRDefault="00791D78" w:rsidP="00791D78">
            <w:pPr>
              <w:pStyle w:val="UBUCuerpoTrabajo"/>
            </w:pPr>
          </w:p>
        </w:tc>
        <w:tc>
          <w:tcPr>
            <w:tcW w:w="600" w:type="dxa"/>
            <w:shd w:val="clear" w:color="auto" w:fill="F2F2F2"/>
            <w:vAlign w:val="center"/>
          </w:tcPr>
          <w:p w14:paraId="28CA836D" w14:textId="77777777" w:rsidR="00791D78" w:rsidRPr="00AF4F24" w:rsidRDefault="00791D78" w:rsidP="00791D78">
            <w:pPr>
              <w:pStyle w:val="UBUCuerpoTrabajo"/>
            </w:pPr>
          </w:p>
        </w:tc>
        <w:tc>
          <w:tcPr>
            <w:tcW w:w="600" w:type="dxa"/>
            <w:shd w:val="clear" w:color="auto" w:fill="F2F2F2"/>
            <w:vAlign w:val="center"/>
          </w:tcPr>
          <w:p w14:paraId="7C20C755" w14:textId="77777777" w:rsidR="00791D78" w:rsidRPr="00AF4F24" w:rsidRDefault="00791D78" w:rsidP="00791D78">
            <w:pPr>
              <w:pStyle w:val="UBUCuerpoTrabajo"/>
              <w:keepNext/>
            </w:pPr>
          </w:p>
        </w:tc>
      </w:tr>
      <w:tr w:rsidR="00791D78" w:rsidRPr="00AF4F24" w14:paraId="15FAB81A" w14:textId="77777777" w:rsidTr="00791D78">
        <w:trPr>
          <w:trHeight w:val="321"/>
          <w:jc w:val="center"/>
        </w:trPr>
        <w:tc>
          <w:tcPr>
            <w:tcW w:w="869" w:type="dxa"/>
            <w:shd w:val="clear" w:color="auto" w:fill="FFFFFF" w:themeFill="background1"/>
            <w:vAlign w:val="center"/>
          </w:tcPr>
          <w:p w14:paraId="5C9118B8" w14:textId="7DCCFF9E" w:rsidR="00791D78" w:rsidRDefault="00791D78" w:rsidP="00791D78">
            <w:pPr>
              <w:pStyle w:val="UBUCuerpoTrabajo"/>
              <w:ind w:firstLine="0"/>
              <w:rPr>
                <w:b/>
                <w:bCs/>
              </w:rPr>
            </w:pPr>
            <w:r>
              <w:rPr>
                <w:b/>
                <w:bCs/>
              </w:rPr>
              <w:t>#160</w:t>
            </w:r>
          </w:p>
        </w:tc>
        <w:tc>
          <w:tcPr>
            <w:tcW w:w="2728" w:type="dxa"/>
            <w:shd w:val="clear" w:color="auto" w:fill="FFFFFF" w:themeFill="background1"/>
            <w:vAlign w:val="center"/>
          </w:tcPr>
          <w:p w14:paraId="456E3B9C" w14:textId="3C7740DE" w:rsidR="00791D78" w:rsidRDefault="00791D78" w:rsidP="00791D78">
            <w:pPr>
              <w:pStyle w:val="UBUCuerpoTrabajo"/>
              <w:ind w:firstLine="0"/>
              <w:jc w:val="left"/>
            </w:pPr>
            <w:r>
              <w:t>Documentar anexos - 5</w:t>
            </w:r>
          </w:p>
        </w:tc>
        <w:tc>
          <w:tcPr>
            <w:tcW w:w="593" w:type="dxa"/>
            <w:shd w:val="clear" w:color="auto" w:fill="FFFFFF" w:themeFill="background1"/>
            <w:vAlign w:val="center"/>
          </w:tcPr>
          <w:p w14:paraId="30F1B7AC" w14:textId="77777777" w:rsidR="00791D78" w:rsidRPr="00AF4F24" w:rsidRDefault="00791D78" w:rsidP="00791D78">
            <w:pPr>
              <w:pStyle w:val="UBUCuerpoTrabajo"/>
            </w:pPr>
          </w:p>
        </w:tc>
        <w:tc>
          <w:tcPr>
            <w:tcW w:w="593" w:type="dxa"/>
            <w:shd w:val="clear" w:color="auto" w:fill="FFFFFF" w:themeFill="background1"/>
            <w:vAlign w:val="center"/>
          </w:tcPr>
          <w:p w14:paraId="44201FD2" w14:textId="77777777" w:rsidR="00791D78" w:rsidRPr="00AF4F24" w:rsidRDefault="00791D78" w:rsidP="00791D78">
            <w:pPr>
              <w:pStyle w:val="UBUCuerpoTrabajo"/>
            </w:pPr>
          </w:p>
        </w:tc>
        <w:tc>
          <w:tcPr>
            <w:tcW w:w="593" w:type="dxa"/>
            <w:shd w:val="clear" w:color="auto" w:fill="FFFFFF" w:themeFill="background1"/>
            <w:vAlign w:val="center"/>
          </w:tcPr>
          <w:p w14:paraId="1F718911" w14:textId="77777777" w:rsidR="00791D78" w:rsidRPr="00AF4F24" w:rsidRDefault="00791D78" w:rsidP="00791D78">
            <w:pPr>
              <w:pStyle w:val="UBUCuerpoTrabajo"/>
            </w:pPr>
          </w:p>
        </w:tc>
        <w:tc>
          <w:tcPr>
            <w:tcW w:w="593" w:type="dxa"/>
            <w:shd w:val="clear" w:color="auto" w:fill="FFFFFF" w:themeFill="background1"/>
            <w:vAlign w:val="center"/>
          </w:tcPr>
          <w:p w14:paraId="61A4197B" w14:textId="77777777" w:rsidR="00791D78" w:rsidRPr="00AF4F24" w:rsidRDefault="00791D78" w:rsidP="00791D78">
            <w:pPr>
              <w:pStyle w:val="UBUCuerpoTrabajo"/>
            </w:pPr>
          </w:p>
        </w:tc>
        <w:tc>
          <w:tcPr>
            <w:tcW w:w="593" w:type="dxa"/>
            <w:shd w:val="clear" w:color="auto" w:fill="0075CA"/>
            <w:vAlign w:val="center"/>
          </w:tcPr>
          <w:p w14:paraId="6F726862" w14:textId="77777777" w:rsidR="00791D78" w:rsidRPr="00AF4F24" w:rsidRDefault="00791D78" w:rsidP="00791D78">
            <w:pPr>
              <w:pStyle w:val="UBUCuerpoTrabajo"/>
            </w:pPr>
          </w:p>
        </w:tc>
        <w:tc>
          <w:tcPr>
            <w:tcW w:w="593" w:type="dxa"/>
            <w:shd w:val="clear" w:color="auto" w:fill="FFFFFF" w:themeFill="background1"/>
            <w:vAlign w:val="center"/>
          </w:tcPr>
          <w:p w14:paraId="131B7C9A" w14:textId="77777777" w:rsidR="00791D78" w:rsidRPr="00AF4F24" w:rsidRDefault="00791D78" w:rsidP="00791D78">
            <w:pPr>
              <w:pStyle w:val="UBUCuerpoTrabajo"/>
            </w:pPr>
          </w:p>
        </w:tc>
        <w:tc>
          <w:tcPr>
            <w:tcW w:w="593" w:type="dxa"/>
            <w:shd w:val="clear" w:color="auto" w:fill="FFFFFF" w:themeFill="background1"/>
            <w:vAlign w:val="center"/>
          </w:tcPr>
          <w:p w14:paraId="2087E34F" w14:textId="77777777" w:rsidR="00791D78" w:rsidRPr="00AF4F24" w:rsidRDefault="00791D78" w:rsidP="00791D78">
            <w:pPr>
              <w:pStyle w:val="UBUCuerpoTrabajo"/>
            </w:pPr>
          </w:p>
        </w:tc>
        <w:tc>
          <w:tcPr>
            <w:tcW w:w="593" w:type="dxa"/>
            <w:shd w:val="clear" w:color="auto" w:fill="FFFFFF" w:themeFill="background1"/>
            <w:vAlign w:val="center"/>
          </w:tcPr>
          <w:p w14:paraId="18280C7E" w14:textId="77777777" w:rsidR="00791D78" w:rsidRPr="00AF4F24" w:rsidRDefault="00791D78" w:rsidP="00791D78">
            <w:pPr>
              <w:pStyle w:val="UBUCuerpoTrabajo"/>
            </w:pPr>
          </w:p>
        </w:tc>
        <w:tc>
          <w:tcPr>
            <w:tcW w:w="600" w:type="dxa"/>
            <w:shd w:val="clear" w:color="auto" w:fill="FFFFFF" w:themeFill="background1"/>
            <w:vAlign w:val="center"/>
          </w:tcPr>
          <w:p w14:paraId="5373F97E" w14:textId="77777777" w:rsidR="00791D78" w:rsidRPr="00AF4F24" w:rsidRDefault="00791D78" w:rsidP="00791D78">
            <w:pPr>
              <w:pStyle w:val="UBUCuerpoTrabajo"/>
            </w:pPr>
          </w:p>
        </w:tc>
        <w:tc>
          <w:tcPr>
            <w:tcW w:w="600" w:type="dxa"/>
            <w:shd w:val="clear" w:color="auto" w:fill="FFFFFF" w:themeFill="background1"/>
            <w:vAlign w:val="center"/>
          </w:tcPr>
          <w:p w14:paraId="233727B3" w14:textId="77777777" w:rsidR="00791D78" w:rsidRPr="00AF4F24" w:rsidRDefault="00791D78" w:rsidP="00791D78">
            <w:pPr>
              <w:pStyle w:val="UBUCuerpoTrabajo"/>
              <w:keepNext/>
            </w:pPr>
          </w:p>
        </w:tc>
      </w:tr>
      <w:tr w:rsidR="00791D78" w:rsidRPr="00AF4F24" w14:paraId="4B7C1286" w14:textId="77777777" w:rsidTr="00791D78">
        <w:trPr>
          <w:trHeight w:val="321"/>
          <w:jc w:val="center"/>
        </w:trPr>
        <w:tc>
          <w:tcPr>
            <w:tcW w:w="869" w:type="dxa"/>
            <w:shd w:val="clear" w:color="auto" w:fill="F2F2F2"/>
            <w:vAlign w:val="center"/>
          </w:tcPr>
          <w:p w14:paraId="362F9A82" w14:textId="460050DA" w:rsidR="00791D78" w:rsidRDefault="00791D78" w:rsidP="00791D78">
            <w:pPr>
              <w:pStyle w:val="UBUCuerpoTrabajo"/>
              <w:ind w:firstLine="0"/>
              <w:rPr>
                <w:b/>
                <w:bCs/>
              </w:rPr>
            </w:pPr>
            <w:r>
              <w:rPr>
                <w:b/>
                <w:bCs/>
              </w:rPr>
              <w:t>#161</w:t>
            </w:r>
          </w:p>
        </w:tc>
        <w:tc>
          <w:tcPr>
            <w:tcW w:w="2728" w:type="dxa"/>
            <w:shd w:val="clear" w:color="auto" w:fill="F2F2F2"/>
            <w:vAlign w:val="center"/>
          </w:tcPr>
          <w:p w14:paraId="5B473E39" w14:textId="152A8A9F" w:rsidR="00791D78" w:rsidRDefault="00791D78" w:rsidP="00791D78">
            <w:pPr>
              <w:pStyle w:val="UBUCuerpoTrabajo"/>
              <w:ind w:firstLine="0"/>
              <w:jc w:val="left"/>
            </w:pPr>
            <w:r>
              <w:t>Modificar links a imágenes</w:t>
            </w:r>
          </w:p>
        </w:tc>
        <w:tc>
          <w:tcPr>
            <w:tcW w:w="593" w:type="dxa"/>
            <w:shd w:val="clear" w:color="auto" w:fill="F2F2F2"/>
            <w:vAlign w:val="center"/>
          </w:tcPr>
          <w:p w14:paraId="572AF81B" w14:textId="77777777" w:rsidR="00791D78" w:rsidRPr="00AF4F24" w:rsidRDefault="00791D78" w:rsidP="00791D78">
            <w:pPr>
              <w:pStyle w:val="UBUCuerpoTrabajo"/>
            </w:pPr>
          </w:p>
        </w:tc>
        <w:tc>
          <w:tcPr>
            <w:tcW w:w="593" w:type="dxa"/>
            <w:shd w:val="clear" w:color="auto" w:fill="F2F2F2"/>
            <w:vAlign w:val="center"/>
          </w:tcPr>
          <w:p w14:paraId="267D1720" w14:textId="77777777" w:rsidR="00791D78" w:rsidRPr="00AF4F24" w:rsidRDefault="00791D78" w:rsidP="00791D78">
            <w:pPr>
              <w:pStyle w:val="UBUCuerpoTrabajo"/>
            </w:pPr>
          </w:p>
        </w:tc>
        <w:tc>
          <w:tcPr>
            <w:tcW w:w="593" w:type="dxa"/>
            <w:shd w:val="clear" w:color="auto" w:fill="F2F2F2"/>
            <w:vAlign w:val="center"/>
          </w:tcPr>
          <w:p w14:paraId="27ECEF02" w14:textId="77777777" w:rsidR="00791D78" w:rsidRPr="00AF4F24" w:rsidRDefault="00791D78" w:rsidP="00791D78">
            <w:pPr>
              <w:pStyle w:val="UBUCuerpoTrabajo"/>
            </w:pPr>
          </w:p>
        </w:tc>
        <w:tc>
          <w:tcPr>
            <w:tcW w:w="593" w:type="dxa"/>
            <w:shd w:val="clear" w:color="auto" w:fill="71D149"/>
            <w:vAlign w:val="center"/>
          </w:tcPr>
          <w:p w14:paraId="4799E509" w14:textId="77777777" w:rsidR="00791D78" w:rsidRPr="00AF4F24" w:rsidRDefault="00791D78" w:rsidP="00791D78">
            <w:pPr>
              <w:pStyle w:val="UBUCuerpoTrabajo"/>
            </w:pPr>
          </w:p>
        </w:tc>
        <w:tc>
          <w:tcPr>
            <w:tcW w:w="593" w:type="dxa"/>
            <w:shd w:val="clear" w:color="auto" w:fill="F2F2F2" w:themeFill="background1" w:themeFillShade="F2"/>
            <w:vAlign w:val="center"/>
          </w:tcPr>
          <w:p w14:paraId="75F464C8" w14:textId="77777777" w:rsidR="00791D78" w:rsidRPr="00AF4F24" w:rsidRDefault="00791D78" w:rsidP="00791D78">
            <w:pPr>
              <w:pStyle w:val="UBUCuerpoTrabajo"/>
            </w:pPr>
          </w:p>
        </w:tc>
        <w:tc>
          <w:tcPr>
            <w:tcW w:w="593" w:type="dxa"/>
            <w:shd w:val="clear" w:color="auto" w:fill="F2F2F2" w:themeFill="background1" w:themeFillShade="F2"/>
            <w:vAlign w:val="center"/>
          </w:tcPr>
          <w:p w14:paraId="3BCB36AE" w14:textId="77777777" w:rsidR="00791D78" w:rsidRPr="00AF4F24" w:rsidRDefault="00791D78" w:rsidP="00791D78">
            <w:pPr>
              <w:pStyle w:val="UBUCuerpoTrabajo"/>
            </w:pPr>
          </w:p>
        </w:tc>
        <w:tc>
          <w:tcPr>
            <w:tcW w:w="593" w:type="dxa"/>
            <w:shd w:val="clear" w:color="auto" w:fill="F2F2F2"/>
            <w:vAlign w:val="center"/>
          </w:tcPr>
          <w:p w14:paraId="7DFD8BF2" w14:textId="77777777" w:rsidR="00791D78" w:rsidRPr="00AF4F24" w:rsidRDefault="00791D78" w:rsidP="00791D78">
            <w:pPr>
              <w:pStyle w:val="UBUCuerpoTrabajo"/>
            </w:pPr>
          </w:p>
        </w:tc>
        <w:tc>
          <w:tcPr>
            <w:tcW w:w="593" w:type="dxa"/>
            <w:shd w:val="clear" w:color="auto" w:fill="F2F2F2"/>
            <w:vAlign w:val="center"/>
          </w:tcPr>
          <w:p w14:paraId="02EEC1D9" w14:textId="77777777" w:rsidR="00791D78" w:rsidRPr="00AF4F24" w:rsidRDefault="00791D78" w:rsidP="00791D78">
            <w:pPr>
              <w:pStyle w:val="UBUCuerpoTrabajo"/>
            </w:pPr>
          </w:p>
        </w:tc>
        <w:tc>
          <w:tcPr>
            <w:tcW w:w="600" w:type="dxa"/>
            <w:shd w:val="clear" w:color="auto" w:fill="F2F2F2"/>
            <w:vAlign w:val="center"/>
          </w:tcPr>
          <w:p w14:paraId="1C8F49EC" w14:textId="77777777" w:rsidR="00791D78" w:rsidRPr="00AF4F24" w:rsidRDefault="00791D78" w:rsidP="00791D78">
            <w:pPr>
              <w:pStyle w:val="UBUCuerpoTrabajo"/>
            </w:pPr>
          </w:p>
        </w:tc>
        <w:tc>
          <w:tcPr>
            <w:tcW w:w="600" w:type="dxa"/>
            <w:shd w:val="clear" w:color="auto" w:fill="F2F2F2"/>
            <w:vAlign w:val="center"/>
          </w:tcPr>
          <w:p w14:paraId="40139D08" w14:textId="77777777" w:rsidR="00791D78" w:rsidRPr="00AF4F24" w:rsidRDefault="00791D78" w:rsidP="00791D78">
            <w:pPr>
              <w:pStyle w:val="UBUCuerpoTrabajo"/>
              <w:keepNext/>
            </w:pPr>
          </w:p>
        </w:tc>
      </w:tr>
      <w:tr w:rsidR="00791D78" w:rsidRPr="00AF4F24" w14:paraId="2B52D111" w14:textId="77777777" w:rsidTr="00791D78">
        <w:trPr>
          <w:trHeight w:val="321"/>
          <w:jc w:val="center"/>
        </w:trPr>
        <w:tc>
          <w:tcPr>
            <w:tcW w:w="869" w:type="dxa"/>
            <w:shd w:val="clear" w:color="auto" w:fill="FFFFFF" w:themeFill="background1"/>
            <w:vAlign w:val="center"/>
          </w:tcPr>
          <w:p w14:paraId="357730EA" w14:textId="1C14BDEC" w:rsidR="00791D78" w:rsidRDefault="00791D78" w:rsidP="00791D78">
            <w:pPr>
              <w:pStyle w:val="UBUCuerpoTrabajo"/>
              <w:ind w:firstLine="0"/>
              <w:rPr>
                <w:b/>
                <w:bCs/>
              </w:rPr>
            </w:pPr>
            <w:r>
              <w:rPr>
                <w:b/>
                <w:bCs/>
              </w:rPr>
              <w:t>#162</w:t>
            </w:r>
          </w:p>
        </w:tc>
        <w:tc>
          <w:tcPr>
            <w:tcW w:w="2728" w:type="dxa"/>
            <w:shd w:val="clear" w:color="auto" w:fill="FFFFFF" w:themeFill="background1"/>
            <w:vAlign w:val="center"/>
          </w:tcPr>
          <w:p w14:paraId="389C548E" w14:textId="62C6B723" w:rsidR="00791D78" w:rsidRDefault="00791D78" w:rsidP="00791D78">
            <w:pPr>
              <w:pStyle w:val="UBUCuerpoTrabajo"/>
              <w:ind w:firstLine="0"/>
              <w:jc w:val="left"/>
            </w:pPr>
            <w:r>
              <w:t>Pequeñas mejoras de la red</w:t>
            </w:r>
          </w:p>
        </w:tc>
        <w:tc>
          <w:tcPr>
            <w:tcW w:w="593" w:type="dxa"/>
            <w:shd w:val="clear" w:color="auto" w:fill="FFFFFF" w:themeFill="background1"/>
            <w:vAlign w:val="center"/>
          </w:tcPr>
          <w:p w14:paraId="6064935E" w14:textId="77777777" w:rsidR="00791D78" w:rsidRPr="00AF4F24" w:rsidRDefault="00791D78" w:rsidP="00791D78">
            <w:pPr>
              <w:pStyle w:val="UBUCuerpoTrabajo"/>
            </w:pPr>
          </w:p>
        </w:tc>
        <w:tc>
          <w:tcPr>
            <w:tcW w:w="593" w:type="dxa"/>
            <w:shd w:val="clear" w:color="auto" w:fill="FFFFFF" w:themeFill="background1"/>
            <w:vAlign w:val="center"/>
          </w:tcPr>
          <w:p w14:paraId="0D765771" w14:textId="77777777" w:rsidR="00791D78" w:rsidRPr="00AF4F24" w:rsidRDefault="00791D78" w:rsidP="00791D78">
            <w:pPr>
              <w:pStyle w:val="UBUCuerpoTrabajo"/>
            </w:pPr>
          </w:p>
        </w:tc>
        <w:tc>
          <w:tcPr>
            <w:tcW w:w="593" w:type="dxa"/>
            <w:shd w:val="clear" w:color="auto" w:fill="FFFFFF" w:themeFill="background1"/>
            <w:vAlign w:val="center"/>
          </w:tcPr>
          <w:p w14:paraId="100538CF" w14:textId="77777777" w:rsidR="00791D78" w:rsidRPr="00AF4F24" w:rsidRDefault="00791D78" w:rsidP="00791D78">
            <w:pPr>
              <w:pStyle w:val="UBUCuerpoTrabajo"/>
            </w:pPr>
          </w:p>
        </w:tc>
        <w:tc>
          <w:tcPr>
            <w:tcW w:w="593" w:type="dxa"/>
            <w:shd w:val="clear" w:color="auto" w:fill="FFFFFF" w:themeFill="background1"/>
            <w:vAlign w:val="center"/>
          </w:tcPr>
          <w:p w14:paraId="33611DDD" w14:textId="77777777" w:rsidR="00791D78" w:rsidRPr="00AF4F24" w:rsidRDefault="00791D78" w:rsidP="00791D78">
            <w:pPr>
              <w:pStyle w:val="UBUCuerpoTrabajo"/>
            </w:pPr>
          </w:p>
        </w:tc>
        <w:tc>
          <w:tcPr>
            <w:tcW w:w="593" w:type="dxa"/>
            <w:shd w:val="clear" w:color="auto" w:fill="FFFFFF" w:themeFill="background1"/>
            <w:vAlign w:val="center"/>
          </w:tcPr>
          <w:p w14:paraId="2FC377C2" w14:textId="77777777" w:rsidR="00791D78" w:rsidRPr="00AF4F24" w:rsidRDefault="00791D78" w:rsidP="00791D78">
            <w:pPr>
              <w:pStyle w:val="UBUCuerpoTrabajo"/>
            </w:pPr>
          </w:p>
        </w:tc>
        <w:tc>
          <w:tcPr>
            <w:tcW w:w="593" w:type="dxa"/>
            <w:shd w:val="clear" w:color="auto" w:fill="A2EEEF"/>
            <w:vAlign w:val="center"/>
          </w:tcPr>
          <w:p w14:paraId="78D62A76" w14:textId="77777777" w:rsidR="00791D78" w:rsidRPr="00AF4F24" w:rsidRDefault="00791D78" w:rsidP="00791D78">
            <w:pPr>
              <w:pStyle w:val="UBUCuerpoTrabajo"/>
            </w:pPr>
          </w:p>
        </w:tc>
        <w:tc>
          <w:tcPr>
            <w:tcW w:w="593" w:type="dxa"/>
            <w:shd w:val="clear" w:color="auto" w:fill="FFFFFF" w:themeFill="background1"/>
            <w:vAlign w:val="center"/>
          </w:tcPr>
          <w:p w14:paraId="4B27DAAA" w14:textId="77777777" w:rsidR="00791D78" w:rsidRPr="00AF4F24" w:rsidRDefault="00791D78" w:rsidP="00791D78">
            <w:pPr>
              <w:pStyle w:val="UBUCuerpoTrabajo"/>
            </w:pPr>
          </w:p>
        </w:tc>
        <w:tc>
          <w:tcPr>
            <w:tcW w:w="593" w:type="dxa"/>
            <w:shd w:val="clear" w:color="auto" w:fill="FFFFFF" w:themeFill="background1"/>
            <w:vAlign w:val="center"/>
          </w:tcPr>
          <w:p w14:paraId="52FC97E1" w14:textId="77777777" w:rsidR="00791D78" w:rsidRPr="00AF4F24" w:rsidRDefault="00791D78" w:rsidP="00791D78">
            <w:pPr>
              <w:pStyle w:val="UBUCuerpoTrabajo"/>
            </w:pPr>
          </w:p>
        </w:tc>
        <w:tc>
          <w:tcPr>
            <w:tcW w:w="600" w:type="dxa"/>
            <w:shd w:val="clear" w:color="auto" w:fill="FFFFFF" w:themeFill="background1"/>
            <w:vAlign w:val="center"/>
          </w:tcPr>
          <w:p w14:paraId="3F5B70B3" w14:textId="77777777" w:rsidR="00791D78" w:rsidRPr="00AF4F24" w:rsidRDefault="00791D78" w:rsidP="00791D78">
            <w:pPr>
              <w:pStyle w:val="UBUCuerpoTrabajo"/>
            </w:pPr>
          </w:p>
        </w:tc>
        <w:tc>
          <w:tcPr>
            <w:tcW w:w="600" w:type="dxa"/>
            <w:shd w:val="clear" w:color="auto" w:fill="FFFFFF" w:themeFill="background1"/>
            <w:vAlign w:val="center"/>
          </w:tcPr>
          <w:p w14:paraId="31FF5453" w14:textId="77777777" w:rsidR="00791D78" w:rsidRPr="00AF4F24" w:rsidRDefault="00791D78" w:rsidP="00791D78">
            <w:pPr>
              <w:pStyle w:val="UBUCuerpoTrabajo"/>
              <w:keepNext/>
            </w:pPr>
          </w:p>
        </w:tc>
      </w:tr>
      <w:tr w:rsidR="00791D78" w:rsidRPr="00AF4F24" w14:paraId="2072E740" w14:textId="77777777" w:rsidTr="00D31796">
        <w:trPr>
          <w:trHeight w:val="321"/>
          <w:jc w:val="center"/>
        </w:trPr>
        <w:tc>
          <w:tcPr>
            <w:tcW w:w="869" w:type="dxa"/>
            <w:shd w:val="clear" w:color="auto" w:fill="F2F2F2"/>
            <w:vAlign w:val="center"/>
          </w:tcPr>
          <w:p w14:paraId="6899F857" w14:textId="7C6CA097" w:rsidR="00791D78" w:rsidRDefault="00791D78" w:rsidP="00791D78">
            <w:pPr>
              <w:pStyle w:val="UBUCuerpoTrabajo"/>
              <w:ind w:firstLine="0"/>
              <w:rPr>
                <w:b/>
                <w:bCs/>
              </w:rPr>
            </w:pPr>
            <w:r>
              <w:rPr>
                <w:b/>
                <w:bCs/>
              </w:rPr>
              <w:t>#164</w:t>
            </w:r>
          </w:p>
        </w:tc>
        <w:tc>
          <w:tcPr>
            <w:tcW w:w="2728" w:type="dxa"/>
            <w:shd w:val="clear" w:color="auto" w:fill="F2F2F2"/>
            <w:vAlign w:val="center"/>
          </w:tcPr>
          <w:p w14:paraId="75D91E95" w14:textId="6E59A9C1" w:rsidR="00791D78" w:rsidRDefault="00791D78" w:rsidP="00791D78">
            <w:pPr>
              <w:pStyle w:val="UBUCuerpoTrabajo"/>
              <w:ind w:firstLine="0"/>
              <w:jc w:val="left"/>
            </w:pPr>
            <w:r>
              <w:t>Crear ‘.ova’</w:t>
            </w:r>
          </w:p>
        </w:tc>
        <w:tc>
          <w:tcPr>
            <w:tcW w:w="593" w:type="dxa"/>
            <w:shd w:val="clear" w:color="auto" w:fill="F2F2F2"/>
            <w:vAlign w:val="center"/>
          </w:tcPr>
          <w:p w14:paraId="2577396F" w14:textId="77777777" w:rsidR="00791D78" w:rsidRPr="00AF4F24" w:rsidRDefault="00791D78" w:rsidP="00791D78">
            <w:pPr>
              <w:pStyle w:val="UBUCuerpoTrabajo"/>
            </w:pPr>
          </w:p>
        </w:tc>
        <w:tc>
          <w:tcPr>
            <w:tcW w:w="593" w:type="dxa"/>
            <w:shd w:val="clear" w:color="auto" w:fill="F2F2F2"/>
            <w:vAlign w:val="center"/>
          </w:tcPr>
          <w:p w14:paraId="69E3222D" w14:textId="77777777" w:rsidR="00791D78" w:rsidRPr="00AF4F24" w:rsidRDefault="00791D78" w:rsidP="00791D78">
            <w:pPr>
              <w:pStyle w:val="UBUCuerpoTrabajo"/>
            </w:pPr>
          </w:p>
        </w:tc>
        <w:tc>
          <w:tcPr>
            <w:tcW w:w="593" w:type="dxa"/>
            <w:shd w:val="clear" w:color="auto" w:fill="F2F2F2"/>
            <w:vAlign w:val="center"/>
          </w:tcPr>
          <w:p w14:paraId="49A303CB" w14:textId="77777777" w:rsidR="00791D78" w:rsidRPr="00AF4F24" w:rsidRDefault="00791D78" w:rsidP="00791D78">
            <w:pPr>
              <w:pStyle w:val="UBUCuerpoTrabajo"/>
            </w:pPr>
          </w:p>
        </w:tc>
        <w:tc>
          <w:tcPr>
            <w:tcW w:w="593" w:type="dxa"/>
            <w:shd w:val="clear" w:color="auto" w:fill="71D149"/>
            <w:vAlign w:val="center"/>
          </w:tcPr>
          <w:p w14:paraId="0DD56EB9" w14:textId="77777777" w:rsidR="00791D78" w:rsidRPr="00AF4F24" w:rsidRDefault="00791D78" w:rsidP="00791D78">
            <w:pPr>
              <w:pStyle w:val="UBUCuerpoTrabajo"/>
            </w:pPr>
          </w:p>
        </w:tc>
        <w:tc>
          <w:tcPr>
            <w:tcW w:w="593" w:type="dxa"/>
            <w:shd w:val="clear" w:color="auto" w:fill="F2F2F2" w:themeFill="background1" w:themeFillShade="F2"/>
            <w:vAlign w:val="center"/>
          </w:tcPr>
          <w:p w14:paraId="500558DE" w14:textId="77777777" w:rsidR="00791D78" w:rsidRPr="00AF4F24" w:rsidRDefault="00791D78" w:rsidP="00791D78">
            <w:pPr>
              <w:pStyle w:val="UBUCuerpoTrabajo"/>
            </w:pPr>
          </w:p>
        </w:tc>
        <w:tc>
          <w:tcPr>
            <w:tcW w:w="593" w:type="dxa"/>
            <w:shd w:val="clear" w:color="auto" w:fill="F2F2F2" w:themeFill="background1" w:themeFillShade="F2"/>
            <w:vAlign w:val="center"/>
          </w:tcPr>
          <w:p w14:paraId="782F162F" w14:textId="77777777" w:rsidR="00791D78" w:rsidRPr="00AF4F24" w:rsidRDefault="00791D78" w:rsidP="00791D78">
            <w:pPr>
              <w:pStyle w:val="UBUCuerpoTrabajo"/>
            </w:pPr>
          </w:p>
        </w:tc>
        <w:tc>
          <w:tcPr>
            <w:tcW w:w="593" w:type="dxa"/>
            <w:shd w:val="clear" w:color="auto" w:fill="F2F2F2"/>
            <w:vAlign w:val="center"/>
          </w:tcPr>
          <w:p w14:paraId="41730B99" w14:textId="77777777" w:rsidR="00791D78" w:rsidRPr="00AF4F24" w:rsidRDefault="00791D78" w:rsidP="00791D78">
            <w:pPr>
              <w:pStyle w:val="UBUCuerpoTrabajo"/>
            </w:pPr>
          </w:p>
        </w:tc>
        <w:tc>
          <w:tcPr>
            <w:tcW w:w="593" w:type="dxa"/>
            <w:shd w:val="clear" w:color="auto" w:fill="F2F2F2"/>
            <w:vAlign w:val="center"/>
          </w:tcPr>
          <w:p w14:paraId="7590D69A" w14:textId="77777777" w:rsidR="00791D78" w:rsidRPr="00AF4F24" w:rsidRDefault="00791D78" w:rsidP="00791D78">
            <w:pPr>
              <w:pStyle w:val="UBUCuerpoTrabajo"/>
            </w:pPr>
          </w:p>
        </w:tc>
        <w:tc>
          <w:tcPr>
            <w:tcW w:w="600" w:type="dxa"/>
            <w:shd w:val="clear" w:color="auto" w:fill="F2F2F2"/>
            <w:vAlign w:val="center"/>
          </w:tcPr>
          <w:p w14:paraId="5085D2F9" w14:textId="77777777" w:rsidR="00791D78" w:rsidRPr="00AF4F24" w:rsidRDefault="00791D78" w:rsidP="00791D78">
            <w:pPr>
              <w:pStyle w:val="UBUCuerpoTrabajo"/>
            </w:pPr>
          </w:p>
        </w:tc>
        <w:tc>
          <w:tcPr>
            <w:tcW w:w="600" w:type="dxa"/>
            <w:shd w:val="clear" w:color="auto" w:fill="F2F2F2"/>
            <w:vAlign w:val="center"/>
          </w:tcPr>
          <w:p w14:paraId="38FB6C34" w14:textId="77777777" w:rsidR="00791D78" w:rsidRPr="00AF4F24" w:rsidRDefault="00791D78" w:rsidP="00617597">
            <w:pPr>
              <w:pStyle w:val="UBUCuerpoTrabajo"/>
              <w:keepNext/>
            </w:pPr>
          </w:p>
        </w:tc>
      </w:tr>
    </w:tbl>
    <w:p w14:paraId="3B13505B" w14:textId="3B57D398" w:rsidR="00D31796" w:rsidRPr="00D31796" w:rsidRDefault="00617597" w:rsidP="00617597">
      <w:pPr>
        <w:pStyle w:val="Descripcin"/>
        <w:ind w:firstLine="0"/>
      </w:pPr>
      <w:bookmarkStart w:id="56" w:name="_Toc76585660"/>
      <w:r>
        <w:t xml:space="preserve">Tabla </w:t>
      </w:r>
      <w:r>
        <w:fldChar w:fldCharType="begin"/>
      </w:r>
      <w:r>
        <w:instrText xml:space="preserve"> SEQ Tabla \* ARABIC </w:instrText>
      </w:r>
      <w:r>
        <w:fldChar w:fldCharType="separate"/>
      </w:r>
      <w:r w:rsidR="00675108">
        <w:rPr>
          <w:noProof/>
        </w:rPr>
        <w:t>15</w:t>
      </w:r>
      <w:r>
        <w:fldChar w:fldCharType="end"/>
      </w:r>
      <w:r>
        <w:t xml:space="preserve"> - Tareas Sprint 15.</w:t>
      </w:r>
      <w:bookmarkEnd w:id="56"/>
    </w:p>
    <w:p w14:paraId="1EF65FCC" w14:textId="44FCD8D8" w:rsidR="00F972C3" w:rsidRDefault="00F972C3" w:rsidP="00F972C3">
      <w:pPr>
        <w:pStyle w:val="Ttulo2"/>
        <w:numPr>
          <w:ilvl w:val="0"/>
          <w:numId w:val="24"/>
        </w:numPr>
      </w:pPr>
      <w:bookmarkStart w:id="57" w:name="_Toc76585772"/>
      <w:r>
        <w:t>Estudio de viabilidad económica</w:t>
      </w:r>
      <w:bookmarkEnd w:id="57"/>
    </w:p>
    <w:p w14:paraId="3317B0D5" w14:textId="1ED39AB2" w:rsidR="00F972C3" w:rsidRDefault="00F972C3" w:rsidP="00F972C3">
      <w:pPr>
        <w:pStyle w:val="UBUCuerpoTrabajo"/>
      </w:pPr>
      <w:r>
        <w:t>En este apartado se mostrará un cálculo sobre los costes producidos y posibles beneficios que podría producir el proyecto, si este fuera desarrollado en un marco empresarial y no como trabajo de fin de grado.</w:t>
      </w:r>
    </w:p>
    <w:p w14:paraId="36E26446" w14:textId="754261A9" w:rsidR="00F972C3" w:rsidRDefault="00F972C3" w:rsidP="00F972C3">
      <w:pPr>
        <w:pStyle w:val="Ttulo3"/>
      </w:pPr>
      <w:bookmarkStart w:id="58" w:name="_Toc76585773"/>
      <w:r>
        <w:lastRenderedPageBreak/>
        <w:t>Costes</w:t>
      </w:r>
      <w:bookmarkEnd w:id="58"/>
    </w:p>
    <w:p w14:paraId="0EA98D87" w14:textId="4706C752" w:rsidR="00F972C3" w:rsidRDefault="00F972C3" w:rsidP="00F972C3">
      <w:pPr>
        <w:pStyle w:val="UBUCuerpoTrabajo"/>
      </w:pPr>
      <w:r>
        <w:t>En el desarrollo del proyecto se han producido costes por empleados, hardware y software.</w:t>
      </w:r>
    </w:p>
    <w:p w14:paraId="6A196BDA" w14:textId="512895D3" w:rsidR="00F972C3" w:rsidRPr="00F972C3" w:rsidRDefault="00F972C3" w:rsidP="00F972C3">
      <w:pPr>
        <w:pStyle w:val="UBUCuerpoTrabajo"/>
        <w:numPr>
          <w:ilvl w:val="0"/>
          <w:numId w:val="29"/>
        </w:numPr>
        <w:ind w:left="851" w:hanging="142"/>
      </w:pPr>
      <w:r>
        <w:rPr>
          <w:b/>
          <w:bCs/>
        </w:rPr>
        <w:t>Costes por empleados</w:t>
      </w:r>
    </w:p>
    <w:p w14:paraId="1D08AB40" w14:textId="779C11F1" w:rsidR="00F972C3" w:rsidRDefault="00F972C3" w:rsidP="00F972C3">
      <w:pPr>
        <w:pStyle w:val="UBUCuerpoTrabajo"/>
      </w:pPr>
      <w:r>
        <w:t xml:space="preserve">En este apartado se expondrá el coste de recursos humanos que supondría llevar a cabo este proyecto. Se calcula que se han empleado 300 horas repartidas en </w:t>
      </w:r>
      <w:r w:rsidR="004655E9">
        <w:t>9</w:t>
      </w:r>
      <w:r>
        <w:t xml:space="preserve"> meses, aproximadamente desde noviembre de 2020, hasta </w:t>
      </w:r>
      <w:r w:rsidR="004655E9">
        <w:t>julio de 2021. Esto supondría unas 8 horas semanales. El salario estimado para el estudiante es de 20€/hora, por lo tanto, el salario bruto será de:</w:t>
      </w:r>
    </w:p>
    <w:p w14:paraId="08DC4132" w14:textId="42DAAAE9" w:rsidR="004655E9" w:rsidRPr="004655E9" w:rsidRDefault="004655E9" w:rsidP="00F972C3">
      <w:pPr>
        <w:pStyle w:val="UBUCuerpoTrabajo"/>
        <w:rPr>
          <w:rFonts w:eastAsiaTheme="minorEastAsia"/>
        </w:rPr>
      </w:pPr>
      <m:oMathPara>
        <m:oMath>
          <m:r>
            <w:rPr>
              <w:rFonts w:ascii="Cambria Math" w:hAnsi="Cambria Math"/>
            </w:rPr>
            <m:t>8</m:t>
          </m:r>
          <m:f>
            <m:fPr>
              <m:ctrlPr>
                <w:rPr>
                  <w:rFonts w:ascii="Cambria Math" w:hAnsi="Cambria Math"/>
                  <w:i/>
                </w:rPr>
              </m:ctrlPr>
            </m:fPr>
            <m:num>
              <m:r>
                <w:rPr>
                  <w:rFonts w:ascii="Cambria Math" w:hAnsi="Cambria Math"/>
                </w:rPr>
                <m:t>horas</m:t>
              </m:r>
            </m:num>
            <m:den>
              <m:r>
                <w:rPr>
                  <w:rFonts w:ascii="Cambria Math" w:hAnsi="Cambria Math"/>
                </w:rPr>
                <m:t>semana</m:t>
              </m:r>
            </m:den>
          </m:f>
          <m:r>
            <w:rPr>
              <w:rFonts w:ascii="Cambria Math" w:hAnsi="Cambria Math"/>
            </w:rPr>
            <m:t>×20</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×4</m:t>
          </m:r>
          <m:f>
            <m:fPr>
              <m:ctrlPr>
                <w:rPr>
                  <w:rFonts w:ascii="Cambria Math" w:hAnsi="Cambria Math"/>
                  <w:i/>
                </w:rPr>
              </m:ctrlPr>
            </m:fPr>
            <m:num>
              <m:r>
                <w:rPr>
                  <w:rFonts w:ascii="Cambria Math" w:hAnsi="Cambria Math"/>
                </w:rPr>
                <m:t>semanas</m:t>
              </m:r>
            </m:num>
            <m:den>
              <m:r>
                <w:rPr>
                  <w:rFonts w:ascii="Cambria Math" w:hAnsi="Cambria Math"/>
                </w:rPr>
                <m:t>mes</m:t>
              </m:r>
            </m:den>
          </m:f>
          <m:r>
            <w:rPr>
              <w:rFonts w:ascii="Cambria Math" w:hAnsi="Cambria Math"/>
            </w:rPr>
            <m:t>=640€ al mes</m:t>
          </m:r>
        </m:oMath>
      </m:oMathPara>
    </w:p>
    <w:p w14:paraId="59DB9146" w14:textId="2BBD82C0" w:rsidR="004655E9" w:rsidRDefault="004655E9" w:rsidP="00F972C3">
      <w:pPr>
        <w:pStyle w:val="UBUCuerpoTrabajo"/>
      </w:pPr>
      <w:r>
        <w:t xml:space="preserve">Los 640€/mes se corresponden con el salario bruto del empleado. Para obtener los impuestos que debe pagar la empresa por este empleado, tomaremos los datos de la </w:t>
      </w:r>
      <w:hyperlink r:id="rId40" w:history="1">
        <w:r w:rsidRPr="00125215">
          <w:rPr>
            <w:rStyle w:val="Hipervnculo"/>
          </w:rPr>
          <w:t>web de la seguridad social</w:t>
        </w:r>
      </w:hyperlink>
      <w:r>
        <w:t xml:space="preserve"> </w:t>
      </w:r>
      <w:r w:rsidR="00125215">
        <w:fldChar w:fldCharType="begin"/>
      </w:r>
      <w:r w:rsidR="00125215">
        <w:instrText xml:space="preserve"> ADDIN ZOTERO_ITEM CSL_CITATION {"citationID":"XizExO73","properties":{"formattedCitation":"[5]","plainCitation":"[5]","noteIndex":0},"citationItems":[{"id":325,"uris":["http://zotero.org/users/7067728/items/78PKRM3E"],"uri":["http://zotero.org/users/7067728/items/78PKRM3E"],"itemData":{"id":325,"type":"webpage","title":"Seguridad Social: Cotización / Recaudación de Trabajadores","URL":"https://www.seg-social.es/wps/portal/wss/internet/Trabajadores/CotizacionRecaudacionTrabajadores/36537","accessed":{"date-parts":[["2021",7,5]]}}}],"schema":"https://github.com/citation-style-language/schema/raw/master/csl-citation.json"} </w:instrText>
      </w:r>
      <w:r w:rsidR="00125215">
        <w:fldChar w:fldCharType="separate"/>
      </w:r>
      <w:r w:rsidR="00125215" w:rsidRPr="00125215">
        <w:rPr>
          <w:rFonts w:cs="Liberation Serif"/>
        </w:rPr>
        <w:t>[5]</w:t>
      </w:r>
      <w:r w:rsidR="00125215">
        <w:fldChar w:fldCharType="end"/>
      </w:r>
      <w:r>
        <w:t xml:space="preserve">. </w:t>
      </w:r>
    </w:p>
    <w:p w14:paraId="04935CBE" w14:textId="77777777" w:rsidR="00726987" w:rsidRDefault="00726987" w:rsidP="00726987">
      <w:pPr>
        <w:pStyle w:val="UBUCuerpoTrabajo"/>
        <w:keepNext/>
        <w:ind w:firstLine="0"/>
      </w:pPr>
      <w:r>
        <w:rPr>
          <w:noProof/>
        </w:rPr>
        <w:drawing>
          <wp:inline distT="0" distB="0" distL="0" distR="0" wp14:anchorId="542086D9" wp14:editId="6375015F">
            <wp:extent cx="5666667" cy="530476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1">
                      <a:extLst>
                        <a:ext uri="{28A0092B-C50C-407E-A947-70E740481C1C}">
                          <a14:useLocalDpi xmlns:a14="http://schemas.microsoft.com/office/drawing/2010/main" val="0"/>
                        </a:ext>
                      </a:extLst>
                    </a:blip>
                    <a:stretch>
                      <a:fillRect/>
                    </a:stretch>
                  </pic:blipFill>
                  <pic:spPr>
                    <a:xfrm>
                      <a:off x="0" y="0"/>
                      <a:ext cx="5666667" cy="5304762"/>
                    </a:xfrm>
                    <a:prstGeom prst="rect">
                      <a:avLst/>
                    </a:prstGeom>
                  </pic:spPr>
                </pic:pic>
              </a:graphicData>
            </a:graphic>
          </wp:inline>
        </w:drawing>
      </w:r>
    </w:p>
    <w:p w14:paraId="030E72BB" w14:textId="05E117A5" w:rsidR="00726987" w:rsidRDefault="00726987" w:rsidP="00726987">
      <w:pPr>
        <w:pStyle w:val="Descripcin"/>
        <w:ind w:firstLine="0"/>
      </w:pPr>
      <w:bookmarkStart w:id="59" w:name="_Toc76585693"/>
      <w:r>
        <w:t xml:space="preserve">Ilustración </w:t>
      </w:r>
      <w:r>
        <w:fldChar w:fldCharType="begin"/>
      </w:r>
      <w:r>
        <w:instrText xml:space="preserve"> SEQ Ilustración \* ARABIC </w:instrText>
      </w:r>
      <w:r>
        <w:fldChar w:fldCharType="separate"/>
      </w:r>
      <w:r w:rsidR="00675108">
        <w:rPr>
          <w:noProof/>
        </w:rPr>
        <w:t>16</w:t>
      </w:r>
      <w:r>
        <w:fldChar w:fldCharType="end"/>
      </w:r>
      <w:r>
        <w:t xml:space="preserve"> - Seguridad social</w:t>
      </w:r>
      <w:bookmarkEnd w:id="59"/>
    </w:p>
    <w:p w14:paraId="7F3C5E6A" w14:textId="34246EEB" w:rsidR="00726987" w:rsidRDefault="00125215" w:rsidP="00726987">
      <w:r>
        <w:lastRenderedPageBreak/>
        <w:t xml:space="preserve">Del resumen mostrado anteriormente, </w:t>
      </w:r>
      <w:r w:rsidR="00726987">
        <w:t xml:space="preserve">podemos fijar los impuestos </w:t>
      </w:r>
      <w:r>
        <w:t>relativos al trabajador. Estos serán:</w:t>
      </w:r>
    </w:p>
    <w:p w14:paraId="4B2A7DBD" w14:textId="17A50F57" w:rsidR="00125215" w:rsidRDefault="00125215" w:rsidP="00247EFB">
      <w:pPr>
        <w:pStyle w:val="Prrafodelista"/>
        <w:numPr>
          <w:ilvl w:val="1"/>
          <w:numId w:val="29"/>
        </w:numPr>
        <w:ind w:left="1418" w:hanging="284"/>
      </w:pPr>
      <w:r>
        <w:t xml:space="preserve">23,60% de contingencias comunes. </w:t>
      </w:r>
    </w:p>
    <w:p w14:paraId="3F6C88FB" w14:textId="67D67C32" w:rsidR="00125215" w:rsidRDefault="00125215" w:rsidP="00247EFB">
      <w:pPr>
        <w:pStyle w:val="Prrafodelista"/>
        <w:numPr>
          <w:ilvl w:val="1"/>
          <w:numId w:val="29"/>
        </w:numPr>
        <w:ind w:left="1418" w:hanging="284"/>
      </w:pPr>
      <w:r>
        <w:t>5,50% de tasa de desempleo.</w:t>
      </w:r>
    </w:p>
    <w:p w14:paraId="7A3084F3" w14:textId="00C90B83" w:rsidR="00125215" w:rsidRDefault="00125215" w:rsidP="00247EFB">
      <w:pPr>
        <w:pStyle w:val="Prrafodelista"/>
        <w:numPr>
          <w:ilvl w:val="1"/>
          <w:numId w:val="29"/>
        </w:numPr>
        <w:ind w:left="1418" w:hanging="283"/>
      </w:pPr>
      <w:r>
        <w:t xml:space="preserve">0,20% de FOGASA. </w:t>
      </w:r>
      <w:r>
        <w:fldChar w:fldCharType="begin"/>
      </w:r>
      <w:r>
        <w:instrText xml:space="preserve"> ADDIN ZOTERO_ITEM CSL_CITATION {"citationID":"zjZxOsQd","properties":{"formattedCitation":"[6]","plainCitation":"[6]","noteIndex":0},"citationItems":[{"id":327,"uris":["http://zotero.org/users/7067728/items/UZMZE27I"],"uri":["http://zotero.org/users/7067728/items/UZMZE27I"],"itemData":{"id":327,"type":"webpage","title":"Fondo de Garantía Salarial - Atención a la Ciudadanía - FAQ's","URL":"https://www.mites.gob.es/fogasa/faqs.html","accessed":{"date-parts":[["2021",7,5]]}}}],"schema":"https://github.com/citation-style-language/schema/raw/master/csl-citation.json"} </w:instrText>
      </w:r>
      <w:r>
        <w:fldChar w:fldCharType="separate"/>
      </w:r>
      <w:r w:rsidRPr="00125215">
        <w:rPr>
          <w:rFonts w:cs="Liberation Serif"/>
        </w:rPr>
        <w:t>[6]</w:t>
      </w:r>
      <w:r>
        <w:fldChar w:fldCharType="end"/>
      </w:r>
    </w:p>
    <w:p w14:paraId="754AEA34" w14:textId="64850DFC" w:rsidR="00125215" w:rsidRDefault="00125215" w:rsidP="00247EFB">
      <w:pPr>
        <w:pStyle w:val="Prrafodelista"/>
        <w:numPr>
          <w:ilvl w:val="1"/>
          <w:numId w:val="29"/>
        </w:numPr>
        <w:ind w:left="1418" w:hanging="284"/>
      </w:pPr>
      <w:r>
        <w:t>0,60% de formación profesional.</w:t>
      </w:r>
    </w:p>
    <w:p w14:paraId="5F7670AF" w14:textId="6FBAF29F" w:rsidR="00125215" w:rsidRDefault="009D0FDC" w:rsidP="00125215">
      <w:pPr>
        <w:pStyle w:val="UBUCuerpoTrabajo"/>
      </w:pPr>
      <w:r>
        <w:t>Teniendo en cuenta estos impuestos, la empresa deberá pagar por el trabaj</w:t>
      </w:r>
      <w:r w:rsidR="00612F90">
        <w:t>ador aproximadamente:</w:t>
      </w:r>
    </w:p>
    <w:p w14:paraId="4423D75F" w14:textId="49870E52" w:rsidR="009D0FDC" w:rsidRPr="00612F90" w:rsidRDefault="007B739C" w:rsidP="00125215">
      <w:pPr>
        <w:pStyle w:val="UBUCuerpoTrabajo"/>
        <w:rPr>
          <w:rFonts w:eastAsiaTheme="minorEastAsia"/>
        </w:rPr>
      </w:pPr>
      <m:oMathPara>
        <m:oMath>
          <m:f>
            <m:fPr>
              <m:ctrlPr>
                <w:rPr>
                  <w:rFonts w:ascii="Cambria Math" w:hAnsi="Cambria Math"/>
                  <w:i/>
                </w:rPr>
              </m:ctrlPr>
            </m:fPr>
            <m:num>
              <m:r>
                <w:rPr>
                  <w:rFonts w:ascii="Cambria Math" w:hAnsi="Cambria Math"/>
                </w:rPr>
                <m:t>640</m:t>
              </m:r>
              <m:f>
                <m:fPr>
                  <m:ctrlPr>
                    <w:rPr>
                      <w:rFonts w:ascii="Cambria Math" w:hAnsi="Cambria Math"/>
                      <w:i/>
                    </w:rPr>
                  </m:ctrlPr>
                </m:fPr>
                <m:num>
                  <m:r>
                    <w:rPr>
                      <w:rFonts w:ascii="Cambria Math" w:hAnsi="Cambria Math"/>
                    </w:rPr>
                    <m:t>€</m:t>
                  </m:r>
                </m:num>
                <m:den>
                  <m:r>
                    <w:rPr>
                      <w:rFonts w:ascii="Cambria Math" w:hAnsi="Cambria Math"/>
                    </w:rPr>
                    <m:t>mes</m:t>
                  </m:r>
                </m:den>
              </m:f>
            </m:num>
            <m:den>
              <m:r>
                <w:rPr>
                  <w:rFonts w:ascii="Cambria Math" w:hAnsi="Cambria Math"/>
                </w:rPr>
                <m:t>1-(0,236+0,055+0,002+0,006)</m:t>
              </m:r>
            </m:den>
          </m:f>
          <m:r>
            <w:rPr>
              <w:rFonts w:ascii="Cambria Math" w:hAnsi="Cambria Math"/>
            </w:rPr>
            <m:t>=913€/mes</m:t>
          </m:r>
        </m:oMath>
      </m:oMathPara>
    </w:p>
    <w:p w14:paraId="5D3D3907" w14:textId="161F89BA" w:rsidR="00612F90" w:rsidRDefault="00612F90" w:rsidP="00125215">
      <w:pPr>
        <w:pStyle w:val="UBUCuerpoTrabajo"/>
        <w:rPr>
          <w:rFonts w:eastAsiaTheme="minorEastAsia"/>
        </w:rPr>
      </w:pPr>
      <w:r>
        <w:rPr>
          <w:rFonts w:eastAsiaTheme="minorEastAsia"/>
        </w:rPr>
        <w:t xml:space="preserve">Además del alumno encargado de realizar el código de la aplicación, este tiene a su disposición dos tutores académicos, quienes también deberían obtener una remuneración por el trabajo realizado. Al tratarse de dos expertos en la materia, su salario será proporcional a los mismos (35€/hora). Los tutores realizarán </w:t>
      </w:r>
      <w:r w:rsidR="00175026">
        <w:rPr>
          <w:rFonts w:eastAsiaTheme="minorEastAsia"/>
        </w:rPr>
        <w:t>un seguimiento del alumno el tiempo que dure el proyecto, trabajando aproximadamente 2 horas/semana por cada tutor. Por lo tanto, obtendremos:</w:t>
      </w:r>
    </w:p>
    <w:p w14:paraId="43BE6D10" w14:textId="67AA08E8" w:rsidR="00175026" w:rsidRPr="00AB6732" w:rsidRDefault="00175026" w:rsidP="00175026">
      <w:pPr>
        <w:rPr>
          <w:rFonts w:eastAsiaTheme="minorEastAsia"/>
        </w:rPr>
      </w:pPr>
      <m:oMathPara>
        <m:oMath>
          <m:r>
            <w:rPr>
              <w:rFonts w:ascii="Cambria Math" w:hAnsi="Cambria Math"/>
            </w:rPr>
            <m:t>2</m:t>
          </m:r>
          <m:f>
            <m:fPr>
              <m:ctrlPr>
                <w:rPr>
                  <w:rFonts w:ascii="Cambria Math" w:hAnsi="Cambria Math"/>
                  <w:i/>
                </w:rPr>
              </m:ctrlPr>
            </m:fPr>
            <m:num>
              <m:r>
                <w:rPr>
                  <w:rFonts w:ascii="Cambria Math" w:hAnsi="Cambria Math"/>
                </w:rPr>
                <m:t>horas</m:t>
              </m:r>
            </m:num>
            <m:den>
              <m:r>
                <w:rPr>
                  <w:rFonts w:ascii="Cambria Math" w:hAnsi="Cambria Math"/>
                </w:rPr>
                <m:t>semana</m:t>
              </m:r>
            </m:den>
          </m:f>
          <m:r>
            <w:rPr>
              <w:rFonts w:ascii="Cambria Math" w:hAnsi="Cambria Math"/>
            </w:rPr>
            <m:t>×35</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×4</m:t>
          </m:r>
          <m:f>
            <m:fPr>
              <m:ctrlPr>
                <w:rPr>
                  <w:rFonts w:ascii="Cambria Math" w:hAnsi="Cambria Math"/>
                  <w:i/>
                </w:rPr>
              </m:ctrlPr>
            </m:fPr>
            <m:num>
              <m:r>
                <w:rPr>
                  <w:rFonts w:ascii="Cambria Math" w:hAnsi="Cambria Math"/>
                </w:rPr>
                <m:t>semanas</m:t>
              </m:r>
            </m:num>
            <m:den>
              <m:r>
                <w:rPr>
                  <w:rFonts w:ascii="Cambria Math" w:hAnsi="Cambria Math"/>
                </w:rPr>
                <m:t>mes</m:t>
              </m:r>
            </m:den>
          </m:f>
          <m:r>
            <w:rPr>
              <w:rFonts w:ascii="Cambria Math" w:hAnsi="Cambria Math"/>
            </w:rPr>
            <m:t>=280€ al mes por tutor</m:t>
          </m:r>
        </m:oMath>
      </m:oMathPara>
    </w:p>
    <w:p w14:paraId="52F35DBD" w14:textId="63F34BE8" w:rsidR="00175026" w:rsidRDefault="00175026" w:rsidP="00125215">
      <w:pPr>
        <w:pStyle w:val="UBUCuerpoTrabajo"/>
      </w:pPr>
      <w:r>
        <w:t xml:space="preserve">Esto supondrá 560€ al mes brutos entre los dos tutores, a lo que habrá que sumar los impuestos correspondientes. </w:t>
      </w:r>
    </w:p>
    <w:p w14:paraId="18397C66" w14:textId="4B9D8605" w:rsidR="00175026" w:rsidRPr="00175026" w:rsidRDefault="007B739C" w:rsidP="00125215">
      <w:pPr>
        <w:pStyle w:val="UBUCuerpoTrabajo"/>
        <w:rPr>
          <w:rFonts w:eastAsiaTheme="minorEastAsia"/>
        </w:rPr>
      </w:pPr>
      <m:oMathPara>
        <m:oMath>
          <m:f>
            <m:fPr>
              <m:ctrlPr>
                <w:rPr>
                  <w:rFonts w:ascii="Cambria Math" w:hAnsi="Cambria Math"/>
                  <w:i/>
                </w:rPr>
              </m:ctrlPr>
            </m:fPr>
            <m:num>
              <m:r>
                <w:rPr>
                  <w:rFonts w:ascii="Cambria Math" w:hAnsi="Cambria Math"/>
                </w:rPr>
                <m:t>560</m:t>
              </m:r>
              <m:f>
                <m:fPr>
                  <m:ctrlPr>
                    <w:rPr>
                      <w:rFonts w:ascii="Cambria Math" w:hAnsi="Cambria Math"/>
                      <w:i/>
                    </w:rPr>
                  </m:ctrlPr>
                </m:fPr>
                <m:num>
                  <m:r>
                    <w:rPr>
                      <w:rFonts w:ascii="Cambria Math" w:hAnsi="Cambria Math"/>
                    </w:rPr>
                    <m:t>€</m:t>
                  </m:r>
                </m:num>
                <m:den>
                  <m:r>
                    <w:rPr>
                      <w:rFonts w:ascii="Cambria Math" w:hAnsi="Cambria Math"/>
                    </w:rPr>
                    <m:t>mes</m:t>
                  </m:r>
                </m:den>
              </m:f>
            </m:num>
            <m:den>
              <m:r>
                <w:rPr>
                  <w:rFonts w:ascii="Cambria Math" w:hAnsi="Cambria Math"/>
                </w:rPr>
                <m:t>1-(0,236+0,055+0,002+0,006)</m:t>
              </m:r>
            </m:den>
          </m:f>
          <m:r>
            <w:rPr>
              <w:rFonts w:ascii="Cambria Math" w:hAnsi="Cambria Math"/>
            </w:rPr>
            <m:t>=799€/mes</m:t>
          </m:r>
        </m:oMath>
      </m:oMathPara>
    </w:p>
    <w:p w14:paraId="752B5AE9" w14:textId="483D95CA" w:rsidR="00175026" w:rsidRPr="00726987" w:rsidRDefault="00175026" w:rsidP="00125215">
      <w:pPr>
        <w:pStyle w:val="UBUCuerpoTrabajo"/>
      </w:pPr>
      <w:r>
        <w:rPr>
          <w:rFonts w:eastAsiaTheme="minorEastAsia"/>
        </w:rPr>
        <w:t>Por lo tanto, el cómputo total del salario de las tres personas por mes, le supondrán a la empresa 1712€. Como hemos determinado que la duración del proyecto han sido 9 meses, el coste total a desembolsar por la empresa relativo a sueldos será de 15408€.</w:t>
      </w:r>
    </w:p>
    <w:p w14:paraId="234BBFCB" w14:textId="7D830609" w:rsidR="00F972C3" w:rsidRPr="00175026" w:rsidRDefault="00F972C3" w:rsidP="00F972C3">
      <w:pPr>
        <w:pStyle w:val="UBUCuerpoTrabajo"/>
        <w:numPr>
          <w:ilvl w:val="0"/>
          <w:numId w:val="29"/>
        </w:numPr>
        <w:ind w:left="851" w:hanging="142"/>
      </w:pPr>
      <w:r>
        <w:rPr>
          <w:b/>
          <w:bCs/>
        </w:rPr>
        <w:t>Costes hardware</w:t>
      </w:r>
    </w:p>
    <w:p w14:paraId="268B8813" w14:textId="496CA027" w:rsidR="00175026" w:rsidRDefault="00175026" w:rsidP="00016E95">
      <w:pPr>
        <w:pStyle w:val="UBUCuerpoTrabajo"/>
      </w:pPr>
      <w:r>
        <w:t xml:space="preserve">El proyecto se ha realizado en un ordenador portátil propio con un coste estimado de </w:t>
      </w:r>
      <w:r w:rsidR="00016E95">
        <w:t>672€, con una amortización en 4 años (amortización lineal):</w:t>
      </w:r>
    </w:p>
    <w:p w14:paraId="4B866A5D" w14:textId="62911379" w:rsidR="00016E95" w:rsidRPr="00016E95" w:rsidRDefault="007B739C" w:rsidP="00016E95">
      <w:pPr>
        <w:pStyle w:val="UBUCuerpoTrabajo"/>
        <w:rPr>
          <w:rFonts w:eastAsiaTheme="minorEastAsia"/>
        </w:rPr>
      </w:pPr>
      <m:oMathPara>
        <m:oMath>
          <m:f>
            <m:fPr>
              <m:ctrlPr>
                <w:rPr>
                  <w:rFonts w:ascii="Cambria Math" w:hAnsi="Cambria Math"/>
                  <w:i/>
                </w:rPr>
              </m:ctrlPr>
            </m:fPr>
            <m:num>
              <m:r>
                <w:rPr>
                  <w:rFonts w:ascii="Cambria Math" w:hAnsi="Cambria Math"/>
                </w:rPr>
                <m:t>672€</m:t>
              </m:r>
            </m:num>
            <m:den>
              <m:r>
                <w:rPr>
                  <w:rFonts w:ascii="Cambria Math" w:hAnsi="Cambria Math"/>
                </w:rPr>
                <m:t>4 años</m:t>
              </m:r>
            </m:den>
          </m:f>
          <m:r>
            <w:rPr>
              <w:rFonts w:ascii="Cambria Math" w:hAnsi="Cambria Math"/>
            </w:rPr>
            <m:t>=168€/año</m:t>
          </m:r>
        </m:oMath>
      </m:oMathPara>
    </w:p>
    <w:p w14:paraId="72A4EE8F" w14:textId="4CE3FF7D" w:rsidR="00016E95" w:rsidRPr="00016E95" w:rsidRDefault="00016E95" w:rsidP="00016E95">
      <w:pPr>
        <w:pStyle w:val="UBUCuerpoTrabajo"/>
        <w:rPr>
          <w:rFonts w:eastAsiaTheme="minorEastAsia"/>
        </w:rPr>
      </w:pPr>
      <w:r>
        <w:rPr>
          <w:rFonts w:eastAsiaTheme="minorEastAsia"/>
        </w:rPr>
        <w:t>Como se ha trabajado en el proyecto durante 9 meses, será un coste proporcional, por lo tanto, el coste de amortización del ordenador supondrá 126€.</w:t>
      </w:r>
    </w:p>
    <w:p w14:paraId="56CFA93A" w14:textId="5965081E" w:rsidR="00F972C3" w:rsidRPr="00016E95" w:rsidRDefault="00F972C3" w:rsidP="00F972C3">
      <w:pPr>
        <w:pStyle w:val="UBUCuerpoTrabajo"/>
        <w:numPr>
          <w:ilvl w:val="0"/>
          <w:numId w:val="29"/>
        </w:numPr>
        <w:ind w:left="851" w:hanging="142"/>
      </w:pPr>
      <w:r>
        <w:rPr>
          <w:b/>
          <w:bCs/>
        </w:rPr>
        <w:t>Costes software</w:t>
      </w:r>
    </w:p>
    <w:p w14:paraId="13F5472F" w14:textId="04DD018F" w:rsidR="00016E95" w:rsidRDefault="00016E95" w:rsidP="00016E95">
      <w:pPr>
        <w:pStyle w:val="UBUCuerpoTrabajo"/>
      </w:pPr>
      <w:r>
        <w:t>Para poder trabajar con el dispositivo hardware, es esencial un software que lo respalde. Todas las herramientas, han sido gratuitas exceptuando el sistema operativo y el procesador de texto</w:t>
      </w:r>
      <w:r w:rsidR="00DB35CB">
        <w:t xml:space="preserve"> para el que es necesaria la licencia de Office 365</w:t>
      </w:r>
      <w:r>
        <w:t>. En este caso se ha trabajado sobre un sistema operativo Windows 10 Pro.</w:t>
      </w:r>
    </w:p>
    <w:p w14:paraId="2D91864B" w14:textId="457AD1BA" w:rsidR="00DB35CB" w:rsidRDefault="00DB35CB" w:rsidP="00016E95">
      <w:pPr>
        <w:pStyle w:val="UBUCuerpoTrabajo"/>
      </w:pPr>
      <w:r>
        <w:t xml:space="preserve">En cuanto a Windows 10 Pro, el coste será de 259€ que se amortizarán en 4 años, como hemos comentado anteriormente. </w:t>
      </w:r>
    </w:p>
    <w:p w14:paraId="13CCB4A6" w14:textId="55BC1411" w:rsidR="00DB35CB" w:rsidRPr="00DB35CB" w:rsidRDefault="007B739C" w:rsidP="00016E95">
      <w:pPr>
        <w:pStyle w:val="UBUCuerpoTrabajo"/>
        <w:rPr>
          <w:rFonts w:eastAsiaTheme="minorEastAsia"/>
        </w:rPr>
      </w:pPr>
      <m:oMathPara>
        <m:oMath>
          <m:f>
            <m:fPr>
              <m:ctrlPr>
                <w:rPr>
                  <w:rFonts w:ascii="Cambria Math" w:hAnsi="Cambria Math"/>
                  <w:i/>
                </w:rPr>
              </m:ctrlPr>
            </m:fPr>
            <m:num>
              <m:r>
                <w:rPr>
                  <w:rFonts w:ascii="Cambria Math" w:hAnsi="Cambria Math"/>
                </w:rPr>
                <m:t>259€</m:t>
              </m:r>
            </m:num>
            <m:den>
              <m:r>
                <w:rPr>
                  <w:rFonts w:ascii="Cambria Math" w:hAnsi="Cambria Math"/>
                </w:rPr>
                <m:t>4 años</m:t>
              </m:r>
            </m:den>
          </m:f>
          <m:r>
            <w:rPr>
              <w:rFonts w:ascii="Cambria Math" w:hAnsi="Cambria Math"/>
            </w:rPr>
            <m:t>=64,75€/año</m:t>
          </m:r>
        </m:oMath>
      </m:oMathPara>
    </w:p>
    <w:p w14:paraId="2B5ABE66" w14:textId="38B58004" w:rsidR="00DB35CB" w:rsidRDefault="00DB35CB" w:rsidP="00016E95">
      <w:pPr>
        <w:pStyle w:val="UBUCuerpoTrabajo"/>
        <w:rPr>
          <w:rFonts w:eastAsiaTheme="minorEastAsia"/>
        </w:rPr>
      </w:pPr>
      <w:r>
        <w:rPr>
          <w:rFonts w:eastAsiaTheme="minorEastAsia"/>
        </w:rPr>
        <w:t>Por lo tanto, el importe proporcional al proyecto ser</w:t>
      </w:r>
      <w:r w:rsidR="003655A1">
        <w:rPr>
          <w:rFonts w:eastAsiaTheme="minorEastAsia"/>
        </w:rPr>
        <w:t xml:space="preserve">ía </w:t>
      </w:r>
      <w:r>
        <w:rPr>
          <w:rFonts w:eastAsiaTheme="minorEastAsia"/>
        </w:rPr>
        <w:t>de 48,56€.</w:t>
      </w:r>
    </w:p>
    <w:p w14:paraId="7EBEC529" w14:textId="4BFDFBC8" w:rsidR="00DB35CB" w:rsidRDefault="00DB35CB" w:rsidP="00016E95">
      <w:pPr>
        <w:pStyle w:val="UBUCuerpoTrabajo"/>
        <w:rPr>
          <w:rFonts w:eastAsiaTheme="minorEastAsia"/>
        </w:rPr>
      </w:pPr>
      <w:r>
        <w:rPr>
          <w:rFonts w:eastAsiaTheme="minorEastAsia"/>
        </w:rPr>
        <w:t xml:space="preserve">Aparte, la licencia de Office 365, en este caso es proporcionada por la Universidad de Burgos, pero en un caso real supondría un gasto adicional. El paquete de Office 365 son 53,70€ al año para empresa con las funcionalidades utilizadas (editor de textos, </w:t>
      </w:r>
      <w:r w:rsidR="003655A1">
        <w:rPr>
          <w:rFonts w:eastAsiaTheme="minorEastAsia"/>
        </w:rPr>
        <w:t xml:space="preserve">Teams, Outlook). </w:t>
      </w:r>
    </w:p>
    <w:p w14:paraId="69B10996" w14:textId="52712A1D" w:rsidR="003655A1" w:rsidRPr="003655A1" w:rsidRDefault="007B739C" w:rsidP="00016E95">
      <w:pPr>
        <w:pStyle w:val="UBUCuerpoTrabajo"/>
        <w:rPr>
          <w:rFonts w:eastAsiaTheme="minorEastAsia"/>
        </w:rPr>
      </w:pPr>
      <m:oMathPara>
        <m:oMath>
          <m:f>
            <m:fPr>
              <m:ctrlPr>
                <w:rPr>
                  <w:rFonts w:ascii="Cambria Math" w:hAnsi="Cambria Math"/>
                  <w:i/>
                </w:rPr>
              </m:ctrlPr>
            </m:fPr>
            <m:num>
              <m:r>
                <w:rPr>
                  <w:rFonts w:ascii="Cambria Math" w:hAnsi="Cambria Math"/>
                </w:rPr>
                <m:t>53,70€</m:t>
              </m:r>
            </m:num>
            <m:den>
              <m:r>
                <w:rPr>
                  <w:rFonts w:ascii="Cambria Math" w:hAnsi="Cambria Math"/>
                </w:rPr>
                <m:t>4 años</m:t>
              </m:r>
            </m:den>
          </m:f>
          <m:r>
            <w:rPr>
              <w:rFonts w:ascii="Cambria Math" w:hAnsi="Cambria Math"/>
            </w:rPr>
            <m:t>=13,43€/año</m:t>
          </m:r>
        </m:oMath>
      </m:oMathPara>
    </w:p>
    <w:p w14:paraId="5A698109" w14:textId="5B48C9AC" w:rsidR="003655A1" w:rsidRDefault="003655A1" w:rsidP="00016E95">
      <w:pPr>
        <w:pStyle w:val="UBUCuerpoTrabajo"/>
        <w:rPr>
          <w:rFonts w:eastAsiaTheme="minorEastAsia"/>
        </w:rPr>
      </w:pPr>
      <w:r>
        <w:rPr>
          <w:rFonts w:eastAsiaTheme="minorEastAsia"/>
        </w:rPr>
        <w:t>Entonces, como hemos expuesto anteriormente, el coste será proporcional a la duración del proyecto y esto implicaría un gasto de 10,07€.</w:t>
      </w:r>
    </w:p>
    <w:p w14:paraId="126DC52C" w14:textId="4C9451BA" w:rsidR="003655A1" w:rsidRDefault="003655A1" w:rsidP="00016E95">
      <w:pPr>
        <w:pStyle w:val="UBUCuerpoTrabajo"/>
        <w:rPr>
          <w:rFonts w:eastAsiaTheme="minorEastAsia"/>
        </w:rPr>
      </w:pPr>
      <w:r>
        <w:rPr>
          <w:rFonts w:eastAsiaTheme="minorEastAsia"/>
        </w:rPr>
        <w:t>Sumando ambos resultados, obtenemos que el coste total del software se elevaría a 58,63€.</w:t>
      </w:r>
    </w:p>
    <w:p w14:paraId="076831DB" w14:textId="2C6AA385" w:rsidR="003655A1" w:rsidRDefault="003655A1" w:rsidP="003655A1">
      <w:pPr>
        <w:pStyle w:val="UBUCuerpoTrabajo"/>
        <w:numPr>
          <w:ilvl w:val="0"/>
          <w:numId w:val="29"/>
        </w:numPr>
        <w:ind w:left="851" w:hanging="142"/>
      </w:pPr>
      <w:r>
        <w:rPr>
          <w:b/>
          <w:bCs/>
        </w:rPr>
        <w:t>Costes totales</w:t>
      </w:r>
    </w:p>
    <w:p w14:paraId="120FE84E" w14:textId="772DF68A" w:rsidR="003655A1" w:rsidRDefault="003655A1" w:rsidP="00B84903">
      <w:pPr>
        <w:pStyle w:val="UBUCuerpoTrabajo"/>
      </w:pPr>
      <w:r>
        <w:t>Una vez obtenidos los costes individuales por apartado, podemos calcular el coste total.</w:t>
      </w:r>
      <w:r w:rsidR="00B84903" w:rsidRPr="00B84903">
        <w:t xml:space="preserve"> </w:t>
      </w:r>
      <w:r w:rsidR="00B84903">
        <w:t>A esta suma total de gastos, habrá que añadir un porcentaje de costes indirectos, relativos a la luz o internet. Teniendo en cuenta que estos gastos supondrían un 5% del total del proyecto. Podemos determinar que el total de los costes sería:</w:t>
      </w:r>
    </w:p>
    <w:tbl>
      <w:tblPr>
        <w:tblStyle w:val="Tablaconcuadrcula4-nfasis3"/>
        <w:tblW w:w="0" w:type="auto"/>
        <w:jc w:val="center"/>
        <w:tblLook w:val="04A0" w:firstRow="1" w:lastRow="0" w:firstColumn="1" w:lastColumn="0" w:noHBand="0" w:noVBand="1"/>
      </w:tblPr>
      <w:tblGrid>
        <w:gridCol w:w="4750"/>
        <w:gridCol w:w="4750"/>
      </w:tblGrid>
      <w:tr w:rsidR="003655A1" w14:paraId="43953E2C" w14:textId="77777777" w:rsidTr="000852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50" w:type="dxa"/>
            <w:shd w:val="clear" w:color="auto" w:fill="404040" w:themeFill="text1" w:themeFillTint="BF"/>
            <w:vAlign w:val="center"/>
          </w:tcPr>
          <w:p w14:paraId="204BB9CF" w14:textId="7047A359" w:rsidR="003655A1" w:rsidRDefault="003655A1" w:rsidP="00085210">
            <w:pPr>
              <w:pStyle w:val="UBUCuerpoTrabajo"/>
              <w:ind w:firstLine="0"/>
              <w:jc w:val="center"/>
            </w:pPr>
            <w:r>
              <w:t>Modalidad Coste</w:t>
            </w:r>
          </w:p>
        </w:tc>
        <w:tc>
          <w:tcPr>
            <w:tcW w:w="4750" w:type="dxa"/>
            <w:shd w:val="clear" w:color="auto" w:fill="404040" w:themeFill="text1" w:themeFillTint="BF"/>
            <w:vAlign w:val="center"/>
          </w:tcPr>
          <w:p w14:paraId="1423FC5D" w14:textId="075273FD" w:rsidR="003655A1" w:rsidRDefault="003655A1" w:rsidP="00085210">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€/coste</w:t>
            </w:r>
          </w:p>
        </w:tc>
      </w:tr>
      <w:tr w:rsidR="00B84903" w14:paraId="5D8ED842" w14:textId="77777777" w:rsidTr="000852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vAlign w:val="center"/>
          </w:tcPr>
          <w:p w14:paraId="4F7EF546" w14:textId="5251F1B7" w:rsidR="00B84903" w:rsidRDefault="00B84903" w:rsidP="00085210">
            <w:pPr>
              <w:pStyle w:val="UBUCuerpoTrabajo"/>
              <w:ind w:firstLine="0"/>
              <w:jc w:val="center"/>
            </w:pPr>
            <w:r>
              <w:rPr>
                <w:b w:val="0"/>
                <w:bCs w:val="0"/>
              </w:rPr>
              <w:t>Coste empleados</w:t>
            </w:r>
          </w:p>
        </w:tc>
        <w:tc>
          <w:tcPr>
            <w:tcW w:w="4750" w:type="dxa"/>
            <w:shd w:val="clear" w:color="auto" w:fill="FFFFFF" w:themeFill="background1"/>
            <w:vAlign w:val="center"/>
          </w:tcPr>
          <w:p w14:paraId="54946FB8" w14:textId="040AF14B" w:rsidR="00B84903" w:rsidRDefault="00B84903" w:rsidP="00085210">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Pr>
                <w:rFonts w:eastAsiaTheme="minorEastAsia"/>
              </w:rPr>
              <w:t>15408€</w:t>
            </w:r>
          </w:p>
        </w:tc>
      </w:tr>
      <w:tr w:rsidR="00B84903" w14:paraId="1ABB7487" w14:textId="77777777" w:rsidTr="00085210">
        <w:trPr>
          <w:jc w:val="center"/>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vAlign w:val="center"/>
          </w:tcPr>
          <w:p w14:paraId="4C0B43D4" w14:textId="32D77C60" w:rsidR="00B84903" w:rsidRDefault="00B84903" w:rsidP="00085210">
            <w:pPr>
              <w:pStyle w:val="UBUCuerpoTrabajo"/>
              <w:ind w:firstLine="0"/>
              <w:jc w:val="center"/>
            </w:pPr>
            <w:r>
              <w:rPr>
                <w:b w:val="0"/>
                <w:bCs w:val="0"/>
              </w:rPr>
              <w:t>Coste hardware</w:t>
            </w:r>
          </w:p>
        </w:tc>
        <w:tc>
          <w:tcPr>
            <w:tcW w:w="4750" w:type="dxa"/>
            <w:shd w:val="clear" w:color="auto" w:fill="FFFFFF" w:themeFill="background1"/>
            <w:vAlign w:val="center"/>
          </w:tcPr>
          <w:p w14:paraId="6735EC69" w14:textId="0FCB3636" w:rsidR="00B84903" w:rsidRDefault="00B84903" w:rsidP="00085210">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rPr>
                <w:rFonts w:eastAsiaTheme="minorEastAsia"/>
              </w:rPr>
              <w:t>126€</w:t>
            </w:r>
          </w:p>
        </w:tc>
      </w:tr>
      <w:tr w:rsidR="00B84903" w14:paraId="07032300" w14:textId="77777777" w:rsidTr="000852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vAlign w:val="center"/>
          </w:tcPr>
          <w:p w14:paraId="2472269A" w14:textId="01EB661A" w:rsidR="00B84903" w:rsidRDefault="00B84903" w:rsidP="00085210">
            <w:pPr>
              <w:pStyle w:val="UBUCuerpoTrabajo"/>
              <w:ind w:firstLine="0"/>
              <w:jc w:val="center"/>
            </w:pPr>
            <w:r>
              <w:rPr>
                <w:b w:val="0"/>
                <w:bCs w:val="0"/>
              </w:rPr>
              <w:t>Coste software</w:t>
            </w:r>
          </w:p>
        </w:tc>
        <w:tc>
          <w:tcPr>
            <w:tcW w:w="4750" w:type="dxa"/>
            <w:shd w:val="clear" w:color="auto" w:fill="FFFFFF" w:themeFill="background1"/>
            <w:vAlign w:val="center"/>
          </w:tcPr>
          <w:p w14:paraId="4A3FA754" w14:textId="3EB89490" w:rsidR="00B84903" w:rsidRDefault="00B84903" w:rsidP="00085210">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Pr>
                <w:rFonts w:eastAsiaTheme="minorEastAsia"/>
              </w:rPr>
              <w:t>58,63€</w:t>
            </w:r>
          </w:p>
        </w:tc>
      </w:tr>
      <w:tr w:rsidR="00B84903" w14:paraId="0704D110" w14:textId="77777777" w:rsidTr="00085210">
        <w:trPr>
          <w:jc w:val="center"/>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vAlign w:val="center"/>
          </w:tcPr>
          <w:p w14:paraId="1E62768B" w14:textId="74CAAA7C" w:rsidR="00B84903" w:rsidRPr="00B84903" w:rsidRDefault="00B84903" w:rsidP="00085210">
            <w:pPr>
              <w:pStyle w:val="UBUCuerpoTrabajo"/>
              <w:ind w:firstLine="0"/>
              <w:jc w:val="center"/>
              <w:rPr>
                <w:b w:val="0"/>
                <w:bCs w:val="0"/>
              </w:rPr>
            </w:pPr>
            <w:r>
              <w:rPr>
                <w:b w:val="0"/>
                <w:bCs w:val="0"/>
              </w:rPr>
              <w:t>Costes indirectos</w:t>
            </w:r>
          </w:p>
        </w:tc>
        <w:tc>
          <w:tcPr>
            <w:tcW w:w="4750" w:type="dxa"/>
            <w:shd w:val="clear" w:color="auto" w:fill="FFFFFF" w:themeFill="background1"/>
            <w:vAlign w:val="center"/>
          </w:tcPr>
          <w:p w14:paraId="426A672C" w14:textId="7AEF48F5" w:rsidR="00B84903" w:rsidRDefault="00B84903" w:rsidP="00085210">
            <w:pPr>
              <w:pStyle w:val="UBUCuerpoTrabajo"/>
              <w:ind w:firstLine="0"/>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0,05×</m:t>
                </m:r>
                <m:d>
                  <m:dPr>
                    <m:ctrlPr>
                      <w:rPr>
                        <w:rFonts w:ascii="Cambria Math" w:hAnsi="Cambria Math"/>
                        <w:i/>
                      </w:rPr>
                    </m:ctrlPr>
                  </m:dPr>
                  <m:e>
                    <m:r>
                      <w:rPr>
                        <w:rFonts w:ascii="Cambria Math" w:hAnsi="Cambria Math"/>
                      </w:rPr>
                      <m:t>15408€+126€+58,63€</m:t>
                    </m:r>
                  </m:e>
                </m:d>
                <m:r>
                  <w:rPr>
                    <w:rFonts w:ascii="Cambria Math" w:hAnsi="Cambria Math"/>
                  </w:rPr>
                  <m:t>=779,63€</m:t>
                </m:r>
              </m:oMath>
            </m:oMathPara>
          </w:p>
        </w:tc>
      </w:tr>
      <w:tr w:rsidR="00B84903" w14:paraId="2EE0E4CC" w14:textId="77777777" w:rsidTr="000852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vAlign w:val="center"/>
          </w:tcPr>
          <w:p w14:paraId="60E8FB6E" w14:textId="4521A261" w:rsidR="00B84903" w:rsidRDefault="00B84903" w:rsidP="00085210">
            <w:pPr>
              <w:pStyle w:val="UBUCuerpoTrabajo"/>
              <w:ind w:firstLine="0"/>
              <w:jc w:val="center"/>
              <w:rPr>
                <w:b w:val="0"/>
                <w:bCs w:val="0"/>
              </w:rPr>
            </w:pPr>
            <w:r>
              <w:rPr>
                <w:b w:val="0"/>
                <w:bCs w:val="0"/>
              </w:rPr>
              <w:t xml:space="preserve">Coste </w:t>
            </w:r>
            <w:r w:rsidRPr="003655A1">
              <w:t>TOTAL</w:t>
            </w:r>
          </w:p>
        </w:tc>
        <w:tc>
          <w:tcPr>
            <w:tcW w:w="4750" w:type="dxa"/>
            <w:shd w:val="clear" w:color="auto" w:fill="FFFF99"/>
            <w:vAlign w:val="center"/>
          </w:tcPr>
          <w:p w14:paraId="6502937C" w14:textId="51DD5F13" w:rsidR="00B84903" w:rsidRPr="003655A1" w:rsidRDefault="00B84903" w:rsidP="003F6377">
            <w:pPr>
              <w:pStyle w:val="UBUCuerpoTrabajo"/>
              <w:keepNext/>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003655A1">
              <w:rPr>
                <w:rFonts w:eastAsiaTheme="minorEastAsia"/>
                <w:b/>
                <w:bCs/>
              </w:rPr>
              <w:t>1</w:t>
            </w:r>
            <w:r>
              <w:rPr>
                <w:rFonts w:eastAsiaTheme="minorEastAsia"/>
                <w:b/>
                <w:bCs/>
              </w:rPr>
              <w:t>6372,26</w:t>
            </w:r>
            <w:r w:rsidRPr="003655A1">
              <w:rPr>
                <w:rFonts w:eastAsiaTheme="minorEastAsia"/>
                <w:b/>
                <w:bCs/>
              </w:rPr>
              <w:t>€</w:t>
            </w:r>
          </w:p>
        </w:tc>
      </w:tr>
    </w:tbl>
    <w:p w14:paraId="074ECDF2" w14:textId="672790DA" w:rsidR="00B84903" w:rsidRDefault="003F6377" w:rsidP="003F6377">
      <w:pPr>
        <w:pStyle w:val="Descripcin"/>
        <w:ind w:firstLine="0"/>
      </w:pPr>
      <w:bookmarkStart w:id="60" w:name="_Toc76585661"/>
      <w:r>
        <w:t xml:space="preserve">Tabla </w:t>
      </w:r>
      <w:r w:rsidR="00275413">
        <w:fldChar w:fldCharType="begin"/>
      </w:r>
      <w:r w:rsidR="00275413">
        <w:instrText xml:space="preserve"> SEQ Tabla \* ARABIC </w:instrText>
      </w:r>
      <w:r w:rsidR="00275413">
        <w:fldChar w:fldCharType="separate"/>
      </w:r>
      <w:r w:rsidR="00675108">
        <w:rPr>
          <w:noProof/>
        </w:rPr>
        <w:t>16</w:t>
      </w:r>
      <w:r w:rsidR="00275413">
        <w:fldChar w:fldCharType="end"/>
      </w:r>
      <w:r>
        <w:t xml:space="preserve"> - Costes.</w:t>
      </w:r>
      <w:bookmarkEnd w:id="60"/>
    </w:p>
    <w:p w14:paraId="711020DD" w14:textId="34AC282B" w:rsidR="003655A1" w:rsidRDefault="00B84903" w:rsidP="00B84903">
      <w:pPr>
        <w:pStyle w:val="Ttulo3"/>
      </w:pPr>
      <w:bookmarkStart w:id="61" w:name="_Toc76585774"/>
      <w:r>
        <w:t>Beneficios</w:t>
      </w:r>
      <w:bookmarkEnd w:id="61"/>
    </w:p>
    <w:p w14:paraId="4B8DC30D" w14:textId="519B25A7" w:rsidR="00B84903" w:rsidRDefault="00B84903" w:rsidP="00B84903">
      <w:pPr>
        <w:pStyle w:val="UBUCuerpoTrabajo"/>
      </w:pPr>
      <w:r>
        <w:t xml:space="preserve">En este apartado se calcularían los beneficios que podrían obtenerse con la aplicación, pero al ser de carácter educativo y </w:t>
      </w:r>
      <w:r w:rsidR="00E87DDC">
        <w:t>sería para trabajar con centros educativos, no se obtendrían beneficios.</w:t>
      </w:r>
    </w:p>
    <w:p w14:paraId="48005F4B" w14:textId="3A423805" w:rsidR="00E87DDC" w:rsidRDefault="00E87DDC" w:rsidP="00E87DDC">
      <w:pPr>
        <w:pStyle w:val="Ttulo2"/>
        <w:numPr>
          <w:ilvl w:val="0"/>
          <w:numId w:val="24"/>
        </w:numPr>
      </w:pPr>
      <w:bookmarkStart w:id="62" w:name="_Toc76585775"/>
      <w:r>
        <w:t>Estudio de viabilidad legal</w:t>
      </w:r>
      <w:bookmarkEnd w:id="62"/>
    </w:p>
    <w:p w14:paraId="196BE42C" w14:textId="30ED408C" w:rsidR="00E87DDC" w:rsidRDefault="00085210" w:rsidP="00E87DDC">
      <w:pPr>
        <w:pStyle w:val="UBUCuerpoTrabajo"/>
      </w:pPr>
      <w:r>
        <w:t>En este apartado se realizará un estudio de las licencias que tienen cada una de las librerías y herramientas utilizadas en el desarrollo del proyecto. Además, se expondrá la licencia elegida para el propio proyecto.</w:t>
      </w:r>
    </w:p>
    <w:p w14:paraId="7B3258D5" w14:textId="740724C2" w:rsidR="00A901A0" w:rsidRDefault="00085210" w:rsidP="00E87DDC">
      <w:pPr>
        <w:pStyle w:val="UBUCuerpoTrabajo"/>
      </w:pPr>
      <w:r>
        <w:t>Se han utilizado las siguientes librerías y herramientas:</w:t>
      </w:r>
    </w:p>
    <w:p w14:paraId="6A705F5B" w14:textId="50DB8637" w:rsidR="00085210" w:rsidRDefault="00A901A0" w:rsidP="00A901A0">
      <w:pPr>
        <w:ind w:firstLine="0"/>
        <w:jc w:val="left"/>
      </w:pPr>
      <w:r>
        <w:br w:type="page"/>
      </w:r>
    </w:p>
    <w:tbl>
      <w:tblPr>
        <w:tblStyle w:val="Tablaconcuadrcula4-nfasis3"/>
        <w:tblW w:w="9812" w:type="dxa"/>
        <w:tblLook w:val="04A0" w:firstRow="1" w:lastRow="0" w:firstColumn="1" w:lastColumn="0" w:noHBand="0" w:noVBand="1"/>
      </w:tblPr>
      <w:tblGrid>
        <w:gridCol w:w="2630"/>
        <w:gridCol w:w="1447"/>
        <w:gridCol w:w="3341"/>
        <w:gridCol w:w="2394"/>
      </w:tblGrid>
      <w:tr w:rsidR="00085210" w14:paraId="220091A5" w14:textId="66D8957C" w:rsidTr="003F6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shd w:val="clear" w:color="auto" w:fill="404040" w:themeFill="text1" w:themeFillTint="BF"/>
          </w:tcPr>
          <w:p w14:paraId="07FD8E97" w14:textId="399F449D" w:rsidR="00085210" w:rsidRDefault="00085210" w:rsidP="003F6377">
            <w:pPr>
              <w:pStyle w:val="UBUCuerpoTrabajo"/>
              <w:ind w:firstLine="0"/>
              <w:jc w:val="center"/>
            </w:pPr>
            <w:r>
              <w:lastRenderedPageBreak/>
              <w:t>Librería y/o herramienta</w:t>
            </w:r>
          </w:p>
        </w:tc>
        <w:tc>
          <w:tcPr>
            <w:tcW w:w="1447" w:type="dxa"/>
            <w:shd w:val="clear" w:color="auto" w:fill="404040" w:themeFill="text1" w:themeFillTint="BF"/>
          </w:tcPr>
          <w:p w14:paraId="2553FC3E" w14:textId="33207972" w:rsidR="00085210" w:rsidRDefault="00085210" w:rsidP="003F6377">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Versión</w:t>
            </w:r>
          </w:p>
        </w:tc>
        <w:tc>
          <w:tcPr>
            <w:tcW w:w="3341" w:type="dxa"/>
            <w:shd w:val="clear" w:color="auto" w:fill="404040" w:themeFill="text1" w:themeFillTint="BF"/>
          </w:tcPr>
          <w:p w14:paraId="5986DE53" w14:textId="4682A756" w:rsidR="00085210" w:rsidRDefault="00085210" w:rsidP="003F6377">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Descripción</w:t>
            </w:r>
          </w:p>
        </w:tc>
        <w:tc>
          <w:tcPr>
            <w:tcW w:w="2394" w:type="dxa"/>
            <w:shd w:val="clear" w:color="auto" w:fill="404040" w:themeFill="text1" w:themeFillTint="BF"/>
          </w:tcPr>
          <w:p w14:paraId="1DEB9402" w14:textId="34E6CCE4" w:rsidR="00085210" w:rsidRDefault="00085210" w:rsidP="003F6377">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Licencia</w:t>
            </w:r>
          </w:p>
        </w:tc>
      </w:tr>
      <w:tr w:rsidR="00085210" w14:paraId="7A67E247" w14:textId="7199E205" w:rsidTr="003F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0AE0267C" w14:textId="2BD142EB" w:rsidR="00085210" w:rsidRPr="00A901A0" w:rsidRDefault="003F6377" w:rsidP="003F6377">
            <w:pPr>
              <w:pStyle w:val="UBUCuerpoTrabajo"/>
              <w:shd w:val="clear" w:color="auto" w:fill="FFFFFF" w:themeFill="background1"/>
              <w:ind w:firstLine="0"/>
              <w:jc w:val="center"/>
              <w:rPr>
                <w:b w:val="0"/>
                <w:bCs w:val="0"/>
              </w:rPr>
            </w:pPr>
            <w:bookmarkStart w:id="63" w:name="_Hlk76565917"/>
            <w:r w:rsidRPr="00A901A0">
              <w:rPr>
                <w:b w:val="0"/>
                <w:bCs w:val="0"/>
              </w:rPr>
              <w:t>Flask</w:t>
            </w:r>
            <w:r w:rsidR="0054113A" w:rsidRPr="00A901A0">
              <w:rPr>
                <w:b w:val="0"/>
                <w:bCs w:val="0"/>
              </w:rPr>
              <w:t xml:space="preserve"> </w:t>
            </w:r>
            <w:r w:rsidR="0054113A" w:rsidRPr="00A901A0">
              <w:fldChar w:fldCharType="begin"/>
            </w:r>
            <w:r w:rsidR="0054113A" w:rsidRPr="00A901A0">
              <w:rPr>
                <w:b w:val="0"/>
                <w:bCs w:val="0"/>
              </w:rPr>
              <w:instrText xml:space="preserve"> ADDIN ZOTERO_ITEM CSL_CITATION {"citationID":"6IHSH8OU","properties":{"formattedCitation":"[7]","plainCitation":"[7]","noteIndex":0},"citationItems":[{"id":46,"uris":["http://zotero.org/users/7067728/items/4F6H857Z"],"uri":["http://zotero.org/users/7067728/items/4F6H857Z"],"itemData":{"id":46,"type":"webpage","title":"Welcome to Flask — Flask Documentation (1.1.x)","URL":"https://flask.palletsprojects.com/en/1.1.x/","accessed":{"date-parts":[["2020",11,17]]}}}],"schema":"https://github.com/citation-style-language/schema/raw/master/csl-citation.json"} </w:instrText>
            </w:r>
            <w:r w:rsidR="0054113A" w:rsidRPr="00A901A0">
              <w:fldChar w:fldCharType="separate"/>
            </w:r>
            <w:r w:rsidR="0054113A" w:rsidRPr="00A901A0">
              <w:rPr>
                <w:rFonts w:cs="Liberation Serif"/>
                <w:b w:val="0"/>
                <w:bCs w:val="0"/>
              </w:rPr>
              <w:t>[7]</w:t>
            </w:r>
            <w:r w:rsidR="0054113A" w:rsidRPr="00A901A0">
              <w:fldChar w:fldCharType="end"/>
            </w:r>
          </w:p>
        </w:tc>
        <w:tc>
          <w:tcPr>
            <w:tcW w:w="1447" w:type="dxa"/>
            <w:shd w:val="clear" w:color="auto" w:fill="FFFFFF" w:themeFill="background1"/>
            <w:vAlign w:val="center"/>
          </w:tcPr>
          <w:p w14:paraId="543117B8" w14:textId="164BAC6B" w:rsidR="00085210" w:rsidRDefault="003F6377"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1.1.2</w:t>
            </w:r>
          </w:p>
        </w:tc>
        <w:tc>
          <w:tcPr>
            <w:tcW w:w="3341" w:type="dxa"/>
            <w:shd w:val="clear" w:color="auto" w:fill="FFFFFF" w:themeFill="background1"/>
            <w:vAlign w:val="center"/>
          </w:tcPr>
          <w:p w14:paraId="36EDE7D0" w14:textId="250C3C4C" w:rsidR="00085210" w:rsidRDefault="003F6377"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Framework de Python para la creación de aplicaciones web.</w:t>
            </w:r>
          </w:p>
        </w:tc>
        <w:tc>
          <w:tcPr>
            <w:tcW w:w="2394" w:type="dxa"/>
            <w:shd w:val="clear" w:color="auto" w:fill="FFFFFF" w:themeFill="background1"/>
            <w:vAlign w:val="center"/>
          </w:tcPr>
          <w:p w14:paraId="3780DD17" w14:textId="61AA16D8" w:rsidR="00085210" w:rsidRDefault="003F6377" w:rsidP="003F6377">
            <w:pPr>
              <w:pStyle w:val="UBUCuerpoTrabajo"/>
              <w:keepNext/>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BSD</w:t>
            </w:r>
          </w:p>
        </w:tc>
      </w:tr>
      <w:tr w:rsidR="003F6377" w14:paraId="75AA0248" w14:textId="77777777" w:rsidTr="003F6377">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3FB6978D" w14:textId="61B9CC23" w:rsidR="003F6377" w:rsidRPr="00A901A0" w:rsidRDefault="003F6377" w:rsidP="003F6377">
            <w:pPr>
              <w:pStyle w:val="UBUCuerpoTrabajo"/>
              <w:shd w:val="clear" w:color="auto" w:fill="FFFFFF" w:themeFill="background1"/>
              <w:ind w:firstLine="0"/>
              <w:jc w:val="center"/>
              <w:rPr>
                <w:b w:val="0"/>
                <w:bCs w:val="0"/>
              </w:rPr>
            </w:pPr>
            <w:r w:rsidRPr="00A901A0">
              <w:rPr>
                <w:b w:val="0"/>
                <w:bCs w:val="0"/>
              </w:rPr>
              <w:t>Matplotlib</w:t>
            </w:r>
            <w:r w:rsidR="0054113A" w:rsidRPr="00A901A0">
              <w:rPr>
                <w:b w:val="0"/>
                <w:bCs w:val="0"/>
              </w:rPr>
              <w:t xml:space="preserve"> </w:t>
            </w:r>
            <w:r w:rsidR="0054113A" w:rsidRPr="00A901A0">
              <w:fldChar w:fldCharType="begin"/>
            </w:r>
            <w:r w:rsidR="0054113A" w:rsidRPr="00A901A0">
              <w:rPr>
                <w:b w:val="0"/>
                <w:bCs w:val="0"/>
              </w:rPr>
              <w:instrText xml:space="preserve"> ADDIN ZOTERO_ITEM CSL_CITATION {"citationID":"ZJfVwEVw","properties":{"formattedCitation":"[8]","plainCitation":"[8]","noteIndex":0},"citationItems":[{"id":335,"uris":["http://zotero.org/users/7067728/items/GUQN5W5H"],"uri":["http://zotero.org/users/7067728/items/GUQN5W5H"],"itemData":{"id":335,"type":"webpage","title":"Matplotlib: Python plotting — Matplotlib 3.4.2 documentation","URL":"https://matplotlib.org/","accessed":{"date-parts":[["2021",7,6]]}}}],"schema":"https://github.com/citation-style-language/schema/raw/master/csl-citation.json"} </w:instrText>
            </w:r>
            <w:r w:rsidR="0054113A" w:rsidRPr="00A901A0">
              <w:fldChar w:fldCharType="separate"/>
            </w:r>
            <w:r w:rsidR="0054113A" w:rsidRPr="00A901A0">
              <w:rPr>
                <w:rFonts w:cs="Liberation Serif"/>
                <w:b w:val="0"/>
                <w:bCs w:val="0"/>
              </w:rPr>
              <w:t>[8]</w:t>
            </w:r>
            <w:r w:rsidR="0054113A" w:rsidRPr="00A901A0">
              <w:fldChar w:fldCharType="end"/>
            </w:r>
          </w:p>
        </w:tc>
        <w:tc>
          <w:tcPr>
            <w:tcW w:w="1447" w:type="dxa"/>
            <w:shd w:val="clear" w:color="auto" w:fill="FFFFFF" w:themeFill="background1"/>
            <w:vAlign w:val="center"/>
          </w:tcPr>
          <w:p w14:paraId="5AE0D337" w14:textId="57216A0B" w:rsidR="003F6377" w:rsidRDefault="003F6377"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3.3.3</w:t>
            </w:r>
          </w:p>
        </w:tc>
        <w:tc>
          <w:tcPr>
            <w:tcW w:w="3341" w:type="dxa"/>
            <w:shd w:val="clear" w:color="auto" w:fill="FFFFFF" w:themeFill="background1"/>
            <w:vAlign w:val="center"/>
          </w:tcPr>
          <w:p w14:paraId="7E13BA65" w14:textId="7D6454DB" w:rsidR="003F6377" w:rsidRDefault="003F6377"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Librería para la generación de gráficos en Python.</w:t>
            </w:r>
          </w:p>
        </w:tc>
        <w:tc>
          <w:tcPr>
            <w:tcW w:w="2394" w:type="dxa"/>
            <w:shd w:val="clear" w:color="auto" w:fill="FFFFFF" w:themeFill="background1"/>
            <w:vAlign w:val="center"/>
          </w:tcPr>
          <w:p w14:paraId="55E2B797" w14:textId="4AFC7A2A" w:rsidR="003F6377" w:rsidRDefault="003F6377" w:rsidP="003F6377">
            <w:pPr>
              <w:pStyle w:val="UBUCuerpoTrabajo"/>
              <w:keepNext/>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PSF</w:t>
            </w:r>
          </w:p>
        </w:tc>
      </w:tr>
      <w:tr w:rsidR="003F6377" w14:paraId="0DBDB24A" w14:textId="77777777" w:rsidTr="003F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6EA6CFE7" w14:textId="56460A31" w:rsidR="003F6377" w:rsidRPr="00A901A0" w:rsidRDefault="003F6377" w:rsidP="003F6377">
            <w:pPr>
              <w:pStyle w:val="UBUCuerpoTrabajo"/>
              <w:shd w:val="clear" w:color="auto" w:fill="FFFFFF" w:themeFill="background1"/>
              <w:ind w:firstLine="0"/>
              <w:jc w:val="center"/>
              <w:rPr>
                <w:b w:val="0"/>
                <w:bCs w:val="0"/>
              </w:rPr>
            </w:pPr>
            <w:r w:rsidRPr="00A901A0">
              <w:rPr>
                <w:b w:val="0"/>
                <w:bCs w:val="0"/>
              </w:rPr>
              <w:t>Networkx</w:t>
            </w:r>
            <w:r w:rsidR="0054113A" w:rsidRPr="00A901A0">
              <w:rPr>
                <w:b w:val="0"/>
                <w:bCs w:val="0"/>
              </w:rPr>
              <w:t xml:space="preserve"> </w:t>
            </w:r>
            <w:r w:rsidR="0054113A" w:rsidRPr="00A901A0">
              <w:fldChar w:fldCharType="begin"/>
            </w:r>
            <w:r w:rsidR="0054113A" w:rsidRPr="00A901A0">
              <w:rPr>
                <w:b w:val="0"/>
                <w:bCs w:val="0"/>
              </w:rPr>
              <w:instrText xml:space="preserve"> ADDIN ZOTERO_ITEM CSL_CITATION {"citationID":"y6niUQdR","properties":{"formattedCitation":"[9]","plainCitation":"[9]","noteIndex":0},"citationItems":[{"id":291,"uris":["http://zotero.org/users/7067728/items/5H7I6RX2"],"uri":["http://zotero.org/users/7067728/items/5H7I6RX2"],"itemData":{"id":291,"type":"webpage","title":"NetworkX — NetworkX documentation","URL":"https://networkx.org/","accessed":{"date-parts":[["2021",6,30]]}}}],"schema":"https://github.com/citation-style-language/schema/raw/master/csl-citation.json"} </w:instrText>
            </w:r>
            <w:r w:rsidR="0054113A" w:rsidRPr="00A901A0">
              <w:fldChar w:fldCharType="separate"/>
            </w:r>
            <w:r w:rsidR="0054113A" w:rsidRPr="00A901A0">
              <w:rPr>
                <w:rFonts w:cs="Liberation Serif"/>
                <w:b w:val="0"/>
                <w:bCs w:val="0"/>
              </w:rPr>
              <w:t>[9]</w:t>
            </w:r>
            <w:r w:rsidR="0054113A" w:rsidRPr="00A901A0">
              <w:fldChar w:fldCharType="end"/>
            </w:r>
          </w:p>
        </w:tc>
        <w:tc>
          <w:tcPr>
            <w:tcW w:w="1447" w:type="dxa"/>
            <w:shd w:val="clear" w:color="auto" w:fill="FFFFFF" w:themeFill="background1"/>
            <w:vAlign w:val="center"/>
          </w:tcPr>
          <w:p w14:paraId="1082D0D3" w14:textId="17D698B8" w:rsidR="003F6377" w:rsidRDefault="003F6377"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2.5.0</w:t>
            </w:r>
          </w:p>
        </w:tc>
        <w:tc>
          <w:tcPr>
            <w:tcW w:w="3341" w:type="dxa"/>
            <w:shd w:val="clear" w:color="auto" w:fill="FFFFFF" w:themeFill="background1"/>
            <w:vAlign w:val="center"/>
          </w:tcPr>
          <w:p w14:paraId="0591E488" w14:textId="4058A702" w:rsidR="003F6377" w:rsidRDefault="003F6377"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Paquete para la creación y estudio de grafos y redes.</w:t>
            </w:r>
          </w:p>
        </w:tc>
        <w:tc>
          <w:tcPr>
            <w:tcW w:w="2394" w:type="dxa"/>
            <w:shd w:val="clear" w:color="auto" w:fill="FFFFFF" w:themeFill="background1"/>
            <w:vAlign w:val="center"/>
          </w:tcPr>
          <w:p w14:paraId="48F8D985" w14:textId="22532C54" w:rsidR="003F6377" w:rsidRDefault="003F6377" w:rsidP="003F6377">
            <w:pPr>
              <w:pStyle w:val="UBUCuerpoTrabajo"/>
              <w:keepNext/>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rsidRPr="003F6377">
              <w:t>BSD-new</w:t>
            </w:r>
          </w:p>
        </w:tc>
      </w:tr>
      <w:tr w:rsidR="003F6377" w14:paraId="6E4926FE" w14:textId="77777777" w:rsidTr="003F6377">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57E78065" w14:textId="36E6FCBC" w:rsidR="003F6377" w:rsidRPr="00A901A0" w:rsidRDefault="003F6377" w:rsidP="003F6377">
            <w:pPr>
              <w:pStyle w:val="UBUCuerpoTrabajo"/>
              <w:shd w:val="clear" w:color="auto" w:fill="FFFFFF" w:themeFill="background1"/>
              <w:ind w:firstLine="0"/>
              <w:jc w:val="center"/>
              <w:rPr>
                <w:b w:val="0"/>
                <w:bCs w:val="0"/>
              </w:rPr>
            </w:pPr>
            <w:r w:rsidRPr="00A901A0">
              <w:rPr>
                <w:b w:val="0"/>
                <w:bCs w:val="0"/>
              </w:rPr>
              <w:t>Num</w:t>
            </w:r>
            <w:r w:rsidR="0054113A" w:rsidRPr="00A901A0">
              <w:rPr>
                <w:b w:val="0"/>
                <w:bCs w:val="0"/>
              </w:rPr>
              <w:t>P</w:t>
            </w:r>
            <w:r w:rsidRPr="00A901A0">
              <w:rPr>
                <w:b w:val="0"/>
                <w:bCs w:val="0"/>
              </w:rPr>
              <w:t>y</w:t>
            </w:r>
            <w:r w:rsidR="0054113A" w:rsidRPr="00A901A0">
              <w:rPr>
                <w:b w:val="0"/>
                <w:bCs w:val="0"/>
              </w:rPr>
              <w:t xml:space="preserve"> </w:t>
            </w:r>
            <w:r w:rsidR="0054113A" w:rsidRPr="00A901A0">
              <w:fldChar w:fldCharType="begin"/>
            </w:r>
            <w:r w:rsidR="0054113A" w:rsidRPr="00A901A0">
              <w:rPr>
                <w:b w:val="0"/>
                <w:bCs w:val="0"/>
              </w:rPr>
              <w:instrText xml:space="preserve"> ADDIN ZOTERO_ITEM CSL_CITATION {"citationID":"SwSTtSgl","properties":{"formattedCitation":"[10]","plainCitation":"[10]","noteIndex":0},"citationItems":[{"id":331,"uris":["http://zotero.org/users/7067728/items/VSP2FDQ8"],"uri":["http://zotero.org/users/7067728/items/VSP2FDQ8"],"itemData":{"id":331,"type":"webpage","title":"What is NumPy? — NumPy v1.21 Manual","URL":"https://numpy.org/doc/stable/user/whatisnumpy.html","accessed":{"date-parts":[["2021",7,6]]}}}],"schema":"https://github.com/citation-style-language/schema/raw/master/csl-citation.json"} </w:instrText>
            </w:r>
            <w:r w:rsidR="0054113A" w:rsidRPr="00A901A0">
              <w:fldChar w:fldCharType="separate"/>
            </w:r>
            <w:r w:rsidR="0054113A" w:rsidRPr="00A901A0">
              <w:rPr>
                <w:rFonts w:cs="Liberation Serif"/>
                <w:b w:val="0"/>
                <w:bCs w:val="0"/>
              </w:rPr>
              <w:t>[10]</w:t>
            </w:r>
            <w:r w:rsidR="0054113A" w:rsidRPr="00A901A0">
              <w:fldChar w:fldCharType="end"/>
            </w:r>
          </w:p>
        </w:tc>
        <w:tc>
          <w:tcPr>
            <w:tcW w:w="1447" w:type="dxa"/>
            <w:shd w:val="clear" w:color="auto" w:fill="FFFFFF" w:themeFill="background1"/>
            <w:vAlign w:val="center"/>
          </w:tcPr>
          <w:p w14:paraId="67357569" w14:textId="5DF187E0" w:rsidR="003F6377" w:rsidRDefault="003F6377"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1.19.5</w:t>
            </w:r>
          </w:p>
        </w:tc>
        <w:tc>
          <w:tcPr>
            <w:tcW w:w="3341" w:type="dxa"/>
            <w:shd w:val="clear" w:color="auto" w:fill="FFFFFF" w:themeFill="background1"/>
            <w:vAlign w:val="center"/>
          </w:tcPr>
          <w:p w14:paraId="08E62B5E" w14:textId="2DB1237F" w:rsidR="003F6377" w:rsidRDefault="003F6377"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 xml:space="preserve">Biblioteca de Python para trabajar con matrices y realizar operaciones matemáticas. </w:t>
            </w:r>
          </w:p>
        </w:tc>
        <w:tc>
          <w:tcPr>
            <w:tcW w:w="2394" w:type="dxa"/>
            <w:shd w:val="clear" w:color="auto" w:fill="FFFFFF" w:themeFill="background1"/>
            <w:vAlign w:val="center"/>
          </w:tcPr>
          <w:p w14:paraId="011A700C" w14:textId="5C5B63C0" w:rsidR="003F6377" w:rsidRPr="003F6377" w:rsidRDefault="0054113A" w:rsidP="003F6377">
            <w:pPr>
              <w:pStyle w:val="UBUCuerpoTrabajo"/>
              <w:keepNext/>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BSD-new</w:t>
            </w:r>
          </w:p>
        </w:tc>
      </w:tr>
      <w:tr w:rsidR="0054113A" w14:paraId="348F9A6A" w14:textId="77777777" w:rsidTr="003F6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7FA0915D" w14:textId="64133C45" w:rsidR="0054113A" w:rsidRPr="00A901A0" w:rsidRDefault="0054113A" w:rsidP="003F6377">
            <w:pPr>
              <w:pStyle w:val="UBUCuerpoTrabajo"/>
              <w:shd w:val="clear" w:color="auto" w:fill="FFFFFF" w:themeFill="background1"/>
              <w:ind w:firstLine="0"/>
              <w:jc w:val="center"/>
              <w:rPr>
                <w:b w:val="0"/>
                <w:bCs w:val="0"/>
              </w:rPr>
            </w:pPr>
            <w:r w:rsidRPr="00A901A0">
              <w:rPr>
                <w:b w:val="0"/>
                <w:bCs w:val="0"/>
              </w:rPr>
              <w:t xml:space="preserve">Pandas </w:t>
            </w:r>
            <w:r w:rsidRPr="00A901A0">
              <w:fldChar w:fldCharType="begin"/>
            </w:r>
            <w:r w:rsidRPr="00A901A0">
              <w:rPr>
                <w:b w:val="0"/>
                <w:bCs w:val="0"/>
              </w:rPr>
              <w:instrText xml:space="preserve"> ADDIN ZOTERO_ITEM CSL_CITATION {"citationID":"YKBV8Wb6","properties":{"formattedCitation":"[11]","plainCitation":"[11]","noteIndex":0},"citationItems":[{"id":329,"uris":["http://zotero.org/users/7067728/items/DY3W3TYA"],"uri":["http://zotero.org/users/7067728/items/DY3W3TYA"],"itemData":{"id":329,"type":"webpage","title":"User Guide — pandas 1.3.0 documentation","URL":"https://pandas.pydata.org/docs/user_guide/index.html","accessed":{"date-parts":[["2021",7,6]]}}}],"schema":"https://github.com/citation-style-language/schema/raw/master/csl-citation.json"} </w:instrText>
            </w:r>
            <w:r w:rsidRPr="00A901A0">
              <w:fldChar w:fldCharType="separate"/>
            </w:r>
            <w:r w:rsidRPr="00A901A0">
              <w:rPr>
                <w:rFonts w:cs="Liberation Serif"/>
                <w:b w:val="0"/>
                <w:bCs w:val="0"/>
              </w:rPr>
              <w:t>[11]</w:t>
            </w:r>
            <w:r w:rsidRPr="00A901A0">
              <w:fldChar w:fldCharType="end"/>
            </w:r>
          </w:p>
        </w:tc>
        <w:tc>
          <w:tcPr>
            <w:tcW w:w="1447" w:type="dxa"/>
            <w:shd w:val="clear" w:color="auto" w:fill="FFFFFF" w:themeFill="background1"/>
            <w:vAlign w:val="center"/>
          </w:tcPr>
          <w:p w14:paraId="4DF5A754" w14:textId="2B6C6D9E" w:rsidR="0054113A" w:rsidRDefault="0054113A"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1.2.3</w:t>
            </w:r>
          </w:p>
        </w:tc>
        <w:tc>
          <w:tcPr>
            <w:tcW w:w="3341" w:type="dxa"/>
            <w:shd w:val="clear" w:color="auto" w:fill="FFFFFF" w:themeFill="background1"/>
            <w:vAlign w:val="center"/>
          </w:tcPr>
          <w:p w14:paraId="642115CF" w14:textId="193BF1B9" w:rsidR="0054113A" w:rsidRDefault="0054113A"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Biblioteca extensión de NumPy para la manipulación y análisis de datos.</w:t>
            </w:r>
          </w:p>
        </w:tc>
        <w:tc>
          <w:tcPr>
            <w:tcW w:w="2394" w:type="dxa"/>
            <w:shd w:val="clear" w:color="auto" w:fill="FFFFFF" w:themeFill="background1"/>
            <w:vAlign w:val="center"/>
          </w:tcPr>
          <w:p w14:paraId="644E8D4C" w14:textId="4B399638" w:rsidR="0054113A" w:rsidRDefault="0054113A" w:rsidP="003F6377">
            <w:pPr>
              <w:pStyle w:val="UBUCuerpoTrabajo"/>
              <w:keepNext/>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BSD</w:t>
            </w:r>
          </w:p>
        </w:tc>
      </w:tr>
      <w:tr w:rsidR="0054113A" w14:paraId="357FBC41" w14:textId="77777777" w:rsidTr="003F6377">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25132F73" w14:textId="128F1C76" w:rsidR="0054113A" w:rsidRPr="00A901A0" w:rsidRDefault="0054113A" w:rsidP="003F6377">
            <w:pPr>
              <w:pStyle w:val="UBUCuerpoTrabajo"/>
              <w:shd w:val="clear" w:color="auto" w:fill="FFFFFF" w:themeFill="background1"/>
              <w:ind w:firstLine="0"/>
              <w:jc w:val="center"/>
              <w:rPr>
                <w:b w:val="0"/>
                <w:bCs w:val="0"/>
              </w:rPr>
            </w:pPr>
            <w:r w:rsidRPr="00A901A0">
              <w:rPr>
                <w:b w:val="0"/>
                <w:bCs w:val="0"/>
              </w:rPr>
              <w:t xml:space="preserve">Werkzeug </w:t>
            </w:r>
            <w:r w:rsidRPr="00A901A0">
              <w:fldChar w:fldCharType="begin"/>
            </w:r>
            <w:r w:rsidRPr="00A901A0">
              <w:rPr>
                <w:b w:val="0"/>
                <w:bCs w:val="0"/>
              </w:rPr>
              <w:instrText xml:space="preserve"> ADDIN ZOTERO_ITEM CSL_CITATION {"citationID":"p0IX55BW","properties":{"formattedCitation":"[12]","plainCitation":"[12]","noteIndex":0},"citationItems":[{"id":340,"uris":["http://zotero.org/users/7067728/items/JQC5879G"],"uri":["http://zotero.org/users/7067728/items/JQC5879G"],"itemData":{"id":340,"type":"webpage","title":"Werkzeug — Werkzeug Documentation (2.0.x)","URL":"https://werkzeug.palletsprojects.com/en/2.0.x/","accessed":{"date-parts":[["2021",7,6]]}}}],"schema":"https://github.com/citation-style-language/schema/raw/master/csl-citation.json"} </w:instrText>
            </w:r>
            <w:r w:rsidRPr="00A901A0">
              <w:fldChar w:fldCharType="separate"/>
            </w:r>
            <w:r w:rsidRPr="00A901A0">
              <w:rPr>
                <w:rFonts w:cs="Liberation Serif"/>
                <w:b w:val="0"/>
                <w:bCs w:val="0"/>
              </w:rPr>
              <w:t>[12]</w:t>
            </w:r>
            <w:r w:rsidRPr="00A901A0">
              <w:fldChar w:fldCharType="end"/>
            </w:r>
          </w:p>
        </w:tc>
        <w:tc>
          <w:tcPr>
            <w:tcW w:w="1447" w:type="dxa"/>
            <w:shd w:val="clear" w:color="auto" w:fill="FFFFFF" w:themeFill="background1"/>
            <w:vAlign w:val="center"/>
          </w:tcPr>
          <w:p w14:paraId="6C100732" w14:textId="06106557" w:rsidR="0054113A" w:rsidRDefault="0054113A"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1.0.1</w:t>
            </w:r>
          </w:p>
        </w:tc>
        <w:tc>
          <w:tcPr>
            <w:tcW w:w="3341" w:type="dxa"/>
            <w:shd w:val="clear" w:color="auto" w:fill="FFFFFF" w:themeFill="background1"/>
            <w:vAlign w:val="center"/>
          </w:tcPr>
          <w:p w14:paraId="3DF100C0" w14:textId="155FABE4" w:rsidR="0054113A" w:rsidRDefault="0054113A"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Biblioteca utilizada para la transformación de ficheros en seguros.</w:t>
            </w:r>
          </w:p>
        </w:tc>
        <w:tc>
          <w:tcPr>
            <w:tcW w:w="2394" w:type="dxa"/>
            <w:shd w:val="clear" w:color="auto" w:fill="FFFFFF" w:themeFill="background1"/>
            <w:vAlign w:val="center"/>
          </w:tcPr>
          <w:p w14:paraId="61B69BB1" w14:textId="4BE35BA6" w:rsidR="0054113A" w:rsidRDefault="0054113A" w:rsidP="003F6377">
            <w:pPr>
              <w:pStyle w:val="UBUCuerpoTrabajo"/>
              <w:keepNext/>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rsidRPr="0054113A">
              <w:t>BSD</w:t>
            </w:r>
          </w:p>
        </w:tc>
      </w:tr>
      <w:tr w:rsidR="0054113A" w14:paraId="705F8256" w14:textId="77777777" w:rsidTr="0054113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3472C742" w14:textId="7F3EFE27" w:rsidR="0054113A" w:rsidRPr="00A901A0" w:rsidRDefault="0054113A" w:rsidP="003F6377">
            <w:pPr>
              <w:pStyle w:val="UBUCuerpoTrabajo"/>
              <w:shd w:val="clear" w:color="auto" w:fill="FFFFFF" w:themeFill="background1"/>
              <w:ind w:firstLine="0"/>
              <w:jc w:val="center"/>
              <w:rPr>
                <w:b w:val="0"/>
                <w:bCs w:val="0"/>
              </w:rPr>
            </w:pPr>
            <w:r w:rsidRPr="00A901A0">
              <w:rPr>
                <w:b w:val="0"/>
                <w:bCs w:val="0"/>
              </w:rPr>
              <w:t xml:space="preserve">Flask_Bootstrap </w:t>
            </w:r>
            <w:r w:rsidRPr="00A901A0">
              <w:fldChar w:fldCharType="begin"/>
            </w:r>
            <w:r w:rsidRPr="00A901A0">
              <w:rPr>
                <w:b w:val="0"/>
                <w:bCs w:val="0"/>
              </w:rPr>
              <w:instrText xml:space="preserve"> ADDIN ZOTERO_ITEM CSL_CITATION {"citationID":"1YMkUqfI","properties":{"formattedCitation":"[13]","plainCitation":"[13]","noteIndex":0},"citationItems":[{"id":185,"uris":["http://zotero.org/users/7067728/items/SZMPXT5J"],"uri":["http://zotero.org/users/7067728/items/SZMPXT5J"],"itemData":{"id":185,"type":"webpage","title":"Flask-Bootstrap — Flask-Bootstrap 3.3.7.1 documentation","URL":"https://pythonhosted.org/Flask-Bootstrap/","accessed":{"date-parts":[["2021",3,10]]}}}],"schema":"https://github.com/citation-style-language/schema/raw/master/csl-citation.json"} </w:instrText>
            </w:r>
            <w:r w:rsidRPr="00A901A0">
              <w:fldChar w:fldCharType="separate"/>
            </w:r>
            <w:r w:rsidRPr="00A901A0">
              <w:rPr>
                <w:rFonts w:cs="Liberation Serif"/>
                <w:b w:val="0"/>
                <w:bCs w:val="0"/>
              </w:rPr>
              <w:t>[13]</w:t>
            </w:r>
            <w:r w:rsidRPr="00A901A0">
              <w:fldChar w:fldCharType="end"/>
            </w:r>
          </w:p>
        </w:tc>
        <w:tc>
          <w:tcPr>
            <w:tcW w:w="1447" w:type="dxa"/>
            <w:shd w:val="clear" w:color="auto" w:fill="FFFFFF" w:themeFill="background1"/>
            <w:vAlign w:val="center"/>
          </w:tcPr>
          <w:p w14:paraId="32530FB6" w14:textId="16E1E918" w:rsidR="0054113A" w:rsidRDefault="0054113A"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3.3.7.1.dev1</w:t>
            </w:r>
          </w:p>
        </w:tc>
        <w:tc>
          <w:tcPr>
            <w:tcW w:w="3341" w:type="dxa"/>
            <w:shd w:val="clear" w:color="auto" w:fill="FFFFFF" w:themeFill="background1"/>
            <w:vAlign w:val="center"/>
          </w:tcPr>
          <w:p w14:paraId="378E7FB3" w14:textId="6283A360" w:rsidR="0054113A" w:rsidRDefault="0054113A" w:rsidP="003F6377">
            <w:pPr>
              <w:pStyle w:val="UBUCuerpoTrabajo"/>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Extensión de Flask para utilizar plantillas.</w:t>
            </w:r>
          </w:p>
        </w:tc>
        <w:tc>
          <w:tcPr>
            <w:tcW w:w="2394" w:type="dxa"/>
            <w:shd w:val="clear" w:color="auto" w:fill="FFFFFF" w:themeFill="background1"/>
            <w:vAlign w:val="center"/>
          </w:tcPr>
          <w:p w14:paraId="70C5D3E9" w14:textId="0C60B8FD" w:rsidR="0054113A" w:rsidRPr="0054113A" w:rsidRDefault="0054113A" w:rsidP="003F6377">
            <w:pPr>
              <w:pStyle w:val="UBUCuerpoTrabajo"/>
              <w:keepNext/>
              <w:shd w:val="clear" w:color="auto" w:fill="FFFFFF" w:themeFill="background1"/>
              <w:ind w:firstLine="0"/>
              <w:jc w:val="center"/>
              <w:cnfStyle w:val="000000100000" w:firstRow="0" w:lastRow="0" w:firstColumn="0" w:lastColumn="0" w:oddVBand="0" w:evenVBand="0" w:oddHBand="1" w:evenHBand="0" w:firstRowFirstColumn="0" w:firstRowLastColumn="0" w:lastRowFirstColumn="0" w:lastRowLastColumn="0"/>
            </w:pPr>
            <w:r>
              <w:t>BSD</w:t>
            </w:r>
          </w:p>
        </w:tc>
      </w:tr>
      <w:tr w:rsidR="0054113A" w14:paraId="7D4F3E3E" w14:textId="77777777" w:rsidTr="0054113A">
        <w:trPr>
          <w:cantSplit/>
        </w:trPr>
        <w:tc>
          <w:tcPr>
            <w:cnfStyle w:val="001000000000" w:firstRow="0" w:lastRow="0" w:firstColumn="1" w:lastColumn="0" w:oddVBand="0" w:evenVBand="0" w:oddHBand="0" w:evenHBand="0" w:firstRowFirstColumn="0" w:firstRowLastColumn="0" w:lastRowFirstColumn="0" w:lastRowLastColumn="0"/>
            <w:tcW w:w="2630" w:type="dxa"/>
            <w:shd w:val="clear" w:color="auto" w:fill="FFFFFF" w:themeFill="background1"/>
            <w:vAlign w:val="center"/>
          </w:tcPr>
          <w:p w14:paraId="29DD74D5" w14:textId="06DA178C" w:rsidR="0054113A" w:rsidRPr="00A901A0" w:rsidRDefault="0054113A" w:rsidP="003F6377">
            <w:pPr>
              <w:pStyle w:val="UBUCuerpoTrabajo"/>
              <w:shd w:val="clear" w:color="auto" w:fill="FFFFFF" w:themeFill="background1"/>
              <w:ind w:firstLine="0"/>
              <w:jc w:val="center"/>
              <w:rPr>
                <w:b w:val="0"/>
                <w:bCs w:val="0"/>
              </w:rPr>
            </w:pPr>
            <w:r w:rsidRPr="00A901A0">
              <w:rPr>
                <w:b w:val="0"/>
                <w:bCs w:val="0"/>
              </w:rPr>
              <w:t xml:space="preserve">MySQL </w:t>
            </w:r>
            <w:r w:rsidR="00A901A0" w:rsidRPr="00A901A0">
              <w:fldChar w:fldCharType="begin"/>
            </w:r>
            <w:r w:rsidR="00A901A0" w:rsidRPr="00A901A0">
              <w:rPr>
                <w:b w:val="0"/>
                <w:bCs w:val="0"/>
              </w:rPr>
              <w:instrText xml:space="preserve"> ADDIN ZOTERO_ITEM CSL_CITATION {"citationID":"g45go4nd","properties":{"formattedCitation":"[14]","plainCitation":"[14]","noteIndex":0},"citationItems":[{"id":295,"uris":["http://zotero.org/users/7067728/items/R5A6DSB8"],"uri":["http://zotero.org/users/7067728/items/R5A6DSB8"],"itemData":{"id":295,"type":"webpage","title":"MySQL","URL":"https://www.mysql.com/","accessed":{"date-parts":[["2021",6,30]]}}}],"schema":"https://github.com/citation-style-language/schema/raw/master/csl-citation.json"} </w:instrText>
            </w:r>
            <w:r w:rsidR="00A901A0" w:rsidRPr="00A901A0">
              <w:fldChar w:fldCharType="separate"/>
            </w:r>
            <w:r w:rsidR="00A901A0" w:rsidRPr="00A901A0">
              <w:rPr>
                <w:rFonts w:cs="Liberation Serif"/>
                <w:b w:val="0"/>
                <w:bCs w:val="0"/>
              </w:rPr>
              <w:t>[14]</w:t>
            </w:r>
            <w:r w:rsidR="00A901A0" w:rsidRPr="00A901A0">
              <w:fldChar w:fldCharType="end"/>
            </w:r>
          </w:p>
        </w:tc>
        <w:tc>
          <w:tcPr>
            <w:tcW w:w="1447" w:type="dxa"/>
            <w:shd w:val="clear" w:color="auto" w:fill="FFFFFF" w:themeFill="background1"/>
            <w:vAlign w:val="center"/>
          </w:tcPr>
          <w:p w14:paraId="2FD7C76D" w14:textId="625B9726" w:rsidR="0054113A" w:rsidRDefault="0054113A"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8.0.22</w:t>
            </w:r>
          </w:p>
        </w:tc>
        <w:tc>
          <w:tcPr>
            <w:tcW w:w="3341" w:type="dxa"/>
            <w:shd w:val="clear" w:color="auto" w:fill="FFFFFF" w:themeFill="background1"/>
            <w:vAlign w:val="center"/>
          </w:tcPr>
          <w:p w14:paraId="040A7558" w14:textId="0C0C4FB6" w:rsidR="0054113A" w:rsidRDefault="0054113A" w:rsidP="003F6377">
            <w:pPr>
              <w:pStyle w:val="UBUCuerpoTrabajo"/>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Servicio de base de datos.</w:t>
            </w:r>
          </w:p>
        </w:tc>
        <w:tc>
          <w:tcPr>
            <w:tcW w:w="2394" w:type="dxa"/>
            <w:shd w:val="clear" w:color="auto" w:fill="FFFFFF" w:themeFill="background1"/>
            <w:vAlign w:val="center"/>
          </w:tcPr>
          <w:p w14:paraId="20447528" w14:textId="6BEBF482" w:rsidR="0054113A" w:rsidRDefault="0054113A" w:rsidP="003F6377">
            <w:pPr>
              <w:pStyle w:val="UBUCuerpoTrabajo"/>
              <w:keepNext/>
              <w:shd w:val="clear" w:color="auto" w:fill="FFFFFF" w:themeFill="background1"/>
              <w:ind w:firstLine="0"/>
              <w:jc w:val="center"/>
              <w:cnfStyle w:val="000000000000" w:firstRow="0" w:lastRow="0" w:firstColumn="0" w:lastColumn="0" w:oddVBand="0" w:evenVBand="0" w:oddHBand="0" w:evenHBand="0" w:firstRowFirstColumn="0" w:firstRowLastColumn="0" w:lastRowFirstColumn="0" w:lastRowLastColumn="0"/>
            </w:pPr>
            <w:r>
              <w:t>GNU</w:t>
            </w:r>
          </w:p>
        </w:tc>
      </w:tr>
    </w:tbl>
    <w:p w14:paraId="58EC68A4" w14:textId="1D9A2424" w:rsidR="00A901A0" w:rsidRDefault="003F6377" w:rsidP="00A901A0">
      <w:pPr>
        <w:pStyle w:val="Descripcin"/>
        <w:ind w:firstLine="0"/>
      </w:pPr>
      <w:bookmarkStart w:id="64" w:name="_Toc76585662"/>
      <w:bookmarkEnd w:id="63"/>
      <w:r>
        <w:t xml:space="preserve">Tabla </w:t>
      </w:r>
      <w:r w:rsidR="00275413">
        <w:fldChar w:fldCharType="begin"/>
      </w:r>
      <w:r w:rsidR="00275413">
        <w:instrText xml:space="preserve"> SEQ Tabla \* ARABIC </w:instrText>
      </w:r>
      <w:r w:rsidR="00275413">
        <w:fldChar w:fldCharType="separate"/>
      </w:r>
      <w:r w:rsidR="00675108">
        <w:rPr>
          <w:noProof/>
        </w:rPr>
        <w:t>17</w:t>
      </w:r>
      <w:r w:rsidR="00275413">
        <w:fldChar w:fldCharType="end"/>
      </w:r>
      <w:r>
        <w:t xml:space="preserve"> - Viabilidad legal.</w:t>
      </w:r>
      <w:bookmarkEnd w:id="64"/>
    </w:p>
    <w:p w14:paraId="0EBEE536" w14:textId="0C3FCC83" w:rsidR="00A901A0" w:rsidRDefault="00A901A0" w:rsidP="00A901A0">
      <w:pPr>
        <w:pStyle w:val="UBUCuerpoTrabajo"/>
      </w:pPr>
      <w:r>
        <w:t xml:space="preserve">En este caso, todas las librerías o herramientas utilizadas tienen licencia de libre distribución por lo que no nos encontramos con ninguna restricción. </w:t>
      </w:r>
    </w:p>
    <w:p w14:paraId="069587D9" w14:textId="5074E61B" w:rsidR="00A901A0" w:rsidRDefault="00A901A0" w:rsidP="00A901A0">
      <w:pPr>
        <w:pStyle w:val="UBUCuerpoTrabajo"/>
      </w:pPr>
      <w:r>
        <w:t xml:space="preserve">Por este motivo, se ha escogido que el proyecto tendrá una licencia MIT </w:t>
      </w:r>
      <w:r>
        <w:fldChar w:fldCharType="begin"/>
      </w:r>
      <w:r>
        <w:instrText xml:space="preserve"> ADDIN ZOTERO_ITEM CSL_CITATION {"citationID":"BeInOfOA","properties":{"formattedCitation":"[15]","plainCitation":"[15]","noteIndex":0},"citationItems":[{"id":346,"uris":["http://zotero.org/users/7067728/items/WYUY2NIJ"],"uri":["http://zotero.org/users/7067728/items/WYUY2NIJ"],"itemData":{"id":346,"type":"entry-encyclopedia","abstract":"La licencia MIT es una licencia de software que se origina en el Instituto Tecnológico de Massachusetts (MIT, Massachusetts Institute of Technology). Quizás debería llamarse más correctamente licencia X11, ya que es el software de muestra de la información de manera gráfica X Window System originario del MIT en los años 1980. Pero ya sea como MIT o X11, su texto es idéntico.\nEsta licencia es una Licencia de software libre permisiva lo que significa que impone muy pocas limitaciones en la reutilización y por tanto posee una excelente Compatibilidad de licencia. La licencia MIT permite reutilizar software dentro de Software propietario. Por otro lado, la licencia MIT es compatible con muchas licencias copyleft, como la GNU General Public License[1]​ (software con licencia MIT puede integrarse en software con licencia GPL, pero no al contrario). \nEl texto de la licencia no tiene copyright, lo que permite su modificación. No obstante esto, puede no ser recomendable e incluso muchas veces dentro del movimiento del software de código abierto desaconsejan el uso de este texto para una licencia, a no ser que se indique que es una modificación, y no la versión original.\nLa licencia MIT es muy parecida a la licencia BSD[2]​ en cuanto a efectos.\nPor otro lado, la licencia MIT siempre ha sido una licencia importante y se utiliza muy a menudo en el Software libre. En 2015, de acuerdo con Black Duck Software y datos de GitHub,[3]​ se convirtió en la licencia más popular por encima de las variantes de la licencia GPL.","container-title":"Wikipedia, la enciclopedia libre","language":"es","note":"Page Version ID: 135107038","source":"Wikipedia","title":"Licencia MIT","URL":"https://es.wikipedia.org/w/index.php?title=Licencia_MIT&amp;oldid=135107038","accessed":{"date-parts":[["2021",7,6]]},"issued":{"date-parts":[["2021",4,27]]}}}],"schema":"https://github.com/citation-style-language/schema/raw/master/csl-citation.json"} </w:instrText>
      </w:r>
      <w:r>
        <w:fldChar w:fldCharType="separate"/>
      </w:r>
      <w:r w:rsidRPr="00A901A0">
        <w:rPr>
          <w:rFonts w:cs="Liberation Serif"/>
        </w:rPr>
        <w:t>[15]</w:t>
      </w:r>
      <w:r>
        <w:fldChar w:fldCharType="end"/>
      </w:r>
      <w:r>
        <w:t>. Esta licencia implica que se permite el uso, la modificación, la copia, la publicación, la venta o la distribución de la aplicación.</w:t>
      </w:r>
    </w:p>
    <w:p w14:paraId="2FAC7AC4" w14:textId="77777777" w:rsidR="00A901A0" w:rsidRDefault="00A901A0">
      <w:pPr>
        <w:ind w:firstLine="0"/>
        <w:jc w:val="left"/>
      </w:pPr>
      <w:r>
        <w:br w:type="page"/>
      </w:r>
    </w:p>
    <w:p w14:paraId="485A6F84" w14:textId="3E5BABC2" w:rsidR="00A901A0" w:rsidRDefault="00A901A0" w:rsidP="00A901A0">
      <w:pPr>
        <w:pStyle w:val="Ttulo1"/>
        <w:pBdr>
          <w:top w:val="none" w:sz="0" w:space="0" w:color="auto"/>
        </w:pBdr>
      </w:pPr>
      <w:bookmarkStart w:id="65" w:name="_Toc76585776"/>
      <w:r>
        <w:lastRenderedPageBreak/>
        <w:t>Apéndice B. Especificación de requisitos</w:t>
      </w:r>
      <w:bookmarkEnd w:id="65"/>
    </w:p>
    <w:p w14:paraId="5DD90146" w14:textId="0F458FDC" w:rsidR="00A901A0" w:rsidRDefault="00A901A0" w:rsidP="00A901A0">
      <w:pPr>
        <w:pStyle w:val="Ttulo2"/>
        <w:numPr>
          <w:ilvl w:val="0"/>
          <w:numId w:val="31"/>
        </w:numPr>
      </w:pPr>
      <w:bookmarkStart w:id="66" w:name="_Toc76585777"/>
      <w:r>
        <w:t>Introducción</w:t>
      </w:r>
      <w:bookmarkEnd w:id="66"/>
    </w:p>
    <w:p w14:paraId="4FC30498" w14:textId="41841BCA" w:rsidR="00247EFB" w:rsidRDefault="00A901A0" w:rsidP="00A901A0">
      <w:pPr>
        <w:pStyle w:val="UBUCuerpoTrabajo"/>
      </w:pPr>
      <w:r>
        <w:t>En este apartado se describirán los objetivos que se han tenido al realizar el proyecto</w:t>
      </w:r>
      <w:r w:rsidR="00247EFB">
        <w:t>,</w:t>
      </w:r>
      <w:r>
        <w:t xml:space="preserve"> </w:t>
      </w:r>
      <w:r w:rsidR="00247EFB">
        <w:t xml:space="preserve">así como los requisitos definidos, casos de uso y comportamiento de la aplicación. </w:t>
      </w:r>
    </w:p>
    <w:p w14:paraId="7AACA0F1" w14:textId="7FFF42D4" w:rsidR="00A901A0" w:rsidRDefault="00A901A0" w:rsidP="00A901A0">
      <w:pPr>
        <w:pStyle w:val="UBUCuerpoTrabajo"/>
      </w:pPr>
      <w:r>
        <w:t xml:space="preserve"> </w:t>
      </w:r>
      <w:r w:rsidR="00247EFB">
        <w:t>Los apartados del segundo apéndice serán:</w:t>
      </w:r>
    </w:p>
    <w:p w14:paraId="7EB3B1E1" w14:textId="38187FE1" w:rsidR="00247EFB" w:rsidRDefault="00247EFB" w:rsidP="001924BE">
      <w:pPr>
        <w:pStyle w:val="UBUCuerpoTrabajo"/>
        <w:numPr>
          <w:ilvl w:val="1"/>
          <w:numId w:val="29"/>
        </w:numPr>
        <w:spacing w:after="0"/>
        <w:ind w:left="1418" w:hanging="284"/>
      </w:pPr>
      <w:r>
        <w:t>Introducción: descripción del contenido del apartado.</w:t>
      </w:r>
    </w:p>
    <w:p w14:paraId="1EEEBC13" w14:textId="171A7733" w:rsidR="00247EFB" w:rsidRDefault="00247EFB" w:rsidP="001924BE">
      <w:pPr>
        <w:pStyle w:val="UBUCuerpoTrabajo"/>
        <w:numPr>
          <w:ilvl w:val="1"/>
          <w:numId w:val="29"/>
        </w:numPr>
        <w:spacing w:after="0"/>
        <w:ind w:left="1418" w:hanging="284"/>
      </w:pPr>
      <w:r>
        <w:t>Objetivos generales: objetivos a cumplir en el proyecto.</w:t>
      </w:r>
    </w:p>
    <w:p w14:paraId="44ED8D5B" w14:textId="76EDEC94" w:rsidR="00247EFB" w:rsidRDefault="00247EFB" w:rsidP="001924BE">
      <w:pPr>
        <w:pStyle w:val="UBUCuerpoTrabajo"/>
        <w:numPr>
          <w:ilvl w:val="1"/>
          <w:numId w:val="29"/>
        </w:numPr>
        <w:spacing w:after="0"/>
        <w:ind w:left="1418" w:hanging="284"/>
      </w:pPr>
      <w:r>
        <w:t>Catálogo de requisitos: requisitos planteados en el proyecto tanto funcionales como no funcionales.</w:t>
      </w:r>
    </w:p>
    <w:p w14:paraId="261154AF" w14:textId="66F9498F" w:rsidR="00247EFB" w:rsidRDefault="00247EFB" w:rsidP="001924BE">
      <w:pPr>
        <w:pStyle w:val="UBUCuerpoTrabajo"/>
        <w:numPr>
          <w:ilvl w:val="1"/>
          <w:numId w:val="29"/>
        </w:numPr>
        <w:spacing w:after="0"/>
        <w:ind w:left="1418" w:hanging="284"/>
      </w:pPr>
      <w:r>
        <w:t>Especificación de requisitos: casos de uso y definición de estos.</w:t>
      </w:r>
    </w:p>
    <w:p w14:paraId="7C885CA0" w14:textId="0C79EEDA" w:rsidR="00247EFB" w:rsidRDefault="00247EFB" w:rsidP="00247EFB">
      <w:pPr>
        <w:pStyle w:val="Ttulo2"/>
        <w:numPr>
          <w:ilvl w:val="0"/>
          <w:numId w:val="31"/>
        </w:numPr>
      </w:pPr>
      <w:bookmarkStart w:id="67" w:name="_Toc76585778"/>
      <w:r>
        <w:t>Objetivos generales</w:t>
      </w:r>
      <w:bookmarkEnd w:id="67"/>
    </w:p>
    <w:p w14:paraId="3CCCE42F" w14:textId="7DF3356E" w:rsidR="00247EFB" w:rsidRDefault="00247EFB" w:rsidP="00247EFB">
      <w:pPr>
        <w:pStyle w:val="UBUCuerpoTrabajo"/>
      </w:pPr>
      <w:r>
        <w:t>Los objetivos del proyecto, al igual que los expuestos en la memoria, son los siguientes:</w:t>
      </w:r>
    </w:p>
    <w:p w14:paraId="7FB4FCF7" w14:textId="07DB047B" w:rsidR="008E345F" w:rsidRDefault="001924BE" w:rsidP="008E345F">
      <w:pPr>
        <w:pStyle w:val="UBUCuerpoTrabajo"/>
        <w:numPr>
          <w:ilvl w:val="1"/>
          <w:numId w:val="29"/>
        </w:numPr>
        <w:spacing w:after="0"/>
        <w:ind w:left="1418" w:hanging="284"/>
      </w:pPr>
      <w:r>
        <w:t>Cre</w:t>
      </w:r>
      <w:r w:rsidR="008E345F">
        <w:t xml:space="preserve">ar </w:t>
      </w:r>
      <w:r>
        <w:t xml:space="preserve">una aplicación </w:t>
      </w:r>
      <w:r w:rsidR="008E345F">
        <w:t>para minimizar riesgos de contagio en centros escolares.</w:t>
      </w:r>
    </w:p>
    <w:p w14:paraId="7847A883" w14:textId="0FE5B5B9" w:rsidR="008E345F" w:rsidRDefault="008E345F" w:rsidP="008E345F">
      <w:pPr>
        <w:pStyle w:val="UBUCuerpoTrabajo"/>
        <w:numPr>
          <w:ilvl w:val="1"/>
          <w:numId w:val="29"/>
        </w:numPr>
        <w:spacing w:after="0"/>
        <w:ind w:left="1418" w:hanging="284"/>
      </w:pPr>
      <w:r>
        <w:t>Generar redes que procesen la información de los colegios.</w:t>
      </w:r>
    </w:p>
    <w:p w14:paraId="5E0EF92B" w14:textId="61BE9F54" w:rsidR="008E345F" w:rsidRDefault="008E345F" w:rsidP="008E345F">
      <w:pPr>
        <w:pStyle w:val="UBUCuerpoTrabajo"/>
        <w:numPr>
          <w:ilvl w:val="1"/>
          <w:numId w:val="29"/>
        </w:numPr>
        <w:spacing w:after="0"/>
        <w:ind w:left="1418" w:hanging="284"/>
      </w:pPr>
      <w:r>
        <w:t>Diseñar la aplicación permitiendo el inicio de sesión.</w:t>
      </w:r>
    </w:p>
    <w:p w14:paraId="70D29F12" w14:textId="7AA0D165" w:rsidR="008E345F" w:rsidRDefault="008E345F" w:rsidP="008E345F">
      <w:pPr>
        <w:pStyle w:val="UBUCuerpoTrabajo"/>
        <w:numPr>
          <w:ilvl w:val="1"/>
          <w:numId w:val="29"/>
        </w:numPr>
        <w:spacing w:after="0"/>
        <w:ind w:left="1418" w:hanging="284"/>
      </w:pPr>
      <w:r>
        <w:t>Permitir la subida de archivos que contengan una red para su procesamiento.</w:t>
      </w:r>
    </w:p>
    <w:p w14:paraId="068E1B36" w14:textId="36E91E69" w:rsidR="00974A60" w:rsidRDefault="00974A60" w:rsidP="008E345F">
      <w:pPr>
        <w:pStyle w:val="UBUCuerpoTrabajo"/>
        <w:numPr>
          <w:ilvl w:val="1"/>
          <w:numId w:val="29"/>
        </w:numPr>
        <w:spacing w:after="0"/>
        <w:ind w:left="1418" w:hanging="284"/>
      </w:pPr>
      <w:r>
        <w:t>Permitir al usuario escoger el método empleado para la obtención del resultado.</w:t>
      </w:r>
    </w:p>
    <w:p w14:paraId="5599B357" w14:textId="5EE36206" w:rsidR="008E345F" w:rsidRDefault="008E345F" w:rsidP="008E345F">
      <w:pPr>
        <w:pStyle w:val="UBUCuerpoTrabajo"/>
        <w:numPr>
          <w:ilvl w:val="1"/>
          <w:numId w:val="29"/>
        </w:numPr>
        <w:spacing w:after="0"/>
        <w:ind w:left="1418" w:hanging="284"/>
      </w:pPr>
      <w:r>
        <w:t>Almacenar la información relativa a usuarios y redes obtenidos de la aplicación en una base de datos.</w:t>
      </w:r>
    </w:p>
    <w:p w14:paraId="54345D17" w14:textId="702638AC" w:rsidR="00974A60" w:rsidRDefault="00974A60" w:rsidP="008E345F">
      <w:pPr>
        <w:pStyle w:val="UBUCuerpoTrabajo"/>
        <w:numPr>
          <w:ilvl w:val="1"/>
          <w:numId w:val="29"/>
        </w:numPr>
        <w:spacing w:after="0"/>
        <w:ind w:left="1418" w:hanging="284"/>
      </w:pPr>
      <w:r>
        <w:t>Descargar la red guardada en la base de datos en último lugar.</w:t>
      </w:r>
    </w:p>
    <w:p w14:paraId="0559060A" w14:textId="3834F7E6" w:rsidR="00A43DFD" w:rsidRDefault="00A43DFD" w:rsidP="008E345F">
      <w:pPr>
        <w:pStyle w:val="UBUCuerpoTrabajo"/>
        <w:numPr>
          <w:ilvl w:val="1"/>
          <w:numId w:val="29"/>
        </w:numPr>
        <w:spacing w:after="0"/>
        <w:ind w:left="1418" w:hanging="284"/>
      </w:pPr>
      <w:r>
        <w:t>Visualizado de ejemplos previos.</w:t>
      </w:r>
    </w:p>
    <w:p w14:paraId="6F6D0C3F" w14:textId="61746114" w:rsidR="008E345F" w:rsidRDefault="008E345F" w:rsidP="008E345F">
      <w:pPr>
        <w:pStyle w:val="UBUCuerpoTrabajo"/>
        <w:numPr>
          <w:ilvl w:val="1"/>
          <w:numId w:val="29"/>
        </w:numPr>
        <w:ind w:left="1418" w:hanging="284"/>
      </w:pPr>
      <w:r>
        <w:t xml:space="preserve">Crear una wiki como manual de usuario. </w:t>
      </w:r>
    </w:p>
    <w:p w14:paraId="48BD289D" w14:textId="7C5095BD" w:rsidR="0057487A" w:rsidRDefault="0057487A" w:rsidP="0057487A">
      <w:pPr>
        <w:pStyle w:val="Ttulo2"/>
        <w:numPr>
          <w:ilvl w:val="0"/>
          <w:numId w:val="31"/>
        </w:numPr>
      </w:pPr>
      <w:bookmarkStart w:id="68" w:name="_Toc76585779"/>
      <w:r>
        <w:t>Catálogo de requisitos</w:t>
      </w:r>
      <w:bookmarkEnd w:id="68"/>
    </w:p>
    <w:p w14:paraId="3A8D7D87" w14:textId="0D666DD2" w:rsidR="0057487A" w:rsidRDefault="0057487A" w:rsidP="0057487A">
      <w:pPr>
        <w:pStyle w:val="UBUCuerpoTrabajo"/>
      </w:pPr>
      <w:r>
        <w:t>En este apartado se exponen los requisitos funcionales y los requisitos no funcionales de nuestro proyecto. Estos se derivan de los objetivos fijados en el apartado anterior.</w:t>
      </w:r>
    </w:p>
    <w:p w14:paraId="1D9108B1" w14:textId="02853DF6" w:rsidR="0057487A" w:rsidRDefault="0057487A" w:rsidP="000A29AB">
      <w:pPr>
        <w:pStyle w:val="Ttulo3"/>
      </w:pPr>
      <w:bookmarkStart w:id="69" w:name="_Toc76585780"/>
      <w:r>
        <w:t>Requisitos funcionales</w:t>
      </w:r>
      <w:bookmarkEnd w:id="69"/>
    </w:p>
    <w:p w14:paraId="4CA6BB7E" w14:textId="202C2511" w:rsidR="00457E8A" w:rsidRPr="00457E8A" w:rsidRDefault="00457E8A" w:rsidP="00457E8A">
      <w:pPr>
        <w:pStyle w:val="UBUCuerpoTrabajo"/>
      </w:pPr>
      <w:r>
        <w:t>En este apartado se van a enumerar y explicar brevemente cada una de las funcionalidades de nuestra aplicación.</w:t>
      </w:r>
    </w:p>
    <w:p w14:paraId="25B79623" w14:textId="77777777" w:rsidR="000A29AB" w:rsidRDefault="000A29AB" w:rsidP="000A29AB">
      <w:pPr>
        <w:pStyle w:val="UBUCuerpoTrabajo"/>
      </w:pPr>
      <w:r>
        <w:rPr>
          <w:b/>
          <w:bCs/>
        </w:rPr>
        <w:t xml:space="preserve">RF – 1. </w:t>
      </w:r>
      <w:r w:rsidRPr="00457E8A">
        <w:rPr>
          <w:u w:val="single"/>
        </w:rPr>
        <w:t>Registro de usuarios</w:t>
      </w:r>
      <w:r w:rsidRPr="00457E8A">
        <w:t>:</w:t>
      </w:r>
      <w:r>
        <w:t xml:space="preserve"> La aplicación debe permitir que el usuario cree una cuenta y sus datos se registren en la base de datos.</w:t>
      </w:r>
    </w:p>
    <w:p w14:paraId="37CF3384" w14:textId="77777777" w:rsidR="000A29AB" w:rsidRDefault="000A29AB" w:rsidP="000A29AB">
      <w:pPr>
        <w:pStyle w:val="UBUCuerpoTrabajo"/>
      </w:pPr>
      <w:r>
        <w:rPr>
          <w:b/>
          <w:bCs/>
        </w:rPr>
        <w:t xml:space="preserve">RF – 2. </w:t>
      </w:r>
      <w:r w:rsidRPr="00457E8A">
        <w:rPr>
          <w:u w:val="single"/>
        </w:rPr>
        <w:t>Login de usuarios</w:t>
      </w:r>
      <w:r w:rsidRPr="00457E8A">
        <w:t>:</w:t>
      </w:r>
      <w:r>
        <w:rPr>
          <w:b/>
          <w:bCs/>
        </w:rPr>
        <w:t xml:space="preserve"> </w:t>
      </w:r>
      <w:r>
        <w:t>La aplicación debe ser capaz de recoger la información guardada en la base de datos para permitir el acceso de los usuarios.</w:t>
      </w:r>
    </w:p>
    <w:p w14:paraId="20D23B54" w14:textId="45C2DB8D" w:rsidR="000A29AB" w:rsidRDefault="000A29AB" w:rsidP="000A29AB">
      <w:pPr>
        <w:pStyle w:val="UBUCuerpoTrabajo"/>
      </w:pPr>
      <w:r>
        <w:rPr>
          <w:b/>
          <w:bCs/>
        </w:rPr>
        <w:t xml:space="preserve">RF – 3. </w:t>
      </w:r>
      <w:r w:rsidRPr="00457E8A">
        <w:rPr>
          <w:u w:val="single"/>
        </w:rPr>
        <w:t xml:space="preserve">Información de </w:t>
      </w:r>
      <w:r w:rsidR="00457E8A" w:rsidRPr="00457E8A">
        <w:rPr>
          <w:u w:val="single"/>
        </w:rPr>
        <w:t xml:space="preserve">uso </w:t>
      </w:r>
      <w:r w:rsidRPr="00457E8A">
        <w:rPr>
          <w:u w:val="single"/>
        </w:rPr>
        <w:t>la aplicación</w:t>
      </w:r>
      <w:r w:rsidRPr="00457E8A">
        <w:t>:</w:t>
      </w:r>
      <w:r>
        <w:rPr>
          <w:b/>
          <w:bCs/>
        </w:rPr>
        <w:t xml:space="preserve"> </w:t>
      </w:r>
      <w:r>
        <w:t>El usuario debe ser capaz de obtener información sobre el funcionamiento de la aplicación.</w:t>
      </w:r>
    </w:p>
    <w:p w14:paraId="2EA46D79" w14:textId="49FD640A" w:rsidR="000A29AB" w:rsidRDefault="000A29AB" w:rsidP="000A29AB">
      <w:pPr>
        <w:pStyle w:val="UBUCuerpoTrabajo"/>
      </w:pPr>
      <w:r>
        <w:rPr>
          <w:b/>
          <w:bCs/>
        </w:rPr>
        <w:t xml:space="preserve">RF – 4. </w:t>
      </w:r>
      <w:r w:rsidR="00974A60" w:rsidRPr="00457E8A">
        <w:rPr>
          <w:u w:val="single"/>
        </w:rPr>
        <w:t>Generación</w:t>
      </w:r>
      <w:r w:rsidRPr="00457E8A">
        <w:rPr>
          <w:u w:val="single"/>
        </w:rPr>
        <w:t xml:space="preserve"> de redes</w:t>
      </w:r>
      <w:r w:rsidRPr="00457E8A">
        <w:t>:</w:t>
      </w:r>
      <w:r>
        <w:t xml:space="preserve"> La aplicación debe permitir obtener la red con la que se trabajará, ya sea aleatoriamente o subiendo un fichero.</w:t>
      </w:r>
    </w:p>
    <w:p w14:paraId="370E01FB" w14:textId="1D0FEB69" w:rsidR="000A29AB" w:rsidRDefault="000A29AB" w:rsidP="000A29AB">
      <w:pPr>
        <w:pStyle w:val="UBUCuerpoTrabajo"/>
        <w:ind w:left="1070" w:firstLine="0"/>
      </w:pPr>
      <w:r>
        <w:rPr>
          <w:b/>
          <w:bCs/>
        </w:rPr>
        <w:lastRenderedPageBreak/>
        <w:t xml:space="preserve">RF – 4.1. </w:t>
      </w:r>
      <w:r w:rsidRPr="00457E8A">
        <w:rPr>
          <w:u w:val="single"/>
        </w:rPr>
        <w:t>Generación de red aleatoria</w:t>
      </w:r>
      <w:r w:rsidRPr="00457E8A">
        <w:t>:</w:t>
      </w:r>
      <w:r>
        <w:rPr>
          <w:b/>
          <w:bCs/>
        </w:rPr>
        <w:t xml:space="preserve"> </w:t>
      </w:r>
      <w:r>
        <w:t>La aplicación debe permitir la generación de una red aleatoria partiendo de los parámetros introducidos por el usuario.</w:t>
      </w:r>
    </w:p>
    <w:p w14:paraId="06C6D837" w14:textId="479CA3C8" w:rsidR="000A29AB" w:rsidRPr="007C520D" w:rsidRDefault="000A29AB" w:rsidP="000A29AB">
      <w:pPr>
        <w:pStyle w:val="UBUCuerpoTrabajo"/>
        <w:ind w:left="1070" w:firstLine="0"/>
      </w:pPr>
      <w:r>
        <w:rPr>
          <w:b/>
          <w:bCs/>
        </w:rPr>
        <w:t xml:space="preserve">RF – 4.2. </w:t>
      </w:r>
      <w:r w:rsidR="007C520D">
        <w:rPr>
          <w:u w:val="single"/>
        </w:rPr>
        <w:t>Introducción de datos para aleatoria</w:t>
      </w:r>
      <w:r w:rsidR="007C520D">
        <w:t>: La aplicación debe permitir la introducción de parámetros por el usuario.</w:t>
      </w:r>
    </w:p>
    <w:p w14:paraId="048A7560" w14:textId="410510A3" w:rsidR="000A29AB" w:rsidRDefault="000A29AB" w:rsidP="000A29AB">
      <w:pPr>
        <w:pStyle w:val="UBUCuerpoTrabajo"/>
        <w:ind w:left="1070" w:firstLine="0"/>
      </w:pPr>
      <w:r>
        <w:rPr>
          <w:b/>
          <w:bCs/>
        </w:rPr>
        <w:t xml:space="preserve">RF </w:t>
      </w:r>
      <w:r>
        <w:t xml:space="preserve">– </w:t>
      </w:r>
      <w:r>
        <w:rPr>
          <w:b/>
          <w:bCs/>
        </w:rPr>
        <w:t xml:space="preserve">4.3. </w:t>
      </w:r>
      <w:r w:rsidR="007C520D" w:rsidRPr="00457E8A">
        <w:rPr>
          <w:u w:val="single"/>
        </w:rPr>
        <w:t>Subida de la red</w:t>
      </w:r>
      <w:r w:rsidR="007C520D" w:rsidRPr="00457E8A">
        <w:t>:</w:t>
      </w:r>
      <w:r w:rsidR="007C520D">
        <w:rPr>
          <w:b/>
          <w:bCs/>
        </w:rPr>
        <w:t xml:space="preserve"> </w:t>
      </w:r>
      <w:r w:rsidR="007C520D">
        <w:t>La aplicación deberá permitir la subida de ficheros.</w:t>
      </w:r>
    </w:p>
    <w:p w14:paraId="7415F424" w14:textId="520B617E" w:rsidR="007C520D" w:rsidRPr="007C520D" w:rsidRDefault="007C520D" w:rsidP="007C520D">
      <w:pPr>
        <w:pStyle w:val="UBUCuerpoTrabajo"/>
        <w:ind w:left="1070" w:firstLine="0"/>
      </w:pPr>
      <w:r>
        <w:rPr>
          <w:b/>
          <w:bCs/>
        </w:rPr>
        <w:t>RF – 4.4.</w:t>
      </w:r>
      <w:r>
        <w:t xml:space="preserve"> </w:t>
      </w:r>
      <w:r w:rsidRPr="00457E8A">
        <w:rPr>
          <w:u w:val="single"/>
        </w:rPr>
        <w:t>Procesamiento del fichero</w:t>
      </w:r>
      <w:r w:rsidRPr="00457E8A">
        <w:t>:</w:t>
      </w:r>
      <w:r>
        <w:t xml:space="preserve"> La aplicación realizará la recogida de información relativa a la red de los ficheros subidos.</w:t>
      </w:r>
    </w:p>
    <w:p w14:paraId="0CC829E5" w14:textId="14DCD8B4" w:rsidR="000A29AB" w:rsidRDefault="00287263" w:rsidP="000A29AB">
      <w:pPr>
        <w:pStyle w:val="UBUCuerpoTrabajo"/>
      </w:pPr>
      <w:r>
        <w:rPr>
          <w:b/>
          <w:bCs/>
        </w:rPr>
        <w:t>RF – 5.</w:t>
      </w:r>
      <w:r w:rsidR="00974A60">
        <w:rPr>
          <w:b/>
          <w:bCs/>
        </w:rPr>
        <w:t xml:space="preserve"> </w:t>
      </w:r>
      <w:r w:rsidR="00974A60" w:rsidRPr="00457E8A">
        <w:rPr>
          <w:u w:val="single"/>
        </w:rPr>
        <w:t>Procesamiento de la red</w:t>
      </w:r>
      <w:r w:rsidR="00974A60" w:rsidRPr="00457E8A">
        <w:t>:</w:t>
      </w:r>
      <w:r w:rsidR="00974A60">
        <w:t xml:space="preserve"> La aplicación permitirá obtener la mejor organización de la red.</w:t>
      </w:r>
    </w:p>
    <w:p w14:paraId="77723D5D" w14:textId="54F4F006" w:rsidR="00974A60" w:rsidRDefault="00974A60" w:rsidP="00974A60">
      <w:pPr>
        <w:pStyle w:val="UBUCuerpoTrabajo"/>
        <w:ind w:left="1070" w:firstLine="0"/>
      </w:pPr>
      <w:r>
        <w:rPr>
          <w:b/>
          <w:bCs/>
        </w:rPr>
        <w:t xml:space="preserve">RF – 5.1. </w:t>
      </w:r>
      <w:r w:rsidRPr="00457E8A">
        <w:rPr>
          <w:u w:val="single"/>
        </w:rPr>
        <w:t>Selección del tipo de usuario</w:t>
      </w:r>
      <w:r w:rsidRPr="00457E8A">
        <w:t>:</w:t>
      </w:r>
      <w:r>
        <w:t xml:space="preserve"> El usuario escogerá el modo de llegar a la solución dependiendo de lo amplios que sean sus conocimientos sobre el recocido simulado.</w:t>
      </w:r>
    </w:p>
    <w:p w14:paraId="53A8ED52" w14:textId="1C19CDB2" w:rsidR="00974A60" w:rsidRDefault="00974A60" w:rsidP="00974A60">
      <w:pPr>
        <w:pStyle w:val="UBUCuerpoTrabajo"/>
        <w:ind w:left="1070" w:firstLine="0"/>
      </w:pPr>
      <w:r>
        <w:rPr>
          <w:b/>
          <w:bCs/>
        </w:rPr>
        <w:t>RF –</w:t>
      </w:r>
      <w:r>
        <w:t xml:space="preserve"> </w:t>
      </w:r>
      <w:r>
        <w:rPr>
          <w:b/>
          <w:bCs/>
        </w:rPr>
        <w:t xml:space="preserve">5.2. </w:t>
      </w:r>
      <w:r w:rsidRPr="00457E8A">
        <w:rPr>
          <w:u w:val="single"/>
        </w:rPr>
        <w:t>Selección de los parámetros para el recocido</w:t>
      </w:r>
      <w:r w:rsidRPr="00457E8A">
        <w:t>:</w:t>
      </w:r>
      <w:r>
        <w:rPr>
          <w:b/>
          <w:bCs/>
        </w:rPr>
        <w:t xml:space="preserve"> </w:t>
      </w:r>
      <w:r>
        <w:t>El usuario avanzado será capaz de seleccionar los parámetros que desea utilizar para procesar el algoritmo.</w:t>
      </w:r>
    </w:p>
    <w:p w14:paraId="24F4ECFF" w14:textId="0281E418" w:rsidR="00974A60" w:rsidRDefault="00974A60" w:rsidP="00974A60">
      <w:pPr>
        <w:pStyle w:val="UBUCuerpoTrabajo"/>
        <w:ind w:left="1070" w:firstLine="0"/>
      </w:pPr>
      <w:r>
        <w:rPr>
          <w:b/>
          <w:bCs/>
        </w:rPr>
        <w:t>RF –</w:t>
      </w:r>
      <w:r>
        <w:t xml:space="preserve"> </w:t>
      </w:r>
      <w:r>
        <w:rPr>
          <w:b/>
          <w:bCs/>
        </w:rPr>
        <w:t xml:space="preserve">5.3. </w:t>
      </w:r>
      <w:r w:rsidRPr="00457E8A">
        <w:rPr>
          <w:u w:val="single"/>
        </w:rPr>
        <w:t>Selección de la secuencia de enfriamiento</w:t>
      </w:r>
      <w:r w:rsidRPr="00457E8A">
        <w:t>:</w:t>
      </w:r>
      <w:r>
        <w:rPr>
          <w:b/>
          <w:bCs/>
        </w:rPr>
        <w:t xml:space="preserve"> </w:t>
      </w:r>
      <w:r>
        <w:t>El usuario avanzado escogerá el tipo de secuencia de enfriamiento que desea que utilice la aplicación para la obtención del resultado.</w:t>
      </w:r>
    </w:p>
    <w:p w14:paraId="4C181FE5" w14:textId="53BF6606" w:rsidR="00974A60" w:rsidRDefault="00974A60" w:rsidP="00974A60">
      <w:pPr>
        <w:pStyle w:val="UBUCuerpoTrabajo"/>
        <w:ind w:left="1070" w:firstLine="0"/>
      </w:pPr>
      <w:r>
        <w:rPr>
          <w:b/>
          <w:bCs/>
        </w:rPr>
        <w:t>RF - 5.4.</w:t>
      </w:r>
      <w:r>
        <w:t xml:space="preserve"> </w:t>
      </w:r>
      <w:r w:rsidRPr="00457E8A">
        <w:rPr>
          <w:u w:val="single"/>
        </w:rPr>
        <w:t>Obtención de la mejor organización</w:t>
      </w:r>
      <w:r w:rsidRPr="00457E8A">
        <w:t>:</w:t>
      </w:r>
      <w:r>
        <w:t xml:space="preserve"> La aplicación será capaz de obtener la mejor solución partiendo de los datos introducidos por el usuario.</w:t>
      </w:r>
    </w:p>
    <w:p w14:paraId="70B9E5C5" w14:textId="63016AB2" w:rsidR="00974A60" w:rsidRDefault="00974A60" w:rsidP="00974A60">
      <w:pPr>
        <w:pStyle w:val="UBUCuerpoTrabajo"/>
        <w:ind w:left="1070" w:firstLine="0"/>
      </w:pPr>
      <w:r>
        <w:rPr>
          <w:b/>
          <w:bCs/>
        </w:rPr>
        <w:t>RF –</w:t>
      </w:r>
      <w:r>
        <w:t xml:space="preserve"> </w:t>
      </w:r>
      <w:r>
        <w:rPr>
          <w:b/>
          <w:bCs/>
        </w:rPr>
        <w:t xml:space="preserve">5.5. </w:t>
      </w:r>
      <w:r w:rsidRPr="00457E8A">
        <w:rPr>
          <w:u w:val="single"/>
        </w:rPr>
        <w:t>Guardado de datos relativos a la red</w:t>
      </w:r>
      <w:r w:rsidRPr="00457E8A">
        <w:t>:</w:t>
      </w:r>
      <w:r>
        <w:t xml:space="preserve"> La aplicación realizará el volcado de los datos relativos a la red y al método empleado para su procesamiento en la base de datos.</w:t>
      </w:r>
    </w:p>
    <w:p w14:paraId="48672161" w14:textId="137A0374" w:rsidR="00457E8A" w:rsidRPr="00457E8A" w:rsidRDefault="00457E8A" w:rsidP="00457E8A">
      <w:pPr>
        <w:pStyle w:val="UBUCuerpoTrabajo"/>
      </w:pPr>
      <w:r>
        <w:rPr>
          <w:b/>
          <w:bCs/>
        </w:rPr>
        <w:t xml:space="preserve">RF – 6. </w:t>
      </w:r>
      <w:r w:rsidRPr="00457E8A">
        <w:rPr>
          <w:u w:val="single"/>
        </w:rPr>
        <w:t>Visualizado de resultados</w:t>
      </w:r>
      <w:r w:rsidRPr="00457E8A">
        <w:t>:</w:t>
      </w:r>
      <w:r>
        <w:rPr>
          <w:b/>
          <w:bCs/>
        </w:rPr>
        <w:t xml:space="preserve"> </w:t>
      </w:r>
      <w:r>
        <w:t>La aplicación deberá mostrar el resultado relativo a la mejor organización de la red, aquella encontrada que suponga el menor riesgo de contagios.</w:t>
      </w:r>
    </w:p>
    <w:p w14:paraId="748C7A1B" w14:textId="4D43FDD1" w:rsidR="00974A60" w:rsidRDefault="00974A60" w:rsidP="00974A60">
      <w:pPr>
        <w:pStyle w:val="UBUCuerpoTrabajo"/>
      </w:pPr>
      <w:r>
        <w:rPr>
          <w:b/>
          <w:bCs/>
        </w:rPr>
        <w:t xml:space="preserve">RF – </w:t>
      </w:r>
      <w:r w:rsidR="00457E8A">
        <w:rPr>
          <w:b/>
          <w:bCs/>
        </w:rPr>
        <w:t>7</w:t>
      </w:r>
      <w:r>
        <w:rPr>
          <w:b/>
          <w:bCs/>
        </w:rPr>
        <w:t xml:space="preserve">. </w:t>
      </w:r>
      <w:r w:rsidRPr="002768CC">
        <w:rPr>
          <w:u w:val="single"/>
        </w:rPr>
        <w:t>Descarga de la red</w:t>
      </w:r>
      <w:r w:rsidRPr="002768CC">
        <w:t>:</w:t>
      </w:r>
      <w:r>
        <w:t xml:space="preserve"> La aplicación permitirá la descarga de la última red </w:t>
      </w:r>
      <w:r w:rsidR="00457E8A">
        <w:t>procesada por parte del usuario.</w:t>
      </w:r>
    </w:p>
    <w:p w14:paraId="446D24B9" w14:textId="097E3ED3" w:rsidR="00457E8A" w:rsidRDefault="00457E8A" w:rsidP="00974A60">
      <w:pPr>
        <w:pStyle w:val="UBUCuerpoTrabajo"/>
      </w:pPr>
      <w:r>
        <w:rPr>
          <w:b/>
          <w:bCs/>
        </w:rPr>
        <w:t xml:space="preserve">RF – 8. </w:t>
      </w:r>
      <w:r w:rsidRPr="002768CC">
        <w:rPr>
          <w:u w:val="single"/>
        </w:rPr>
        <w:t>Sobre la aplicación</w:t>
      </w:r>
      <w:r w:rsidRPr="002768CC">
        <w:t>:</w:t>
      </w:r>
      <w:r>
        <w:t xml:space="preserve"> La aplicación debe permitir al usuario entrar en el apartado “Acerca de” para consultar la información que aparece en ella. </w:t>
      </w:r>
    </w:p>
    <w:p w14:paraId="4B3CDC79" w14:textId="5A7ACA04" w:rsidR="00457E8A" w:rsidRDefault="00457E8A" w:rsidP="00974A60">
      <w:pPr>
        <w:pStyle w:val="UBUCuerpoTrabajo"/>
      </w:pPr>
      <w:r>
        <w:rPr>
          <w:b/>
          <w:bCs/>
        </w:rPr>
        <w:t xml:space="preserve">RF – 9. </w:t>
      </w:r>
      <w:r w:rsidR="003A12C6">
        <w:rPr>
          <w:u w:val="single"/>
        </w:rPr>
        <w:t>Permitir el acceso al repositorio</w:t>
      </w:r>
      <w:r w:rsidRPr="002768CC">
        <w:t>:</w:t>
      </w:r>
      <w:r>
        <w:t xml:space="preserve"> La aplicación debe permitir al usuario </w:t>
      </w:r>
      <w:r w:rsidR="003A12C6">
        <w:t>abrir el repositorio del proyecto</w:t>
      </w:r>
      <w:r>
        <w:t>.</w:t>
      </w:r>
    </w:p>
    <w:p w14:paraId="2B6B4C40" w14:textId="4D2116AE" w:rsidR="00A43DFD" w:rsidRDefault="00A43DFD" w:rsidP="00974A60">
      <w:pPr>
        <w:pStyle w:val="UBUCuerpoTrabajo"/>
      </w:pPr>
      <w:r>
        <w:rPr>
          <w:b/>
          <w:bCs/>
        </w:rPr>
        <w:t>RF – 10.</w:t>
      </w:r>
      <w:r>
        <w:t xml:space="preserve"> </w:t>
      </w:r>
      <w:r>
        <w:rPr>
          <w:u w:val="single"/>
        </w:rPr>
        <w:t>Visualizado de ejemplos previos</w:t>
      </w:r>
      <w:r>
        <w:t>: La aplicación permitirá al usuario el visualizado de algunos ejemplos previos para comprender el funcionamiento de la aplicación.</w:t>
      </w:r>
    </w:p>
    <w:p w14:paraId="096FE715" w14:textId="6229F5CD" w:rsidR="003A12C6" w:rsidRPr="00A43DFD" w:rsidRDefault="003A12C6" w:rsidP="003A12C6">
      <w:pPr>
        <w:pStyle w:val="UBUCuerpoTrabajo"/>
      </w:pPr>
      <w:r>
        <w:rPr>
          <w:b/>
          <w:bCs/>
        </w:rPr>
        <w:t>RF – 11.</w:t>
      </w:r>
      <w:r>
        <w:t xml:space="preserve"> </w:t>
      </w:r>
      <w:r>
        <w:rPr>
          <w:u w:val="single"/>
        </w:rPr>
        <w:t>Permitir el cierre de sesión</w:t>
      </w:r>
      <w:r>
        <w:t>: La aplicación</w:t>
      </w:r>
      <w:r w:rsidR="0092262C">
        <w:t xml:space="preserve"> debe proporcionar al usuario la opción de cerrar sesión</w:t>
      </w:r>
      <w:r>
        <w:t>.</w:t>
      </w:r>
    </w:p>
    <w:p w14:paraId="187FFCFB" w14:textId="27BC69ED" w:rsidR="00457E8A" w:rsidRDefault="00457E8A" w:rsidP="00457E8A">
      <w:pPr>
        <w:pStyle w:val="Ttulo3"/>
      </w:pPr>
      <w:bookmarkStart w:id="70" w:name="_Toc76585781"/>
      <w:r>
        <w:t>Requisitos no funcionales</w:t>
      </w:r>
      <w:bookmarkEnd w:id="70"/>
    </w:p>
    <w:p w14:paraId="02386DE3" w14:textId="1F5821BD" w:rsidR="00457E8A" w:rsidRDefault="00457E8A" w:rsidP="00457E8A">
      <w:pPr>
        <w:pStyle w:val="UBUCuerpoTrabajo"/>
      </w:pPr>
      <w:r>
        <w:t>En este apartado se exponen los denominados atributos de calidad del sistema.</w:t>
      </w:r>
    </w:p>
    <w:p w14:paraId="13131A7B" w14:textId="4C659F09" w:rsidR="00457E8A" w:rsidRDefault="00457E8A" w:rsidP="00457E8A">
      <w:pPr>
        <w:pStyle w:val="UBUCuerpoTrabajo"/>
      </w:pPr>
      <w:r>
        <w:rPr>
          <w:b/>
          <w:bCs/>
        </w:rPr>
        <w:t xml:space="preserve">RNF – 1. </w:t>
      </w:r>
      <w:r w:rsidRPr="002768CC">
        <w:rPr>
          <w:u w:val="single"/>
        </w:rPr>
        <w:t>Usabilidad</w:t>
      </w:r>
      <w:r w:rsidRPr="002768CC">
        <w:t>:</w:t>
      </w:r>
      <w:r>
        <w:rPr>
          <w:b/>
          <w:bCs/>
        </w:rPr>
        <w:t xml:space="preserve"> </w:t>
      </w:r>
      <w:r>
        <w:t xml:space="preserve">La aplicación debe tener un diseño que permita que la experiencia del usuario sea </w:t>
      </w:r>
      <w:r w:rsidR="002768CC">
        <w:t xml:space="preserve">lo más positiva posible. Además de ser </w:t>
      </w:r>
      <w:r w:rsidR="002768CC">
        <w:rPr>
          <w:i/>
          <w:iCs/>
        </w:rPr>
        <w:t>responsive</w:t>
      </w:r>
      <w:r w:rsidR="002768CC">
        <w:t>, es decir, que permita adaptarse a dispositivos cuyo tamaño de pantalla sea diferente.</w:t>
      </w:r>
    </w:p>
    <w:p w14:paraId="7192FD00" w14:textId="3B450F97" w:rsidR="002768CC" w:rsidRDefault="002768CC" w:rsidP="00457E8A">
      <w:pPr>
        <w:pStyle w:val="UBUCuerpoTrabajo"/>
      </w:pPr>
      <w:r>
        <w:rPr>
          <w:b/>
          <w:bCs/>
        </w:rPr>
        <w:lastRenderedPageBreak/>
        <w:t>RNF – 2.</w:t>
      </w:r>
      <w:r>
        <w:t xml:space="preserve"> </w:t>
      </w:r>
      <w:r>
        <w:rPr>
          <w:u w:val="single"/>
        </w:rPr>
        <w:t>Eficiencia</w:t>
      </w:r>
      <w:r>
        <w:t>: La respuesta de navegación debida al procesado de los datos sea lo más rápida posible.</w:t>
      </w:r>
    </w:p>
    <w:p w14:paraId="6373FA95" w14:textId="51298E9F" w:rsidR="002768CC" w:rsidRDefault="002768CC" w:rsidP="00457E8A">
      <w:pPr>
        <w:pStyle w:val="UBUCuerpoTrabajo"/>
      </w:pPr>
      <w:r>
        <w:rPr>
          <w:b/>
          <w:bCs/>
        </w:rPr>
        <w:t xml:space="preserve">RNF – 3. </w:t>
      </w:r>
      <w:r>
        <w:rPr>
          <w:u w:val="single"/>
        </w:rPr>
        <w:t>Escalabilidad</w:t>
      </w:r>
      <w:r>
        <w:t xml:space="preserve">: La aplicación debe estar preparada para ser escalada, es decir, para que se puedan añadir nuevas funcionalidades de manera sencilla. </w:t>
      </w:r>
    </w:p>
    <w:p w14:paraId="42513896" w14:textId="7855A41C" w:rsidR="002768CC" w:rsidRDefault="002768CC" w:rsidP="00457E8A">
      <w:pPr>
        <w:pStyle w:val="UBUCuerpoTrabajo"/>
      </w:pPr>
      <w:r>
        <w:rPr>
          <w:b/>
          <w:bCs/>
        </w:rPr>
        <w:t>RNF – 4.</w:t>
      </w:r>
      <w:r>
        <w:t xml:space="preserve"> </w:t>
      </w:r>
      <w:r>
        <w:rPr>
          <w:u w:val="single"/>
        </w:rPr>
        <w:t>Mantenibilidad</w:t>
      </w:r>
      <w:r>
        <w:t>: La aplicación debe permitir mantenimiento sencillo, conservando un código limpio, facilitando así la escalabilidad.</w:t>
      </w:r>
    </w:p>
    <w:p w14:paraId="0885B478" w14:textId="28F3B6B2" w:rsidR="00A43DFD" w:rsidRDefault="00A43DFD" w:rsidP="00457E8A">
      <w:pPr>
        <w:pStyle w:val="UBUCuerpoTrabajo"/>
      </w:pPr>
      <w:r>
        <w:rPr>
          <w:b/>
          <w:bCs/>
        </w:rPr>
        <w:t>RNF – 5.</w:t>
      </w:r>
      <w:r>
        <w:t xml:space="preserve"> </w:t>
      </w:r>
      <w:r w:rsidR="00843BBD">
        <w:rPr>
          <w:u w:val="single"/>
        </w:rPr>
        <w:t>Accesibilidad</w:t>
      </w:r>
      <w:r w:rsidR="00843BBD">
        <w:t>: La aplicación permite al usuario el acceso sencillo y directo a cada uno de los distintos apartados de la aplicación.</w:t>
      </w:r>
    </w:p>
    <w:p w14:paraId="28B49CA3" w14:textId="775006E9" w:rsidR="00843BBD" w:rsidRDefault="00843BBD" w:rsidP="00457E8A">
      <w:pPr>
        <w:pStyle w:val="UBUCuerpoTrabajo"/>
      </w:pPr>
    </w:p>
    <w:p w14:paraId="53E3A4FD" w14:textId="23DE745D" w:rsidR="00843BBD" w:rsidRDefault="00843BBD" w:rsidP="00843BBD">
      <w:pPr>
        <w:ind w:firstLine="0"/>
        <w:jc w:val="left"/>
        <w:sectPr w:rsidR="00843BBD" w:rsidSect="00440E43">
          <w:endnotePr>
            <w:numFmt w:val="decimal"/>
          </w:endnotePr>
          <w:pgSz w:w="12240" w:h="15840"/>
          <w:pgMar w:top="1440" w:right="1440" w:bottom="1440" w:left="1440" w:header="720" w:footer="720" w:gutter="0"/>
          <w:cols w:space="720"/>
          <w:docGrid w:linePitch="360"/>
        </w:sectPr>
      </w:pPr>
    </w:p>
    <w:p w14:paraId="3E0AD201" w14:textId="533BCCB5" w:rsidR="00843BBD" w:rsidRDefault="00A74725" w:rsidP="00843BBD">
      <w:pPr>
        <w:pStyle w:val="Ttulo3"/>
      </w:pPr>
      <w:bookmarkStart w:id="71" w:name="_Toc76585782"/>
      <w:r>
        <w:lastRenderedPageBreak/>
        <w:t>C</w:t>
      </w:r>
      <w:r w:rsidR="00843BBD">
        <w:t>asos de uso</w:t>
      </w:r>
      <w:bookmarkEnd w:id="71"/>
    </w:p>
    <w:p w14:paraId="38290C01" w14:textId="3836BB5F" w:rsidR="00A74725" w:rsidRPr="00A74725" w:rsidRDefault="00A74725" w:rsidP="00A74725">
      <w:pPr>
        <w:pStyle w:val="UBUCuerpoTrabajo"/>
        <w:rPr>
          <w:b/>
          <w:bCs/>
        </w:rPr>
      </w:pPr>
      <w:r>
        <w:rPr>
          <w:b/>
          <w:bCs/>
        </w:rPr>
        <w:t>Diagrama de casos de uso</w:t>
      </w:r>
    </w:p>
    <w:p w14:paraId="04563F2A" w14:textId="77777777" w:rsidR="009613E0" w:rsidRDefault="00843BBD" w:rsidP="009613E0">
      <w:pPr>
        <w:pStyle w:val="UBUCuerpoTrabajo"/>
        <w:keepNext/>
        <w:ind w:left="-567" w:right="-932" w:firstLine="0"/>
      </w:pPr>
      <w:r>
        <w:rPr>
          <w:noProof/>
        </w:rPr>
        <w:drawing>
          <wp:inline distT="0" distB="0" distL="0" distR="0" wp14:anchorId="49ECD3C3" wp14:editId="43E03412">
            <wp:extent cx="8765895" cy="4629150"/>
            <wp:effectExtent l="0" t="0" r="0" b="0"/>
            <wp:docPr id="18" name="Imagen 18" descr="Diagrama de casos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 de casos de uso"/>
                    <pic:cNvPicPr/>
                  </pic:nvPicPr>
                  <pic:blipFill>
                    <a:blip r:embed="rId42">
                      <a:extLst>
                        <a:ext uri="{28A0092B-C50C-407E-A947-70E740481C1C}">
                          <a14:useLocalDpi xmlns:a14="http://schemas.microsoft.com/office/drawing/2010/main" val="0"/>
                        </a:ext>
                      </a:extLst>
                    </a:blip>
                    <a:stretch>
                      <a:fillRect/>
                    </a:stretch>
                  </pic:blipFill>
                  <pic:spPr>
                    <a:xfrm>
                      <a:off x="0" y="0"/>
                      <a:ext cx="8772098" cy="4632426"/>
                    </a:xfrm>
                    <a:prstGeom prst="rect">
                      <a:avLst/>
                    </a:prstGeom>
                  </pic:spPr>
                </pic:pic>
              </a:graphicData>
            </a:graphic>
          </wp:inline>
        </w:drawing>
      </w:r>
    </w:p>
    <w:p w14:paraId="4ED96C64" w14:textId="26661614" w:rsidR="00843BBD" w:rsidRPr="00843BBD" w:rsidRDefault="009613E0" w:rsidP="009613E0">
      <w:pPr>
        <w:pStyle w:val="Descripcin"/>
        <w:ind w:firstLine="0"/>
      </w:pPr>
      <w:bookmarkStart w:id="72" w:name="_Toc76585694"/>
      <w:r>
        <w:t xml:space="preserve">Ilustración </w:t>
      </w:r>
      <w:r>
        <w:fldChar w:fldCharType="begin"/>
      </w:r>
      <w:r>
        <w:instrText xml:space="preserve"> SEQ Ilustración \* ARABIC </w:instrText>
      </w:r>
      <w:r>
        <w:fldChar w:fldCharType="separate"/>
      </w:r>
      <w:r w:rsidR="00675108">
        <w:rPr>
          <w:noProof/>
        </w:rPr>
        <w:t>17</w:t>
      </w:r>
      <w:r>
        <w:fldChar w:fldCharType="end"/>
      </w:r>
      <w:r>
        <w:t xml:space="preserve"> - Diagrama de casos de uso.</w:t>
      </w:r>
      <w:bookmarkEnd w:id="72"/>
    </w:p>
    <w:p w14:paraId="2F4AFDFC" w14:textId="07F9F3AA" w:rsidR="00843BBD" w:rsidRDefault="006B012D">
      <w:pPr>
        <w:ind w:firstLine="0"/>
        <w:jc w:val="left"/>
      </w:pPr>
      <w:r w:rsidRPr="00843BBD">
        <w:br w:type="page"/>
      </w:r>
    </w:p>
    <w:p w14:paraId="25EE2D1A" w14:textId="77777777" w:rsidR="00843BBD" w:rsidRDefault="00843BBD">
      <w:pPr>
        <w:ind w:firstLine="0"/>
        <w:jc w:val="left"/>
        <w:sectPr w:rsidR="00843BBD" w:rsidSect="00843BBD">
          <w:endnotePr>
            <w:numFmt w:val="decimal"/>
          </w:endnotePr>
          <w:pgSz w:w="15840" w:h="12240" w:orient="landscape" w:code="1"/>
          <w:pgMar w:top="1702" w:right="1440" w:bottom="1440" w:left="1440" w:header="720" w:footer="720" w:gutter="0"/>
          <w:cols w:space="720"/>
          <w:docGrid w:linePitch="360"/>
        </w:sectPr>
      </w:pPr>
    </w:p>
    <w:p w14:paraId="4C23A50E" w14:textId="62237A71" w:rsidR="00843BBD" w:rsidRDefault="00A74725" w:rsidP="00A74725">
      <w:pPr>
        <w:pStyle w:val="UBUCuerpoTrabajo"/>
        <w:rPr>
          <w:b/>
          <w:bCs/>
        </w:rPr>
      </w:pPr>
      <w:r w:rsidRPr="00A74725">
        <w:rPr>
          <w:b/>
          <w:bCs/>
        </w:rPr>
        <w:lastRenderedPageBreak/>
        <w:t>Actores</w:t>
      </w:r>
    </w:p>
    <w:p w14:paraId="061D2A41" w14:textId="68252DDA" w:rsidR="00A74725" w:rsidRDefault="00A74725" w:rsidP="00A74725">
      <w:pPr>
        <w:pStyle w:val="UBUCuerpoTrabajo"/>
      </w:pPr>
      <w:r>
        <w:t>En nuestro caso aparece un único actor por sesión. Se podrán crear múltiples sesiones concurrentes siempre y cuando se den de alta múltiples usuarios. La diferencia de actuación será si el usuario decide que tiene conocimientos avanzados sobre la materia o si por el contrario toma las opciones por defecto.</w:t>
      </w:r>
    </w:p>
    <w:p w14:paraId="755CE60C" w14:textId="3B62EC81" w:rsidR="00A74725" w:rsidRDefault="00A74725" w:rsidP="00A74725">
      <w:pPr>
        <w:pStyle w:val="UBUCuerpoTrabajo"/>
        <w:rPr>
          <w:b/>
          <w:bCs/>
        </w:rPr>
      </w:pPr>
      <w:r>
        <w:rPr>
          <w:b/>
          <w:bCs/>
        </w:rPr>
        <w:t>Casos de uso</w:t>
      </w:r>
    </w:p>
    <w:tbl>
      <w:tblPr>
        <w:tblStyle w:val="Tablaconcuadrcula4-nfasis3"/>
        <w:tblW w:w="0" w:type="auto"/>
        <w:tblLook w:val="04A0" w:firstRow="1" w:lastRow="0" w:firstColumn="1" w:lastColumn="0" w:noHBand="0" w:noVBand="1"/>
      </w:tblPr>
      <w:tblGrid>
        <w:gridCol w:w="2093"/>
        <w:gridCol w:w="992"/>
        <w:gridCol w:w="6415"/>
      </w:tblGrid>
      <w:tr w:rsidR="00542E63" w14:paraId="4B1D4DBE" w14:textId="77777777" w:rsidTr="009613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1F3E8B5" w14:textId="66058154" w:rsidR="00542E63" w:rsidRPr="009613E0" w:rsidRDefault="00542E63" w:rsidP="00542E63">
            <w:pPr>
              <w:pStyle w:val="UBUCuerpoTrabajo"/>
              <w:ind w:firstLine="0"/>
              <w:jc w:val="center"/>
            </w:pPr>
            <w:r w:rsidRPr="009613E0">
              <w:t>Caso de uso 1</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7533464F" w14:textId="51F926A3" w:rsidR="00542E63" w:rsidRPr="009613E0" w:rsidRDefault="00542E63" w:rsidP="00542E63">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rsidRPr="009613E0">
              <w:t>Registro de usuario</w:t>
            </w:r>
          </w:p>
        </w:tc>
      </w:tr>
      <w:tr w:rsidR="00542E63" w14:paraId="3D6C6DEE" w14:textId="77777777" w:rsidTr="009613E0">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E3C5468" w14:textId="1082F49E" w:rsidR="00542E63" w:rsidRPr="00542E63" w:rsidRDefault="00542E63" w:rsidP="00542E63">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B7EE037" w14:textId="459A5326" w:rsidR="00542E63" w:rsidRPr="009613E0" w:rsidRDefault="00542E63" w:rsidP="00542E63">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w:t>
            </w:r>
            <w:r w:rsidR="009613E0" w:rsidRPr="009613E0">
              <w:rPr>
                <w:b/>
                <w:bCs/>
              </w:rPr>
              <w:t xml:space="preserve">– </w:t>
            </w:r>
            <w:r w:rsidRPr="009613E0">
              <w:rPr>
                <w:b/>
                <w:bCs/>
              </w:rPr>
              <w:t>1</w:t>
            </w:r>
            <w:r w:rsidR="009613E0" w:rsidRPr="009613E0">
              <w:rPr>
                <w:b/>
                <w:bCs/>
              </w:rPr>
              <w:t xml:space="preserve"> </w:t>
            </w:r>
          </w:p>
        </w:tc>
      </w:tr>
      <w:tr w:rsidR="00542E63" w14:paraId="2DA447F0" w14:textId="77777777" w:rsidTr="009613E0">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3C21609" w14:textId="620A8AE6" w:rsidR="00542E63" w:rsidRPr="00542E63" w:rsidRDefault="00542E63" w:rsidP="00542E63">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47D41130" w14:textId="034083E3" w:rsidR="00542E63" w:rsidRPr="00542E63" w:rsidRDefault="00542E63" w:rsidP="00542E63">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darse de alta en la aplicación.</w:t>
            </w:r>
          </w:p>
        </w:tc>
      </w:tr>
      <w:tr w:rsidR="00542E63" w14:paraId="6E2C475D" w14:textId="77777777" w:rsidTr="009613E0">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2689270" w14:textId="1F2FCA9B" w:rsidR="00542E63" w:rsidRPr="00542E63" w:rsidRDefault="00542E63" w:rsidP="00542E63">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0C69AC5" w14:textId="34538D14" w:rsidR="00542E63" w:rsidRPr="00542E63" w:rsidRDefault="00542E63" w:rsidP="00542E63">
            <w:pPr>
              <w:pStyle w:val="UBUCuerpoTrabajo"/>
              <w:ind w:firstLine="0"/>
              <w:cnfStyle w:val="000000100000" w:firstRow="0" w:lastRow="0" w:firstColumn="0" w:lastColumn="0" w:oddVBand="0" w:evenVBand="0" w:oddHBand="1" w:evenHBand="0" w:firstRowFirstColumn="0" w:firstRowLastColumn="0" w:lastRowFirstColumn="0" w:lastRowLastColumn="0"/>
            </w:pPr>
            <w:r>
              <w:t>La base de datos debe estar disponibles.</w:t>
            </w:r>
          </w:p>
        </w:tc>
      </w:tr>
      <w:tr w:rsidR="009613E0" w14:paraId="5B6A1776" w14:textId="77777777" w:rsidTr="009613E0">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33BAA5C9" w14:textId="25B38AA9" w:rsidR="009613E0" w:rsidRPr="00542E63" w:rsidRDefault="009613E0" w:rsidP="00542E63">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0F48131" w14:textId="4C065465" w:rsidR="009613E0" w:rsidRPr="00542E63" w:rsidRDefault="009613E0" w:rsidP="00542E6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1A76D22F" w14:textId="267770C2" w:rsidR="009613E0" w:rsidRPr="00542E63" w:rsidRDefault="009613E0" w:rsidP="00542E6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9613E0" w14:paraId="58B8EFFA" w14:textId="77777777" w:rsidTr="009613E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3F38C3F4"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29902A54" w14:textId="36217F04" w:rsidR="009613E0" w:rsidRPr="00542E63" w:rsidRDefault="009613E0" w:rsidP="00542E6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7FC236B0" w14:textId="37D0F272" w:rsidR="009613E0" w:rsidRPr="00542E63" w:rsidRDefault="009613E0" w:rsidP="00542E63">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acceder a la opción Menú.</w:t>
            </w:r>
          </w:p>
        </w:tc>
      </w:tr>
      <w:tr w:rsidR="009613E0" w14:paraId="2ED0854E" w14:textId="77777777" w:rsidTr="009613E0">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7CBAFAC"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C1F2B9B" w14:textId="36842DF7" w:rsidR="009613E0" w:rsidRDefault="009613E0" w:rsidP="00542E6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62D8B625" w14:textId="7293D42C" w:rsidR="009613E0" w:rsidRPr="00542E63" w:rsidRDefault="009613E0" w:rsidP="00542E63">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acceder a Login.</w:t>
            </w:r>
          </w:p>
        </w:tc>
      </w:tr>
      <w:tr w:rsidR="009613E0" w14:paraId="6C016513" w14:textId="77777777" w:rsidTr="009613E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3695F9E0"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29FE5AF" w14:textId="18F730F4" w:rsidR="009613E0" w:rsidRDefault="009613E0" w:rsidP="00542E6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B3B4636" w14:textId="6513BDB7" w:rsidR="009613E0" w:rsidRDefault="009613E0" w:rsidP="00542E63">
            <w:pPr>
              <w:pStyle w:val="UBUCuerpoTrabajo"/>
              <w:ind w:firstLine="0"/>
              <w:cnfStyle w:val="000000100000" w:firstRow="0" w:lastRow="0" w:firstColumn="0" w:lastColumn="0" w:oddVBand="0" w:evenVBand="0" w:oddHBand="1" w:evenHBand="0" w:firstRowFirstColumn="0" w:firstRowLastColumn="0" w:lastRowFirstColumn="0" w:lastRowLastColumn="0"/>
            </w:pPr>
            <w:r>
              <w:t>Seleccionar la opción Registro.</w:t>
            </w:r>
          </w:p>
        </w:tc>
      </w:tr>
      <w:tr w:rsidR="009613E0" w14:paraId="305F7D6F" w14:textId="77777777" w:rsidTr="009613E0">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5DDED08"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6DDB2F09" w14:textId="1F4D6176" w:rsidR="009613E0" w:rsidRDefault="009613E0" w:rsidP="00542E6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4</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0CA85207" w14:textId="03627502" w:rsidR="009613E0" w:rsidRDefault="009613E0" w:rsidP="00542E63">
            <w:pPr>
              <w:pStyle w:val="UBUCuerpoTrabajo"/>
              <w:ind w:firstLine="0"/>
              <w:cnfStyle w:val="000000000000" w:firstRow="0" w:lastRow="0" w:firstColumn="0" w:lastColumn="0" w:oddVBand="0" w:evenVBand="0" w:oddHBand="0" w:evenHBand="0" w:firstRowFirstColumn="0" w:firstRowLastColumn="0" w:lastRowFirstColumn="0" w:lastRowLastColumn="0"/>
            </w:pPr>
            <w:r>
              <w:t>El usuario introduce obligatoriamente su nombre, apellidos, email y contraseña. Opcionalmente introduce el colegio al que pertenece.</w:t>
            </w:r>
          </w:p>
        </w:tc>
      </w:tr>
      <w:tr w:rsidR="009613E0" w14:paraId="01ED5556" w14:textId="77777777" w:rsidTr="009613E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25980606"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42BECF8" w14:textId="48250CC3" w:rsidR="009613E0" w:rsidRDefault="009613E0" w:rsidP="00542E6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5</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42EC94D" w14:textId="241149FA" w:rsidR="009613E0" w:rsidRDefault="009613E0" w:rsidP="00542E63">
            <w:pPr>
              <w:pStyle w:val="UBUCuerpoTrabajo"/>
              <w:ind w:firstLine="0"/>
              <w:cnfStyle w:val="000000100000" w:firstRow="0" w:lastRow="0" w:firstColumn="0" w:lastColumn="0" w:oddVBand="0" w:evenVBand="0" w:oddHBand="1" w:evenHBand="0" w:firstRowFirstColumn="0" w:firstRowLastColumn="0" w:lastRowFirstColumn="0" w:lastRowLastColumn="0"/>
            </w:pPr>
            <w:r>
              <w:t>El usuario pulsa el botón Registrar.</w:t>
            </w:r>
          </w:p>
        </w:tc>
      </w:tr>
      <w:tr w:rsidR="00542E63" w14:paraId="2E76E6B5" w14:textId="77777777" w:rsidTr="009613E0">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012E129" w14:textId="6DE13719" w:rsidR="00542E63" w:rsidRPr="00542E63" w:rsidRDefault="00542E63" w:rsidP="00542E63">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F54ACD3" w14:textId="12FE585A" w:rsidR="00542E63" w:rsidRPr="00542E63" w:rsidRDefault="009613E0" w:rsidP="00542E63">
            <w:pPr>
              <w:pStyle w:val="UBUCuerpoTrabajo"/>
              <w:ind w:firstLine="0"/>
              <w:cnfStyle w:val="000000000000" w:firstRow="0" w:lastRow="0" w:firstColumn="0" w:lastColumn="0" w:oddVBand="0" w:evenVBand="0" w:oddHBand="0" w:evenHBand="0" w:firstRowFirstColumn="0" w:firstRowLastColumn="0" w:lastRowFirstColumn="0" w:lastRowLastColumn="0"/>
            </w:pPr>
            <w:r>
              <w:t>El usuario no debe existir en la base de datos.</w:t>
            </w:r>
          </w:p>
        </w:tc>
      </w:tr>
      <w:tr w:rsidR="009613E0" w14:paraId="3A82CCC1" w14:textId="77777777" w:rsidTr="009613E0">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227D6F3E" w14:textId="4A9CD1DF" w:rsidR="009613E0" w:rsidRPr="00542E63" w:rsidRDefault="009613E0" w:rsidP="00542E63">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4C640B17" w14:textId="4B3307FB" w:rsidR="009613E0" w:rsidRPr="009613E0" w:rsidRDefault="009613E0" w:rsidP="009613E0">
            <w:pPr>
              <w:pStyle w:val="UBUCuerpoTrabajo"/>
              <w:ind w:firstLine="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41216DEC" w14:textId="4C40E662" w:rsidR="009613E0" w:rsidRPr="009613E0" w:rsidRDefault="009613E0" w:rsidP="009613E0">
            <w:pPr>
              <w:pStyle w:val="UBUCuerpoTrabajo"/>
              <w:ind w:firstLine="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Excepción</w:t>
            </w:r>
          </w:p>
        </w:tc>
      </w:tr>
      <w:tr w:rsidR="009613E0" w14:paraId="7CB8DBF9"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8A3E023"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D5E93BF" w14:textId="73689E23" w:rsidR="009613E0" w:rsidRPr="00542E63" w:rsidRDefault="009613E0" w:rsidP="009613E0">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1DAAA02" w14:textId="0A56D1D2" w:rsidR="009613E0" w:rsidRPr="00542E63" w:rsidRDefault="009613E0" w:rsidP="00542E63">
            <w:pPr>
              <w:pStyle w:val="UBUCuerpoTrabajo"/>
              <w:ind w:firstLine="0"/>
              <w:cnfStyle w:val="000000000000" w:firstRow="0" w:lastRow="0" w:firstColumn="0" w:lastColumn="0" w:oddVBand="0" w:evenVBand="0" w:oddHBand="0" w:evenHBand="0" w:firstRowFirstColumn="0" w:firstRowLastColumn="0" w:lastRowFirstColumn="0" w:lastRowLastColumn="0"/>
            </w:pPr>
            <w:r>
              <w:t>El identificador de usuario ya existe.</w:t>
            </w:r>
          </w:p>
        </w:tc>
      </w:tr>
      <w:tr w:rsidR="009613E0" w14:paraId="44ACC216" w14:textId="77777777" w:rsidTr="009613E0">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6CCBC468" w14:textId="77777777" w:rsidR="009613E0" w:rsidRDefault="009613E0" w:rsidP="00542E6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603ACC4E" w14:textId="0B3DAEB4" w:rsidR="009613E0" w:rsidRDefault="009613E0" w:rsidP="009613E0">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ABCB65C" w14:textId="62A0C479" w:rsidR="009613E0" w:rsidRDefault="009613E0" w:rsidP="00542E63">
            <w:pPr>
              <w:pStyle w:val="UBUCuerpoTrabajo"/>
              <w:ind w:firstLine="0"/>
              <w:cnfStyle w:val="000000100000" w:firstRow="0" w:lastRow="0" w:firstColumn="0" w:lastColumn="0" w:oddVBand="0" w:evenVBand="0" w:oddHBand="1" w:evenHBand="0" w:firstRowFirstColumn="0" w:firstRowLastColumn="0" w:lastRowFirstColumn="0" w:lastRowLastColumn="0"/>
            </w:pPr>
            <w:r>
              <w:t>No se ha introducido un email válido.</w:t>
            </w:r>
          </w:p>
        </w:tc>
      </w:tr>
      <w:tr w:rsidR="00542E63" w14:paraId="52A32C21" w14:textId="77777777" w:rsidTr="009613E0">
        <w:trPr>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6F5CFAB" w14:textId="360312A9" w:rsidR="00542E63" w:rsidRPr="00542E63" w:rsidRDefault="00542E63" w:rsidP="00542E63">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F2CBEDE" w14:textId="2AAF9742" w:rsidR="00542E63" w:rsidRPr="00542E63" w:rsidRDefault="009613E0" w:rsidP="00542E63">
            <w:pPr>
              <w:pStyle w:val="UBUCuerpoTrabajo"/>
              <w:ind w:firstLine="0"/>
              <w:cnfStyle w:val="000000000000" w:firstRow="0" w:lastRow="0" w:firstColumn="0" w:lastColumn="0" w:oddVBand="0" w:evenVBand="0" w:oddHBand="0" w:evenHBand="0" w:firstRowFirstColumn="0" w:firstRowLastColumn="0" w:lastRowFirstColumn="0" w:lastRowLastColumn="0"/>
            </w:pPr>
            <w:r>
              <w:t>Alta</w:t>
            </w:r>
          </w:p>
        </w:tc>
      </w:tr>
      <w:tr w:rsidR="00542E63" w14:paraId="4ABCB2FC" w14:textId="77777777" w:rsidTr="009613E0">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37A3C3B" w14:textId="74A4CA1A" w:rsidR="00542E63" w:rsidRPr="00542E63" w:rsidRDefault="00542E63" w:rsidP="00542E63">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36592C6" w14:textId="1C009714" w:rsidR="00542E63" w:rsidRPr="00542E63" w:rsidRDefault="009613E0" w:rsidP="009613E0">
            <w:pPr>
              <w:pStyle w:val="UBUCuerpoTrabajo"/>
              <w:keepNext/>
              <w:ind w:firstLine="0"/>
              <w:cnfStyle w:val="000000100000" w:firstRow="0" w:lastRow="0" w:firstColumn="0" w:lastColumn="0" w:oddVBand="0" w:evenVBand="0" w:oddHBand="1" w:evenHBand="0" w:firstRowFirstColumn="0" w:firstRowLastColumn="0" w:lastRowFirstColumn="0" w:lastRowLastColumn="0"/>
            </w:pPr>
            <w:r>
              <w:t>Alta</w:t>
            </w:r>
          </w:p>
        </w:tc>
      </w:tr>
    </w:tbl>
    <w:p w14:paraId="5D17DCD7" w14:textId="62E906BE" w:rsidR="00A74725" w:rsidRPr="00A74725" w:rsidRDefault="009613E0" w:rsidP="009613E0">
      <w:pPr>
        <w:pStyle w:val="Descripcin"/>
        <w:ind w:firstLine="0"/>
        <w:rPr>
          <w:b/>
          <w:bCs/>
        </w:rPr>
      </w:pPr>
      <w:bookmarkStart w:id="73" w:name="_Toc76585663"/>
      <w:r>
        <w:t xml:space="preserve">Tabla </w:t>
      </w:r>
      <w:r w:rsidR="00275413">
        <w:fldChar w:fldCharType="begin"/>
      </w:r>
      <w:r w:rsidR="00275413">
        <w:instrText xml:space="preserve"> SEQ Tabla \* ARABIC </w:instrText>
      </w:r>
      <w:r w:rsidR="00275413">
        <w:fldChar w:fldCharType="separate"/>
      </w:r>
      <w:r w:rsidR="00675108">
        <w:rPr>
          <w:noProof/>
        </w:rPr>
        <w:t>18</w:t>
      </w:r>
      <w:r w:rsidR="00275413">
        <w:fldChar w:fldCharType="end"/>
      </w:r>
      <w:r>
        <w:t xml:space="preserve"> - Caso de uso 1.</w:t>
      </w:r>
      <w:bookmarkEnd w:id="73"/>
    </w:p>
    <w:tbl>
      <w:tblPr>
        <w:tblStyle w:val="Tablaconcuadrcula4-nfasis3"/>
        <w:tblW w:w="0" w:type="auto"/>
        <w:tblLook w:val="04A0" w:firstRow="1" w:lastRow="0" w:firstColumn="1" w:lastColumn="0" w:noHBand="0" w:noVBand="1"/>
      </w:tblPr>
      <w:tblGrid>
        <w:gridCol w:w="2093"/>
        <w:gridCol w:w="992"/>
        <w:gridCol w:w="6415"/>
      </w:tblGrid>
      <w:tr w:rsidR="009613E0" w14:paraId="72D1A66D" w14:textId="77777777" w:rsidTr="00AA6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6FFCE04" w14:textId="02C19B8F" w:rsidR="009613E0" w:rsidRPr="009613E0" w:rsidRDefault="009613E0" w:rsidP="00AA6B2F">
            <w:pPr>
              <w:pStyle w:val="UBUCuerpoTrabajo"/>
              <w:ind w:firstLine="0"/>
              <w:jc w:val="center"/>
            </w:pPr>
            <w:r w:rsidRPr="009613E0">
              <w:t xml:space="preserve">Caso de uso </w:t>
            </w:r>
            <w:r>
              <w:t>2</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1E8F197E" w14:textId="1D353AAA" w:rsidR="009613E0" w:rsidRPr="009613E0" w:rsidRDefault="009613E0" w:rsidP="00AA6B2F">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Login de usuario</w:t>
            </w:r>
          </w:p>
        </w:tc>
      </w:tr>
      <w:tr w:rsidR="009613E0" w14:paraId="0BD67475" w14:textId="77777777" w:rsidTr="00AA6B2F">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FEA9184" w14:textId="77777777" w:rsidR="009613E0" w:rsidRPr="00542E63" w:rsidRDefault="009613E0" w:rsidP="00AA6B2F">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4DD60C7" w14:textId="25474347" w:rsidR="009613E0" w:rsidRPr="009613E0"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2</w:t>
            </w:r>
          </w:p>
        </w:tc>
      </w:tr>
      <w:tr w:rsidR="009613E0" w14:paraId="34AB8831" w14:textId="77777777" w:rsidTr="00AA6B2F">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D3E6EE4"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F30F81F" w14:textId="34DB144D" w:rsidR="009613E0" w:rsidRPr="00542E63" w:rsidRDefault="009613E0"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acceder a la aplicación.</w:t>
            </w:r>
          </w:p>
        </w:tc>
      </w:tr>
      <w:tr w:rsidR="009613E0" w14:paraId="1DAF26C3" w14:textId="77777777" w:rsidTr="00AA6B2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3948BDB"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4C6120B" w14:textId="2BFABD7E" w:rsidR="009613E0" w:rsidRPr="00542E63"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estar registrado.</w:t>
            </w:r>
          </w:p>
        </w:tc>
      </w:tr>
      <w:tr w:rsidR="009613E0" w14:paraId="7D752CD6" w14:textId="77777777" w:rsidTr="00AA6B2F">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636EB67E"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95BEDB2" w14:textId="77777777" w:rsidR="009613E0" w:rsidRPr="00542E63" w:rsidRDefault="009613E0"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46BA8B0C" w14:textId="77777777" w:rsidR="009613E0" w:rsidRPr="00542E63" w:rsidRDefault="009613E0"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9613E0" w14:paraId="5AE501F9"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13461A03" w14:textId="77777777" w:rsidR="009613E0" w:rsidRDefault="009613E0"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36099C5" w14:textId="77777777" w:rsidR="009613E0" w:rsidRPr="00542E63" w:rsidRDefault="009613E0"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BF7C248" w14:textId="77777777" w:rsidR="009613E0" w:rsidRPr="00542E63"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acceder a la opción Menú.</w:t>
            </w:r>
          </w:p>
        </w:tc>
      </w:tr>
      <w:tr w:rsidR="009613E0" w14:paraId="7CD8C0E0"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1E8981AE" w14:textId="77777777" w:rsidR="009613E0" w:rsidRDefault="009613E0"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C40A9FC" w14:textId="77777777" w:rsidR="009613E0" w:rsidRDefault="009613E0"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77C5DDBE" w14:textId="77777777" w:rsidR="009613E0" w:rsidRPr="00542E63" w:rsidRDefault="009613E0"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acceder a Login.</w:t>
            </w:r>
          </w:p>
        </w:tc>
      </w:tr>
      <w:tr w:rsidR="009613E0" w14:paraId="72041F9D"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50D2CFF4" w14:textId="77777777" w:rsidR="009613E0" w:rsidRDefault="009613E0"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280B768" w14:textId="0806EB0A" w:rsidR="009613E0" w:rsidRDefault="00AA6B2F"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5F08DC9B" w14:textId="151FB6E2" w:rsidR="009613E0"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El usuario introduce su email y contraseña.</w:t>
            </w:r>
          </w:p>
        </w:tc>
      </w:tr>
      <w:tr w:rsidR="009613E0" w14:paraId="35D5E27B"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233DCD29" w14:textId="77777777" w:rsidR="009613E0" w:rsidRDefault="009613E0"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4F472F1" w14:textId="586D0D03" w:rsidR="009613E0"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4</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00EA4140" w14:textId="76F1AD9C" w:rsidR="009613E0" w:rsidRDefault="009613E0"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El usuario pulsa el botón Entrar.</w:t>
            </w:r>
          </w:p>
        </w:tc>
      </w:tr>
      <w:tr w:rsidR="009613E0" w14:paraId="518BF040" w14:textId="77777777" w:rsidTr="00AA6B2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95E654B"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560E707" w14:textId="3A42600B" w:rsidR="009613E0" w:rsidRPr="00542E63"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existir en la base de datos.</w:t>
            </w:r>
          </w:p>
        </w:tc>
      </w:tr>
      <w:tr w:rsidR="009613E0" w14:paraId="2CD3553C" w14:textId="77777777" w:rsidTr="00AA6B2F">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008CB8FF"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31A1B7C6" w14:textId="77777777" w:rsidR="009613E0" w:rsidRPr="009613E0" w:rsidRDefault="009613E0"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2413F60F" w14:textId="77777777" w:rsidR="009613E0" w:rsidRPr="009613E0" w:rsidRDefault="009613E0"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Excepción</w:t>
            </w:r>
          </w:p>
        </w:tc>
      </w:tr>
      <w:tr w:rsidR="009613E0" w14:paraId="07AA8AD8"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279AE55" w14:textId="77777777" w:rsidR="009613E0" w:rsidRDefault="009613E0"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121D8AB" w14:textId="77777777" w:rsidR="009613E0" w:rsidRPr="00542E63" w:rsidRDefault="009613E0"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1A81FBEE" w14:textId="2BCF045F" w:rsidR="009613E0" w:rsidRPr="00542E63"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 xml:space="preserve">El identificador de usuario </w:t>
            </w:r>
            <w:r w:rsidR="00AA6B2F">
              <w:t>no</w:t>
            </w:r>
            <w:r>
              <w:t xml:space="preserve"> existe</w:t>
            </w:r>
            <w:r w:rsidR="00AA6B2F">
              <w:t xml:space="preserve"> en la base de datos</w:t>
            </w:r>
            <w:r>
              <w:t>.</w:t>
            </w:r>
          </w:p>
        </w:tc>
      </w:tr>
      <w:tr w:rsidR="009613E0" w14:paraId="5DAE604D"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349D287B" w14:textId="77777777" w:rsidR="009613E0" w:rsidRDefault="009613E0"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C26D060" w14:textId="77777777" w:rsidR="009613E0" w:rsidRDefault="009613E0"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814B69C" w14:textId="77777777" w:rsidR="009613E0" w:rsidRDefault="009613E0"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No se ha introducido un email válido.</w:t>
            </w:r>
          </w:p>
        </w:tc>
      </w:tr>
      <w:tr w:rsidR="009613E0" w14:paraId="4EB4E33F" w14:textId="77777777" w:rsidTr="00AA6B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5B15DD1"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068C75D" w14:textId="77777777" w:rsidR="009613E0" w:rsidRPr="00542E63" w:rsidRDefault="009613E0"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Alta</w:t>
            </w:r>
          </w:p>
        </w:tc>
      </w:tr>
      <w:tr w:rsidR="009613E0" w14:paraId="5C691445" w14:textId="77777777" w:rsidTr="00AA6B2F">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C7EC507" w14:textId="77777777" w:rsidR="009613E0" w:rsidRPr="00542E63" w:rsidRDefault="009613E0" w:rsidP="00AA6B2F">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65956EF" w14:textId="77777777" w:rsidR="009613E0" w:rsidRPr="00542E63" w:rsidRDefault="009613E0" w:rsidP="00AA6B2F">
            <w:pPr>
              <w:pStyle w:val="UBUCuerpoTrabajo"/>
              <w:keepNext/>
              <w:ind w:firstLine="0"/>
              <w:cnfStyle w:val="000000000000" w:firstRow="0" w:lastRow="0" w:firstColumn="0" w:lastColumn="0" w:oddVBand="0" w:evenVBand="0" w:oddHBand="0" w:evenHBand="0" w:firstRowFirstColumn="0" w:firstRowLastColumn="0" w:lastRowFirstColumn="0" w:lastRowLastColumn="0"/>
            </w:pPr>
            <w:r>
              <w:t>Alta</w:t>
            </w:r>
          </w:p>
        </w:tc>
      </w:tr>
    </w:tbl>
    <w:p w14:paraId="7C634090" w14:textId="0CEBB972" w:rsidR="00AA6B2F" w:rsidRDefault="00AA6B2F" w:rsidP="00AA6B2F">
      <w:pPr>
        <w:pStyle w:val="Descripcin"/>
        <w:ind w:firstLine="0"/>
      </w:pPr>
      <w:bookmarkStart w:id="74" w:name="_Toc76585664"/>
      <w:r>
        <w:t xml:space="preserve">Tabla </w:t>
      </w:r>
      <w:r w:rsidR="00275413">
        <w:fldChar w:fldCharType="begin"/>
      </w:r>
      <w:r w:rsidR="00275413">
        <w:instrText xml:space="preserve"> SEQ Tabla \* ARABIC </w:instrText>
      </w:r>
      <w:r w:rsidR="00275413">
        <w:fldChar w:fldCharType="separate"/>
      </w:r>
      <w:r w:rsidR="00675108">
        <w:rPr>
          <w:noProof/>
        </w:rPr>
        <w:t>19</w:t>
      </w:r>
      <w:r w:rsidR="00275413">
        <w:fldChar w:fldCharType="end"/>
      </w:r>
      <w:r>
        <w:t xml:space="preserve"> - Caso de uso 2.</w:t>
      </w:r>
      <w:bookmarkEnd w:id="74"/>
    </w:p>
    <w:p w14:paraId="6595AB32" w14:textId="0C54424B" w:rsidR="00A74725" w:rsidRPr="00AA6B2F" w:rsidRDefault="00AA6B2F" w:rsidP="00AA6B2F">
      <w:pPr>
        <w:ind w:firstLine="0"/>
        <w:jc w:val="left"/>
        <w:rPr>
          <w:i/>
          <w:iCs/>
          <w:color w:val="44546A" w:themeColor="text2"/>
          <w:sz w:val="18"/>
          <w:szCs w:val="18"/>
        </w:rPr>
      </w:pPr>
      <w:r>
        <w:br w:type="page"/>
      </w:r>
    </w:p>
    <w:tbl>
      <w:tblPr>
        <w:tblStyle w:val="Tablaconcuadrcula4-nfasis3"/>
        <w:tblW w:w="0" w:type="auto"/>
        <w:tblLook w:val="04A0" w:firstRow="1" w:lastRow="0" w:firstColumn="1" w:lastColumn="0" w:noHBand="0" w:noVBand="1"/>
      </w:tblPr>
      <w:tblGrid>
        <w:gridCol w:w="2093"/>
        <w:gridCol w:w="992"/>
        <w:gridCol w:w="6415"/>
      </w:tblGrid>
      <w:tr w:rsidR="00AA6B2F" w14:paraId="56A11F0D" w14:textId="77777777" w:rsidTr="00AA6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191C513" w14:textId="545363C2" w:rsidR="00AA6B2F" w:rsidRPr="009613E0" w:rsidRDefault="00AA6B2F" w:rsidP="00AA6B2F">
            <w:pPr>
              <w:pStyle w:val="UBUCuerpoTrabajo"/>
              <w:ind w:firstLine="0"/>
              <w:jc w:val="center"/>
            </w:pPr>
            <w:r w:rsidRPr="009613E0">
              <w:lastRenderedPageBreak/>
              <w:t xml:space="preserve">Caso de uso </w:t>
            </w:r>
            <w:r>
              <w:t>3</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104232BC" w14:textId="07ED98E7" w:rsidR="00AA6B2F" w:rsidRPr="009613E0" w:rsidRDefault="003A12C6" w:rsidP="00AA6B2F">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Ayuda para el</w:t>
            </w:r>
            <w:r w:rsidR="00AA6B2F">
              <w:t xml:space="preserve"> uso</w:t>
            </w:r>
          </w:p>
        </w:tc>
      </w:tr>
      <w:tr w:rsidR="00AA6B2F" w14:paraId="55D01620" w14:textId="77777777" w:rsidTr="00AA6B2F">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E311DDF" w14:textId="77777777" w:rsidR="00AA6B2F" w:rsidRPr="00542E63" w:rsidRDefault="00AA6B2F" w:rsidP="00AA6B2F">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D53E049" w14:textId="0C415ACA" w:rsidR="00AA6B2F" w:rsidRPr="009613E0"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3</w:t>
            </w:r>
          </w:p>
        </w:tc>
      </w:tr>
      <w:tr w:rsidR="00AA6B2F" w14:paraId="63AD58A6" w14:textId="77777777" w:rsidTr="00AA6B2F">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AEDC003"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DEC0CA0" w14:textId="790D2F4B" w:rsidR="00AA6B2F" w:rsidRPr="00542E63"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acceder a la wiki.</w:t>
            </w:r>
          </w:p>
        </w:tc>
      </w:tr>
      <w:tr w:rsidR="00AA6B2F" w14:paraId="0E081550" w14:textId="77777777" w:rsidTr="00AA6B2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C2EC255"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8E1EB2D" w14:textId="5F58A9A1" w:rsidR="00AA6B2F" w:rsidRPr="00542E63"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Tener conexión a internet.</w:t>
            </w:r>
          </w:p>
        </w:tc>
      </w:tr>
      <w:tr w:rsidR="00AA6B2F" w14:paraId="3327EF6D" w14:textId="77777777" w:rsidTr="00AA6B2F">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67264A31"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42F9397B" w14:textId="77777777" w:rsidR="00AA6B2F" w:rsidRPr="00542E63"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6E1EEAF0" w14:textId="77777777" w:rsidR="00AA6B2F" w:rsidRPr="00542E63"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AA6B2F" w14:paraId="4CD6E1AB"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1E18F45A"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E62ECAC" w14:textId="77777777" w:rsidR="00AA6B2F" w:rsidRPr="00542E63" w:rsidRDefault="00AA6B2F"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741E635D" w14:textId="77777777" w:rsidR="00AA6B2F" w:rsidRPr="00542E63"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acceder a la opción Menú.</w:t>
            </w:r>
          </w:p>
        </w:tc>
      </w:tr>
      <w:tr w:rsidR="00AA6B2F" w14:paraId="123AF30E"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6A9C32C3"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5545449" w14:textId="77777777" w:rsidR="00AA6B2F"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0F322826" w14:textId="59B70F98" w:rsidR="00AA6B2F" w:rsidRPr="00542E63"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seleccionar Wiki.</w:t>
            </w:r>
          </w:p>
        </w:tc>
      </w:tr>
      <w:tr w:rsidR="00AA6B2F" w14:paraId="434E85A2"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A8B0ADE"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32CDBFC" w14:textId="761E74FE" w:rsidR="00AA6B2F" w:rsidRDefault="00AA6B2F"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B003DC5" w14:textId="34C855BF" w:rsidR="00AA6B2F"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Se abre una pestaña con la wiki de la aplicación.</w:t>
            </w:r>
          </w:p>
        </w:tc>
      </w:tr>
      <w:tr w:rsidR="00AA6B2F" w14:paraId="1E3577C9" w14:textId="77777777" w:rsidTr="00AA6B2F">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124F1C0"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15B14B1" w14:textId="6F58B01A" w:rsidR="00AA6B2F" w:rsidRPr="00542E63"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w:t>
            </w:r>
          </w:p>
        </w:tc>
      </w:tr>
      <w:tr w:rsidR="00AA6B2F" w14:paraId="5F908C9A" w14:textId="77777777" w:rsidTr="00AA6B2F">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2093" w:type="dxa"/>
            <w:tcBorders>
              <w:left w:val="single" w:sz="4" w:space="0" w:color="auto"/>
            </w:tcBorders>
            <w:shd w:val="clear" w:color="auto" w:fill="404040" w:themeFill="text1" w:themeFillTint="BF"/>
            <w:vAlign w:val="center"/>
          </w:tcPr>
          <w:p w14:paraId="067B068D" w14:textId="5585761B" w:rsidR="00AA6B2F" w:rsidRDefault="00AA6B2F" w:rsidP="00AA6B2F">
            <w:pPr>
              <w:pStyle w:val="UBUCuerpoTrabajo"/>
              <w:ind w:firstLine="0"/>
              <w:jc w:val="left"/>
              <w:rPr>
                <w:b w:val="0"/>
                <w:bCs w:val="0"/>
                <w:color w:val="FFFFFF" w:themeColor="background1"/>
              </w:rPr>
            </w:pPr>
            <w:r>
              <w:rPr>
                <w:b w:val="0"/>
                <w:bCs w:val="0"/>
                <w:color w:val="FFFFFF" w:themeColor="background1"/>
              </w:rPr>
              <w:t>Excepciones</w:t>
            </w:r>
          </w:p>
        </w:tc>
        <w:tc>
          <w:tcPr>
            <w:tcW w:w="7407" w:type="dxa"/>
            <w:gridSpan w:val="2"/>
            <w:tcBorders>
              <w:top w:val="single" w:sz="4" w:space="0" w:color="auto"/>
              <w:right w:val="single" w:sz="4" w:space="0" w:color="auto"/>
            </w:tcBorders>
            <w:shd w:val="clear" w:color="auto" w:fill="FFFFFF" w:themeFill="background1"/>
            <w:vAlign w:val="center"/>
          </w:tcPr>
          <w:p w14:paraId="5FB5E149" w14:textId="350B877F" w:rsidR="00AA6B2F" w:rsidRPr="00542E63"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No hay excepciones.</w:t>
            </w:r>
          </w:p>
        </w:tc>
      </w:tr>
      <w:tr w:rsidR="00AA6B2F" w14:paraId="794AF100" w14:textId="77777777" w:rsidTr="00AA6B2F">
        <w:trPr>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20F37A2"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CD60357" w14:textId="7F866EFA" w:rsidR="00AA6B2F" w:rsidRPr="00542E63" w:rsidRDefault="00C9104B"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Alta</w:t>
            </w:r>
          </w:p>
        </w:tc>
      </w:tr>
      <w:tr w:rsidR="00AA6B2F" w14:paraId="6CB3B647" w14:textId="77777777" w:rsidTr="00AA6B2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B0C8961"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AFF3C29" w14:textId="0814B565" w:rsidR="00AA6B2F" w:rsidRPr="00542E63" w:rsidRDefault="00AA6B2F" w:rsidP="00AA6B2F">
            <w:pPr>
              <w:pStyle w:val="UBUCuerpoTrabajo"/>
              <w:keepNext/>
              <w:ind w:firstLine="0"/>
              <w:cnfStyle w:val="000000100000" w:firstRow="0" w:lastRow="0" w:firstColumn="0" w:lastColumn="0" w:oddVBand="0" w:evenVBand="0" w:oddHBand="1" w:evenHBand="0" w:firstRowFirstColumn="0" w:firstRowLastColumn="0" w:lastRowFirstColumn="0" w:lastRowLastColumn="0"/>
            </w:pPr>
            <w:r>
              <w:t>Baja</w:t>
            </w:r>
          </w:p>
        </w:tc>
      </w:tr>
    </w:tbl>
    <w:p w14:paraId="3AD5D224" w14:textId="29B60516" w:rsidR="00AA6B2F" w:rsidRDefault="00AA6B2F" w:rsidP="00AA6B2F">
      <w:pPr>
        <w:pStyle w:val="Descripcin"/>
        <w:ind w:firstLine="0"/>
      </w:pPr>
      <w:bookmarkStart w:id="75" w:name="_Toc76585665"/>
      <w:r>
        <w:t xml:space="preserve">Tabla </w:t>
      </w:r>
      <w:r w:rsidR="00275413">
        <w:fldChar w:fldCharType="begin"/>
      </w:r>
      <w:r w:rsidR="00275413">
        <w:instrText xml:space="preserve"> SEQ Tabla \* ARABIC </w:instrText>
      </w:r>
      <w:r w:rsidR="00275413">
        <w:fldChar w:fldCharType="separate"/>
      </w:r>
      <w:r w:rsidR="00675108">
        <w:rPr>
          <w:noProof/>
        </w:rPr>
        <w:t>20</w:t>
      </w:r>
      <w:r w:rsidR="00275413">
        <w:fldChar w:fldCharType="end"/>
      </w:r>
      <w:r>
        <w:t xml:space="preserve"> - Caso de uso 3.</w:t>
      </w:r>
      <w:bookmarkEnd w:id="75"/>
    </w:p>
    <w:tbl>
      <w:tblPr>
        <w:tblStyle w:val="Tablaconcuadrcula4-nfasis3"/>
        <w:tblW w:w="0" w:type="auto"/>
        <w:tblLook w:val="04A0" w:firstRow="1" w:lastRow="0" w:firstColumn="1" w:lastColumn="0" w:noHBand="0" w:noVBand="1"/>
      </w:tblPr>
      <w:tblGrid>
        <w:gridCol w:w="2093"/>
        <w:gridCol w:w="992"/>
        <w:gridCol w:w="6415"/>
      </w:tblGrid>
      <w:tr w:rsidR="00AA6B2F" w14:paraId="6252AAA9" w14:textId="77777777" w:rsidTr="00AA6B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7EB81E0" w14:textId="1563F569" w:rsidR="00AA6B2F" w:rsidRPr="009613E0" w:rsidRDefault="00AA6B2F" w:rsidP="00AA6B2F">
            <w:pPr>
              <w:pStyle w:val="UBUCuerpoTrabajo"/>
              <w:ind w:firstLine="0"/>
              <w:jc w:val="center"/>
            </w:pPr>
            <w:r w:rsidRPr="009613E0">
              <w:t xml:space="preserve">Caso de uso </w:t>
            </w:r>
            <w:r>
              <w:t>4</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60E23D33" w14:textId="37F9FADD" w:rsidR="00AA6B2F" w:rsidRPr="009613E0" w:rsidRDefault="00AA6B2F" w:rsidP="00AA6B2F">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Procesado de fichero</w:t>
            </w:r>
          </w:p>
        </w:tc>
      </w:tr>
      <w:tr w:rsidR="00AA6B2F" w14:paraId="4023B95C" w14:textId="77777777" w:rsidTr="00AA6B2F">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86A0D22" w14:textId="77777777" w:rsidR="00AA6B2F" w:rsidRPr="00542E63" w:rsidRDefault="00AA6B2F" w:rsidP="00AA6B2F">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7868EDE" w14:textId="08A28669" w:rsidR="00AA6B2F" w:rsidRPr="009613E0"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4.3, RF – 4.4 </w:t>
            </w:r>
          </w:p>
        </w:tc>
      </w:tr>
      <w:tr w:rsidR="00AA6B2F" w14:paraId="7148C738" w14:textId="77777777" w:rsidTr="00AA6B2F">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58AC8AD"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8416EEA" w14:textId="19361654" w:rsidR="00AA6B2F" w:rsidRPr="00542E63"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la subida del fichero que contenga la red y su procesado.</w:t>
            </w:r>
          </w:p>
        </w:tc>
      </w:tr>
      <w:tr w:rsidR="00AA6B2F" w14:paraId="132B027F" w14:textId="77777777" w:rsidTr="00AA6B2F">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00FA2BD"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42E2D5A5" w14:textId="63C02BE1" w:rsidR="00AA6B2F" w:rsidRPr="00542E63"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Haber llegado al apartado de usando fichero.</w:t>
            </w:r>
          </w:p>
        </w:tc>
      </w:tr>
      <w:tr w:rsidR="00AA6B2F" w14:paraId="08DC9295" w14:textId="77777777" w:rsidTr="00AA6B2F">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740B76A9"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76D417E5" w14:textId="77777777" w:rsidR="00AA6B2F" w:rsidRPr="00542E63"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41A5989D" w14:textId="77777777" w:rsidR="00AA6B2F" w:rsidRPr="00542E63"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AA6B2F" w14:paraId="7D289293"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10F025EA"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67EB35EE" w14:textId="77777777" w:rsidR="00AA6B2F" w:rsidRPr="00542E63" w:rsidRDefault="00AA6B2F"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580E6F1" w14:textId="340B820B" w:rsidR="00AA6B2F" w:rsidRPr="00542E63"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‘Comienza a reorganizar’.</w:t>
            </w:r>
          </w:p>
        </w:tc>
      </w:tr>
      <w:tr w:rsidR="00AA6B2F" w14:paraId="45B55610"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188C083E"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F24E94C" w14:textId="77777777" w:rsidR="00AA6B2F"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5616D9FB" w14:textId="19FB03D0" w:rsidR="00AA6B2F" w:rsidRPr="00542E63"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 xml:space="preserve">El usuario debe </w:t>
            </w:r>
            <w:r w:rsidR="00C9104B">
              <w:t>pulsar el botón ‘Usando fichero’</w:t>
            </w:r>
            <w:r>
              <w:t>.</w:t>
            </w:r>
          </w:p>
        </w:tc>
      </w:tr>
      <w:tr w:rsidR="00AA6B2F" w14:paraId="06DE8532"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58B38285"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79A318EE" w14:textId="77777777" w:rsidR="00AA6B2F" w:rsidRDefault="00AA6B2F"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010062E4" w14:textId="61624096" w:rsidR="00AA6B2F" w:rsidRDefault="00AA6B2F"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 xml:space="preserve">El usuario </w:t>
            </w:r>
            <w:r w:rsidR="00C9104B">
              <w:t>selecciona los archivos solicitados</w:t>
            </w:r>
            <w:r>
              <w:t>.</w:t>
            </w:r>
          </w:p>
        </w:tc>
      </w:tr>
      <w:tr w:rsidR="00AA6B2F" w14:paraId="52651A06"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21A883C4"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8D3C8CF" w14:textId="77777777" w:rsidR="00AA6B2F"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4</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FCBA426" w14:textId="0AACBA68" w:rsidR="00AA6B2F"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El usuario pulsa el botón</w:t>
            </w:r>
            <w:r w:rsidR="00C9104B">
              <w:t xml:space="preserve"> Subir</w:t>
            </w:r>
            <w:r>
              <w:t>.</w:t>
            </w:r>
          </w:p>
        </w:tc>
      </w:tr>
      <w:tr w:rsidR="00AA6B2F" w14:paraId="4C83429D" w14:textId="77777777" w:rsidTr="00AA6B2F">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BA43851"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61130A0" w14:textId="6E44B726" w:rsidR="00AA6B2F" w:rsidRPr="00542E63" w:rsidRDefault="00C9104B"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Los ficheros deben existir en la base de datos.</w:t>
            </w:r>
          </w:p>
        </w:tc>
      </w:tr>
      <w:tr w:rsidR="00AA6B2F" w14:paraId="12E807B6" w14:textId="77777777" w:rsidTr="00AA6B2F">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629F6EBA"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1967D2C7" w14:textId="77777777" w:rsidR="00AA6B2F" w:rsidRPr="009613E0"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3F0DE3C6" w14:textId="77777777" w:rsidR="00AA6B2F" w:rsidRPr="009613E0"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Excepción</w:t>
            </w:r>
          </w:p>
        </w:tc>
      </w:tr>
      <w:tr w:rsidR="00AA6B2F" w14:paraId="2147C268" w14:textId="77777777" w:rsidTr="00AA6B2F">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6A7C905B"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7BAD896" w14:textId="77777777" w:rsidR="00AA6B2F" w:rsidRPr="00542E63" w:rsidRDefault="00AA6B2F" w:rsidP="00AA6B2F">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6613D10D" w14:textId="0D4EFCEC" w:rsidR="00AA6B2F" w:rsidRPr="00542E63" w:rsidRDefault="00C9104B"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No se ha elegido el número de ficheros necesario.</w:t>
            </w:r>
          </w:p>
        </w:tc>
      </w:tr>
      <w:tr w:rsidR="00AA6B2F" w14:paraId="2FAF02CE" w14:textId="77777777" w:rsidTr="00AA6B2F">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58F9CBB9" w14:textId="77777777" w:rsidR="00AA6B2F" w:rsidRDefault="00AA6B2F" w:rsidP="00AA6B2F">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2095E0A" w14:textId="77777777" w:rsidR="00AA6B2F" w:rsidRDefault="00AA6B2F" w:rsidP="00AA6B2F">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C695357" w14:textId="3CD57A9F" w:rsidR="00AA6B2F" w:rsidRDefault="00AA6B2F" w:rsidP="00AA6B2F">
            <w:pPr>
              <w:pStyle w:val="UBUCuerpoTrabajo"/>
              <w:ind w:firstLine="0"/>
              <w:cnfStyle w:val="000000000000" w:firstRow="0" w:lastRow="0" w:firstColumn="0" w:lastColumn="0" w:oddVBand="0" w:evenVBand="0" w:oddHBand="0" w:evenHBand="0" w:firstRowFirstColumn="0" w:firstRowLastColumn="0" w:lastRowFirstColumn="0" w:lastRowLastColumn="0"/>
            </w:pPr>
            <w:r>
              <w:t>No se ha</w:t>
            </w:r>
            <w:r w:rsidR="00C9104B">
              <w:t>n seleccionado ficheros con las extensiones solicitadas.</w:t>
            </w:r>
          </w:p>
        </w:tc>
      </w:tr>
      <w:tr w:rsidR="00AA6B2F" w14:paraId="66C08793" w14:textId="77777777" w:rsidTr="00AA6B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80B6D47"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96C31D5" w14:textId="48A149C6" w:rsidR="00AA6B2F" w:rsidRPr="00542E63" w:rsidRDefault="00C9104B" w:rsidP="00AA6B2F">
            <w:pPr>
              <w:pStyle w:val="UBUCuerpoTrabajo"/>
              <w:ind w:firstLine="0"/>
              <w:cnfStyle w:val="000000100000" w:firstRow="0" w:lastRow="0" w:firstColumn="0" w:lastColumn="0" w:oddVBand="0" w:evenVBand="0" w:oddHBand="1" w:evenHBand="0" w:firstRowFirstColumn="0" w:firstRowLastColumn="0" w:lastRowFirstColumn="0" w:lastRowLastColumn="0"/>
            </w:pPr>
            <w:r>
              <w:t>Alta</w:t>
            </w:r>
          </w:p>
        </w:tc>
      </w:tr>
      <w:tr w:rsidR="00AA6B2F" w14:paraId="19FF59E8" w14:textId="77777777" w:rsidTr="00AA6B2F">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31E1262" w14:textId="77777777" w:rsidR="00AA6B2F" w:rsidRPr="00542E63" w:rsidRDefault="00AA6B2F" w:rsidP="00AA6B2F">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3B3F65F" w14:textId="67F3695A" w:rsidR="00AA6B2F" w:rsidRPr="00542E63" w:rsidRDefault="00C9104B" w:rsidP="00C9104B">
            <w:pPr>
              <w:pStyle w:val="UBUCuerpoTrabajo"/>
              <w:keepNext/>
              <w:ind w:firstLine="0"/>
              <w:cnfStyle w:val="000000000000" w:firstRow="0" w:lastRow="0" w:firstColumn="0" w:lastColumn="0" w:oddVBand="0" w:evenVBand="0" w:oddHBand="0" w:evenHBand="0" w:firstRowFirstColumn="0" w:firstRowLastColumn="0" w:lastRowFirstColumn="0" w:lastRowLastColumn="0"/>
            </w:pPr>
            <w:r>
              <w:t>Alta</w:t>
            </w:r>
          </w:p>
        </w:tc>
      </w:tr>
    </w:tbl>
    <w:p w14:paraId="5675D46A" w14:textId="3B2A42C0" w:rsidR="00843BBD" w:rsidRDefault="00C9104B" w:rsidP="00C9104B">
      <w:pPr>
        <w:pStyle w:val="Descripcin"/>
        <w:ind w:firstLine="0"/>
      </w:pPr>
      <w:bookmarkStart w:id="76" w:name="_Toc76585666"/>
      <w:r>
        <w:t xml:space="preserve">Tabla </w:t>
      </w:r>
      <w:r w:rsidR="00275413">
        <w:fldChar w:fldCharType="begin"/>
      </w:r>
      <w:r w:rsidR="00275413">
        <w:instrText xml:space="preserve"> SEQ Tabla \* ARABIC </w:instrText>
      </w:r>
      <w:r w:rsidR="00275413">
        <w:fldChar w:fldCharType="separate"/>
      </w:r>
      <w:r w:rsidR="00675108">
        <w:rPr>
          <w:noProof/>
        </w:rPr>
        <w:t>21</w:t>
      </w:r>
      <w:r w:rsidR="00275413">
        <w:fldChar w:fldCharType="end"/>
      </w:r>
      <w:r>
        <w:t xml:space="preserve"> - Caso de uso 4.</w:t>
      </w:r>
      <w:bookmarkEnd w:id="76"/>
    </w:p>
    <w:tbl>
      <w:tblPr>
        <w:tblStyle w:val="Tablaconcuadrcula4-nfasis3"/>
        <w:tblW w:w="0" w:type="auto"/>
        <w:tblLook w:val="04A0" w:firstRow="1" w:lastRow="0" w:firstColumn="1" w:lastColumn="0" w:noHBand="0" w:noVBand="1"/>
      </w:tblPr>
      <w:tblGrid>
        <w:gridCol w:w="2093"/>
        <w:gridCol w:w="992"/>
        <w:gridCol w:w="6415"/>
      </w:tblGrid>
      <w:tr w:rsidR="00C9104B" w14:paraId="5FBCEE95" w14:textId="77777777" w:rsidTr="00C9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F10C1A0" w14:textId="6D866F18" w:rsidR="00C9104B" w:rsidRPr="009613E0" w:rsidRDefault="00C9104B" w:rsidP="00C9104B">
            <w:pPr>
              <w:pStyle w:val="UBUCuerpoTrabajo"/>
              <w:ind w:firstLine="0"/>
              <w:jc w:val="center"/>
            </w:pPr>
            <w:r w:rsidRPr="009613E0">
              <w:t xml:space="preserve">Caso de uso </w:t>
            </w:r>
            <w:r>
              <w:t>5</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50E0EBA5" w14:textId="214C98B9" w:rsidR="00C9104B" w:rsidRPr="009613E0" w:rsidRDefault="00C9104B" w:rsidP="00C9104B">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Creación aleatoria de la red</w:t>
            </w:r>
          </w:p>
        </w:tc>
      </w:tr>
      <w:tr w:rsidR="00C9104B" w14:paraId="14B0AE3B" w14:textId="77777777" w:rsidTr="00C9104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E19BB91" w14:textId="77777777" w:rsidR="00C9104B" w:rsidRPr="00542E63" w:rsidRDefault="00C9104B" w:rsidP="00C9104B">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C3DAA07" w14:textId="410B74C9" w:rsidR="00C9104B" w:rsidRPr="009613E0"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4.1, RF – 4.2 </w:t>
            </w:r>
          </w:p>
        </w:tc>
      </w:tr>
      <w:tr w:rsidR="00C9104B" w14:paraId="1179EF39" w14:textId="77777777" w:rsidTr="00C9104B">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5918BF42"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56E3F2A" w14:textId="4E9BFFCB" w:rsidR="00C9104B" w:rsidRPr="00542E63"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la creación de una red aleatoria con los parámetros introducidos.</w:t>
            </w:r>
          </w:p>
        </w:tc>
      </w:tr>
      <w:tr w:rsidR="00C9104B" w14:paraId="1585E8C6" w14:textId="77777777" w:rsidTr="00C9104B">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DDB23B2"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AF509CE" w14:textId="049109DD" w:rsidR="00C9104B" w:rsidRPr="00542E63"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Haber llegado al apartado de Aleatorio.</w:t>
            </w:r>
          </w:p>
        </w:tc>
      </w:tr>
      <w:tr w:rsidR="00C9104B" w14:paraId="269E4BFD" w14:textId="77777777" w:rsidTr="00C9104B">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4D3FAB9A"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1EA70B37" w14:textId="77777777" w:rsidR="00C9104B" w:rsidRPr="00542E63"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0965EF69" w14:textId="77777777" w:rsidR="00C9104B" w:rsidRPr="00542E63"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C9104B" w14:paraId="1C3FD4A2" w14:textId="77777777" w:rsidTr="00C9104B">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1D5EF45"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2748F30C" w14:textId="77777777" w:rsidR="00C9104B" w:rsidRPr="00542E63" w:rsidRDefault="00C9104B" w:rsidP="00C9104B">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4A0EA0D" w14:textId="77777777" w:rsidR="00C9104B" w:rsidRPr="00542E63"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‘Comienza a reorganizar’.</w:t>
            </w:r>
          </w:p>
        </w:tc>
      </w:tr>
      <w:tr w:rsidR="00C9104B" w14:paraId="0F6C073A" w14:textId="77777777" w:rsidTr="00C9104B">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57CD1182"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71258D14" w14:textId="77777777" w:rsidR="00C9104B"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8A224D6" w14:textId="1D2D34DD" w:rsidR="00C9104B" w:rsidRPr="00542E63"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pulsar el botón ‘Aleatorio.</w:t>
            </w:r>
          </w:p>
        </w:tc>
      </w:tr>
      <w:tr w:rsidR="00C9104B" w14:paraId="048AB9FC" w14:textId="77777777" w:rsidTr="00C9104B">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3E5DFB9C"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68A6AB6" w14:textId="77777777" w:rsidR="00C9104B" w:rsidRDefault="00C9104B" w:rsidP="00C9104B">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772C9630" w14:textId="6EBD510B" w:rsidR="00C9104B"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El usuario introduce los datos de Total de alumnos y Número de hermanos.</w:t>
            </w:r>
          </w:p>
        </w:tc>
      </w:tr>
      <w:tr w:rsidR="00C9104B" w14:paraId="5EB918C9" w14:textId="77777777" w:rsidTr="00C9104B">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590DA67A"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7BB87D6B" w14:textId="77777777" w:rsidR="00C9104B"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4</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6FB06FAC" w14:textId="2812C8D7" w:rsidR="00C9104B"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El usuario pulsa el botón Continuar.</w:t>
            </w:r>
          </w:p>
        </w:tc>
      </w:tr>
      <w:tr w:rsidR="00C9104B" w14:paraId="7E9EE3A4" w14:textId="77777777" w:rsidTr="00C9104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DF8C83C"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4C26913E" w14:textId="7D512405" w:rsidR="00C9104B" w:rsidRPr="00542E63"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Se debe generar una nueva entrada para la red en la base de datos.</w:t>
            </w:r>
          </w:p>
        </w:tc>
      </w:tr>
      <w:tr w:rsidR="00C9104B" w14:paraId="2633C071" w14:textId="77777777" w:rsidTr="00C9104B">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30900EE7"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198855E" w14:textId="77777777" w:rsidR="00C9104B" w:rsidRPr="009613E0"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73412BA1" w14:textId="77777777" w:rsidR="00C9104B" w:rsidRPr="009613E0"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Excepción</w:t>
            </w:r>
          </w:p>
        </w:tc>
      </w:tr>
      <w:tr w:rsidR="00C9104B" w14:paraId="4EE8BF18" w14:textId="77777777" w:rsidTr="00C9104B">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A6A79C2"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1CDBE9F" w14:textId="77777777" w:rsidR="00C9104B" w:rsidRPr="00542E63" w:rsidRDefault="00C9104B" w:rsidP="00C9104B">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5D16CDF9" w14:textId="17C66D58" w:rsidR="00C9104B" w:rsidRPr="00542E63"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No se han introducido datos suficientes.</w:t>
            </w:r>
          </w:p>
        </w:tc>
      </w:tr>
      <w:tr w:rsidR="00C9104B" w14:paraId="3724810F" w14:textId="77777777" w:rsidTr="00C9104B">
        <w:trPr>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881E8A7"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AC7340C" w14:textId="77777777" w:rsidR="00C9104B" w:rsidRPr="00542E63"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Alta</w:t>
            </w:r>
          </w:p>
        </w:tc>
      </w:tr>
      <w:tr w:rsidR="00C9104B" w14:paraId="2F868DDC" w14:textId="77777777" w:rsidTr="00C9104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E77E7FB"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90B3F42" w14:textId="2A279958" w:rsidR="00C9104B" w:rsidRPr="00542E63" w:rsidRDefault="00C9104B" w:rsidP="00C9104B">
            <w:pPr>
              <w:pStyle w:val="UBUCuerpoTrabajo"/>
              <w:keepNext/>
              <w:ind w:firstLine="0"/>
              <w:cnfStyle w:val="000000100000" w:firstRow="0" w:lastRow="0" w:firstColumn="0" w:lastColumn="0" w:oddVBand="0" w:evenVBand="0" w:oddHBand="1" w:evenHBand="0" w:firstRowFirstColumn="0" w:firstRowLastColumn="0" w:lastRowFirstColumn="0" w:lastRowLastColumn="0"/>
            </w:pPr>
            <w:r>
              <w:t>Alta</w:t>
            </w:r>
          </w:p>
        </w:tc>
      </w:tr>
    </w:tbl>
    <w:p w14:paraId="35C4F8FE" w14:textId="58274E04" w:rsidR="00C9104B" w:rsidRDefault="00C9104B" w:rsidP="00C9104B">
      <w:pPr>
        <w:pStyle w:val="Descripcin"/>
        <w:ind w:firstLine="0"/>
      </w:pPr>
      <w:bookmarkStart w:id="77" w:name="_Toc76585667"/>
      <w:r>
        <w:t xml:space="preserve">Tabla </w:t>
      </w:r>
      <w:r w:rsidR="00275413">
        <w:fldChar w:fldCharType="begin"/>
      </w:r>
      <w:r w:rsidR="00275413">
        <w:instrText xml:space="preserve"> SEQ Tabla \* ARABIC </w:instrText>
      </w:r>
      <w:r w:rsidR="00275413">
        <w:fldChar w:fldCharType="separate"/>
      </w:r>
      <w:r w:rsidR="00675108">
        <w:rPr>
          <w:noProof/>
        </w:rPr>
        <w:t>22</w:t>
      </w:r>
      <w:r w:rsidR="00275413">
        <w:fldChar w:fldCharType="end"/>
      </w:r>
      <w:r>
        <w:t xml:space="preserve"> - Caso de uso 5.</w:t>
      </w:r>
      <w:bookmarkEnd w:id="77"/>
    </w:p>
    <w:tbl>
      <w:tblPr>
        <w:tblStyle w:val="Tablaconcuadrcula4-nfasis3"/>
        <w:tblW w:w="0" w:type="auto"/>
        <w:tblLook w:val="04A0" w:firstRow="1" w:lastRow="0" w:firstColumn="1" w:lastColumn="0" w:noHBand="0" w:noVBand="1"/>
      </w:tblPr>
      <w:tblGrid>
        <w:gridCol w:w="2093"/>
        <w:gridCol w:w="992"/>
        <w:gridCol w:w="6415"/>
      </w:tblGrid>
      <w:tr w:rsidR="00C9104B" w14:paraId="69466DA6" w14:textId="77777777" w:rsidTr="00C910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1EB1CDB" w14:textId="1B3012B2" w:rsidR="00C9104B" w:rsidRPr="009613E0" w:rsidRDefault="00C9104B" w:rsidP="00C9104B">
            <w:pPr>
              <w:pStyle w:val="UBUCuerpoTrabajo"/>
              <w:ind w:firstLine="0"/>
              <w:jc w:val="center"/>
            </w:pPr>
            <w:r w:rsidRPr="009613E0">
              <w:lastRenderedPageBreak/>
              <w:t xml:space="preserve">Caso de uso </w:t>
            </w:r>
            <w:r>
              <w:t>6</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23BEC98A" w14:textId="021BABB9" w:rsidR="00C9104B" w:rsidRPr="009613E0" w:rsidRDefault="00C9104B" w:rsidP="00C9104B">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Selección del tipo de procesado de la red</w:t>
            </w:r>
          </w:p>
        </w:tc>
      </w:tr>
      <w:tr w:rsidR="00C9104B" w14:paraId="7D508FB4" w14:textId="77777777" w:rsidTr="00C9104B">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DE97430" w14:textId="77777777" w:rsidR="00C9104B" w:rsidRPr="00542E63" w:rsidRDefault="00C9104B" w:rsidP="00C9104B">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01B2B15" w14:textId="0ABA0F6A" w:rsidR="00C9104B" w:rsidRPr="009613E0"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5.1 </w:t>
            </w:r>
          </w:p>
        </w:tc>
      </w:tr>
      <w:tr w:rsidR="00C9104B" w14:paraId="77BF3BDE" w14:textId="77777777" w:rsidTr="00C9104B">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6A5ECBF"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67814B4" w14:textId="22A0149A" w:rsidR="00C9104B" w:rsidRPr="00542E63"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seleccionar las opciones avanzadas o las opciones por defecto.</w:t>
            </w:r>
          </w:p>
        </w:tc>
      </w:tr>
      <w:tr w:rsidR="00C9104B" w14:paraId="2D77DADA" w14:textId="77777777" w:rsidTr="00C9104B">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E68A4DD"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F899DCF" w14:textId="26D925F7" w:rsidR="00C9104B" w:rsidRPr="00542E63" w:rsidRDefault="007846F9"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Tener la red creada.</w:t>
            </w:r>
          </w:p>
        </w:tc>
      </w:tr>
      <w:tr w:rsidR="00C9104B" w14:paraId="6540B3EB" w14:textId="77777777" w:rsidTr="00C9104B">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6A13B010"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105651F9" w14:textId="77777777" w:rsidR="00C9104B" w:rsidRPr="00542E63"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5A93701B" w14:textId="77777777" w:rsidR="00C9104B" w:rsidRPr="00542E63"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C9104B" w14:paraId="53DB063D" w14:textId="77777777" w:rsidTr="00C9104B">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E431EBA"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6FFEB609" w14:textId="77777777" w:rsidR="00C9104B" w:rsidRPr="00542E63" w:rsidRDefault="00C9104B" w:rsidP="00C9104B">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199A69D6" w14:textId="35CE0631" w:rsidR="00C9104B" w:rsidRPr="00542E63" w:rsidRDefault="007846F9"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Seleccionar el tipo de opciones.</w:t>
            </w:r>
          </w:p>
        </w:tc>
      </w:tr>
      <w:tr w:rsidR="00C9104B" w14:paraId="7C44B26B" w14:textId="77777777" w:rsidTr="00C9104B">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148B47A7"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E487DF3" w14:textId="77777777" w:rsidR="00C9104B"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7E14BA86" w14:textId="50593C0A" w:rsidR="00C9104B" w:rsidRPr="00542E63"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 xml:space="preserve">El usuario debe pulsar el botón </w:t>
            </w:r>
            <w:r w:rsidR="007846F9">
              <w:t>Continuar</w:t>
            </w:r>
            <w:r>
              <w:t>.</w:t>
            </w:r>
          </w:p>
        </w:tc>
      </w:tr>
      <w:tr w:rsidR="00C9104B" w14:paraId="19350E28" w14:textId="77777777" w:rsidTr="00C9104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6AA551E"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F902DAD" w14:textId="1D9E2BA6" w:rsidR="00C9104B" w:rsidRPr="00542E63" w:rsidRDefault="007846F9"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w:t>
            </w:r>
          </w:p>
        </w:tc>
      </w:tr>
      <w:tr w:rsidR="00C9104B" w14:paraId="536E210A" w14:textId="77777777" w:rsidTr="00C9104B">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236CD2E0"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0E293A6" w14:textId="77777777" w:rsidR="00C9104B" w:rsidRPr="009613E0"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2F470A97" w14:textId="77777777" w:rsidR="00C9104B" w:rsidRPr="009613E0" w:rsidRDefault="00C9104B" w:rsidP="00C9104B">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Excepción</w:t>
            </w:r>
          </w:p>
        </w:tc>
      </w:tr>
      <w:tr w:rsidR="00C9104B" w14:paraId="2A76256C" w14:textId="77777777" w:rsidTr="00C9104B">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2F662D6" w14:textId="77777777" w:rsidR="00C9104B" w:rsidRDefault="00C9104B" w:rsidP="00C9104B">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13A7C4B" w14:textId="77777777" w:rsidR="00C9104B" w:rsidRPr="00542E63" w:rsidRDefault="00C9104B" w:rsidP="00C9104B">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BBF06D6" w14:textId="07B470CE" w:rsidR="00C9104B" w:rsidRPr="00542E63" w:rsidRDefault="00C9104B" w:rsidP="00C9104B">
            <w:pPr>
              <w:pStyle w:val="UBUCuerpoTrabajo"/>
              <w:ind w:firstLine="0"/>
              <w:cnfStyle w:val="000000100000" w:firstRow="0" w:lastRow="0" w:firstColumn="0" w:lastColumn="0" w:oddVBand="0" w:evenVBand="0" w:oddHBand="1" w:evenHBand="0" w:firstRowFirstColumn="0" w:firstRowLastColumn="0" w:lastRowFirstColumn="0" w:lastRowLastColumn="0"/>
            </w:pPr>
            <w:r>
              <w:t xml:space="preserve">No </w:t>
            </w:r>
            <w:r w:rsidR="007846F9">
              <w:t>seleccionar ninguna de las opciones</w:t>
            </w:r>
            <w:r>
              <w:t>.</w:t>
            </w:r>
          </w:p>
        </w:tc>
      </w:tr>
      <w:tr w:rsidR="00C9104B" w14:paraId="43AB8D34" w14:textId="77777777" w:rsidTr="00C9104B">
        <w:trPr>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501F291"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6C376A5" w14:textId="77777777" w:rsidR="00C9104B" w:rsidRPr="00542E63" w:rsidRDefault="00C9104B" w:rsidP="00C9104B">
            <w:pPr>
              <w:pStyle w:val="UBUCuerpoTrabajo"/>
              <w:ind w:firstLine="0"/>
              <w:cnfStyle w:val="000000000000" w:firstRow="0" w:lastRow="0" w:firstColumn="0" w:lastColumn="0" w:oddVBand="0" w:evenVBand="0" w:oddHBand="0" w:evenHBand="0" w:firstRowFirstColumn="0" w:firstRowLastColumn="0" w:lastRowFirstColumn="0" w:lastRowLastColumn="0"/>
            </w:pPr>
            <w:r>
              <w:t>Alta</w:t>
            </w:r>
          </w:p>
        </w:tc>
      </w:tr>
      <w:tr w:rsidR="00C9104B" w14:paraId="66A3C89C" w14:textId="77777777" w:rsidTr="00C9104B">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754E812" w14:textId="77777777" w:rsidR="00C9104B" w:rsidRPr="00542E63" w:rsidRDefault="00C9104B" w:rsidP="00C9104B">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F57CEC1" w14:textId="77777777" w:rsidR="00C9104B" w:rsidRPr="00542E63" w:rsidRDefault="00C9104B" w:rsidP="007846F9">
            <w:pPr>
              <w:pStyle w:val="UBUCuerpoTrabajo"/>
              <w:keepNext/>
              <w:ind w:firstLine="0"/>
              <w:cnfStyle w:val="000000100000" w:firstRow="0" w:lastRow="0" w:firstColumn="0" w:lastColumn="0" w:oddVBand="0" w:evenVBand="0" w:oddHBand="1" w:evenHBand="0" w:firstRowFirstColumn="0" w:firstRowLastColumn="0" w:lastRowFirstColumn="0" w:lastRowLastColumn="0"/>
            </w:pPr>
            <w:r>
              <w:t>Alta</w:t>
            </w:r>
          </w:p>
        </w:tc>
      </w:tr>
    </w:tbl>
    <w:p w14:paraId="3128D27F" w14:textId="4E461D22" w:rsidR="00C9104B" w:rsidRDefault="007846F9" w:rsidP="007846F9">
      <w:pPr>
        <w:pStyle w:val="Descripcin"/>
        <w:ind w:firstLine="0"/>
      </w:pPr>
      <w:bookmarkStart w:id="78" w:name="_Toc76585668"/>
      <w:r>
        <w:t xml:space="preserve">Tabla </w:t>
      </w:r>
      <w:r w:rsidR="00275413">
        <w:fldChar w:fldCharType="begin"/>
      </w:r>
      <w:r w:rsidR="00275413">
        <w:instrText xml:space="preserve"> SEQ Tabla \* ARABIC </w:instrText>
      </w:r>
      <w:r w:rsidR="00275413">
        <w:fldChar w:fldCharType="separate"/>
      </w:r>
      <w:r w:rsidR="00675108">
        <w:rPr>
          <w:noProof/>
        </w:rPr>
        <w:t>23</w:t>
      </w:r>
      <w:r w:rsidR="00275413">
        <w:fldChar w:fldCharType="end"/>
      </w:r>
      <w:r>
        <w:t xml:space="preserve"> - Caso de uso 6.</w:t>
      </w:r>
      <w:bookmarkEnd w:id="78"/>
    </w:p>
    <w:tbl>
      <w:tblPr>
        <w:tblStyle w:val="Tablaconcuadrcula4-nfasis3"/>
        <w:tblW w:w="0" w:type="auto"/>
        <w:tblLook w:val="04A0" w:firstRow="1" w:lastRow="0" w:firstColumn="1" w:lastColumn="0" w:noHBand="0" w:noVBand="1"/>
      </w:tblPr>
      <w:tblGrid>
        <w:gridCol w:w="2093"/>
        <w:gridCol w:w="992"/>
        <w:gridCol w:w="6415"/>
      </w:tblGrid>
      <w:tr w:rsidR="007846F9" w14:paraId="4F1F0B22" w14:textId="77777777" w:rsidTr="00DE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38725D8" w14:textId="5C5793BF" w:rsidR="007846F9" w:rsidRPr="009613E0" w:rsidRDefault="007846F9" w:rsidP="00DE1603">
            <w:pPr>
              <w:pStyle w:val="UBUCuerpoTrabajo"/>
              <w:ind w:firstLine="0"/>
              <w:jc w:val="center"/>
            </w:pPr>
            <w:r w:rsidRPr="009613E0">
              <w:t xml:space="preserve">Caso de uso </w:t>
            </w:r>
            <w:r>
              <w:t>7</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72C372FB" w14:textId="3B70363F" w:rsidR="007846F9" w:rsidRPr="009613E0" w:rsidRDefault="007846F9" w:rsidP="00DE1603">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Selección de los parámetros del recocido simulado</w:t>
            </w:r>
          </w:p>
        </w:tc>
      </w:tr>
      <w:tr w:rsidR="007846F9" w14:paraId="6D54CC8F" w14:textId="77777777" w:rsidTr="00DE160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4FAEC3E" w14:textId="77777777" w:rsidR="007846F9" w:rsidRPr="00542E63" w:rsidRDefault="007846F9" w:rsidP="00DE1603">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945FF02" w14:textId="126C3929" w:rsidR="007846F9" w:rsidRPr="009613E0"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5.2, RF – 5.3 </w:t>
            </w:r>
          </w:p>
        </w:tc>
      </w:tr>
      <w:tr w:rsidR="007846F9" w14:paraId="28C3BB49" w14:textId="77777777" w:rsidTr="00DE1603">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9388C2C"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9666880" w14:textId="6C2CB004" w:rsidR="007846F9" w:rsidRPr="00542E63" w:rsidRDefault="007846F9"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la introducción y selección de parámetros relativos al recocido simulado.</w:t>
            </w:r>
          </w:p>
        </w:tc>
      </w:tr>
      <w:tr w:rsidR="007846F9" w14:paraId="49B53C52" w14:textId="77777777" w:rsidTr="00DE1603">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7F4AF9D"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10220E9" w14:textId="48B0E759" w:rsidR="007846F9" w:rsidRPr="00542E63"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Haber escogido la opción avanzada.</w:t>
            </w:r>
          </w:p>
        </w:tc>
      </w:tr>
      <w:tr w:rsidR="007846F9" w14:paraId="3DAB976C" w14:textId="77777777" w:rsidTr="00DE1603">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48D8000A"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186544E" w14:textId="77777777" w:rsidR="007846F9" w:rsidRPr="00542E63"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395CF18E" w14:textId="77777777" w:rsidR="007846F9" w:rsidRPr="00542E63"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7846F9" w14:paraId="55EF0A25" w14:textId="77777777" w:rsidTr="00DE1603">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ADCE4F8"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748FD07" w14:textId="77777777" w:rsidR="007846F9" w:rsidRPr="00542E63" w:rsidRDefault="007846F9"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161F9DA2" w14:textId="6DF07BF5" w:rsidR="007846F9" w:rsidRPr="00542E63"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Introducir el valor para L.</w:t>
            </w:r>
          </w:p>
        </w:tc>
      </w:tr>
      <w:tr w:rsidR="007846F9" w14:paraId="427960DB"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E65136B"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6A6D1E1" w14:textId="77777777" w:rsidR="007846F9"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18CE6EB2" w14:textId="590B9437" w:rsidR="007846F9" w:rsidRPr="00542E63" w:rsidRDefault="007846F9"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Introducir el valor para la Temperatura Final.</w:t>
            </w:r>
          </w:p>
        </w:tc>
      </w:tr>
      <w:tr w:rsidR="007846F9" w14:paraId="21646BDB" w14:textId="77777777" w:rsidTr="00DE1603">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5858242"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2DE2E981" w14:textId="77777777" w:rsidR="007846F9" w:rsidRDefault="007846F9"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7524D74C" w14:textId="6BBD1B4D" w:rsidR="007846F9"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Seleccionar la secuencia de enfriamiento.</w:t>
            </w:r>
          </w:p>
        </w:tc>
      </w:tr>
      <w:tr w:rsidR="007846F9" w14:paraId="0E094EA3"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48A841B"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70FAC796" w14:textId="77777777" w:rsidR="007846F9"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4</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5FC7C624" w14:textId="7228BE13" w:rsidR="007846F9" w:rsidRDefault="007846F9"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Introducir el valor del porcentaje.</w:t>
            </w:r>
          </w:p>
        </w:tc>
      </w:tr>
      <w:tr w:rsidR="007846F9" w14:paraId="2EEC59B3" w14:textId="77777777" w:rsidTr="00DE1603">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4753340E"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E00E370" w14:textId="45BC88B8" w:rsidR="007846F9" w:rsidRDefault="007846F9"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5</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63221E2C" w14:textId="07366844" w:rsidR="007846F9"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Pulsar el botón Continuar.</w:t>
            </w:r>
          </w:p>
        </w:tc>
      </w:tr>
      <w:tr w:rsidR="007846F9" w14:paraId="1D48AF70" w14:textId="77777777" w:rsidTr="00DE1603">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61A8AD9"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34D7330" w14:textId="0656EFC9" w:rsidR="007846F9" w:rsidRPr="00542E63" w:rsidRDefault="007846F9"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Los datos deben recogerse correctamente.</w:t>
            </w:r>
          </w:p>
        </w:tc>
      </w:tr>
      <w:tr w:rsidR="007846F9" w14:paraId="5F9B5914" w14:textId="77777777" w:rsidTr="00DE1603">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087F1B9B"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0F52BA77" w14:textId="77777777" w:rsidR="007846F9" w:rsidRPr="009613E0" w:rsidRDefault="007846F9"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73C820B3" w14:textId="77777777" w:rsidR="007846F9" w:rsidRPr="009613E0" w:rsidRDefault="007846F9"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Excepción</w:t>
            </w:r>
          </w:p>
        </w:tc>
      </w:tr>
      <w:tr w:rsidR="007846F9" w14:paraId="43CD2391"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65B53D63"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7500F918" w14:textId="77777777" w:rsidR="007846F9" w:rsidRPr="00542E63"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16110C5" w14:textId="5ADED8E3" w:rsidR="007846F9" w:rsidRPr="00542E63" w:rsidRDefault="007846F9"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No introducir los valores correctamente.</w:t>
            </w:r>
          </w:p>
        </w:tc>
      </w:tr>
      <w:tr w:rsidR="007846F9" w14:paraId="43B96F16" w14:textId="77777777" w:rsidTr="00DE16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2B3ED12"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B9A9100" w14:textId="77777777" w:rsidR="007846F9" w:rsidRPr="00542E63"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Alta</w:t>
            </w:r>
          </w:p>
        </w:tc>
      </w:tr>
      <w:tr w:rsidR="007846F9" w14:paraId="3BDA8586" w14:textId="77777777" w:rsidTr="00DE1603">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BE780C6"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B440758" w14:textId="75359D29" w:rsidR="007846F9" w:rsidRPr="00542E63" w:rsidRDefault="007846F9" w:rsidP="007846F9">
            <w:pPr>
              <w:pStyle w:val="UBUCuerpoTrabajo"/>
              <w:keepNext/>
              <w:ind w:firstLine="0"/>
              <w:cnfStyle w:val="000000000000" w:firstRow="0" w:lastRow="0" w:firstColumn="0" w:lastColumn="0" w:oddVBand="0" w:evenVBand="0" w:oddHBand="0" w:evenHBand="0" w:firstRowFirstColumn="0" w:firstRowLastColumn="0" w:lastRowFirstColumn="0" w:lastRowLastColumn="0"/>
            </w:pPr>
            <w:r>
              <w:t>Media</w:t>
            </w:r>
          </w:p>
        </w:tc>
      </w:tr>
    </w:tbl>
    <w:p w14:paraId="419310BD" w14:textId="6802D5B3" w:rsidR="007846F9" w:rsidRDefault="007846F9" w:rsidP="007846F9">
      <w:pPr>
        <w:pStyle w:val="Descripcin"/>
        <w:ind w:firstLine="0"/>
        <w:rPr>
          <w:noProof/>
        </w:rPr>
      </w:pPr>
      <w:bookmarkStart w:id="79" w:name="_Toc76585669"/>
      <w:r>
        <w:t xml:space="preserve">Tabla </w:t>
      </w:r>
      <w:r w:rsidR="00275413">
        <w:fldChar w:fldCharType="begin"/>
      </w:r>
      <w:r w:rsidR="00275413">
        <w:instrText xml:space="preserve"> SEQ Tabla \* ARABIC </w:instrText>
      </w:r>
      <w:r w:rsidR="00275413">
        <w:fldChar w:fldCharType="separate"/>
      </w:r>
      <w:r w:rsidR="00675108">
        <w:rPr>
          <w:noProof/>
        </w:rPr>
        <w:t>24</w:t>
      </w:r>
      <w:r w:rsidR="00275413">
        <w:fldChar w:fldCharType="end"/>
      </w:r>
      <w:r>
        <w:t xml:space="preserve"> - Caso de uso </w:t>
      </w:r>
      <w:r>
        <w:rPr>
          <w:noProof/>
        </w:rPr>
        <w:t>7.</w:t>
      </w:r>
      <w:bookmarkEnd w:id="79"/>
    </w:p>
    <w:tbl>
      <w:tblPr>
        <w:tblStyle w:val="Tablaconcuadrcula4-nfasis3"/>
        <w:tblW w:w="0" w:type="auto"/>
        <w:tblLook w:val="04A0" w:firstRow="1" w:lastRow="0" w:firstColumn="1" w:lastColumn="0" w:noHBand="0" w:noVBand="1"/>
      </w:tblPr>
      <w:tblGrid>
        <w:gridCol w:w="2093"/>
        <w:gridCol w:w="992"/>
        <w:gridCol w:w="6415"/>
      </w:tblGrid>
      <w:tr w:rsidR="007846F9" w14:paraId="25C736AC" w14:textId="77777777" w:rsidTr="00DE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A2BBF5C" w14:textId="63137FB9" w:rsidR="007846F9" w:rsidRPr="009613E0" w:rsidRDefault="007846F9" w:rsidP="00DE1603">
            <w:pPr>
              <w:pStyle w:val="UBUCuerpoTrabajo"/>
              <w:ind w:firstLine="0"/>
              <w:jc w:val="center"/>
            </w:pPr>
            <w:r w:rsidRPr="009613E0">
              <w:t xml:space="preserve">Caso de uso </w:t>
            </w:r>
            <w:r>
              <w:t>8</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7B592401" w14:textId="1F73B1E8" w:rsidR="007846F9" w:rsidRPr="009613E0" w:rsidRDefault="007846F9" w:rsidP="00DE1603">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Visualizado de la solución</w:t>
            </w:r>
          </w:p>
        </w:tc>
      </w:tr>
      <w:tr w:rsidR="007846F9" w14:paraId="0D1BC7C8" w14:textId="77777777" w:rsidTr="00DE160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6892525" w14:textId="77777777" w:rsidR="007846F9" w:rsidRPr="00542E63" w:rsidRDefault="007846F9" w:rsidP="00DE1603">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662F347" w14:textId="74821DD8" w:rsidR="007846F9" w:rsidRPr="009613E0"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5.4, RF – 5.5</w:t>
            </w:r>
            <w:r w:rsidR="00DE1603">
              <w:rPr>
                <w:b/>
                <w:bCs/>
              </w:rPr>
              <w:t>, RF – 6</w:t>
            </w:r>
          </w:p>
        </w:tc>
      </w:tr>
      <w:tr w:rsidR="007846F9" w14:paraId="7D61CB5A" w14:textId="77777777" w:rsidTr="00DE1603">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DCC0717"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738E97B" w14:textId="7C242E71" w:rsidR="007846F9" w:rsidRPr="00542E63" w:rsidRDefault="007846F9"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w:t>
            </w:r>
            <w:r w:rsidR="00DE1603">
              <w:t xml:space="preserve"> el visualizado de la mejor solución</w:t>
            </w:r>
            <w:r>
              <w:t>.</w:t>
            </w:r>
          </w:p>
        </w:tc>
      </w:tr>
      <w:tr w:rsidR="007846F9" w14:paraId="7830727E" w14:textId="77777777" w:rsidTr="00DE1603">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BC33A53"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BA15B17" w14:textId="37177193" w:rsidR="007846F9" w:rsidRPr="00542E6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Haber realizado el procesamiento de la red</w:t>
            </w:r>
            <w:r w:rsidR="007846F9">
              <w:t>.</w:t>
            </w:r>
          </w:p>
        </w:tc>
      </w:tr>
      <w:tr w:rsidR="007846F9" w14:paraId="66076E71" w14:textId="77777777" w:rsidTr="00DE1603">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75A556C3"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62FE74F1" w14:textId="77777777" w:rsidR="007846F9" w:rsidRPr="00542E63"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56D9365D" w14:textId="77777777" w:rsidR="007846F9" w:rsidRPr="00542E63"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7846F9" w14:paraId="063DD6E8" w14:textId="77777777" w:rsidTr="00DE1603">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624CB07"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C8DAD8D" w14:textId="77777777" w:rsidR="007846F9" w:rsidRPr="00542E63" w:rsidRDefault="007846F9"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247C42E" w14:textId="5D9C63CA" w:rsidR="007846F9" w:rsidRPr="00542E6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Generación de la solución</w:t>
            </w:r>
          </w:p>
        </w:tc>
      </w:tr>
      <w:tr w:rsidR="007846F9" w14:paraId="67C79FA6"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0D6A2C9F" w14:textId="77777777" w:rsidR="007846F9" w:rsidRDefault="007846F9"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D3E74ED" w14:textId="77777777" w:rsidR="007846F9" w:rsidRDefault="007846F9"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0188589" w14:textId="44CDEA71" w:rsidR="007846F9" w:rsidRPr="00542E63" w:rsidRDefault="00DE1603"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Volcado de la solución por pantalla.</w:t>
            </w:r>
          </w:p>
        </w:tc>
      </w:tr>
      <w:tr w:rsidR="007846F9" w14:paraId="67EEDAA0" w14:textId="77777777" w:rsidTr="00DE1603">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5A281691"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4EF6AA44" w14:textId="2767B06B" w:rsidR="007846F9" w:rsidRPr="00542E6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Encontrarse el total de los datos de la red en la base de datos.</w:t>
            </w:r>
          </w:p>
        </w:tc>
      </w:tr>
      <w:tr w:rsidR="00DE1603" w14:paraId="3ED8AEC2"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tcBorders>
              <w:left w:val="single" w:sz="4" w:space="0" w:color="auto"/>
              <w:bottom w:val="single" w:sz="4" w:space="0" w:color="auto"/>
            </w:tcBorders>
            <w:shd w:val="clear" w:color="auto" w:fill="404040" w:themeFill="text1" w:themeFillTint="BF"/>
            <w:vAlign w:val="center"/>
          </w:tcPr>
          <w:p w14:paraId="14FB9114" w14:textId="77777777" w:rsidR="00DE1603" w:rsidRDefault="00DE1603" w:rsidP="00DE1603">
            <w:pPr>
              <w:pStyle w:val="UBUCuerpoTrabajo"/>
              <w:ind w:firstLine="0"/>
              <w:jc w:val="left"/>
              <w:rPr>
                <w:b w:val="0"/>
                <w:bCs w:val="0"/>
                <w:color w:val="FFFFFF" w:themeColor="background1"/>
              </w:rPr>
            </w:pP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7172AFB" w14:textId="207205B4" w:rsidR="00DE1603" w:rsidRDefault="00DE1603"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No se encuentran excepciones.</w:t>
            </w:r>
          </w:p>
        </w:tc>
      </w:tr>
      <w:tr w:rsidR="007846F9" w14:paraId="65109CF0" w14:textId="77777777" w:rsidTr="00DE16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9B51E92"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4629590" w14:textId="77777777" w:rsidR="007846F9" w:rsidRPr="00542E63" w:rsidRDefault="007846F9"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Alta</w:t>
            </w:r>
          </w:p>
        </w:tc>
      </w:tr>
      <w:tr w:rsidR="007846F9" w14:paraId="6F5524AB" w14:textId="77777777" w:rsidTr="00DE1603">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961850B" w14:textId="77777777" w:rsidR="007846F9" w:rsidRPr="00542E63" w:rsidRDefault="007846F9" w:rsidP="00DE1603">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D39D961" w14:textId="77777777" w:rsidR="007846F9" w:rsidRPr="00542E63" w:rsidRDefault="007846F9" w:rsidP="00DE1603">
            <w:pPr>
              <w:pStyle w:val="UBUCuerpoTrabajo"/>
              <w:keepNext/>
              <w:ind w:firstLine="0"/>
              <w:cnfStyle w:val="000000000000" w:firstRow="0" w:lastRow="0" w:firstColumn="0" w:lastColumn="0" w:oddVBand="0" w:evenVBand="0" w:oddHBand="0" w:evenHBand="0" w:firstRowFirstColumn="0" w:firstRowLastColumn="0" w:lastRowFirstColumn="0" w:lastRowLastColumn="0"/>
            </w:pPr>
            <w:r>
              <w:t>Alta</w:t>
            </w:r>
          </w:p>
        </w:tc>
      </w:tr>
    </w:tbl>
    <w:p w14:paraId="74A4270B" w14:textId="17C2A7EC" w:rsidR="00DE1603" w:rsidRDefault="00DE1603" w:rsidP="00DE1603">
      <w:pPr>
        <w:pStyle w:val="Descripcin"/>
        <w:ind w:firstLine="0"/>
      </w:pPr>
      <w:bookmarkStart w:id="80" w:name="_Toc76585670"/>
      <w:r>
        <w:t xml:space="preserve">Tabla </w:t>
      </w:r>
      <w:r w:rsidR="00275413">
        <w:fldChar w:fldCharType="begin"/>
      </w:r>
      <w:r w:rsidR="00275413">
        <w:instrText xml:space="preserve"> SEQ Tabla \* ARABIC </w:instrText>
      </w:r>
      <w:r w:rsidR="00275413">
        <w:fldChar w:fldCharType="separate"/>
      </w:r>
      <w:r w:rsidR="00675108">
        <w:rPr>
          <w:noProof/>
        </w:rPr>
        <w:t>25</w:t>
      </w:r>
      <w:r w:rsidR="00275413">
        <w:fldChar w:fldCharType="end"/>
      </w:r>
      <w:r>
        <w:t xml:space="preserve"> - Caso de uso 8.</w:t>
      </w:r>
      <w:bookmarkEnd w:id="80"/>
    </w:p>
    <w:p w14:paraId="3EA6138B" w14:textId="1634486D" w:rsidR="007846F9" w:rsidRPr="00DE1603" w:rsidRDefault="00DE1603" w:rsidP="00DE1603">
      <w:pPr>
        <w:ind w:firstLine="0"/>
        <w:jc w:val="left"/>
        <w:rPr>
          <w:i/>
          <w:iCs/>
          <w:color w:val="44546A" w:themeColor="text2"/>
          <w:sz w:val="18"/>
          <w:szCs w:val="18"/>
        </w:rPr>
      </w:pPr>
      <w:r>
        <w:br w:type="page"/>
      </w:r>
    </w:p>
    <w:tbl>
      <w:tblPr>
        <w:tblStyle w:val="Tablaconcuadrcula4-nfasis3"/>
        <w:tblW w:w="0" w:type="auto"/>
        <w:tblLook w:val="04A0" w:firstRow="1" w:lastRow="0" w:firstColumn="1" w:lastColumn="0" w:noHBand="0" w:noVBand="1"/>
      </w:tblPr>
      <w:tblGrid>
        <w:gridCol w:w="2093"/>
        <w:gridCol w:w="992"/>
        <w:gridCol w:w="6415"/>
      </w:tblGrid>
      <w:tr w:rsidR="00DE1603" w14:paraId="6A1070D2" w14:textId="77777777" w:rsidTr="00DE16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367ACE1" w14:textId="7F6FF869" w:rsidR="00DE1603" w:rsidRPr="009613E0" w:rsidRDefault="00DE1603" w:rsidP="00DE1603">
            <w:pPr>
              <w:pStyle w:val="UBUCuerpoTrabajo"/>
              <w:ind w:firstLine="0"/>
              <w:jc w:val="center"/>
            </w:pPr>
            <w:r w:rsidRPr="009613E0">
              <w:lastRenderedPageBreak/>
              <w:t xml:space="preserve">Caso de uso </w:t>
            </w:r>
            <w:r>
              <w:t>9</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3B5FECE9" w14:textId="260C8EC1" w:rsidR="00DE1603" w:rsidRPr="009613E0" w:rsidRDefault="00DE1603" w:rsidP="00DE1603">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Descarga de la red</w:t>
            </w:r>
            <w:r w:rsidR="003A12C6">
              <w:t xml:space="preserve"> desde inicio</w:t>
            </w:r>
          </w:p>
        </w:tc>
      </w:tr>
      <w:tr w:rsidR="00DE1603" w14:paraId="51C723A5" w14:textId="77777777" w:rsidTr="00DE1603">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3C521C0" w14:textId="77777777" w:rsidR="00DE1603" w:rsidRPr="00542E63" w:rsidRDefault="00DE1603" w:rsidP="00DE1603">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CAC8717" w14:textId="69DC0859" w:rsidR="00DE1603" w:rsidRPr="009613E0"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w:t>
            </w:r>
            <w:r>
              <w:rPr>
                <w:b/>
                <w:bCs/>
              </w:rPr>
              <w:t xml:space="preserve">- 7 </w:t>
            </w:r>
          </w:p>
        </w:tc>
      </w:tr>
      <w:tr w:rsidR="00DE1603" w14:paraId="044F7414" w14:textId="77777777" w:rsidTr="00DE1603">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5FAF43CF"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1C9585B" w14:textId="29AE4399" w:rsidR="00DE1603" w:rsidRPr="00542E63" w:rsidRDefault="00DE1603"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la descargar la última red con la que se ha trabajado.</w:t>
            </w:r>
          </w:p>
        </w:tc>
      </w:tr>
      <w:tr w:rsidR="00DE1603" w14:paraId="7C58C202" w14:textId="77777777" w:rsidTr="00DE1603">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724CEA5"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A1896A9" w14:textId="452FB48B" w:rsidR="00DE1603" w:rsidRPr="00542E6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Haber iniciado sesión.</w:t>
            </w:r>
          </w:p>
        </w:tc>
      </w:tr>
      <w:tr w:rsidR="00DE1603" w14:paraId="32ACB283" w14:textId="77777777" w:rsidTr="00DE1603">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7417C727"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4F4009E5" w14:textId="77777777" w:rsidR="00DE1603" w:rsidRPr="00542E63" w:rsidRDefault="00DE1603"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66C8713A" w14:textId="77777777" w:rsidR="00DE1603" w:rsidRPr="00542E63" w:rsidRDefault="00DE1603"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DE1603" w14:paraId="6B05BAE9" w14:textId="77777777" w:rsidTr="00DE1603">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6490968" w14:textId="77777777" w:rsidR="00DE1603" w:rsidRDefault="00DE1603"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AFAAF00" w14:textId="77777777" w:rsidR="00DE1603" w:rsidRPr="00542E63" w:rsidRDefault="00DE1603"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5E187322" w14:textId="7D8024E9" w:rsidR="00DE1603" w:rsidRPr="00542E6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 xml:space="preserve">El usuario debe pulsar el botón ‘Visualiza </w:t>
            </w:r>
            <w:r w:rsidR="00F712DE">
              <w:t>rede</w:t>
            </w:r>
            <w:r>
              <w:t>s’.</w:t>
            </w:r>
          </w:p>
        </w:tc>
      </w:tr>
      <w:tr w:rsidR="00DE1603" w14:paraId="2ADCFA15"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55E07B7F" w14:textId="77777777" w:rsidR="00DE1603" w:rsidRDefault="00DE1603"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FEEA4E9" w14:textId="77777777" w:rsidR="00DE1603" w:rsidRDefault="00DE1603"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1393618" w14:textId="214AE5EC" w:rsidR="00DE1603" w:rsidRPr="00542E63" w:rsidRDefault="00DE1603"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pulsar el botón ‘Descarga la red’.</w:t>
            </w:r>
          </w:p>
        </w:tc>
      </w:tr>
      <w:tr w:rsidR="00DE1603" w14:paraId="0D5ED99F" w14:textId="77777777" w:rsidTr="00DE1603">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A72B66A" w14:textId="77777777" w:rsidR="00DE1603" w:rsidRDefault="00DE1603"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DCD08F4" w14:textId="77777777" w:rsidR="00DE1603" w:rsidRDefault="00DE1603"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5DDD49A3" w14:textId="7402C11E" w:rsidR="00DE160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‘Descarga’.</w:t>
            </w:r>
          </w:p>
        </w:tc>
      </w:tr>
      <w:tr w:rsidR="00DE1603" w14:paraId="0AC47FA4" w14:textId="77777777" w:rsidTr="00DE1603">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BCA7408"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0D23192" w14:textId="3305619B" w:rsidR="00DE1603" w:rsidRPr="00542E63" w:rsidRDefault="00DE1603"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El fichero debe haberse descargado en el ordenador del usuario.</w:t>
            </w:r>
          </w:p>
        </w:tc>
      </w:tr>
      <w:tr w:rsidR="00DE1603" w14:paraId="28F639CD" w14:textId="77777777" w:rsidTr="00DE1603">
        <w:trPr>
          <w:cnfStyle w:val="000000100000" w:firstRow="0" w:lastRow="0" w:firstColumn="0" w:lastColumn="0" w:oddVBand="0" w:evenVBand="0" w:oddHBand="1" w:evenHBand="0" w:firstRowFirstColumn="0" w:firstRowLastColumn="0" w:lastRowFirstColumn="0" w:lastRowLastColumn="0"/>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2F6162A3"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Excepciones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4611D990" w14:textId="77777777" w:rsidR="00DE1603" w:rsidRPr="009613E0" w:rsidRDefault="00DE1603"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Número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35D434B1" w14:textId="77777777" w:rsidR="00DE1603" w:rsidRPr="009613E0" w:rsidRDefault="00DE1603" w:rsidP="00DE1603">
            <w:pPr>
              <w:pStyle w:val="UBUCuerpoTrabajo"/>
              <w:ind w:firstLine="0"/>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Pr>
                <w:color w:val="FFFFFF" w:themeColor="background1"/>
              </w:rPr>
              <w:t>Excepción</w:t>
            </w:r>
          </w:p>
        </w:tc>
      </w:tr>
      <w:tr w:rsidR="00DE1603" w14:paraId="0A98532C" w14:textId="77777777" w:rsidTr="00DE1603">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09143C9A" w14:textId="77777777" w:rsidR="00DE1603" w:rsidRDefault="00DE1603" w:rsidP="00DE1603">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68658C3A" w14:textId="77777777" w:rsidR="00DE1603" w:rsidRPr="00542E63" w:rsidRDefault="00DE1603" w:rsidP="00DE1603">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1AC17453" w14:textId="6C859A23" w:rsidR="00DE1603" w:rsidRPr="00542E63" w:rsidRDefault="00DE1603" w:rsidP="00DE1603">
            <w:pPr>
              <w:pStyle w:val="UBUCuerpoTrabajo"/>
              <w:ind w:firstLine="0"/>
              <w:cnfStyle w:val="000000000000" w:firstRow="0" w:lastRow="0" w:firstColumn="0" w:lastColumn="0" w:oddVBand="0" w:evenVBand="0" w:oddHBand="0" w:evenHBand="0" w:firstRowFirstColumn="0" w:firstRowLastColumn="0" w:lastRowFirstColumn="0" w:lastRowLastColumn="0"/>
            </w:pPr>
            <w:r>
              <w:t>No se encuentra ninguna red procesada.</w:t>
            </w:r>
          </w:p>
        </w:tc>
      </w:tr>
      <w:tr w:rsidR="00DE1603" w14:paraId="16ADD10E" w14:textId="77777777" w:rsidTr="00DE160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EE2CC27"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DBEAADD" w14:textId="7DC43114" w:rsidR="00DE1603" w:rsidRPr="00542E63" w:rsidRDefault="00DE1603" w:rsidP="00DE1603">
            <w:pPr>
              <w:pStyle w:val="UBUCuerpoTrabajo"/>
              <w:ind w:firstLine="0"/>
              <w:cnfStyle w:val="000000100000" w:firstRow="0" w:lastRow="0" w:firstColumn="0" w:lastColumn="0" w:oddVBand="0" w:evenVBand="0" w:oddHBand="1" w:evenHBand="0" w:firstRowFirstColumn="0" w:firstRowLastColumn="0" w:lastRowFirstColumn="0" w:lastRowLastColumn="0"/>
            </w:pPr>
            <w:r>
              <w:t>Baja</w:t>
            </w:r>
          </w:p>
        </w:tc>
      </w:tr>
      <w:tr w:rsidR="00DE1603" w14:paraId="48D9262A" w14:textId="77777777" w:rsidTr="00DE1603">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539C7CD" w14:textId="77777777" w:rsidR="00DE1603" w:rsidRPr="00542E63" w:rsidRDefault="00DE1603" w:rsidP="00DE1603">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4B2C26A" w14:textId="3B216901" w:rsidR="00DE1603" w:rsidRPr="00542E63" w:rsidRDefault="00DE1603" w:rsidP="003A12C6">
            <w:pPr>
              <w:pStyle w:val="UBUCuerpoTrabajo"/>
              <w:keepNext/>
              <w:ind w:firstLine="0"/>
              <w:cnfStyle w:val="000000000000" w:firstRow="0" w:lastRow="0" w:firstColumn="0" w:lastColumn="0" w:oddVBand="0" w:evenVBand="0" w:oddHBand="0" w:evenHBand="0" w:firstRowFirstColumn="0" w:firstRowLastColumn="0" w:lastRowFirstColumn="0" w:lastRowLastColumn="0"/>
            </w:pPr>
            <w:r>
              <w:t>Baja</w:t>
            </w:r>
          </w:p>
        </w:tc>
      </w:tr>
    </w:tbl>
    <w:p w14:paraId="2C7C8010" w14:textId="34A13FA6" w:rsidR="00DE1603" w:rsidRDefault="003A12C6" w:rsidP="003A12C6">
      <w:pPr>
        <w:pStyle w:val="Descripcin"/>
        <w:ind w:firstLine="0"/>
      </w:pPr>
      <w:bookmarkStart w:id="81" w:name="_Toc76585671"/>
      <w:r>
        <w:t xml:space="preserve">Tabla </w:t>
      </w:r>
      <w:r w:rsidR="00275413">
        <w:fldChar w:fldCharType="begin"/>
      </w:r>
      <w:r w:rsidR="00275413">
        <w:instrText xml:space="preserve"> SEQ Tabla \* ARABIC </w:instrText>
      </w:r>
      <w:r w:rsidR="00275413">
        <w:fldChar w:fldCharType="separate"/>
      </w:r>
      <w:r w:rsidR="00675108">
        <w:rPr>
          <w:noProof/>
        </w:rPr>
        <w:t>26</w:t>
      </w:r>
      <w:r w:rsidR="00275413">
        <w:fldChar w:fldCharType="end"/>
      </w:r>
      <w:r>
        <w:t xml:space="preserve"> - Caso de uso 9.</w:t>
      </w:r>
      <w:bookmarkEnd w:id="81"/>
    </w:p>
    <w:tbl>
      <w:tblPr>
        <w:tblStyle w:val="Tablaconcuadrcula4-nfasis3"/>
        <w:tblW w:w="0" w:type="auto"/>
        <w:tblLook w:val="04A0" w:firstRow="1" w:lastRow="0" w:firstColumn="1" w:lastColumn="0" w:noHBand="0" w:noVBand="1"/>
      </w:tblPr>
      <w:tblGrid>
        <w:gridCol w:w="2093"/>
        <w:gridCol w:w="992"/>
        <w:gridCol w:w="6415"/>
      </w:tblGrid>
      <w:tr w:rsidR="003A12C6" w14:paraId="6054B869" w14:textId="77777777" w:rsidTr="00922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D9F6089" w14:textId="65213369" w:rsidR="003A12C6" w:rsidRPr="009613E0" w:rsidRDefault="003A12C6" w:rsidP="0092262C">
            <w:pPr>
              <w:pStyle w:val="UBUCuerpoTrabajo"/>
              <w:ind w:firstLine="0"/>
              <w:jc w:val="center"/>
            </w:pPr>
            <w:r w:rsidRPr="009613E0">
              <w:t xml:space="preserve">Caso de uso </w:t>
            </w:r>
            <w:r>
              <w:t>10</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36471746" w14:textId="6DEC5C32" w:rsidR="003A12C6" w:rsidRPr="009613E0" w:rsidRDefault="003A12C6" w:rsidP="0092262C">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Descarga de la red tras visualizado</w:t>
            </w:r>
          </w:p>
        </w:tc>
      </w:tr>
      <w:tr w:rsidR="003A12C6" w14:paraId="1C6B4F94" w14:textId="77777777" w:rsidTr="009226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D338823" w14:textId="77777777" w:rsidR="003A12C6" w:rsidRPr="00542E63" w:rsidRDefault="003A12C6" w:rsidP="0092262C">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CFA6116" w14:textId="77777777" w:rsidR="003A12C6" w:rsidRPr="009613E0"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w:t>
            </w:r>
            <w:r>
              <w:rPr>
                <w:b/>
                <w:bCs/>
              </w:rPr>
              <w:t xml:space="preserve">- 7 </w:t>
            </w:r>
          </w:p>
        </w:tc>
      </w:tr>
      <w:tr w:rsidR="003A12C6" w14:paraId="6B6F0DA6" w14:textId="77777777" w:rsidTr="0092262C">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5BD89849"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F571937" w14:textId="4669508A" w:rsidR="003A12C6" w:rsidRPr="00542E63" w:rsidRDefault="003A12C6"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la descargar la red sobre la que ha encontrado la mejor solución.</w:t>
            </w:r>
          </w:p>
        </w:tc>
      </w:tr>
      <w:tr w:rsidR="003A12C6" w14:paraId="37769718" w14:textId="77777777" w:rsidTr="0092262C">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E6B7BC3"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C77B565" w14:textId="01063F0D"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Estar en el apartado visualizado de solución.</w:t>
            </w:r>
          </w:p>
        </w:tc>
      </w:tr>
      <w:tr w:rsidR="003A12C6" w14:paraId="1B372E70" w14:textId="77777777" w:rsidTr="0092262C">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5B8F3E6C"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15A92BF" w14:textId="77777777" w:rsidR="003A12C6" w:rsidRPr="00542E63" w:rsidRDefault="003A12C6"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2ABC773D" w14:textId="77777777" w:rsidR="003A12C6" w:rsidRPr="00542E63" w:rsidRDefault="003A12C6"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3A12C6" w14:paraId="09C238AC" w14:textId="77777777" w:rsidTr="0092262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EFD38E8" w14:textId="77777777" w:rsidR="003A12C6" w:rsidRDefault="003A12C6"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37CFB4A" w14:textId="77777777" w:rsidR="003A12C6" w:rsidRPr="00542E63" w:rsidRDefault="003A12C6" w:rsidP="0092262C">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CC12C03" w14:textId="26381C4C"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‘Descargar’.</w:t>
            </w:r>
          </w:p>
        </w:tc>
      </w:tr>
      <w:tr w:rsidR="003A12C6" w14:paraId="09B30BEF" w14:textId="77777777" w:rsidTr="0092262C">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B04E031" w14:textId="77777777" w:rsidR="003A12C6" w:rsidRDefault="003A12C6"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0519C379" w14:textId="77777777" w:rsidR="003A12C6" w:rsidRDefault="003A12C6"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86C9C40" w14:textId="1DE5EE41" w:rsidR="003A12C6" w:rsidRPr="00542E63" w:rsidRDefault="003A12C6"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pulsar el botón ‘Descarga’.</w:t>
            </w:r>
          </w:p>
        </w:tc>
      </w:tr>
      <w:tr w:rsidR="003A12C6" w14:paraId="0115F9E8" w14:textId="77777777" w:rsidTr="0092262C">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AB2EDB9"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D56AC1E" w14:textId="77777777"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El fichero debe haberse descargado en el ordenador del usuario.</w:t>
            </w:r>
          </w:p>
        </w:tc>
      </w:tr>
      <w:tr w:rsidR="003A12C6" w14:paraId="56846B6F" w14:textId="77777777" w:rsidTr="003A12C6">
        <w:trPr>
          <w:trHeight w:val="516"/>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tcBorders>
            <w:shd w:val="clear" w:color="auto" w:fill="404040" w:themeFill="text1" w:themeFillTint="BF"/>
            <w:vAlign w:val="center"/>
          </w:tcPr>
          <w:p w14:paraId="4320E843"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Excepciones</w:t>
            </w:r>
          </w:p>
        </w:tc>
        <w:tc>
          <w:tcPr>
            <w:tcW w:w="7407" w:type="dxa"/>
            <w:gridSpan w:val="2"/>
            <w:tcBorders>
              <w:top w:val="single" w:sz="4" w:space="0" w:color="auto"/>
              <w:right w:val="single" w:sz="4" w:space="0" w:color="auto"/>
            </w:tcBorders>
            <w:shd w:val="clear" w:color="auto" w:fill="FFFFFF" w:themeFill="background1"/>
            <w:vAlign w:val="center"/>
          </w:tcPr>
          <w:p w14:paraId="6FB6E537" w14:textId="5797150D" w:rsidR="003A12C6" w:rsidRPr="003A12C6" w:rsidRDefault="003A12C6" w:rsidP="003A12C6">
            <w:pPr>
              <w:pStyle w:val="UBUCuerpoTrabajo"/>
              <w:ind w:firstLine="0"/>
              <w:cnfStyle w:val="000000000000" w:firstRow="0" w:lastRow="0" w:firstColumn="0" w:lastColumn="0" w:oddVBand="0" w:evenVBand="0" w:oddHBand="0" w:evenHBand="0" w:firstRowFirstColumn="0" w:firstRowLastColumn="0" w:lastRowFirstColumn="0" w:lastRowLastColumn="0"/>
            </w:pPr>
            <w:r>
              <w:t>No se encuentran excepciones.</w:t>
            </w:r>
          </w:p>
        </w:tc>
      </w:tr>
      <w:tr w:rsidR="003A12C6" w14:paraId="41A1C743" w14:textId="77777777" w:rsidTr="009226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B372D91"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EDBCF05" w14:textId="77777777"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Baja</w:t>
            </w:r>
          </w:p>
        </w:tc>
      </w:tr>
      <w:tr w:rsidR="003A12C6" w14:paraId="273AEC5C" w14:textId="77777777" w:rsidTr="0092262C">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6662403"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47807CA7" w14:textId="77777777" w:rsidR="003A12C6" w:rsidRPr="00542E63" w:rsidRDefault="003A12C6" w:rsidP="003A12C6">
            <w:pPr>
              <w:pStyle w:val="UBUCuerpoTrabajo"/>
              <w:keepNext/>
              <w:ind w:firstLine="0"/>
              <w:cnfStyle w:val="000000000000" w:firstRow="0" w:lastRow="0" w:firstColumn="0" w:lastColumn="0" w:oddVBand="0" w:evenVBand="0" w:oddHBand="0" w:evenHBand="0" w:firstRowFirstColumn="0" w:firstRowLastColumn="0" w:lastRowFirstColumn="0" w:lastRowLastColumn="0"/>
            </w:pPr>
            <w:r>
              <w:t>Baja</w:t>
            </w:r>
          </w:p>
        </w:tc>
      </w:tr>
    </w:tbl>
    <w:p w14:paraId="0DE15FB3" w14:textId="04814802" w:rsidR="003A12C6" w:rsidRDefault="003A12C6" w:rsidP="003A12C6">
      <w:pPr>
        <w:pStyle w:val="Descripcin"/>
        <w:ind w:firstLine="0"/>
      </w:pPr>
      <w:bookmarkStart w:id="82" w:name="_Toc76585672"/>
      <w:r>
        <w:t xml:space="preserve">Tabla </w:t>
      </w:r>
      <w:r w:rsidR="00275413">
        <w:fldChar w:fldCharType="begin"/>
      </w:r>
      <w:r w:rsidR="00275413">
        <w:instrText xml:space="preserve"> SEQ Tabla \* ARABIC </w:instrText>
      </w:r>
      <w:r w:rsidR="00275413">
        <w:fldChar w:fldCharType="separate"/>
      </w:r>
      <w:r w:rsidR="00675108">
        <w:rPr>
          <w:noProof/>
        </w:rPr>
        <w:t>27</w:t>
      </w:r>
      <w:r w:rsidR="00275413">
        <w:fldChar w:fldCharType="end"/>
      </w:r>
      <w:r>
        <w:t xml:space="preserve"> - Caso de uso 10.</w:t>
      </w:r>
      <w:bookmarkEnd w:id="82"/>
    </w:p>
    <w:tbl>
      <w:tblPr>
        <w:tblStyle w:val="Tablaconcuadrcula4-nfasis3"/>
        <w:tblW w:w="0" w:type="auto"/>
        <w:tblLook w:val="04A0" w:firstRow="1" w:lastRow="0" w:firstColumn="1" w:lastColumn="0" w:noHBand="0" w:noVBand="1"/>
      </w:tblPr>
      <w:tblGrid>
        <w:gridCol w:w="2093"/>
        <w:gridCol w:w="992"/>
        <w:gridCol w:w="6415"/>
      </w:tblGrid>
      <w:tr w:rsidR="003A12C6" w14:paraId="331FCA3B" w14:textId="77777777" w:rsidTr="00922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417CBD0" w14:textId="33A8A40F" w:rsidR="003A12C6" w:rsidRPr="009613E0" w:rsidRDefault="003A12C6" w:rsidP="0092262C">
            <w:pPr>
              <w:pStyle w:val="UBUCuerpoTrabajo"/>
              <w:ind w:firstLine="0"/>
              <w:jc w:val="center"/>
            </w:pPr>
            <w:r w:rsidRPr="009613E0">
              <w:t xml:space="preserve">Caso de uso </w:t>
            </w:r>
            <w:r>
              <w:t>11</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4FF2DD47" w14:textId="30DA4F18" w:rsidR="003A12C6" w:rsidRPr="009613E0" w:rsidRDefault="003A12C6" w:rsidP="0092262C">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Información sobre la aplicación</w:t>
            </w:r>
          </w:p>
        </w:tc>
      </w:tr>
      <w:tr w:rsidR="003A12C6" w14:paraId="16CFB680" w14:textId="77777777" w:rsidTr="009226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59E0050" w14:textId="77777777" w:rsidR="003A12C6" w:rsidRPr="00542E63" w:rsidRDefault="003A12C6" w:rsidP="0092262C">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97EF6D1" w14:textId="487DF2A6" w:rsidR="003A12C6" w:rsidRPr="009613E0"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8 </w:t>
            </w:r>
          </w:p>
        </w:tc>
      </w:tr>
      <w:tr w:rsidR="003A12C6" w14:paraId="595F157B" w14:textId="77777777" w:rsidTr="0092262C">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99908AB"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EEE5C7E" w14:textId="645DDC64" w:rsidR="003A12C6" w:rsidRPr="00542E63" w:rsidRDefault="003A12C6"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acceder a una ventana que contenga información sobre la aplicación.</w:t>
            </w:r>
          </w:p>
        </w:tc>
      </w:tr>
      <w:tr w:rsidR="003A12C6" w14:paraId="503ED899" w14:textId="77777777" w:rsidTr="0092262C">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FC7E301"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25C769B" w14:textId="60F0FCCD"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w:t>
            </w:r>
          </w:p>
        </w:tc>
      </w:tr>
      <w:tr w:rsidR="003A12C6" w14:paraId="0AA668E6" w14:textId="77777777" w:rsidTr="0092262C">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16083994"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5495ADFE" w14:textId="77777777" w:rsidR="003A12C6" w:rsidRPr="00542E63" w:rsidRDefault="003A12C6"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0D40D134" w14:textId="77777777" w:rsidR="003A12C6" w:rsidRPr="00542E63" w:rsidRDefault="003A12C6"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3A12C6" w14:paraId="57690543" w14:textId="77777777" w:rsidTr="0092262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2D12EB17" w14:textId="77777777" w:rsidR="003A12C6" w:rsidRDefault="003A12C6"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49D19949" w14:textId="77777777" w:rsidR="003A12C6" w:rsidRPr="00542E63" w:rsidRDefault="003A12C6" w:rsidP="0092262C">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08F26DC0" w14:textId="1B1002C5"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‘Acerca de Sire’.</w:t>
            </w:r>
          </w:p>
        </w:tc>
      </w:tr>
      <w:tr w:rsidR="003A12C6" w14:paraId="1CFFFB37" w14:textId="77777777" w:rsidTr="0092262C">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2FBC31D" w14:textId="77777777" w:rsidR="003A12C6" w:rsidRDefault="003A12C6"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F791F54" w14:textId="77777777" w:rsidR="003A12C6" w:rsidRDefault="003A12C6"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4B3B3A8" w14:textId="450ACB79" w:rsidR="003A12C6" w:rsidRPr="00542E63" w:rsidRDefault="003A12C6"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Se abre una ventana con información sobre la aplicación.</w:t>
            </w:r>
          </w:p>
        </w:tc>
      </w:tr>
      <w:tr w:rsidR="003A12C6" w14:paraId="24985C7D" w14:textId="77777777" w:rsidTr="0092262C">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8B8F064"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9EAED24" w14:textId="708362AF"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w:t>
            </w:r>
          </w:p>
        </w:tc>
      </w:tr>
      <w:tr w:rsidR="003A12C6" w14:paraId="5B46F410" w14:textId="77777777" w:rsidTr="003A12C6">
        <w:trPr>
          <w:trHeight w:val="128"/>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tcBorders>
            <w:shd w:val="clear" w:color="auto" w:fill="404040" w:themeFill="text1" w:themeFillTint="BF"/>
            <w:vAlign w:val="center"/>
          </w:tcPr>
          <w:p w14:paraId="0420FC28"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Excepciones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5B6A78F" w14:textId="6BC1DF9C" w:rsidR="003A12C6" w:rsidRPr="003A12C6" w:rsidRDefault="003A12C6" w:rsidP="003A12C6">
            <w:pPr>
              <w:pStyle w:val="UBUCuerpoTrabajo"/>
              <w:ind w:firstLine="0"/>
              <w:cnfStyle w:val="000000000000" w:firstRow="0" w:lastRow="0" w:firstColumn="0" w:lastColumn="0" w:oddVBand="0" w:evenVBand="0" w:oddHBand="0" w:evenHBand="0" w:firstRowFirstColumn="0" w:firstRowLastColumn="0" w:lastRowFirstColumn="0" w:lastRowLastColumn="0"/>
            </w:pPr>
            <w:r>
              <w:t>No se encuentran excepciones.</w:t>
            </w:r>
          </w:p>
        </w:tc>
      </w:tr>
      <w:tr w:rsidR="003A12C6" w14:paraId="6A6F20E1" w14:textId="77777777" w:rsidTr="009226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5136BC75"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BE8BB88" w14:textId="51A28E60" w:rsidR="003A12C6" w:rsidRPr="00542E63" w:rsidRDefault="003A12C6"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Baja</w:t>
            </w:r>
          </w:p>
        </w:tc>
      </w:tr>
      <w:tr w:rsidR="003A12C6" w14:paraId="6D041D7B" w14:textId="77777777" w:rsidTr="0092262C">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444D34B9" w14:textId="77777777" w:rsidR="003A12C6" w:rsidRPr="00542E63" w:rsidRDefault="003A12C6" w:rsidP="0092262C">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0EC8701" w14:textId="3B7F1711" w:rsidR="003A12C6" w:rsidRPr="00542E63" w:rsidRDefault="003A12C6" w:rsidP="003A12C6">
            <w:pPr>
              <w:pStyle w:val="UBUCuerpoTrabajo"/>
              <w:keepNext/>
              <w:ind w:firstLine="0"/>
              <w:cnfStyle w:val="000000000000" w:firstRow="0" w:lastRow="0" w:firstColumn="0" w:lastColumn="0" w:oddVBand="0" w:evenVBand="0" w:oddHBand="0" w:evenHBand="0" w:firstRowFirstColumn="0" w:firstRowLastColumn="0" w:lastRowFirstColumn="0" w:lastRowLastColumn="0"/>
            </w:pPr>
            <w:r>
              <w:t>Baja</w:t>
            </w:r>
          </w:p>
        </w:tc>
      </w:tr>
    </w:tbl>
    <w:p w14:paraId="647613C8" w14:textId="694D0735" w:rsidR="0092262C" w:rsidRDefault="003A12C6" w:rsidP="003A12C6">
      <w:pPr>
        <w:pStyle w:val="Descripcin"/>
        <w:ind w:firstLine="0"/>
      </w:pPr>
      <w:bookmarkStart w:id="83" w:name="_Toc76585673"/>
      <w:r>
        <w:t xml:space="preserve">Tabla </w:t>
      </w:r>
      <w:r w:rsidR="00275413">
        <w:fldChar w:fldCharType="begin"/>
      </w:r>
      <w:r w:rsidR="00275413">
        <w:instrText xml:space="preserve"> SEQ Tabla \* ARABIC </w:instrText>
      </w:r>
      <w:r w:rsidR="00275413">
        <w:fldChar w:fldCharType="separate"/>
      </w:r>
      <w:r w:rsidR="00675108">
        <w:rPr>
          <w:noProof/>
        </w:rPr>
        <w:t>28</w:t>
      </w:r>
      <w:r w:rsidR="00275413">
        <w:fldChar w:fldCharType="end"/>
      </w:r>
      <w:r>
        <w:t xml:space="preserve"> - Caso de uso 11.</w:t>
      </w:r>
      <w:bookmarkEnd w:id="83"/>
    </w:p>
    <w:p w14:paraId="53BF0743" w14:textId="191A4643" w:rsidR="003A12C6" w:rsidRPr="0092262C" w:rsidRDefault="0092262C" w:rsidP="0092262C">
      <w:pPr>
        <w:ind w:firstLine="0"/>
        <w:jc w:val="left"/>
        <w:rPr>
          <w:i/>
          <w:iCs/>
          <w:color w:val="44546A" w:themeColor="text2"/>
          <w:sz w:val="18"/>
          <w:szCs w:val="18"/>
        </w:rPr>
      </w:pPr>
      <w:r>
        <w:br w:type="page"/>
      </w:r>
    </w:p>
    <w:tbl>
      <w:tblPr>
        <w:tblStyle w:val="Tablaconcuadrcula4-nfasis3"/>
        <w:tblW w:w="0" w:type="auto"/>
        <w:tblLook w:val="04A0" w:firstRow="1" w:lastRow="0" w:firstColumn="1" w:lastColumn="0" w:noHBand="0" w:noVBand="1"/>
      </w:tblPr>
      <w:tblGrid>
        <w:gridCol w:w="2093"/>
        <w:gridCol w:w="992"/>
        <w:gridCol w:w="6415"/>
      </w:tblGrid>
      <w:tr w:rsidR="0092262C" w14:paraId="2A5D857B" w14:textId="77777777" w:rsidTr="00922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5DC707B3" w14:textId="5CB9EAAA" w:rsidR="0092262C" w:rsidRPr="009613E0" w:rsidRDefault="0092262C" w:rsidP="0092262C">
            <w:pPr>
              <w:pStyle w:val="UBUCuerpoTrabajo"/>
              <w:ind w:firstLine="0"/>
              <w:jc w:val="center"/>
            </w:pPr>
            <w:r w:rsidRPr="009613E0">
              <w:lastRenderedPageBreak/>
              <w:t xml:space="preserve">Caso de uso </w:t>
            </w:r>
            <w:r>
              <w:t>12</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377F5145" w14:textId="2135AF93" w:rsidR="0092262C" w:rsidRPr="009613E0" w:rsidRDefault="0092262C" w:rsidP="0092262C">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Acceso al repositorio</w:t>
            </w:r>
          </w:p>
        </w:tc>
      </w:tr>
      <w:tr w:rsidR="0092262C" w14:paraId="20686F08" w14:textId="77777777" w:rsidTr="009226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0D6891D" w14:textId="77777777" w:rsidR="0092262C" w:rsidRPr="00542E63" w:rsidRDefault="0092262C" w:rsidP="0092262C">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156F7AD" w14:textId="64A0741E" w:rsidR="0092262C" w:rsidRPr="009613E0"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9 </w:t>
            </w:r>
          </w:p>
        </w:tc>
      </w:tr>
      <w:tr w:rsidR="0092262C" w14:paraId="0C5F418D" w14:textId="77777777" w:rsidTr="0092262C">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1784ECF"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5F745149" w14:textId="28463142" w:rsidR="0092262C" w:rsidRPr="00542E63" w:rsidRDefault="0092262C"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acceder al repositorio del proyecto.</w:t>
            </w:r>
          </w:p>
        </w:tc>
      </w:tr>
      <w:tr w:rsidR="0092262C" w14:paraId="28A7CBFA" w14:textId="77777777" w:rsidTr="0092262C">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D628482"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782313E" w14:textId="50FDB6D7" w:rsidR="0092262C" w:rsidRPr="00542E63"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Tener conexión a internet.</w:t>
            </w:r>
          </w:p>
        </w:tc>
      </w:tr>
      <w:tr w:rsidR="0092262C" w14:paraId="0A28F980" w14:textId="77777777" w:rsidTr="0092262C">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4848EEFE"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31055074" w14:textId="77777777" w:rsidR="0092262C" w:rsidRPr="00542E63" w:rsidRDefault="0092262C"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33EC453D" w14:textId="77777777" w:rsidR="0092262C" w:rsidRPr="00542E63" w:rsidRDefault="0092262C"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92262C" w14:paraId="62911ACB" w14:textId="77777777" w:rsidTr="0092262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60F849C9" w14:textId="77777777" w:rsidR="0092262C" w:rsidRDefault="0092262C"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30339D41" w14:textId="77777777" w:rsidR="0092262C" w:rsidRPr="00542E63" w:rsidRDefault="0092262C" w:rsidP="0092262C">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7249C68" w14:textId="5C8F3B9D" w:rsidR="0092262C" w:rsidRPr="00542E63"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‘Repositorio’.</w:t>
            </w:r>
          </w:p>
        </w:tc>
      </w:tr>
      <w:tr w:rsidR="0092262C" w14:paraId="5D655330" w14:textId="77777777" w:rsidTr="0092262C">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3BDD5DA" w14:textId="77777777" w:rsidR="0092262C" w:rsidRDefault="0092262C"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54C212EA" w14:textId="77777777" w:rsidR="0092262C" w:rsidRDefault="0092262C"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45C8BA0" w14:textId="76E76F9F" w:rsidR="0092262C" w:rsidRPr="00542E63" w:rsidRDefault="0092262C"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Se redirige al usuario al repositorio de GitHub.</w:t>
            </w:r>
          </w:p>
        </w:tc>
      </w:tr>
      <w:tr w:rsidR="0092262C" w14:paraId="2A7F1700" w14:textId="77777777" w:rsidTr="0092262C">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EB1279D"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1D499252" w14:textId="1638612B" w:rsidR="0092262C" w:rsidRPr="00542E63"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w:t>
            </w:r>
          </w:p>
        </w:tc>
      </w:tr>
      <w:tr w:rsidR="0092262C" w14:paraId="486644B4" w14:textId="77777777" w:rsidTr="0092262C">
        <w:trPr>
          <w:trHeight w:val="30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tcBorders>
            <w:shd w:val="clear" w:color="auto" w:fill="404040" w:themeFill="text1" w:themeFillTint="BF"/>
            <w:vAlign w:val="center"/>
          </w:tcPr>
          <w:p w14:paraId="68A23237"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Excepciones</w:t>
            </w:r>
          </w:p>
        </w:tc>
        <w:tc>
          <w:tcPr>
            <w:tcW w:w="7407" w:type="dxa"/>
            <w:gridSpan w:val="2"/>
            <w:tcBorders>
              <w:top w:val="single" w:sz="4" w:space="0" w:color="auto"/>
              <w:right w:val="single" w:sz="4" w:space="0" w:color="auto"/>
            </w:tcBorders>
            <w:shd w:val="clear" w:color="auto" w:fill="FFFFFF" w:themeFill="background1"/>
            <w:vAlign w:val="center"/>
          </w:tcPr>
          <w:p w14:paraId="49FB4A82" w14:textId="2140E38F" w:rsidR="0092262C" w:rsidRPr="0092262C" w:rsidRDefault="0092262C"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No se encuentran excepciones.</w:t>
            </w:r>
          </w:p>
        </w:tc>
      </w:tr>
      <w:tr w:rsidR="0092262C" w14:paraId="42A30F4A" w14:textId="77777777" w:rsidTr="009226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B443464"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429AAB1B" w14:textId="4E63B127" w:rsidR="0092262C" w:rsidRPr="00542E63"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Baja</w:t>
            </w:r>
          </w:p>
        </w:tc>
      </w:tr>
      <w:tr w:rsidR="0092262C" w14:paraId="70247FA2" w14:textId="77777777" w:rsidTr="0092262C">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48E539E"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632A7DAF" w14:textId="4613793E" w:rsidR="0092262C" w:rsidRPr="00542E63" w:rsidRDefault="0092262C" w:rsidP="0092262C">
            <w:pPr>
              <w:pStyle w:val="UBUCuerpoTrabajo"/>
              <w:keepNext/>
              <w:ind w:firstLine="0"/>
              <w:cnfStyle w:val="000000000000" w:firstRow="0" w:lastRow="0" w:firstColumn="0" w:lastColumn="0" w:oddVBand="0" w:evenVBand="0" w:oddHBand="0" w:evenHBand="0" w:firstRowFirstColumn="0" w:firstRowLastColumn="0" w:lastRowFirstColumn="0" w:lastRowLastColumn="0"/>
            </w:pPr>
            <w:r>
              <w:t>Baja</w:t>
            </w:r>
          </w:p>
        </w:tc>
      </w:tr>
    </w:tbl>
    <w:p w14:paraId="7653BCCF" w14:textId="48758CAD" w:rsidR="0092262C" w:rsidRDefault="0092262C" w:rsidP="0092262C">
      <w:pPr>
        <w:pStyle w:val="Descripcin"/>
        <w:ind w:firstLine="0"/>
      </w:pPr>
      <w:bookmarkStart w:id="84" w:name="_Toc76585674"/>
      <w:r>
        <w:t xml:space="preserve">Tabla </w:t>
      </w:r>
      <w:r w:rsidR="00275413">
        <w:fldChar w:fldCharType="begin"/>
      </w:r>
      <w:r w:rsidR="00275413">
        <w:instrText xml:space="preserve"> SEQ Tabla \* ARABIC </w:instrText>
      </w:r>
      <w:r w:rsidR="00275413">
        <w:fldChar w:fldCharType="separate"/>
      </w:r>
      <w:r w:rsidR="00675108">
        <w:rPr>
          <w:noProof/>
        </w:rPr>
        <w:t>29</w:t>
      </w:r>
      <w:r w:rsidR="00275413">
        <w:fldChar w:fldCharType="end"/>
      </w:r>
      <w:r>
        <w:t xml:space="preserve"> - Caso de uso 12.</w:t>
      </w:r>
      <w:bookmarkEnd w:id="84"/>
    </w:p>
    <w:tbl>
      <w:tblPr>
        <w:tblStyle w:val="Tablaconcuadrcula4-nfasis3"/>
        <w:tblW w:w="0" w:type="auto"/>
        <w:tblLook w:val="04A0" w:firstRow="1" w:lastRow="0" w:firstColumn="1" w:lastColumn="0" w:noHBand="0" w:noVBand="1"/>
      </w:tblPr>
      <w:tblGrid>
        <w:gridCol w:w="2093"/>
        <w:gridCol w:w="992"/>
        <w:gridCol w:w="6415"/>
      </w:tblGrid>
      <w:tr w:rsidR="0092262C" w14:paraId="22FD9DE2" w14:textId="77777777" w:rsidTr="009226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3E213D9A" w14:textId="3B04F657" w:rsidR="0092262C" w:rsidRPr="009613E0" w:rsidRDefault="0092262C" w:rsidP="0092262C">
            <w:pPr>
              <w:pStyle w:val="UBUCuerpoTrabajo"/>
              <w:ind w:firstLine="0"/>
              <w:jc w:val="center"/>
            </w:pPr>
            <w:r w:rsidRPr="009613E0">
              <w:t xml:space="preserve">Caso de uso </w:t>
            </w:r>
            <w:r>
              <w:t>13</w:t>
            </w:r>
          </w:p>
        </w:tc>
        <w:tc>
          <w:tcPr>
            <w:tcW w:w="7407"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1C452087" w14:textId="47271997" w:rsidR="0092262C" w:rsidRPr="009613E0" w:rsidRDefault="0092262C" w:rsidP="0092262C">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Visualizado de ejemplos</w:t>
            </w:r>
          </w:p>
        </w:tc>
      </w:tr>
      <w:tr w:rsidR="0092262C" w14:paraId="743425E9" w14:textId="77777777" w:rsidTr="0092262C">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769E9B79" w14:textId="77777777" w:rsidR="0092262C" w:rsidRPr="00542E63" w:rsidRDefault="0092262C" w:rsidP="0092262C">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3DBF6FE3" w14:textId="4BCE3344" w:rsidR="0092262C" w:rsidRPr="009613E0"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 xml:space="preserve">10 </w:t>
            </w:r>
          </w:p>
        </w:tc>
      </w:tr>
      <w:tr w:rsidR="0092262C" w14:paraId="37B7430C" w14:textId="77777777" w:rsidTr="0092262C">
        <w:trPr>
          <w:trHeight w:val="325"/>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F9F62AB"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Descripción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7098F9E2" w14:textId="3F2763F1" w:rsidR="0092262C" w:rsidRPr="00542E63" w:rsidRDefault="0092262C"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ver ejemplos relativos al uso de la aplicación.</w:t>
            </w:r>
          </w:p>
        </w:tc>
      </w:tr>
      <w:tr w:rsidR="0092262C" w14:paraId="07FDA3E9" w14:textId="77777777" w:rsidTr="0092262C">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0C93E53A"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Precondición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0CD8896" w14:textId="193A2A25" w:rsidR="0092262C" w:rsidRPr="00542E63"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 xml:space="preserve">Haber llegado al apartado de </w:t>
            </w:r>
            <w:r w:rsidR="00F712DE">
              <w:t>visualizado de ejemplos y tener conexión a internet</w:t>
            </w:r>
            <w:r>
              <w:t>.</w:t>
            </w:r>
          </w:p>
        </w:tc>
      </w:tr>
      <w:tr w:rsidR="0092262C" w14:paraId="798F00CC" w14:textId="77777777" w:rsidTr="0092262C">
        <w:trPr>
          <w:trHeight w:val="128"/>
        </w:trPr>
        <w:tc>
          <w:tcPr>
            <w:cnfStyle w:val="001000000000" w:firstRow="0" w:lastRow="0" w:firstColumn="1" w:lastColumn="0" w:oddVBand="0" w:evenVBand="0" w:oddHBand="0" w:evenHBand="0" w:firstRowFirstColumn="0" w:firstRowLastColumn="0" w:lastRowFirstColumn="0" w:lastRowLastColumn="0"/>
            <w:tcW w:w="2093" w:type="dxa"/>
            <w:vMerge w:val="restart"/>
            <w:tcBorders>
              <w:top w:val="single" w:sz="4" w:space="0" w:color="auto"/>
              <w:left w:val="single" w:sz="4" w:space="0" w:color="auto"/>
            </w:tcBorders>
            <w:shd w:val="clear" w:color="auto" w:fill="404040" w:themeFill="text1" w:themeFillTint="BF"/>
            <w:vAlign w:val="center"/>
          </w:tcPr>
          <w:p w14:paraId="2885C4B6" w14:textId="77777777" w:rsidR="0092262C" w:rsidRPr="00542E63" w:rsidRDefault="0092262C" w:rsidP="0092262C">
            <w:pPr>
              <w:pStyle w:val="UBUCuerpoTrabajo"/>
              <w:ind w:firstLine="0"/>
              <w:jc w:val="left"/>
              <w:rPr>
                <w:b w:val="0"/>
                <w:bCs w:val="0"/>
                <w:color w:val="FFFFFF" w:themeColor="background1"/>
              </w:rPr>
            </w:pPr>
            <w:r>
              <w:rPr>
                <w:b w:val="0"/>
                <w:bCs w:val="0"/>
                <w:color w:val="FFFFFF" w:themeColor="background1"/>
              </w:rPr>
              <w:t>Acciones</w:t>
            </w:r>
          </w:p>
        </w:tc>
        <w:tc>
          <w:tcPr>
            <w:tcW w:w="992" w:type="dxa"/>
            <w:tcBorders>
              <w:top w:val="single" w:sz="4" w:space="0" w:color="auto"/>
              <w:bottom w:val="single" w:sz="4" w:space="0" w:color="auto"/>
              <w:right w:val="single" w:sz="4" w:space="0" w:color="auto"/>
            </w:tcBorders>
            <w:shd w:val="clear" w:color="auto" w:fill="404040" w:themeFill="text1" w:themeFillTint="BF"/>
            <w:vAlign w:val="center"/>
          </w:tcPr>
          <w:p w14:paraId="2ED85442" w14:textId="77777777" w:rsidR="0092262C" w:rsidRPr="00542E63" w:rsidRDefault="0092262C"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415" w:type="dxa"/>
            <w:tcBorders>
              <w:top w:val="single" w:sz="4" w:space="0" w:color="auto"/>
              <w:bottom w:val="single" w:sz="4" w:space="0" w:color="auto"/>
              <w:right w:val="single" w:sz="4" w:space="0" w:color="auto"/>
            </w:tcBorders>
            <w:shd w:val="clear" w:color="auto" w:fill="404040" w:themeFill="text1" w:themeFillTint="BF"/>
            <w:vAlign w:val="center"/>
          </w:tcPr>
          <w:p w14:paraId="3C252F29" w14:textId="77777777" w:rsidR="0092262C" w:rsidRPr="00542E63" w:rsidRDefault="0092262C"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92262C" w14:paraId="49C92BBC" w14:textId="77777777" w:rsidTr="0092262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E1E8831" w14:textId="77777777" w:rsidR="0092262C" w:rsidRDefault="0092262C"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745BCA31" w14:textId="77777777" w:rsidR="0092262C" w:rsidRPr="00542E63" w:rsidRDefault="0092262C" w:rsidP="0092262C">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0068A687" w14:textId="386B6BA8" w:rsidR="0092262C" w:rsidRPr="00542E63" w:rsidRDefault="0092262C" w:rsidP="0092262C">
            <w:pPr>
              <w:pStyle w:val="UBUCuerpoTrabajo"/>
              <w:ind w:firstLine="0"/>
              <w:cnfStyle w:val="000000100000" w:firstRow="0" w:lastRow="0" w:firstColumn="0" w:lastColumn="0" w:oddVBand="0" w:evenVBand="0" w:oddHBand="1" w:evenHBand="0" w:firstRowFirstColumn="0" w:firstRowLastColumn="0" w:lastRowFirstColumn="0" w:lastRowLastColumn="0"/>
            </w:pPr>
            <w:r>
              <w:t xml:space="preserve">El usuario </w:t>
            </w:r>
            <w:r w:rsidR="00F712DE">
              <w:t>se encuentra en su sesión</w:t>
            </w:r>
            <w:r>
              <w:t>.</w:t>
            </w:r>
          </w:p>
        </w:tc>
      </w:tr>
      <w:tr w:rsidR="0092262C" w14:paraId="082B32A3" w14:textId="77777777" w:rsidTr="0092262C">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459FA8F5" w14:textId="77777777" w:rsidR="0092262C" w:rsidRDefault="0092262C" w:rsidP="0092262C">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921A92E" w14:textId="77777777" w:rsidR="0092262C" w:rsidRDefault="0092262C" w:rsidP="0092262C">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3B640BF3" w14:textId="11B03230" w:rsidR="0092262C" w:rsidRPr="00542E63" w:rsidRDefault="0092262C" w:rsidP="0092262C">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pulsar el botón ‘</w:t>
            </w:r>
            <w:r w:rsidR="00F712DE">
              <w:t>Visualiza redes</w:t>
            </w:r>
            <w:r>
              <w:t>’.</w:t>
            </w:r>
          </w:p>
        </w:tc>
      </w:tr>
      <w:tr w:rsidR="00F712DE" w14:paraId="4430F6E2" w14:textId="77777777" w:rsidTr="0092262C">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tcBorders>
            <w:shd w:val="clear" w:color="auto" w:fill="404040" w:themeFill="text1" w:themeFillTint="BF"/>
            <w:vAlign w:val="center"/>
          </w:tcPr>
          <w:p w14:paraId="7C424405" w14:textId="77777777" w:rsidR="00F712DE" w:rsidRDefault="00F712DE" w:rsidP="00F712DE">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1538657C" w14:textId="77777777" w:rsidR="00F712DE" w:rsidRDefault="00F712DE" w:rsidP="00F712DE">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2F9A0EA7" w14:textId="7D38656B" w:rsidR="00F712DE" w:rsidRDefault="00F712DE" w:rsidP="00F712DE">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pulsar el botón ‘Ver ejemplos’.</w:t>
            </w:r>
          </w:p>
        </w:tc>
      </w:tr>
      <w:tr w:rsidR="00F712DE" w14:paraId="61E011AD" w14:textId="77777777" w:rsidTr="0092262C">
        <w:trPr>
          <w:trHeight w:val="127"/>
        </w:trPr>
        <w:tc>
          <w:tcPr>
            <w:cnfStyle w:val="001000000000" w:firstRow="0" w:lastRow="0" w:firstColumn="1" w:lastColumn="0" w:oddVBand="0" w:evenVBand="0" w:oddHBand="0" w:evenHBand="0" w:firstRowFirstColumn="0" w:firstRowLastColumn="0" w:lastRowFirstColumn="0" w:lastRowLastColumn="0"/>
            <w:tcW w:w="2093" w:type="dxa"/>
            <w:vMerge/>
            <w:tcBorders>
              <w:left w:val="single" w:sz="4" w:space="0" w:color="auto"/>
              <w:bottom w:val="single" w:sz="4" w:space="0" w:color="auto"/>
            </w:tcBorders>
            <w:shd w:val="clear" w:color="auto" w:fill="404040" w:themeFill="text1" w:themeFillTint="BF"/>
            <w:vAlign w:val="center"/>
          </w:tcPr>
          <w:p w14:paraId="257C0A41" w14:textId="77777777" w:rsidR="00F712DE" w:rsidRDefault="00F712DE" w:rsidP="00F712DE">
            <w:pPr>
              <w:pStyle w:val="UBUCuerpoTrabajo"/>
              <w:ind w:firstLine="0"/>
              <w:jc w:val="left"/>
              <w:rPr>
                <w:b w:val="0"/>
                <w:bCs w:val="0"/>
                <w:color w:val="FFFFFF" w:themeColor="background1"/>
              </w:rPr>
            </w:pPr>
          </w:p>
        </w:tc>
        <w:tc>
          <w:tcPr>
            <w:tcW w:w="992" w:type="dxa"/>
            <w:tcBorders>
              <w:top w:val="single" w:sz="4" w:space="0" w:color="auto"/>
              <w:bottom w:val="single" w:sz="4" w:space="0" w:color="auto"/>
              <w:right w:val="single" w:sz="4" w:space="0" w:color="auto"/>
            </w:tcBorders>
            <w:shd w:val="clear" w:color="auto" w:fill="F2F2F2" w:themeFill="background1" w:themeFillShade="F2"/>
            <w:vAlign w:val="center"/>
          </w:tcPr>
          <w:p w14:paraId="22A22466" w14:textId="77777777" w:rsidR="00F712DE" w:rsidRDefault="00F712DE" w:rsidP="00F712DE">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4</w:t>
            </w:r>
          </w:p>
        </w:tc>
        <w:tc>
          <w:tcPr>
            <w:tcW w:w="6415" w:type="dxa"/>
            <w:tcBorders>
              <w:top w:val="single" w:sz="4" w:space="0" w:color="auto"/>
              <w:bottom w:val="single" w:sz="4" w:space="0" w:color="auto"/>
              <w:right w:val="single" w:sz="4" w:space="0" w:color="auto"/>
            </w:tcBorders>
            <w:shd w:val="clear" w:color="auto" w:fill="FFFFFF" w:themeFill="background1"/>
            <w:vAlign w:val="center"/>
          </w:tcPr>
          <w:p w14:paraId="415B2D27" w14:textId="73A53FA1" w:rsidR="00F712DE" w:rsidRDefault="00F712DE" w:rsidP="00F712DE">
            <w:pPr>
              <w:pStyle w:val="UBUCuerpoTrabajo"/>
              <w:ind w:firstLine="0"/>
              <w:cnfStyle w:val="000000000000" w:firstRow="0" w:lastRow="0" w:firstColumn="0" w:lastColumn="0" w:oddVBand="0" w:evenVBand="0" w:oddHBand="0" w:evenHBand="0" w:firstRowFirstColumn="0" w:firstRowLastColumn="0" w:lastRowFirstColumn="0" w:lastRowLastColumn="0"/>
            </w:pPr>
            <w:r>
              <w:t>Se muestra la pantalla con ejemplos previos.</w:t>
            </w:r>
          </w:p>
        </w:tc>
      </w:tr>
      <w:tr w:rsidR="00F712DE" w14:paraId="1854E4D7" w14:textId="77777777" w:rsidTr="0092262C">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6C12F1E3" w14:textId="77777777" w:rsidR="00F712DE" w:rsidRPr="00542E63" w:rsidRDefault="00F712DE" w:rsidP="00F712DE">
            <w:pPr>
              <w:pStyle w:val="UBUCuerpoTrabajo"/>
              <w:ind w:firstLine="0"/>
              <w:jc w:val="left"/>
              <w:rPr>
                <w:b w:val="0"/>
                <w:bCs w:val="0"/>
                <w:color w:val="FFFFFF" w:themeColor="background1"/>
              </w:rPr>
            </w:pPr>
            <w:r>
              <w:rPr>
                <w:b w:val="0"/>
                <w:bCs w:val="0"/>
                <w:color w:val="FFFFFF" w:themeColor="background1"/>
              </w:rPr>
              <w:t>Postcondición</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2DD67BB7" w14:textId="78BD8918" w:rsidR="00F712DE" w:rsidRPr="00542E63" w:rsidRDefault="00F712DE" w:rsidP="00F712DE">
            <w:pPr>
              <w:pStyle w:val="UBUCuerpoTrabajo"/>
              <w:ind w:firstLine="0"/>
              <w:cnfStyle w:val="000000100000" w:firstRow="0" w:lastRow="0" w:firstColumn="0" w:lastColumn="0" w:oddVBand="0" w:evenVBand="0" w:oddHBand="1" w:evenHBand="0" w:firstRowFirstColumn="0" w:firstRowLastColumn="0" w:lastRowFirstColumn="0" w:lastRowLastColumn="0"/>
            </w:pPr>
            <w:r>
              <w:t>-</w:t>
            </w:r>
          </w:p>
        </w:tc>
      </w:tr>
      <w:tr w:rsidR="00F712DE" w14:paraId="0EAF9542" w14:textId="77777777" w:rsidTr="00F712DE">
        <w:trPr>
          <w:trHeight w:val="321"/>
        </w:trPr>
        <w:tc>
          <w:tcPr>
            <w:cnfStyle w:val="001000000000" w:firstRow="0" w:lastRow="0" w:firstColumn="1" w:lastColumn="0" w:oddVBand="0" w:evenVBand="0" w:oddHBand="0" w:evenHBand="0" w:firstRowFirstColumn="0" w:firstRowLastColumn="0" w:lastRowFirstColumn="0" w:lastRowLastColumn="0"/>
            <w:tcW w:w="2093" w:type="dxa"/>
            <w:tcBorders>
              <w:left w:val="single" w:sz="4" w:space="0" w:color="auto"/>
            </w:tcBorders>
            <w:shd w:val="clear" w:color="auto" w:fill="404040" w:themeFill="text1" w:themeFillTint="BF"/>
            <w:vAlign w:val="center"/>
          </w:tcPr>
          <w:p w14:paraId="2005CA81" w14:textId="511782E7" w:rsidR="00F712DE" w:rsidRDefault="00F712DE" w:rsidP="00F712DE">
            <w:pPr>
              <w:pStyle w:val="UBUCuerpoTrabajo"/>
              <w:ind w:firstLine="0"/>
              <w:jc w:val="left"/>
              <w:rPr>
                <w:b w:val="0"/>
                <w:bCs w:val="0"/>
                <w:color w:val="FFFFFF" w:themeColor="background1"/>
              </w:rPr>
            </w:pPr>
            <w:r>
              <w:rPr>
                <w:b w:val="0"/>
                <w:bCs w:val="0"/>
                <w:color w:val="FFFFFF" w:themeColor="background1"/>
              </w:rPr>
              <w:t>Excepciones</w:t>
            </w:r>
          </w:p>
        </w:tc>
        <w:tc>
          <w:tcPr>
            <w:tcW w:w="7407" w:type="dxa"/>
            <w:gridSpan w:val="2"/>
            <w:tcBorders>
              <w:top w:val="single" w:sz="4" w:space="0" w:color="auto"/>
              <w:right w:val="single" w:sz="4" w:space="0" w:color="auto"/>
            </w:tcBorders>
            <w:shd w:val="clear" w:color="auto" w:fill="FFFFFF" w:themeFill="background1"/>
            <w:vAlign w:val="center"/>
          </w:tcPr>
          <w:p w14:paraId="5A29BFCA" w14:textId="691E35F8" w:rsidR="00F712DE" w:rsidRPr="00542E63" w:rsidRDefault="00F712DE" w:rsidP="00F712DE">
            <w:pPr>
              <w:pStyle w:val="UBUCuerpoTrabajo"/>
              <w:ind w:firstLine="0"/>
              <w:cnfStyle w:val="000000000000" w:firstRow="0" w:lastRow="0" w:firstColumn="0" w:lastColumn="0" w:oddVBand="0" w:evenVBand="0" w:oddHBand="0" w:evenHBand="0" w:firstRowFirstColumn="0" w:firstRowLastColumn="0" w:lastRowFirstColumn="0" w:lastRowLastColumn="0"/>
            </w:pPr>
            <w:r>
              <w:t>No se encuentran excepciones.</w:t>
            </w:r>
          </w:p>
        </w:tc>
      </w:tr>
      <w:tr w:rsidR="00F712DE" w14:paraId="28D51CAD" w14:textId="77777777" w:rsidTr="009226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2C66FE29" w14:textId="77777777" w:rsidR="00F712DE" w:rsidRPr="00542E63" w:rsidRDefault="00F712DE" w:rsidP="00F712DE">
            <w:pPr>
              <w:pStyle w:val="UBUCuerpoTrabajo"/>
              <w:ind w:firstLine="0"/>
              <w:jc w:val="left"/>
              <w:rPr>
                <w:b w:val="0"/>
                <w:bCs w:val="0"/>
                <w:color w:val="FFFFFF" w:themeColor="background1"/>
              </w:rPr>
            </w:pPr>
            <w:r>
              <w:rPr>
                <w:b w:val="0"/>
                <w:bCs w:val="0"/>
                <w:color w:val="FFFFFF" w:themeColor="background1"/>
              </w:rPr>
              <w:t>Importancia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6313544" w14:textId="19E58E78" w:rsidR="00F712DE" w:rsidRPr="00542E63" w:rsidRDefault="00F712DE" w:rsidP="00F712DE">
            <w:pPr>
              <w:pStyle w:val="UBUCuerpoTrabajo"/>
              <w:ind w:firstLine="0"/>
              <w:cnfStyle w:val="000000100000" w:firstRow="0" w:lastRow="0" w:firstColumn="0" w:lastColumn="0" w:oddVBand="0" w:evenVBand="0" w:oddHBand="1" w:evenHBand="0" w:firstRowFirstColumn="0" w:firstRowLastColumn="0" w:lastRowFirstColumn="0" w:lastRowLastColumn="0"/>
            </w:pPr>
            <w:r>
              <w:t>Baja</w:t>
            </w:r>
          </w:p>
        </w:tc>
      </w:tr>
      <w:tr w:rsidR="00F712DE" w14:paraId="3DF7567C" w14:textId="77777777" w:rsidTr="0092262C">
        <w:trPr>
          <w:trHeight w:val="277"/>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auto"/>
              <w:left w:val="single" w:sz="4" w:space="0" w:color="auto"/>
              <w:bottom w:val="single" w:sz="4" w:space="0" w:color="auto"/>
            </w:tcBorders>
            <w:shd w:val="clear" w:color="auto" w:fill="404040" w:themeFill="text1" w:themeFillTint="BF"/>
            <w:vAlign w:val="center"/>
          </w:tcPr>
          <w:p w14:paraId="12B9E610" w14:textId="77777777" w:rsidR="00F712DE" w:rsidRPr="00542E63" w:rsidRDefault="00F712DE" w:rsidP="00F712DE">
            <w:pPr>
              <w:pStyle w:val="UBUCuerpoTrabajo"/>
              <w:ind w:firstLine="0"/>
              <w:jc w:val="left"/>
              <w:rPr>
                <w:b w:val="0"/>
                <w:bCs w:val="0"/>
                <w:color w:val="FFFFFF" w:themeColor="background1"/>
              </w:rPr>
            </w:pPr>
            <w:r>
              <w:rPr>
                <w:b w:val="0"/>
                <w:bCs w:val="0"/>
                <w:color w:val="FFFFFF" w:themeColor="background1"/>
              </w:rPr>
              <w:t>Frecuencia</w:t>
            </w:r>
          </w:p>
        </w:tc>
        <w:tc>
          <w:tcPr>
            <w:tcW w:w="7407" w:type="dxa"/>
            <w:gridSpan w:val="2"/>
            <w:tcBorders>
              <w:top w:val="single" w:sz="4" w:space="0" w:color="auto"/>
              <w:bottom w:val="single" w:sz="4" w:space="0" w:color="auto"/>
              <w:right w:val="single" w:sz="4" w:space="0" w:color="auto"/>
            </w:tcBorders>
            <w:shd w:val="clear" w:color="auto" w:fill="FFFFFF" w:themeFill="background1"/>
            <w:vAlign w:val="center"/>
          </w:tcPr>
          <w:p w14:paraId="00BBC168" w14:textId="44FFA526" w:rsidR="00F712DE" w:rsidRPr="00542E63" w:rsidRDefault="00F712DE" w:rsidP="00F712DE">
            <w:pPr>
              <w:pStyle w:val="UBUCuerpoTrabajo"/>
              <w:keepNext/>
              <w:ind w:firstLine="0"/>
              <w:cnfStyle w:val="000000000000" w:firstRow="0" w:lastRow="0" w:firstColumn="0" w:lastColumn="0" w:oddVBand="0" w:evenVBand="0" w:oddHBand="0" w:evenHBand="0" w:firstRowFirstColumn="0" w:firstRowLastColumn="0" w:lastRowFirstColumn="0" w:lastRowLastColumn="0"/>
            </w:pPr>
            <w:r>
              <w:t>Baja</w:t>
            </w:r>
          </w:p>
        </w:tc>
      </w:tr>
    </w:tbl>
    <w:p w14:paraId="42D95E03" w14:textId="177FFE92" w:rsidR="0092262C" w:rsidRDefault="00F712DE" w:rsidP="00F712DE">
      <w:pPr>
        <w:pStyle w:val="Descripcin"/>
        <w:ind w:firstLine="0"/>
      </w:pPr>
      <w:bookmarkStart w:id="85" w:name="_Toc76585675"/>
      <w:r>
        <w:t xml:space="preserve">Tabla </w:t>
      </w:r>
      <w:r w:rsidR="00275413">
        <w:fldChar w:fldCharType="begin"/>
      </w:r>
      <w:r w:rsidR="00275413">
        <w:instrText xml:space="preserve"> SEQ Tabla \* ARABIC </w:instrText>
      </w:r>
      <w:r w:rsidR="00275413">
        <w:fldChar w:fldCharType="separate"/>
      </w:r>
      <w:r w:rsidR="00675108">
        <w:rPr>
          <w:noProof/>
        </w:rPr>
        <w:t>30</w:t>
      </w:r>
      <w:r w:rsidR="00275413">
        <w:fldChar w:fldCharType="end"/>
      </w:r>
      <w:r>
        <w:t xml:space="preserve"> - Caso de uso 13.</w:t>
      </w:r>
      <w:bookmarkEnd w:id="85"/>
    </w:p>
    <w:tbl>
      <w:tblPr>
        <w:tblStyle w:val="Tablaconcuadrcula4-nfasis3"/>
        <w:tblW w:w="0" w:type="auto"/>
        <w:tblLook w:val="04A0" w:firstRow="1" w:lastRow="0" w:firstColumn="1" w:lastColumn="0" w:noHBand="0" w:noVBand="1"/>
      </w:tblPr>
      <w:tblGrid>
        <w:gridCol w:w="2062"/>
        <w:gridCol w:w="1346"/>
        <w:gridCol w:w="6168"/>
      </w:tblGrid>
      <w:tr w:rsidR="00F712DE" w14:paraId="27A70AF4" w14:textId="77777777" w:rsidTr="00F71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00401BFC" w14:textId="23FF46A6" w:rsidR="00F712DE" w:rsidRPr="009613E0" w:rsidRDefault="00F712DE" w:rsidP="006F7BA6">
            <w:pPr>
              <w:pStyle w:val="UBUCuerpoTrabajo"/>
              <w:ind w:firstLine="0"/>
              <w:jc w:val="center"/>
            </w:pPr>
            <w:r w:rsidRPr="009613E0">
              <w:t xml:space="preserve">Caso de uso </w:t>
            </w:r>
            <w:r>
              <w:t>14</w:t>
            </w:r>
          </w:p>
        </w:tc>
        <w:tc>
          <w:tcPr>
            <w:tcW w:w="7514" w:type="dxa"/>
            <w:gridSpan w:val="2"/>
            <w:tcBorders>
              <w:top w:val="single" w:sz="4" w:space="0" w:color="auto"/>
              <w:bottom w:val="single" w:sz="4" w:space="0" w:color="auto"/>
              <w:right w:val="single" w:sz="4" w:space="0" w:color="auto"/>
            </w:tcBorders>
            <w:shd w:val="clear" w:color="auto" w:fill="404040" w:themeFill="text1" w:themeFillTint="BF"/>
            <w:vAlign w:val="center"/>
          </w:tcPr>
          <w:p w14:paraId="367E559C" w14:textId="23E9B9C0" w:rsidR="00F712DE" w:rsidRPr="009613E0" w:rsidRDefault="00F712DE" w:rsidP="006F7BA6">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Logout de usuario</w:t>
            </w:r>
          </w:p>
        </w:tc>
      </w:tr>
      <w:tr w:rsidR="00F712DE" w14:paraId="56D64B5B" w14:textId="77777777" w:rsidTr="00F712D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4E5C0D3A" w14:textId="77777777" w:rsidR="00F712DE" w:rsidRPr="00542E63" w:rsidRDefault="00F712DE" w:rsidP="006F7BA6">
            <w:pPr>
              <w:pStyle w:val="UBUCuerpoTrabajo"/>
              <w:ind w:firstLine="0"/>
              <w:jc w:val="left"/>
              <w:rPr>
                <w:b w:val="0"/>
                <w:bCs w:val="0"/>
                <w:color w:val="FFFFFF" w:themeColor="background1"/>
              </w:rPr>
            </w:pPr>
            <w:r w:rsidRPr="00542E63">
              <w:rPr>
                <w:b w:val="0"/>
                <w:bCs w:val="0"/>
                <w:color w:val="FFFFFF" w:themeColor="background1"/>
              </w:rPr>
              <w:t>R</w:t>
            </w:r>
            <w:r>
              <w:rPr>
                <w:b w:val="0"/>
                <w:bCs w:val="0"/>
                <w:color w:val="FFFFFF" w:themeColor="background1"/>
              </w:rPr>
              <w:t>equisitos asociados</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3C745B10" w14:textId="4F02C949" w:rsidR="00F712DE" w:rsidRPr="009613E0" w:rsidRDefault="00F712DE" w:rsidP="006F7BA6">
            <w:pPr>
              <w:pStyle w:val="UBUCuerpoTrabajo"/>
              <w:ind w:firstLine="0"/>
              <w:cnfStyle w:val="000000100000" w:firstRow="0" w:lastRow="0" w:firstColumn="0" w:lastColumn="0" w:oddVBand="0" w:evenVBand="0" w:oddHBand="1" w:evenHBand="0" w:firstRowFirstColumn="0" w:firstRowLastColumn="0" w:lastRowFirstColumn="0" w:lastRowLastColumn="0"/>
              <w:rPr>
                <w:b/>
                <w:bCs/>
              </w:rPr>
            </w:pPr>
            <w:r w:rsidRPr="009613E0">
              <w:rPr>
                <w:b/>
                <w:bCs/>
              </w:rPr>
              <w:t xml:space="preserve">RF – </w:t>
            </w:r>
            <w:r>
              <w:rPr>
                <w:b/>
                <w:bCs/>
              </w:rPr>
              <w:t>11</w:t>
            </w:r>
          </w:p>
        </w:tc>
      </w:tr>
      <w:tr w:rsidR="00F712DE" w14:paraId="0C567405" w14:textId="77777777" w:rsidTr="00F712DE">
        <w:trPr>
          <w:trHeight w:val="325"/>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7615B407" w14:textId="77777777" w:rsidR="00F712DE" w:rsidRPr="00542E63" w:rsidRDefault="00F712DE" w:rsidP="006F7BA6">
            <w:pPr>
              <w:pStyle w:val="UBUCuerpoTrabajo"/>
              <w:ind w:firstLine="0"/>
              <w:jc w:val="left"/>
              <w:rPr>
                <w:b w:val="0"/>
                <w:bCs w:val="0"/>
                <w:color w:val="FFFFFF" w:themeColor="background1"/>
              </w:rPr>
            </w:pPr>
            <w:r>
              <w:rPr>
                <w:b w:val="0"/>
                <w:bCs w:val="0"/>
                <w:color w:val="FFFFFF" w:themeColor="background1"/>
              </w:rPr>
              <w:t>Descripción</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39A865CE" w14:textId="139A953B" w:rsidR="00F712DE" w:rsidRPr="00542E63" w:rsidRDefault="00F712DE" w:rsidP="006F7BA6">
            <w:pPr>
              <w:pStyle w:val="UBUCuerpoTrabajo"/>
              <w:ind w:firstLine="0"/>
              <w:cnfStyle w:val="000000000000" w:firstRow="0" w:lastRow="0" w:firstColumn="0" w:lastColumn="0" w:oddVBand="0" w:evenVBand="0" w:oddHBand="0" w:evenHBand="0" w:firstRowFirstColumn="0" w:firstRowLastColumn="0" w:lastRowFirstColumn="0" w:lastRowLastColumn="0"/>
            </w:pPr>
            <w:r>
              <w:t>Permitir al usuario salir de la aplicación.</w:t>
            </w:r>
          </w:p>
        </w:tc>
      </w:tr>
      <w:tr w:rsidR="00F712DE" w14:paraId="1326B00A" w14:textId="77777777" w:rsidTr="00F712DE">
        <w:trPr>
          <w:cnfStyle w:val="000000100000" w:firstRow="0" w:lastRow="0" w:firstColumn="0" w:lastColumn="0" w:oddVBand="0" w:evenVBand="0" w:oddHBand="1" w:evenHBand="0" w:firstRowFirstColumn="0" w:firstRowLastColumn="0" w:lastRowFirstColumn="0" w:lastRowLastColumn="0"/>
          <w:trHeight w:val="231"/>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6BAD91AC" w14:textId="77777777" w:rsidR="00F712DE" w:rsidRPr="00542E63" w:rsidRDefault="00F712DE" w:rsidP="006F7BA6">
            <w:pPr>
              <w:pStyle w:val="UBUCuerpoTrabajo"/>
              <w:ind w:firstLine="0"/>
              <w:jc w:val="left"/>
              <w:rPr>
                <w:b w:val="0"/>
                <w:bCs w:val="0"/>
                <w:color w:val="FFFFFF" w:themeColor="background1"/>
              </w:rPr>
            </w:pPr>
            <w:r>
              <w:rPr>
                <w:b w:val="0"/>
                <w:bCs w:val="0"/>
                <w:color w:val="FFFFFF" w:themeColor="background1"/>
              </w:rPr>
              <w:t>Precondición</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7CBA539D" w14:textId="55439A3B" w:rsidR="00F712DE" w:rsidRPr="00542E63" w:rsidRDefault="00F712DE" w:rsidP="006F7BA6">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haber iniciado sesión.</w:t>
            </w:r>
          </w:p>
        </w:tc>
      </w:tr>
      <w:tr w:rsidR="00F712DE" w14:paraId="13839AA3" w14:textId="77777777" w:rsidTr="00F712DE">
        <w:trPr>
          <w:trHeight w:val="128"/>
        </w:trPr>
        <w:tc>
          <w:tcPr>
            <w:cnfStyle w:val="001000000000" w:firstRow="0" w:lastRow="0" w:firstColumn="1" w:lastColumn="0" w:oddVBand="0" w:evenVBand="0" w:oddHBand="0" w:evenHBand="0" w:firstRowFirstColumn="0" w:firstRowLastColumn="0" w:lastRowFirstColumn="0" w:lastRowLastColumn="0"/>
            <w:tcW w:w="2062" w:type="dxa"/>
            <w:vMerge w:val="restart"/>
            <w:tcBorders>
              <w:top w:val="single" w:sz="4" w:space="0" w:color="auto"/>
              <w:left w:val="single" w:sz="4" w:space="0" w:color="auto"/>
            </w:tcBorders>
            <w:shd w:val="clear" w:color="auto" w:fill="404040" w:themeFill="text1" w:themeFillTint="BF"/>
            <w:vAlign w:val="center"/>
          </w:tcPr>
          <w:p w14:paraId="4E3C28CD" w14:textId="77777777" w:rsidR="00F712DE" w:rsidRPr="00542E63" w:rsidRDefault="00F712DE" w:rsidP="006F7BA6">
            <w:pPr>
              <w:pStyle w:val="UBUCuerpoTrabajo"/>
              <w:ind w:firstLine="0"/>
              <w:jc w:val="left"/>
              <w:rPr>
                <w:b w:val="0"/>
                <w:bCs w:val="0"/>
                <w:color w:val="FFFFFF" w:themeColor="background1"/>
              </w:rPr>
            </w:pPr>
            <w:r>
              <w:rPr>
                <w:b w:val="0"/>
                <w:bCs w:val="0"/>
                <w:color w:val="FFFFFF" w:themeColor="background1"/>
              </w:rPr>
              <w:t>Acciones</w:t>
            </w:r>
          </w:p>
        </w:tc>
        <w:tc>
          <w:tcPr>
            <w:tcW w:w="1346" w:type="dxa"/>
            <w:tcBorders>
              <w:top w:val="single" w:sz="4" w:space="0" w:color="auto"/>
              <w:bottom w:val="single" w:sz="4" w:space="0" w:color="auto"/>
              <w:right w:val="single" w:sz="4" w:space="0" w:color="auto"/>
            </w:tcBorders>
            <w:shd w:val="clear" w:color="auto" w:fill="404040" w:themeFill="text1" w:themeFillTint="BF"/>
            <w:vAlign w:val="center"/>
          </w:tcPr>
          <w:p w14:paraId="74F63103" w14:textId="77777777" w:rsidR="00F712DE" w:rsidRPr="00542E63" w:rsidRDefault="00F712DE" w:rsidP="006F7BA6">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sidRPr="00542E63">
              <w:rPr>
                <w:color w:val="FFFFFF" w:themeColor="background1"/>
              </w:rPr>
              <w:t>P</w:t>
            </w:r>
            <w:r>
              <w:rPr>
                <w:color w:val="FFFFFF" w:themeColor="background1"/>
              </w:rPr>
              <w:t>aso</w:t>
            </w:r>
          </w:p>
        </w:tc>
        <w:tc>
          <w:tcPr>
            <w:tcW w:w="6168" w:type="dxa"/>
            <w:tcBorders>
              <w:top w:val="single" w:sz="4" w:space="0" w:color="auto"/>
              <w:bottom w:val="single" w:sz="4" w:space="0" w:color="auto"/>
              <w:right w:val="single" w:sz="4" w:space="0" w:color="auto"/>
            </w:tcBorders>
            <w:shd w:val="clear" w:color="auto" w:fill="404040" w:themeFill="text1" w:themeFillTint="BF"/>
            <w:vAlign w:val="center"/>
          </w:tcPr>
          <w:p w14:paraId="23C3398D" w14:textId="77777777" w:rsidR="00F712DE" w:rsidRPr="00542E63" w:rsidRDefault="00F712DE" w:rsidP="006F7BA6">
            <w:pPr>
              <w:pStyle w:val="UBUCuerpoTrabajo"/>
              <w:ind w:firstLine="0"/>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Acción</w:t>
            </w:r>
          </w:p>
        </w:tc>
      </w:tr>
      <w:tr w:rsidR="00F712DE" w14:paraId="2CFCE03B" w14:textId="77777777" w:rsidTr="00F712DE">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62" w:type="dxa"/>
            <w:vMerge/>
            <w:tcBorders>
              <w:left w:val="single" w:sz="4" w:space="0" w:color="auto"/>
            </w:tcBorders>
            <w:shd w:val="clear" w:color="auto" w:fill="404040" w:themeFill="text1" w:themeFillTint="BF"/>
            <w:vAlign w:val="center"/>
          </w:tcPr>
          <w:p w14:paraId="3AD00C79" w14:textId="77777777" w:rsidR="00F712DE" w:rsidRDefault="00F712DE" w:rsidP="006F7BA6">
            <w:pPr>
              <w:pStyle w:val="UBUCuerpoTrabajo"/>
              <w:ind w:firstLine="0"/>
              <w:jc w:val="left"/>
              <w:rPr>
                <w:b w:val="0"/>
                <w:bCs w:val="0"/>
                <w:color w:val="FFFFFF" w:themeColor="background1"/>
              </w:rPr>
            </w:pPr>
          </w:p>
        </w:tc>
        <w:tc>
          <w:tcPr>
            <w:tcW w:w="1346" w:type="dxa"/>
            <w:tcBorders>
              <w:top w:val="single" w:sz="4" w:space="0" w:color="auto"/>
              <w:bottom w:val="single" w:sz="4" w:space="0" w:color="auto"/>
              <w:right w:val="single" w:sz="4" w:space="0" w:color="auto"/>
            </w:tcBorders>
            <w:shd w:val="clear" w:color="auto" w:fill="F2F2F2" w:themeFill="background1" w:themeFillShade="F2"/>
            <w:vAlign w:val="center"/>
          </w:tcPr>
          <w:p w14:paraId="5A7B4CB5" w14:textId="77777777" w:rsidR="00F712DE" w:rsidRPr="00542E63" w:rsidRDefault="00F712DE" w:rsidP="006F7BA6">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w:t>
            </w:r>
          </w:p>
        </w:tc>
        <w:tc>
          <w:tcPr>
            <w:tcW w:w="6168" w:type="dxa"/>
            <w:tcBorders>
              <w:top w:val="single" w:sz="4" w:space="0" w:color="auto"/>
              <w:bottom w:val="single" w:sz="4" w:space="0" w:color="auto"/>
              <w:right w:val="single" w:sz="4" w:space="0" w:color="auto"/>
            </w:tcBorders>
            <w:shd w:val="clear" w:color="auto" w:fill="FFFFFF" w:themeFill="background1"/>
            <w:vAlign w:val="center"/>
          </w:tcPr>
          <w:p w14:paraId="473A91EC" w14:textId="77777777" w:rsidR="00F712DE" w:rsidRPr="00542E63" w:rsidRDefault="00F712DE" w:rsidP="006F7BA6">
            <w:pPr>
              <w:pStyle w:val="UBUCuerpoTrabajo"/>
              <w:ind w:firstLine="0"/>
              <w:cnfStyle w:val="000000100000" w:firstRow="0" w:lastRow="0" w:firstColumn="0" w:lastColumn="0" w:oddVBand="0" w:evenVBand="0" w:oddHBand="1" w:evenHBand="0" w:firstRowFirstColumn="0" w:firstRowLastColumn="0" w:lastRowFirstColumn="0" w:lastRowLastColumn="0"/>
            </w:pPr>
            <w:r>
              <w:t>El usuario debe acceder a la opción Menú.</w:t>
            </w:r>
          </w:p>
        </w:tc>
      </w:tr>
      <w:tr w:rsidR="00F712DE" w14:paraId="3E34242E" w14:textId="77777777" w:rsidTr="00F712DE">
        <w:trPr>
          <w:trHeight w:val="127"/>
        </w:trPr>
        <w:tc>
          <w:tcPr>
            <w:cnfStyle w:val="001000000000" w:firstRow="0" w:lastRow="0" w:firstColumn="1" w:lastColumn="0" w:oddVBand="0" w:evenVBand="0" w:oddHBand="0" w:evenHBand="0" w:firstRowFirstColumn="0" w:firstRowLastColumn="0" w:lastRowFirstColumn="0" w:lastRowLastColumn="0"/>
            <w:tcW w:w="2062" w:type="dxa"/>
            <w:vMerge/>
            <w:tcBorders>
              <w:left w:val="single" w:sz="4" w:space="0" w:color="auto"/>
            </w:tcBorders>
            <w:shd w:val="clear" w:color="auto" w:fill="404040" w:themeFill="text1" w:themeFillTint="BF"/>
            <w:vAlign w:val="center"/>
          </w:tcPr>
          <w:p w14:paraId="7C32F492" w14:textId="77777777" w:rsidR="00F712DE" w:rsidRDefault="00F712DE" w:rsidP="006F7BA6">
            <w:pPr>
              <w:pStyle w:val="UBUCuerpoTrabajo"/>
              <w:ind w:firstLine="0"/>
              <w:jc w:val="left"/>
              <w:rPr>
                <w:b w:val="0"/>
                <w:bCs w:val="0"/>
                <w:color w:val="FFFFFF" w:themeColor="background1"/>
              </w:rPr>
            </w:pPr>
          </w:p>
        </w:tc>
        <w:tc>
          <w:tcPr>
            <w:tcW w:w="1346" w:type="dxa"/>
            <w:tcBorders>
              <w:top w:val="single" w:sz="4" w:space="0" w:color="auto"/>
              <w:bottom w:val="single" w:sz="4" w:space="0" w:color="auto"/>
              <w:right w:val="single" w:sz="4" w:space="0" w:color="auto"/>
            </w:tcBorders>
            <w:shd w:val="clear" w:color="auto" w:fill="F2F2F2" w:themeFill="background1" w:themeFillShade="F2"/>
            <w:vAlign w:val="center"/>
          </w:tcPr>
          <w:p w14:paraId="49DD8DA2" w14:textId="77777777" w:rsidR="00F712DE" w:rsidRDefault="00F712DE" w:rsidP="006F7BA6">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t>2</w:t>
            </w:r>
          </w:p>
        </w:tc>
        <w:tc>
          <w:tcPr>
            <w:tcW w:w="6168" w:type="dxa"/>
            <w:tcBorders>
              <w:top w:val="single" w:sz="4" w:space="0" w:color="auto"/>
              <w:bottom w:val="single" w:sz="4" w:space="0" w:color="auto"/>
              <w:right w:val="single" w:sz="4" w:space="0" w:color="auto"/>
            </w:tcBorders>
            <w:shd w:val="clear" w:color="auto" w:fill="FFFFFF" w:themeFill="background1"/>
            <w:vAlign w:val="center"/>
          </w:tcPr>
          <w:p w14:paraId="538F5EC9" w14:textId="35A40D1E" w:rsidR="00F712DE" w:rsidRPr="00542E63" w:rsidRDefault="00F712DE" w:rsidP="006F7BA6">
            <w:pPr>
              <w:pStyle w:val="UBUCuerpoTrabajo"/>
              <w:ind w:firstLine="0"/>
              <w:cnfStyle w:val="000000000000" w:firstRow="0" w:lastRow="0" w:firstColumn="0" w:lastColumn="0" w:oddVBand="0" w:evenVBand="0" w:oddHBand="0" w:evenHBand="0" w:firstRowFirstColumn="0" w:firstRowLastColumn="0" w:lastRowFirstColumn="0" w:lastRowLastColumn="0"/>
            </w:pPr>
            <w:r>
              <w:t>El usuario debe acceder a Desconectar.</w:t>
            </w:r>
          </w:p>
        </w:tc>
      </w:tr>
      <w:tr w:rsidR="00F712DE" w14:paraId="2167BF82" w14:textId="77777777" w:rsidTr="00F712DE">
        <w:trPr>
          <w:cnfStyle w:val="000000100000" w:firstRow="0" w:lastRow="0" w:firstColumn="0" w:lastColumn="0" w:oddVBand="0" w:evenVBand="0" w:oddHBand="1" w:evenHBand="0" w:firstRowFirstColumn="0" w:firstRowLastColumn="0" w:lastRowFirstColumn="0" w:lastRowLastColumn="0"/>
          <w:trHeight w:val="127"/>
        </w:trPr>
        <w:tc>
          <w:tcPr>
            <w:cnfStyle w:val="001000000000" w:firstRow="0" w:lastRow="0" w:firstColumn="1" w:lastColumn="0" w:oddVBand="0" w:evenVBand="0" w:oddHBand="0" w:evenHBand="0" w:firstRowFirstColumn="0" w:firstRowLastColumn="0" w:lastRowFirstColumn="0" w:lastRowLastColumn="0"/>
            <w:tcW w:w="2062" w:type="dxa"/>
            <w:vMerge/>
            <w:tcBorders>
              <w:left w:val="single" w:sz="4" w:space="0" w:color="auto"/>
            </w:tcBorders>
            <w:shd w:val="clear" w:color="auto" w:fill="404040" w:themeFill="text1" w:themeFillTint="BF"/>
            <w:vAlign w:val="center"/>
          </w:tcPr>
          <w:p w14:paraId="715CC669" w14:textId="77777777" w:rsidR="00F712DE" w:rsidRDefault="00F712DE" w:rsidP="006F7BA6">
            <w:pPr>
              <w:pStyle w:val="UBUCuerpoTrabajo"/>
              <w:ind w:firstLine="0"/>
              <w:jc w:val="left"/>
              <w:rPr>
                <w:b w:val="0"/>
                <w:bCs w:val="0"/>
                <w:color w:val="FFFFFF" w:themeColor="background1"/>
              </w:rPr>
            </w:pPr>
          </w:p>
        </w:tc>
        <w:tc>
          <w:tcPr>
            <w:tcW w:w="1346" w:type="dxa"/>
            <w:tcBorders>
              <w:top w:val="single" w:sz="4" w:space="0" w:color="auto"/>
              <w:bottom w:val="single" w:sz="4" w:space="0" w:color="auto"/>
              <w:right w:val="single" w:sz="4" w:space="0" w:color="auto"/>
            </w:tcBorders>
            <w:shd w:val="clear" w:color="auto" w:fill="F2F2F2" w:themeFill="background1" w:themeFillShade="F2"/>
            <w:vAlign w:val="center"/>
          </w:tcPr>
          <w:p w14:paraId="0F3491D9" w14:textId="77777777" w:rsidR="00F712DE" w:rsidRDefault="00F712DE" w:rsidP="006F7BA6">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3</w:t>
            </w:r>
          </w:p>
        </w:tc>
        <w:tc>
          <w:tcPr>
            <w:tcW w:w="6168" w:type="dxa"/>
            <w:tcBorders>
              <w:top w:val="single" w:sz="4" w:space="0" w:color="auto"/>
              <w:bottom w:val="single" w:sz="4" w:space="0" w:color="auto"/>
              <w:right w:val="single" w:sz="4" w:space="0" w:color="auto"/>
            </w:tcBorders>
            <w:shd w:val="clear" w:color="auto" w:fill="FFFFFF" w:themeFill="background1"/>
            <w:vAlign w:val="center"/>
          </w:tcPr>
          <w:p w14:paraId="6ECBF44A" w14:textId="1BD2BBFE" w:rsidR="00F712DE" w:rsidRDefault="00F712DE" w:rsidP="006F7BA6">
            <w:pPr>
              <w:pStyle w:val="UBUCuerpoTrabajo"/>
              <w:ind w:firstLine="0"/>
              <w:cnfStyle w:val="000000100000" w:firstRow="0" w:lastRow="0" w:firstColumn="0" w:lastColumn="0" w:oddVBand="0" w:evenVBand="0" w:oddHBand="1" w:evenHBand="0" w:firstRowFirstColumn="0" w:firstRowLastColumn="0" w:lastRowFirstColumn="0" w:lastRowLastColumn="0"/>
            </w:pPr>
            <w:r>
              <w:t>Se muestra la pantalla de inicio de la aplicación.</w:t>
            </w:r>
          </w:p>
        </w:tc>
      </w:tr>
      <w:tr w:rsidR="00F712DE" w14:paraId="6DF4AB21" w14:textId="77777777" w:rsidTr="00F712DE">
        <w:trPr>
          <w:trHeight w:val="277"/>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738F6A96" w14:textId="77777777" w:rsidR="00F712DE" w:rsidRPr="00542E63" w:rsidRDefault="00F712DE" w:rsidP="006F7BA6">
            <w:pPr>
              <w:pStyle w:val="UBUCuerpoTrabajo"/>
              <w:ind w:firstLine="0"/>
              <w:jc w:val="left"/>
              <w:rPr>
                <w:b w:val="0"/>
                <w:bCs w:val="0"/>
                <w:color w:val="FFFFFF" w:themeColor="background1"/>
              </w:rPr>
            </w:pPr>
            <w:r>
              <w:rPr>
                <w:b w:val="0"/>
                <w:bCs w:val="0"/>
                <w:color w:val="FFFFFF" w:themeColor="background1"/>
              </w:rPr>
              <w:t>Postcondición</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5FF8FC51" w14:textId="70FB522E" w:rsidR="00F712DE" w:rsidRPr="00542E63" w:rsidRDefault="00F712DE" w:rsidP="006F7BA6">
            <w:pPr>
              <w:pStyle w:val="UBUCuerpoTrabajo"/>
              <w:ind w:firstLine="0"/>
              <w:cnfStyle w:val="000000000000" w:firstRow="0" w:lastRow="0" w:firstColumn="0" w:lastColumn="0" w:oddVBand="0" w:evenVBand="0" w:oddHBand="0" w:evenHBand="0" w:firstRowFirstColumn="0" w:firstRowLastColumn="0" w:lastRowFirstColumn="0" w:lastRowLastColumn="0"/>
            </w:pPr>
            <w:r>
              <w:t>-</w:t>
            </w:r>
          </w:p>
        </w:tc>
      </w:tr>
      <w:tr w:rsidR="00F712DE" w14:paraId="1BD19D4A" w14:textId="77777777" w:rsidTr="00F712DE">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062" w:type="dxa"/>
            <w:tcBorders>
              <w:left w:val="single" w:sz="4" w:space="0" w:color="auto"/>
              <w:bottom w:val="single" w:sz="4" w:space="0" w:color="auto"/>
            </w:tcBorders>
            <w:shd w:val="clear" w:color="auto" w:fill="404040" w:themeFill="text1" w:themeFillTint="BF"/>
            <w:vAlign w:val="center"/>
          </w:tcPr>
          <w:p w14:paraId="3199F7FE" w14:textId="4D8EC759" w:rsidR="00F712DE" w:rsidRDefault="00F712DE" w:rsidP="00F712DE">
            <w:pPr>
              <w:pStyle w:val="UBUCuerpoTrabajo"/>
              <w:ind w:firstLine="0"/>
              <w:jc w:val="left"/>
              <w:rPr>
                <w:b w:val="0"/>
                <w:bCs w:val="0"/>
                <w:color w:val="FFFFFF" w:themeColor="background1"/>
              </w:rPr>
            </w:pPr>
            <w:r>
              <w:rPr>
                <w:b w:val="0"/>
                <w:bCs w:val="0"/>
                <w:color w:val="FFFFFF" w:themeColor="background1"/>
              </w:rPr>
              <w:t>Excepciones</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6E17A2E8" w14:textId="256B4F13" w:rsidR="00F712DE" w:rsidRDefault="00F712DE" w:rsidP="00F712DE">
            <w:pPr>
              <w:pStyle w:val="UBUCuerpoTrabajo"/>
              <w:ind w:firstLine="0"/>
              <w:cnfStyle w:val="000000100000" w:firstRow="0" w:lastRow="0" w:firstColumn="0" w:lastColumn="0" w:oddVBand="0" w:evenVBand="0" w:oddHBand="1" w:evenHBand="0" w:firstRowFirstColumn="0" w:firstRowLastColumn="0" w:lastRowFirstColumn="0" w:lastRowLastColumn="0"/>
            </w:pPr>
            <w:r>
              <w:t>No se encuentran excepciones.</w:t>
            </w:r>
          </w:p>
        </w:tc>
      </w:tr>
      <w:tr w:rsidR="00F712DE" w14:paraId="4ECB9AAB" w14:textId="77777777" w:rsidTr="00F712DE">
        <w:trPr>
          <w:trHeight w:val="300"/>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538BCEDD" w14:textId="77777777" w:rsidR="00F712DE" w:rsidRPr="00542E63" w:rsidRDefault="00F712DE" w:rsidP="006F7BA6">
            <w:pPr>
              <w:pStyle w:val="UBUCuerpoTrabajo"/>
              <w:ind w:firstLine="0"/>
              <w:jc w:val="left"/>
              <w:rPr>
                <w:b w:val="0"/>
                <w:bCs w:val="0"/>
                <w:color w:val="FFFFFF" w:themeColor="background1"/>
              </w:rPr>
            </w:pPr>
            <w:r>
              <w:rPr>
                <w:b w:val="0"/>
                <w:bCs w:val="0"/>
                <w:color w:val="FFFFFF" w:themeColor="background1"/>
              </w:rPr>
              <w:t>Importancia</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358BC9DB" w14:textId="57360699" w:rsidR="00F712DE" w:rsidRPr="00542E63" w:rsidRDefault="00F712DE" w:rsidP="006F7BA6">
            <w:pPr>
              <w:pStyle w:val="UBUCuerpoTrabajo"/>
              <w:ind w:firstLine="0"/>
              <w:cnfStyle w:val="000000000000" w:firstRow="0" w:lastRow="0" w:firstColumn="0" w:lastColumn="0" w:oddVBand="0" w:evenVBand="0" w:oddHBand="0" w:evenHBand="0" w:firstRowFirstColumn="0" w:firstRowLastColumn="0" w:lastRowFirstColumn="0" w:lastRowLastColumn="0"/>
            </w:pPr>
            <w:r>
              <w:t>Baja</w:t>
            </w:r>
          </w:p>
        </w:tc>
      </w:tr>
      <w:tr w:rsidR="00F712DE" w14:paraId="719682DD" w14:textId="77777777" w:rsidTr="00F712D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2062" w:type="dxa"/>
            <w:tcBorders>
              <w:top w:val="single" w:sz="4" w:space="0" w:color="auto"/>
              <w:left w:val="single" w:sz="4" w:space="0" w:color="auto"/>
              <w:bottom w:val="single" w:sz="4" w:space="0" w:color="auto"/>
            </w:tcBorders>
            <w:shd w:val="clear" w:color="auto" w:fill="404040" w:themeFill="text1" w:themeFillTint="BF"/>
            <w:vAlign w:val="center"/>
          </w:tcPr>
          <w:p w14:paraId="73F9703A" w14:textId="77777777" w:rsidR="00F712DE" w:rsidRPr="00542E63" w:rsidRDefault="00F712DE" w:rsidP="006F7BA6">
            <w:pPr>
              <w:pStyle w:val="UBUCuerpoTrabajo"/>
              <w:ind w:firstLine="0"/>
              <w:jc w:val="left"/>
              <w:rPr>
                <w:b w:val="0"/>
                <w:bCs w:val="0"/>
                <w:color w:val="FFFFFF" w:themeColor="background1"/>
              </w:rPr>
            </w:pPr>
            <w:r>
              <w:rPr>
                <w:b w:val="0"/>
                <w:bCs w:val="0"/>
                <w:color w:val="FFFFFF" w:themeColor="background1"/>
              </w:rPr>
              <w:t>Frecuencia</w:t>
            </w:r>
          </w:p>
        </w:tc>
        <w:tc>
          <w:tcPr>
            <w:tcW w:w="7514" w:type="dxa"/>
            <w:gridSpan w:val="2"/>
            <w:tcBorders>
              <w:top w:val="single" w:sz="4" w:space="0" w:color="auto"/>
              <w:bottom w:val="single" w:sz="4" w:space="0" w:color="auto"/>
              <w:right w:val="single" w:sz="4" w:space="0" w:color="auto"/>
            </w:tcBorders>
            <w:shd w:val="clear" w:color="auto" w:fill="FFFFFF" w:themeFill="background1"/>
            <w:vAlign w:val="center"/>
          </w:tcPr>
          <w:p w14:paraId="435366AB" w14:textId="77777777" w:rsidR="00F712DE" w:rsidRPr="00542E63" w:rsidRDefault="00F712DE" w:rsidP="00F712DE">
            <w:pPr>
              <w:pStyle w:val="UBUCuerpoTrabajo"/>
              <w:keepNext/>
              <w:ind w:firstLine="0"/>
              <w:cnfStyle w:val="000000100000" w:firstRow="0" w:lastRow="0" w:firstColumn="0" w:lastColumn="0" w:oddVBand="0" w:evenVBand="0" w:oddHBand="1" w:evenHBand="0" w:firstRowFirstColumn="0" w:firstRowLastColumn="0" w:lastRowFirstColumn="0" w:lastRowLastColumn="0"/>
            </w:pPr>
            <w:r>
              <w:t>Alta</w:t>
            </w:r>
          </w:p>
        </w:tc>
      </w:tr>
    </w:tbl>
    <w:p w14:paraId="7975D9E5" w14:textId="5D237C1E" w:rsidR="00F712DE" w:rsidRPr="00F712DE" w:rsidRDefault="00F712DE" w:rsidP="00F712DE">
      <w:pPr>
        <w:pStyle w:val="Descripcin"/>
        <w:ind w:firstLine="0"/>
      </w:pPr>
      <w:bookmarkStart w:id="86" w:name="_Toc76585676"/>
      <w:r>
        <w:t xml:space="preserve">Tabla </w:t>
      </w:r>
      <w:r w:rsidR="00275413">
        <w:fldChar w:fldCharType="begin"/>
      </w:r>
      <w:r w:rsidR="00275413">
        <w:instrText xml:space="preserve"> SEQ Tabla \* ARABIC </w:instrText>
      </w:r>
      <w:r w:rsidR="00275413">
        <w:fldChar w:fldCharType="separate"/>
      </w:r>
      <w:r w:rsidR="00675108">
        <w:rPr>
          <w:noProof/>
        </w:rPr>
        <w:t>31</w:t>
      </w:r>
      <w:r w:rsidR="00275413">
        <w:fldChar w:fldCharType="end"/>
      </w:r>
      <w:r>
        <w:t xml:space="preserve"> - Caso de uso 14.</w:t>
      </w:r>
      <w:bookmarkEnd w:id="86"/>
    </w:p>
    <w:p w14:paraId="23819E05" w14:textId="2CC8A572" w:rsidR="00095490" w:rsidRDefault="00095490">
      <w:pPr>
        <w:ind w:firstLine="0"/>
        <w:jc w:val="left"/>
      </w:pPr>
      <w:r>
        <w:br w:type="page"/>
      </w:r>
    </w:p>
    <w:p w14:paraId="287FCDAC" w14:textId="0AC34443" w:rsidR="00F712DE" w:rsidRDefault="00095490" w:rsidP="00095490">
      <w:pPr>
        <w:pStyle w:val="Ttulo1"/>
        <w:pBdr>
          <w:top w:val="none" w:sz="0" w:space="0" w:color="auto"/>
        </w:pBdr>
      </w:pPr>
      <w:bookmarkStart w:id="87" w:name="_Toc76585783"/>
      <w:r>
        <w:lastRenderedPageBreak/>
        <w:t>Apéndice C. Especificación de requisitos</w:t>
      </w:r>
      <w:bookmarkEnd w:id="87"/>
    </w:p>
    <w:p w14:paraId="001E78CA" w14:textId="45E38E01" w:rsidR="00095490" w:rsidRDefault="00095490" w:rsidP="00095490">
      <w:pPr>
        <w:pStyle w:val="Ttulo2"/>
        <w:numPr>
          <w:ilvl w:val="0"/>
          <w:numId w:val="32"/>
        </w:numPr>
      </w:pPr>
      <w:bookmarkStart w:id="88" w:name="_Toc76585784"/>
      <w:r>
        <w:t>Introducción</w:t>
      </w:r>
      <w:bookmarkEnd w:id="88"/>
    </w:p>
    <w:p w14:paraId="45CBA124" w14:textId="226DD1AB" w:rsidR="00095490" w:rsidRDefault="0064223F" w:rsidP="00095490">
      <w:pPr>
        <w:pStyle w:val="UBUCuerpoTrabajo"/>
      </w:pPr>
      <w:r>
        <w:t>En este apartado se expone el diseño de la aplicación en distintos niveles, explicando estos y dando detalles sobre el modelo de datos, clases y paquetes. Así como interfaces definidas.</w:t>
      </w:r>
    </w:p>
    <w:p w14:paraId="6A115C78" w14:textId="09AF3288" w:rsidR="0064223F" w:rsidRDefault="0064223F" w:rsidP="0064223F">
      <w:pPr>
        <w:pStyle w:val="Ttulo2"/>
        <w:numPr>
          <w:ilvl w:val="0"/>
          <w:numId w:val="32"/>
        </w:numPr>
      </w:pPr>
      <w:bookmarkStart w:id="89" w:name="_Toc76585785"/>
      <w:r>
        <w:t>Diseño de datos</w:t>
      </w:r>
      <w:bookmarkEnd w:id="89"/>
    </w:p>
    <w:p w14:paraId="21324CE5" w14:textId="3EC10232" w:rsidR="0064223F" w:rsidRDefault="0064223F" w:rsidP="0064223F">
      <w:pPr>
        <w:pStyle w:val="Ttulo3"/>
      </w:pPr>
      <w:bookmarkStart w:id="90" w:name="_Toc76585786"/>
      <w:r>
        <w:t>Base de datos</w:t>
      </w:r>
      <w:bookmarkEnd w:id="90"/>
    </w:p>
    <w:p w14:paraId="0D7E14B4" w14:textId="695E794F" w:rsidR="0064223F" w:rsidRDefault="0064223F" w:rsidP="0064223F">
      <w:pPr>
        <w:pStyle w:val="UBUCuerpoTrabajo"/>
      </w:pPr>
      <w:r>
        <w:t>La base de datos de la aplicación cuenta con las siguientes tablas:</w:t>
      </w:r>
    </w:p>
    <w:p w14:paraId="6860CB9A" w14:textId="275863F9" w:rsidR="0064223F" w:rsidRDefault="0064223F" w:rsidP="0064223F">
      <w:pPr>
        <w:pStyle w:val="UBUCuerpoTrabajo"/>
        <w:numPr>
          <w:ilvl w:val="0"/>
          <w:numId w:val="29"/>
        </w:numPr>
      </w:pPr>
      <w:r>
        <w:rPr>
          <w:b/>
          <w:bCs/>
        </w:rPr>
        <w:t>Tbl_user</w:t>
      </w:r>
      <w:r>
        <w:t>: En esta tabla se registran todos los datos relativos de los usuarios. Los datos recogidos sobre el usuario serán su nombre, apellido, colegio al que pertenece, email y contraseña. Además, cada usuario tendrá un id particular. Se registrarán únicamente aquellos usuarios con email diferente.</w:t>
      </w:r>
    </w:p>
    <w:p w14:paraId="050007AD" w14:textId="0D7CB57D" w:rsidR="0064223F" w:rsidRDefault="0064223F" w:rsidP="0064223F">
      <w:pPr>
        <w:pStyle w:val="UBUCuerpoTrabajo"/>
        <w:numPr>
          <w:ilvl w:val="0"/>
          <w:numId w:val="29"/>
        </w:numPr>
      </w:pPr>
      <w:r>
        <w:rPr>
          <w:b/>
          <w:bCs/>
        </w:rPr>
        <w:t>Tbl_file</w:t>
      </w:r>
      <w:r w:rsidRPr="0064223F">
        <w:t>:</w:t>
      </w:r>
      <w:r>
        <w:t xml:space="preserve"> Guarda información relativa a los ficheros que </w:t>
      </w:r>
      <w:r w:rsidR="00747169">
        <w:t>son subidos a la aplicación para su procesamiento. Se guardan datos sobre el nombre del fichero y la ubicación del mismo, así como un identificador de la misma.</w:t>
      </w:r>
    </w:p>
    <w:p w14:paraId="044B3E80" w14:textId="1504C5CE" w:rsidR="00747169" w:rsidRPr="0064223F" w:rsidRDefault="00747169" w:rsidP="0064223F">
      <w:pPr>
        <w:pStyle w:val="UBUCuerpoTrabajo"/>
        <w:numPr>
          <w:ilvl w:val="0"/>
          <w:numId w:val="29"/>
        </w:numPr>
      </w:pPr>
      <w:r>
        <w:rPr>
          <w:b/>
          <w:bCs/>
        </w:rPr>
        <w:t>Tbl_network</w:t>
      </w:r>
      <w:r w:rsidRPr="00747169">
        <w:t>:</w:t>
      </w:r>
      <w:r>
        <w:t xml:space="preserve"> Esta tabla contiene información relativa a la red y los datos necesarios para el análisis de esta y la obtención del mejor resultado. En la tabla se guardan los datos relativos a la red, número total de nodos de la red inicial (número total de alumnos del colegio) y número de parejas de hermanos (enlaces). También se guardan los parámetros empleados en el recocido simulado, la temperatura inicial, la temperatura final, el valor del parámetro L, el parámetro Alpha si es que este fuera necesario en la resolución del algoritmo y la secuencia de enfriamiento empleada. Además, en esta tabla se encuentra la semilla para poder replicar resultados si esto nos interesase y un identificador por cada una de las redes. </w:t>
      </w:r>
    </w:p>
    <w:p w14:paraId="760A026D" w14:textId="77777777" w:rsidR="006D6D2F" w:rsidRDefault="006D6D2F" w:rsidP="006D6D2F">
      <w:pPr>
        <w:keepNext/>
        <w:ind w:firstLine="0"/>
        <w:jc w:val="left"/>
      </w:pPr>
      <w:r>
        <w:rPr>
          <w:noProof/>
        </w:rPr>
        <w:drawing>
          <wp:inline distT="0" distB="0" distL="0" distR="0" wp14:anchorId="688B1BBE" wp14:editId="7A7A9929">
            <wp:extent cx="5943600" cy="2211705"/>
            <wp:effectExtent l="0" t="0" r="0" b="0"/>
            <wp:docPr id="19" name="Imagen 19" descr="Estructura de la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Estructura de la base de datos"/>
                    <pic:cNvPicPr/>
                  </pic:nvPicPr>
                  <pic:blipFill>
                    <a:blip r:embed="rId43">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790C0E60" w14:textId="03841830" w:rsidR="006D6D2F" w:rsidRDefault="006D6D2F" w:rsidP="006D6D2F">
      <w:pPr>
        <w:pStyle w:val="Descripcin"/>
        <w:ind w:firstLine="0"/>
        <w:jc w:val="left"/>
      </w:pPr>
      <w:bookmarkStart w:id="91" w:name="_Toc76585695"/>
      <w:r>
        <w:t xml:space="preserve">Ilustración </w:t>
      </w:r>
      <w:r>
        <w:fldChar w:fldCharType="begin"/>
      </w:r>
      <w:r>
        <w:instrText xml:space="preserve"> SEQ Ilustración \* ARABIC </w:instrText>
      </w:r>
      <w:r>
        <w:fldChar w:fldCharType="separate"/>
      </w:r>
      <w:r w:rsidR="00675108">
        <w:rPr>
          <w:noProof/>
        </w:rPr>
        <w:t>18</w:t>
      </w:r>
      <w:r>
        <w:fldChar w:fldCharType="end"/>
      </w:r>
      <w:r>
        <w:t xml:space="preserve"> - Estructura de la base de datos.</w:t>
      </w:r>
      <w:bookmarkEnd w:id="91"/>
    </w:p>
    <w:p w14:paraId="5770077B" w14:textId="72A81D15" w:rsidR="00BA2E33" w:rsidRDefault="00BA2E33" w:rsidP="00BA2E33">
      <w:pPr>
        <w:pStyle w:val="UBUCuerpoTrabajo"/>
      </w:pPr>
      <w:r>
        <w:t>Además de las tablas, la base de datos contiene un procedimiento, este se llama ‘</w:t>
      </w:r>
      <w:r w:rsidRPr="00BA2E33">
        <w:t>sp_createUser</w:t>
      </w:r>
      <w:r>
        <w:t>’ y se utiliza para llevar a cabo el registro del usuario.</w:t>
      </w:r>
    </w:p>
    <w:p w14:paraId="5C285018" w14:textId="77777777" w:rsidR="00BA2E33" w:rsidRDefault="00BA2E33" w:rsidP="00BA2E33">
      <w:pPr>
        <w:pStyle w:val="Ttulo3"/>
      </w:pPr>
      <w:bookmarkStart w:id="92" w:name="_Toc76585787"/>
      <w:r>
        <w:lastRenderedPageBreak/>
        <w:t>Variables globales</w:t>
      </w:r>
      <w:bookmarkEnd w:id="92"/>
    </w:p>
    <w:p w14:paraId="32FB6E8C" w14:textId="6660BF7A" w:rsidR="00BA2E33" w:rsidRDefault="00BA2E33" w:rsidP="00BA2E33">
      <w:pPr>
        <w:pStyle w:val="UBUCuerpoTrabajo"/>
      </w:pPr>
      <w:r>
        <w:t>Se utilizan variables globales para conservar los grafos y matrices. Se utiliza este tipo de variables ya que son datos que van cambiando a lo largo de la ejecución del programa y es necesario conservar el estado en cada momento o por ser datos que no varían en ningún momento y se utilizan en distintas funciones. Se ha decidido la utilización de variables globales para no generar datos corruptos.</w:t>
      </w:r>
    </w:p>
    <w:p w14:paraId="387E4AF4" w14:textId="77777777" w:rsidR="00BA2E33" w:rsidRDefault="00BA2E33" w:rsidP="00BA2E33">
      <w:pPr>
        <w:pStyle w:val="UBUCuerpoTrabajo"/>
      </w:pPr>
      <w:r>
        <w:rPr>
          <w:b/>
          <w:bCs/>
        </w:rPr>
        <w:t>En el fichero ‘randomNetCreation.py’</w:t>
      </w:r>
    </w:p>
    <w:p w14:paraId="7AFC442D" w14:textId="77777777" w:rsidR="000854AA" w:rsidRDefault="00BA2E33" w:rsidP="00BA2E33">
      <w:pPr>
        <w:pStyle w:val="UBUCuerpoTrabajo"/>
      </w:pPr>
      <w:r>
        <w:t xml:space="preserve">En este fichero se encuentran las variables relativas a la clase y el curso, estas son dos listas que guardan datos no variables, así, si se </w:t>
      </w:r>
      <w:r w:rsidR="000854AA">
        <w:t>necesitasen cambiar, tienen un acceso sencillo y rápido para el programador.</w:t>
      </w:r>
    </w:p>
    <w:p w14:paraId="63C7D014" w14:textId="77777777" w:rsidR="000854AA" w:rsidRDefault="000854AA" w:rsidP="00BA2E33">
      <w:pPr>
        <w:pStyle w:val="UBUCuerpoTrabajo"/>
      </w:pPr>
      <w:r>
        <w:t xml:space="preserve">Además, encontramos dos grafos, uno para la red inicial y otra para la red de clases, junto a la matriz de hermanos y la lista de relaciones. </w:t>
      </w:r>
    </w:p>
    <w:p w14:paraId="6DBE5DBA" w14:textId="77777777" w:rsidR="000854AA" w:rsidRDefault="000854AA" w:rsidP="00BA2E33">
      <w:pPr>
        <w:pStyle w:val="UBUCuerpoTrabajo"/>
        <w:rPr>
          <w:b/>
          <w:bCs/>
        </w:rPr>
      </w:pPr>
      <w:r>
        <w:rPr>
          <w:b/>
          <w:bCs/>
        </w:rPr>
        <w:t>En el fichero ‘sire.py’</w:t>
      </w:r>
    </w:p>
    <w:p w14:paraId="6DEA9E78" w14:textId="77777777" w:rsidR="000854AA" w:rsidRDefault="000854AA" w:rsidP="00BA2E33">
      <w:pPr>
        <w:pStyle w:val="UBUCuerpoTrabajo"/>
      </w:pPr>
      <w:r>
        <w:t>En este fichero encontramos dos variables globales, un grafo donde se guarda la red de clases cuyas relaciones son la pertenencia de hermanos y la matriz de hermanos.</w:t>
      </w:r>
    </w:p>
    <w:p w14:paraId="7F8A691E" w14:textId="3CE59810" w:rsidR="000854AA" w:rsidRDefault="000854AA" w:rsidP="000854AA">
      <w:pPr>
        <w:pStyle w:val="Ttulo2"/>
        <w:numPr>
          <w:ilvl w:val="0"/>
          <w:numId w:val="32"/>
        </w:numPr>
      </w:pPr>
      <w:bookmarkStart w:id="93" w:name="_Toc76585788"/>
      <w:r>
        <w:t>Diseño arquitectónico</w:t>
      </w:r>
      <w:bookmarkEnd w:id="93"/>
    </w:p>
    <w:p w14:paraId="4F0771BB" w14:textId="45A4EB6F" w:rsidR="000854AA" w:rsidRPr="000854AA" w:rsidRDefault="000854AA" w:rsidP="000854AA">
      <w:pPr>
        <w:pStyle w:val="UBUCuerpoTrabajo"/>
      </w:pPr>
      <w:r>
        <w:t>En este apartado se explicará la estructura del proyecto, relación de los ficheros, diseño procedimental y la interfaz.</w:t>
      </w:r>
    </w:p>
    <w:p w14:paraId="2E3FD163" w14:textId="02EFDDE6" w:rsidR="000854AA" w:rsidRDefault="000854AA" w:rsidP="000854AA">
      <w:pPr>
        <w:pStyle w:val="Ttulo3"/>
      </w:pPr>
      <w:bookmarkStart w:id="94" w:name="_Toc76585789"/>
      <w:r>
        <w:t>Modelo-Vista-Controlador (MVC)</w:t>
      </w:r>
      <w:bookmarkEnd w:id="94"/>
    </w:p>
    <w:p w14:paraId="688418BD" w14:textId="1DC9C9F2" w:rsidR="000854AA" w:rsidRDefault="000854AA" w:rsidP="000854AA">
      <w:pPr>
        <w:pStyle w:val="UBUCuerpoTrabajo"/>
      </w:pPr>
      <w:r>
        <w:t>Este patrón, separa los datos y la lógica de lo que es la representación y el módulo encargado de trabajar como intermediario, el controlador. Se construye con tres módulos que se intentan mantener separados, el modelo, la vista y el controlador.</w:t>
      </w:r>
      <w:r w:rsidR="0043212A">
        <w:t xml:space="preserve"> </w:t>
      </w:r>
      <w:r w:rsidR="0043212A">
        <w:fldChar w:fldCharType="begin"/>
      </w:r>
      <w:r w:rsidR="0043212A">
        <w:instrText xml:space="preserve"> ADDIN ZOTERO_ITEM CSL_CITATION {"citationID":"LoV9KGbM","properties":{"formattedCitation":"[16]","plainCitation":"[16]","noteIndex":0},"citationItems":[{"id":348,"uris":["http://zotero.org/users/7067728/items/SXGBRYJL"],"uri":["http://zotero.org/users/7067728/items/SXGBRYJL"],"itemData":{"id":348,"type":"webpage","abstract":"Servicio de Informática ASP.NET MVC 3 Framework. Introducción al modelo vista controlador (MVC)","language":"es","title":"Modelo vista controlador (MVC)","URL":"https://si.ua.es/es/documentacion/asp-net-mvc-3/1-dia/modelo-vista-controlador-mvc.html","accessed":{"date-parts":[["2021",7,6]]}}}],"schema":"https://github.com/citation-style-language/schema/raw/master/csl-citation.json"} </w:instrText>
      </w:r>
      <w:r w:rsidR="0043212A">
        <w:fldChar w:fldCharType="separate"/>
      </w:r>
      <w:r w:rsidR="0043212A" w:rsidRPr="0043212A">
        <w:rPr>
          <w:rFonts w:cs="Liberation Serif"/>
        </w:rPr>
        <w:t>[16]</w:t>
      </w:r>
      <w:r w:rsidR="0043212A">
        <w:fldChar w:fldCharType="end"/>
      </w:r>
      <w:r>
        <w:t xml:space="preserve"> </w:t>
      </w:r>
    </w:p>
    <w:p w14:paraId="443E3D97" w14:textId="77777777" w:rsidR="0043212A" w:rsidRDefault="000854AA" w:rsidP="000854AA">
      <w:pPr>
        <w:pStyle w:val="UBUCuerpoTrabajo"/>
        <w:numPr>
          <w:ilvl w:val="0"/>
          <w:numId w:val="29"/>
        </w:numPr>
      </w:pPr>
      <w:r>
        <w:t xml:space="preserve">El </w:t>
      </w:r>
      <w:r>
        <w:rPr>
          <w:b/>
          <w:bCs/>
        </w:rPr>
        <w:t>modelo</w:t>
      </w:r>
      <w:r>
        <w:t>: Se compone por los ficheros encargados del procesamiento de l</w:t>
      </w:r>
      <w:r w:rsidR="0043212A">
        <w:t xml:space="preserve">as redes. El fichero ‘randomNetCreation’ que se encarga de generar redes partiendo de los datos aleatorios especificados por el usuario, ‘fileNetCreation’ que generará la red partiendo de los ficheros introducidos y por último ‘function’ que trabaja en la obtención del resultado. </w:t>
      </w:r>
    </w:p>
    <w:p w14:paraId="5184A22A" w14:textId="77777777" w:rsidR="0043212A" w:rsidRDefault="0043212A" w:rsidP="000854AA">
      <w:pPr>
        <w:pStyle w:val="UBUCuerpoTrabajo"/>
        <w:numPr>
          <w:ilvl w:val="0"/>
          <w:numId w:val="29"/>
        </w:numPr>
      </w:pPr>
      <w:r>
        <w:t xml:space="preserve">La </w:t>
      </w:r>
      <w:r>
        <w:rPr>
          <w:b/>
          <w:bCs/>
        </w:rPr>
        <w:t>vista</w:t>
      </w:r>
      <w:r>
        <w:t>: Este apartado supone la interfaz de usuario, es la parte con la que interactúa este y donde se muestra la información generada por el modelo. Son los distintos ficheros ‘.html’.</w:t>
      </w:r>
    </w:p>
    <w:p w14:paraId="24D63F94" w14:textId="77777777" w:rsidR="0043212A" w:rsidRDefault="0043212A" w:rsidP="000854AA">
      <w:pPr>
        <w:pStyle w:val="UBUCuerpoTrabajo"/>
        <w:numPr>
          <w:ilvl w:val="0"/>
          <w:numId w:val="29"/>
        </w:numPr>
      </w:pPr>
      <w:r>
        <w:t xml:space="preserve">El </w:t>
      </w:r>
      <w:r>
        <w:rPr>
          <w:b/>
          <w:bCs/>
        </w:rPr>
        <w:t>controlador</w:t>
      </w:r>
      <w:r>
        <w:t xml:space="preserve">: El fichero ‘sire’, es decir, el servidor. Se encarga de realizar las comunicaciones entre el modelo y la vista.  </w:t>
      </w:r>
      <w:r w:rsidR="000854AA">
        <w:t xml:space="preserve"> </w:t>
      </w:r>
    </w:p>
    <w:p w14:paraId="4687CE6D" w14:textId="77777777" w:rsidR="0043212A" w:rsidRDefault="0043212A" w:rsidP="0043212A">
      <w:pPr>
        <w:pStyle w:val="UBUCuerpoTrabajo"/>
        <w:keepNext/>
        <w:ind w:left="1560" w:firstLine="0"/>
        <w:jc w:val="center"/>
      </w:pPr>
      <w:r>
        <w:rPr>
          <w:noProof/>
        </w:rPr>
        <w:lastRenderedPageBreak/>
        <w:drawing>
          <wp:inline distT="0" distB="0" distL="0" distR="0" wp14:anchorId="288F692F" wp14:editId="5AD62A24">
            <wp:extent cx="3410426" cy="1781424"/>
            <wp:effectExtent l="0" t="0" r="0" b="0"/>
            <wp:docPr id="20" name="Imagen 20" descr="Modelo-Vista-Controlad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Modelo-Vista-Controlador (MVC)"/>
                    <pic:cNvPicPr/>
                  </pic:nvPicPr>
                  <pic:blipFill>
                    <a:blip r:embed="rId44">
                      <a:extLst>
                        <a:ext uri="{28A0092B-C50C-407E-A947-70E740481C1C}">
                          <a14:useLocalDpi xmlns:a14="http://schemas.microsoft.com/office/drawing/2010/main" val="0"/>
                        </a:ext>
                      </a:extLst>
                    </a:blip>
                    <a:stretch>
                      <a:fillRect/>
                    </a:stretch>
                  </pic:blipFill>
                  <pic:spPr>
                    <a:xfrm>
                      <a:off x="0" y="0"/>
                      <a:ext cx="3410426" cy="1781424"/>
                    </a:xfrm>
                    <a:prstGeom prst="rect">
                      <a:avLst/>
                    </a:prstGeom>
                  </pic:spPr>
                </pic:pic>
              </a:graphicData>
            </a:graphic>
          </wp:inline>
        </w:drawing>
      </w:r>
    </w:p>
    <w:p w14:paraId="6307067C" w14:textId="234B4AE3" w:rsidR="0043212A" w:rsidRDefault="0043212A" w:rsidP="0043212A">
      <w:pPr>
        <w:pStyle w:val="Descripcin"/>
        <w:jc w:val="center"/>
      </w:pPr>
      <w:bookmarkStart w:id="95" w:name="_Toc76585696"/>
      <w:r>
        <w:t xml:space="preserve">Ilustración </w:t>
      </w:r>
      <w:r>
        <w:fldChar w:fldCharType="begin"/>
      </w:r>
      <w:r>
        <w:instrText xml:space="preserve"> SEQ Ilustración \* ARABIC </w:instrText>
      </w:r>
      <w:r>
        <w:fldChar w:fldCharType="separate"/>
      </w:r>
      <w:r w:rsidR="00675108">
        <w:rPr>
          <w:noProof/>
        </w:rPr>
        <w:t>19</w:t>
      </w:r>
      <w:r>
        <w:fldChar w:fldCharType="end"/>
      </w:r>
      <w:r>
        <w:t xml:space="preserve"> - Modelo-vista-controlador (MVC)</w:t>
      </w:r>
      <w:bookmarkEnd w:id="95"/>
    </w:p>
    <w:p w14:paraId="7AD6697A" w14:textId="6F818D32" w:rsidR="0043212A" w:rsidRDefault="00685490" w:rsidP="0043212A">
      <w:pPr>
        <w:pStyle w:val="Ttulo3"/>
      </w:pPr>
      <w:bookmarkStart w:id="96" w:name="_Toc76585790"/>
      <w:r>
        <w:t>Diagrama de paquetes</w:t>
      </w:r>
      <w:bookmarkEnd w:id="96"/>
    </w:p>
    <w:p w14:paraId="5812B8DD" w14:textId="220B3D0B" w:rsidR="00685490" w:rsidRDefault="00685490" w:rsidP="00685490">
      <w:pPr>
        <w:pStyle w:val="UBUCuerpoTrabajo"/>
      </w:pPr>
      <w:r>
        <w:t>La estructura de paquetes de la aplicación es la siguiente. La carpeta principal se subdivide en Environment, que contiene todos los ficheros relativos a la aplicación y Prototipo, donde se encuentra el prototipo inicial realizado para la aplicación. Nos centraremos en la primera ya que es la que contiene los ficheros importantes del desarrollo del proyecto</w:t>
      </w:r>
      <w:r w:rsidR="00F1698F">
        <w:t xml:space="preserve">. </w:t>
      </w:r>
    </w:p>
    <w:p w14:paraId="39568747" w14:textId="1CEFFE92" w:rsidR="00F1698F" w:rsidRDefault="00F1698F" w:rsidP="00F1698F">
      <w:pPr>
        <w:pStyle w:val="UBUCuerpoTrabajo"/>
        <w:numPr>
          <w:ilvl w:val="0"/>
          <w:numId w:val="29"/>
        </w:numPr>
      </w:pPr>
      <w:r>
        <w:t>Sire: contiene tanto los paquetes del proyecto como los ficheros principales necesarios para su funcionamiento.</w:t>
      </w:r>
    </w:p>
    <w:p w14:paraId="7DB47149" w14:textId="3E96C39E" w:rsidR="00F1698F" w:rsidRDefault="00F1698F" w:rsidP="00F1698F">
      <w:pPr>
        <w:pStyle w:val="UBUCuerpoTrabajo"/>
        <w:numPr>
          <w:ilvl w:val="0"/>
          <w:numId w:val="29"/>
        </w:numPr>
      </w:pPr>
      <w:r>
        <w:t>Sire/static/css: contiene las hojas de estilo utilizadas por los ficheros ‘.html’.</w:t>
      </w:r>
    </w:p>
    <w:p w14:paraId="38DB63DC" w14:textId="5AB37CB8" w:rsidR="00F1698F" w:rsidRDefault="00F1698F" w:rsidP="00F1698F">
      <w:pPr>
        <w:pStyle w:val="UBUCuerpoTrabajo"/>
        <w:numPr>
          <w:ilvl w:val="0"/>
          <w:numId w:val="29"/>
        </w:numPr>
      </w:pPr>
      <w:r>
        <w:t>Sire/templates: contiene los ficheros ‘.html’ del proyecto.</w:t>
      </w:r>
    </w:p>
    <w:p w14:paraId="32C485A6" w14:textId="42442306" w:rsidR="00303A55" w:rsidRDefault="00303A55" w:rsidP="00F1698F">
      <w:pPr>
        <w:pStyle w:val="UBUCuerpoTrabajo"/>
        <w:numPr>
          <w:ilvl w:val="0"/>
          <w:numId w:val="29"/>
        </w:numPr>
      </w:pPr>
      <w:r>
        <w:t>Sire/templates/App_images: contiene las imágenes que se introducen en la aplicación.</w:t>
      </w:r>
    </w:p>
    <w:p w14:paraId="6925DBD7" w14:textId="5803C6B2" w:rsidR="00F1698F" w:rsidRDefault="00F1698F" w:rsidP="00F1698F">
      <w:pPr>
        <w:pStyle w:val="UBUCuerpoTrabajo"/>
        <w:numPr>
          <w:ilvl w:val="0"/>
          <w:numId w:val="29"/>
        </w:numPr>
      </w:pPr>
      <w:r>
        <w:t xml:space="preserve">Sire/uploads: en este paquete se guardarán los distintos ficheros que son subidos a la aplicación. </w:t>
      </w:r>
    </w:p>
    <w:p w14:paraId="688EF37B" w14:textId="5F823F12" w:rsidR="004748BE" w:rsidRDefault="000A31F5" w:rsidP="004748BE">
      <w:pPr>
        <w:pStyle w:val="UBUCuerpoTrabajo"/>
        <w:numPr>
          <w:ilvl w:val="0"/>
          <w:numId w:val="29"/>
        </w:numPr>
      </w:pPr>
      <w:r>
        <w:t xml:space="preserve">Sire/files to upload: en este paquete se proporciona una muestra de ejemplo de los ficheros necesarios, que podrán subirse a la aplicación. </w:t>
      </w:r>
    </w:p>
    <w:p w14:paraId="22BA8E40" w14:textId="430971B2" w:rsidR="00D20890" w:rsidRDefault="00D20890" w:rsidP="004748BE">
      <w:pPr>
        <w:pStyle w:val="UBUCuerpoTrabajo"/>
        <w:numPr>
          <w:ilvl w:val="0"/>
          <w:numId w:val="29"/>
        </w:numPr>
      </w:pPr>
      <w:r>
        <w:t>Sire/Net_images: contendrá las imágenes de las redes que se van generando en cada momento.</w:t>
      </w:r>
    </w:p>
    <w:p w14:paraId="64DD31FE" w14:textId="63949736" w:rsidR="004748BE" w:rsidRDefault="00303A55" w:rsidP="004748BE">
      <w:pPr>
        <w:pStyle w:val="UBUCuerpoTrabajo"/>
        <w:keepNext/>
        <w:ind w:left="1070" w:firstLine="0"/>
        <w:jc w:val="center"/>
      </w:pPr>
      <w:r>
        <w:rPr>
          <w:noProof/>
        </w:rPr>
        <w:lastRenderedPageBreak/>
        <w:drawing>
          <wp:inline distT="0" distB="0" distL="0" distR="0" wp14:anchorId="5679E987" wp14:editId="1BBEF8D9">
            <wp:extent cx="5057775" cy="43434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45">
                      <a:extLst>
                        <a:ext uri="{28A0092B-C50C-407E-A947-70E740481C1C}">
                          <a14:useLocalDpi xmlns:a14="http://schemas.microsoft.com/office/drawing/2010/main" val="0"/>
                        </a:ext>
                      </a:extLst>
                    </a:blip>
                    <a:stretch>
                      <a:fillRect/>
                    </a:stretch>
                  </pic:blipFill>
                  <pic:spPr>
                    <a:xfrm>
                      <a:off x="0" y="0"/>
                      <a:ext cx="5057775" cy="4343400"/>
                    </a:xfrm>
                    <a:prstGeom prst="rect">
                      <a:avLst/>
                    </a:prstGeom>
                  </pic:spPr>
                </pic:pic>
              </a:graphicData>
            </a:graphic>
          </wp:inline>
        </w:drawing>
      </w:r>
    </w:p>
    <w:p w14:paraId="14D3D7A2" w14:textId="3514B8A4" w:rsidR="004748BE" w:rsidRDefault="004748BE" w:rsidP="004748BE">
      <w:pPr>
        <w:pStyle w:val="Descripcin"/>
        <w:jc w:val="center"/>
      </w:pPr>
      <w:bookmarkStart w:id="97" w:name="_Toc76585697"/>
      <w:r>
        <w:t xml:space="preserve">Ilustración </w:t>
      </w:r>
      <w:r>
        <w:fldChar w:fldCharType="begin"/>
      </w:r>
      <w:r>
        <w:instrText xml:space="preserve"> SEQ Ilustración \* ARABIC </w:instrText>
      </w:r>
      <w:r>
        <w:fldChar w:fldCharType="separate"/>
      </w:r>
      <w:r w:rsidR="00675108">
        <w:rPr>
          <w:noProof/>
        </w:rPr>
        <w:t>20</w:t>
      </w:r>
      <w:r>
        <w:fldChar w:fldCharType="end"/>
      </w:r>
      <w:r>
        <w:t xml:space="preserve"> - Diagrama de paquetes.</w:t>
      </w:r>
      <w:bookmarkEnd w:id="97"/>
    </w:p>
    <w:p w14:paraId="1626025A" w14:textId="3A4ABE84" w:rsidR="004748BE" w:rsidRDefault="004748BE" w:rsidP="004748BE">
      <w:pPr>
        <w:pStyle w:val="Ttulo3"/>
      </w:pPr>
      <w:bookmarkStart w:id="98" w:name="_Toc76585791"/>
      <w:r>
        <w:t>Diseño procedimental</w:t>
      </w:r>
      <w:bookmarkEnd w:id="98"/>
    </w:p>
    <w:p w14:paraId="607BA76A" w14:textId="5ECE66F9" w:rsidR="004748BE" w:rsidRDefault="004748BE" w:rsidP="004748BE">
      <w:pPr>
        <w:pStyle w:val="UBUCuerpoTrabajo"/>
      </w:pPr>
      <w:r>
        <w:t xml:space="preserve">En este apartado se enseña el funcionamiento de la ejecución de la aplicación utilizando distintos diagramas de secuencia. </w:t>
      </w:r>
    </w:p>
    <w:p w14:paraId="2F513560" w14:textId="7E009BCD" w:rsidR="004748BE" w:rsidRDefault="004748BE" w:rsidP="004748BE">
      <w:pPr>
        <w:pStyle w:val="UBUCuerpoTrabajo"/>
      </w:pPr>
      <w:r>
        <w:rPr>
          <w:b/>
          <w:bCs/>
        </w:rPr>
        <w:t>Registro y login</w:t>
      </w:r>
    </w:p>
    <w:p w14:paraId="7865FF6E" w14:textId="3F8878E3" w:rsidR="004748BE" w:rsidRDefault="004748BE" w:rsidP="004748BE">
      <w:pPr>
        <w:pStyle w:val="UBUCuerpoTrabajo"/>
      </w:pPr>
      <w:r>
        <w:t xml:space="preserve">En este primer diagrama se mostrarán los pasos que se realizan cuando el usuario se registra y accede a la aplicación. </w:t>
      </w:r>
    </w:p>
    <w:p w14:paraId="16C57203" w14:textId="77777777" w:rsidR="00FC1878" w:rsidRDefault="00C13B99" w:rsidP="00FC1878">
      <w:pPr>
        <w:pStyle w:val="UBUCuerpoTrabajo"/>
        <w:keepNext/>
        <w:ind w:firstLine="0"/>
      </w:pPr>
      <w:r>
        <w:rPr>
          <w:noProof/>
        </w:rPr>
        <w:lastRenderedPageBreak/>
        <w:drawing>
          <wp:inline distT="0" distB="0" distL="0" distR="0" wp14:anchorId="58FC1A25" wp14:editId="1B34DD73">
            <wp:extent cx="5943600" cy="4204970"/>
            <wp:effectExtent l="0" t="0" r="0" b="0"/>
            <wp:docPr id="17" name="Imagen 17" descr="Diagrama procedimental registro y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 procedimental registro y login"/>
                    <pic:cNvPicPr/>
                  </pic:nvPicPr>
                  <pic:blipFill>
                    <a:blip r:embed="rId46">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14:paraId="71927D32" w14:textId="11613250" w:rsidR="00C13B99" w:rsidRDefault="00FC1878" w:rsidP="003F021A">
      <w:pPr>
        <w:pStyle w:val="Descripcin"/>
        <w:ind w:firstLine="0"/>
      </w:pPr>
      <w:bookmarkStart w:id="99" w:name="_Toc76585698"/>
      <w:r>
        <w:t xml:space="preserve">Ilustración </w:t>
      </w:r>
      <w:r>
        <w:fldChar w:fldCharType="begin"/>
      </w:r>
      <w:r>
        <w:instrText xml:space="preserve"> SEQ Ilustración \* ARABIC </w:instrText>
      </w:r>
      <w:r>
        <w:fldChar w:fldCharType="separate"/>
      </w:r>
      <w:r w:rsidR="00675108">
        <w:rPr>
          <w:noProof/>
        </w:rPr>
        <w:t>21</w:t>
      </w:r>
      <w:r>
        <w:fldChar w:fldCharType="end"/>
      </w:r>
      <w:r>
        <w:t xml:space="preserve"> - Diseño procedimental registro y login.</w:t>
      </w:r>
      <w:bookmarkEnd w:id="99"/>
    </w:p>
    <w:p w14:paraId="1AB13D81" w14:textId="6A336682" w:rsidR="00C576B4" w:rsidRDefault="00C576B4" w:rsidP="00C576B4">
      <w:pPr>
        <w:pStyle w:val="UBUCuerpoTrabajo"/>
      </w:pPr>
      <w:r>
        <w:rPr>
          <w:b/>
          <w:bCs/>
        </w:rPr>
        <w:t xml:space="preserve">Generación de la solución </w:t>
      </w:r>
    </w:p>
    <w:p w14:paraId="1C91486B" w14:textId="70B5E682" w:rsidR="00C576B4" w:rsidRDefault="00C576B4" w:rsidP="00C576B4">
      <w:pPr>
        <w:pStyle w:val="UBUCuerpoTrabajo"/>
      </w:pPr>
      <w:r>
        <w:t>En este diagrama se mostrará la generación de la solución del problema introducido, con los datos que se introducen y la generación de las redes.</w:t>
      </w:r>
    </w:p>
    <w:p w14:paraId="78BB9CBC" w14:textId="77777777" w:rsidR="003F021A" w:rsidRDefault="003F021A" w:rsidP="003F021A">
      <w:pPr>
        <w:pStyle w:val="UBUCuerpoTrabajo"/>
        <w:keepNext/>
        <w:ind w:firstLine="0"/>
      </w:pPr>
      <w:r>
        <w:rPr>
          <w:noProof/>
        </w:rPr>
        <w:lastRenderedPageBreak/>
        <w:drawing>
          <wp:inline distT="0" distB="0" distL="0" distR="0" wp14:anchorId="4B878762" wp14:editId="0443AAE7">
            <wp:extent cx="5943600" cy="4066540"/>
            <wp:effectExtent l="0" t="0" r="0" b="0"/>
            <wp:docPr id="21" name="Imagen 21" descr="Diagrama procedimental redes aleato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 procedimental redes aleatorias"/>
                    <pic:cNvPicPr/>
                  </pic:nvPicPr>
                  <pic:blipFill>
                    <a:blip r:embed="rId47">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p>
    <w:p w14:paraId="0D5903BD" w14:textId="7302C07F" w:rsidR="003F021A" w:rsidRDefault="003F021A" w:rsidP="003F021A">
      <w:pPr>
        <w:pStyle w:val="Descripcin"/>
        <w:ind w:firstLine="0"/>
      </w:pPr>
      <w:bookmarkStart w:id="100" w:name="_Toc76585699"/>
      <w:r>
        <w:t xml:space="preserve">Ilustración </w:t>
      </w:r>
      <w:r>
        <w:fldChar w:fldCharType="begin"/>
      </w:r>
      <w:r>
        <w:instrText xml:space="preserve"> SEQ Ilustración \* ARABIC </w:instrText>
      </w:r>
      <w:r>
        <w:fldChar w:fldCharType="separate"/>
      </w:r>
      <w:r w:rsidR="00675108">
        <w:rPr>
          <w:noProof/>
        </w:rPr>
        <w:t>22</w:t>
      </w:r>
      <w:r>
        <w:fldChar w:fldCharType="end"/>
      </w:r>
      <w:r>
        <w:t xml:space="preserve"> - Diseño procedimental redes aleatorias.</w:t>
      </w:r>
      <w:bookmarkEnd w:id="100"/>
    </w:p>
    <w:p w14:paraId="3E9F7AFD" w14:textId="27917F38" w:rsidR="00C576B4" w:rsidRDefault="00C576B4" w:rsidP="00C576B4">
      <w:pPr>
        <w:pStyle w:val="Ttulo2"/>
        <w:numPr>
          <w:ilvl w:val="0"/>
          <w:numId w:val="32"/>
        </w:numPr>
      </w:pPr>
      <w:bookmarkStart w:id="101" w:name="_Toc76585792"/>
      <w:r>
        <w:t>Diseño de interfaces</w:t>
      </w:r>
      <w:bookmarkEnd w:id="101"/>
    </w:p>
    <w:p w14:paraId="13CA6262" w14:textId="2618BC67" w:rsidR="00C576B4" w:rsidRDefault="00C576B4" w:rsidP="00C576B4">
      <w:pPr>
        <w:pStyle w:val="UBUCuerpoTrabajo"/>
      </w:pPr>
      <w:r>
        <w:t xml:space="preserve">Al comenzar el proyecto, uno de los primeros pasos que se dieron tras fijar objetivos, fue la creación de un prototipo de aplicación que nos permitiera tener un punto de partida sobre el que trabajar más adelante. </w:t>
      </w:r>
    </w:p>
    <w:p w14:paraId="1E0079B0" w14:textId="721C75F1" w:rsidR="00C576B4" w:rsidRDefault="00C576B4" w:rsidP="00C576B4">
      <w:pPr>
        <w:pStyle w:val="UBUCuerpoTrabajo"/>
      </w:pPr>
      <w:r>
        <w:t>Se realizó este modelo con ayuda de pencil, generando dos estilos de visualizar el prototipo. El primer modo es mediante imágenes que se corresponden con cada una de las pantallas. El segundo es fichero ‘.html’ que nos permite interactuar con el prototipo. Estos elementos se encuentran en el paquete ‘Prototipo’. A continuación, se muestran las distintas pantallas que se crearon en la realización del prototipo:</w:t>
      </w:r>
    </w:p>
    <w:p w14:paraId="568D2216" w14:textId="77777777" w:rsidR="00C576B4" w:rsidRDefault="00C576B4" w:rsidP="00C576B4">
      <w:pPr>
        <w:pStyle w:val="UBUCuerpoTrabajo"/>
        <w:keepNext/>
        <w:ind w:firstLine="0"/>
        <w:jc w:val="center"/>
      </w:pPr>
      <w:r>
        <w:rPr>
          <w:noProof/>
        </w:rPr>
        <w:lastRenderedPageBreak/>
        <w:drawing>
          <wp:inline distT="0" distB="0" distL="0" distR="0" wp14:anchorId="78F73AE7" wp14:editId="4E3BBF00">
            <wp:extent cx="5324232" cy="3772800"/>
            <wp:effectExtent l="0" t="0" r="0" b="0"/>
            <wp:docPr id="22" name="Imagen 22" descr="Inicio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icio - Prototipo"/>
                    <pic:cNvPicPr/>
                  </pic:nvPicPr>
                  <pic:blipFill>
                    <a:blip r:embed="rId48">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519983BC" w14:textId="4491F13E" w:rsidR="00C576B4" w:rsidRDefault="00C576B4" w:rsidP="00C576B4">
      <w:pPr>
        <w:pStyle w:val="Descripcin"/>
        <w:ind w:firstLine="567"/>
      </w:pPr>
      <w:bookmarkStart w:id="102" w:name="_Toc76585700"/>
      <w:r>
        <w:t xml:space="preserve">Ilustración </w:t>
      </w:r>
      <w:r>
        <w:fldChar w:fldCharType="begin"/>
      </w:r>
      <w:r>
        <w:instrText xml:space="preserve"> SEQ Ilustración \* ARABIC </w:instrText>
      </w:r>
      <w:r>
        <w:fldChar w:fldCharType="separate"/>
      </w:r>
      <w:r w:rsidR="00675108">
        <w:rPr>
          <w:noProof/>
        </w:rPr>
        <w:t>23</w:t>
      </w:r>
      <w:r>
        <w:fldChar w:fldCharType="end"/>
      </w:r>
      <w:r>
        <w:t xml:space="preserve"> - pantalla principal prototipo.</w:t>
      </w:r>
      <w:bookmarkEnd w:id="102"/>
    </w:p>
    <w:p w14:paraId="3EE394D2" w14:textId="77777777" w:rsidR="00C576B4" w:rsidRDefault="00C576B4" w:rsidP="00C576B4">
      <w:pPr>
        <w:keepNext/>
        <w:ind w:firstLine="0"/>
        <w:jc w:val="center"/>
      </w:pPr>
      <w:r>
        <w:rPr>
          <w:noProof/>
        </w:rPr>
        <w:drawing>
          <wp:inline distT="0" distB="0" distL="0" distR="0" wp14:anchorId="5D229189" wp14:editId="27F8F6B1">
            <wp:extent cx="5324232" cy="3772800"/>
            <wp:effectExtent l="0" t="0" r="0" b="0"/>
            <wp:docPr id="23" name="Imagen 23" descr="Sobre la app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Sobre la app - Prototipo"/>
                    <pic:cNvPicPr/>
                  </pic:nvPicPr>
                  <pic:blipFill>
                    <a:blip r:embed="rId49">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56F6BA84" w14:textId="34A0EDD6" w:rsidR="00C576B4" w:rsidRDefault="00C576B4" w:rsidP="00C576B4">
      <w:pPr>
        <w:pStyle w:val="Descripcin"/>
      </w:pPr>
      <w:bookmarkStart w:id="103" w:name="_Toc76585701"/>
      <w:r>
        <w:t xml:space="preserve">Ilustración </w:t>
      </w:r>
      <w:r>
        <w:fldChar w:fldCharType="begin"/>
      </w:r>
      <w:r>
        <w:instrText xml:space="preserve"> SEQ Ilustración \* ARABIC </w:instrText>
      </w:r>
      <w:r>
        <w:fldChar w:fldCharType="separate"/>
      </w:r>
      <w:r w:rsidR="00675108">
        <w:rPr>
          <w:noProof/>
        </w:rPr>
        <w:t>24</w:t>
      </w:r>
      <w:r>
        <w:fldChar w:fldCharType="end"/>
      </w:r>
      <w:r>
        <w:t xml:space="preserve"> - Sobre la aplicación prototipo.</w:t>
      </w:r>
      <w:bookmarkEnd w:id="103"/>
    </w:p>
    <w:p w14:paraId="2AA624E0" w14:textId="77777777" w:rsidR="00C576B4" w:rsidRDefault="00C576B4" w:rsidP="00C576B4">
      <w:pPr>
        <w:keepNext/>
        <w:ind w:firstLine="0"/>
        <w:jc w:val="center"/>
      </w:pPr>
      <w:r>
        <w:rPr>
          <w:noProof/>
        </w:rPr>
        <w:lastRenderedPageBreak/>
        <w:drawing>
          <wp:inline distT="0" distB="0" distL="0" distR="0" wp14:anchorId="0A25FED3" wp14:editId="0686C135">
            <wp:extent cx="5324231" cy="3772800"/>
            <wp:effectExtent l="0" t="0" r="0" b="0"/>
            <wp:docPr id="25" name="Imagen 25" descr="Inicio sesión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icio sesión - Prototipo"/>
                    <pic:cNvPicPr/>
                  </pic:nvPicPr>
                  <pic:blipFill>
                    <a:blip r:embed="rId50">
                      <a:extLst>
                        <a:ext uri="{28A0092B-C50C-407E-A947-70E740481C1C}">
                          <a14:useLocalDpi xmlns:a14="http://schemas.microsoft.com/office/drawing/2010/main" val="0"/>
                        </a:ext>
                      </a:extLst>
                    </a:blip>
                    <a:stretch>
                      <a:fillRect/>
                    </a:stretch>
                  </pic:blipFill>
                  <pic:spPr>
                    <a:xfrm>
                      <a:off x="0" y="0"/>
                      <a:ext cx="5324231" cy="3772800"/>
                    </a:xfrm>
                    <a:prstGeom prst="rect">
                      <a:avLst/>
                    </a:prstGeom>
                  </pic:spPr>
                </pic:pic>
              </a:graphicData>
            </a:graphic>
          </wp:inline>
        </w:drawing>
      </w:r>
    </w:p>
    <w:p w14:paraId="400B9BDA" w14:textId="5AA05513" w:rsidR="00C576B4" w:rsidRDefault="00C576B4" w:rsidP="00C576B4">
      <w:pPr>
        <w:pStyle w:val="Descripcin"/>
        <w:ind w:firstLine="567"/>
      </w:pPr>
      <w:bookmarkStart w:id="104" w:name="_Toc76585702"/>
      <w:r>
        <w:t xml:space="preserve">Ilustración </w:t>
      </w:r>
      <w:r>
        <w:fldChar w:fldCharType="begin"/>
      </w:r>
      <w:r>
        <w:instrText xml:space="preserve"> SEQ Ilustración \* ARABIC </w:instrText>
      </w:r>
      <w:r>
        <w:fldChar w:fldCharType="separate"/>
      </w:r>
      <w:r w:rsidR="00675108">
        <w:rPr>
          <w:noProof/>
        </w:rPr>
        <w:t>25</w:t>
      </w:r>
      <w:r>
        <w:fldChar w:fldCharType="end"/>
      </w:r>
      <w:r>
        <w:t xml:space="preserve"> - Inicio de sesión prototipo.</w:t>
      </w:r>
      <w:bookmarkEnd w:id="104"/>
    </w:p>
    <w:p w14:paraId="69212512" w14:textId="77777777" w:rsidR="00C576B4" w:rsidRDefault="00C576B4" w:rsidP="00C576B4">
      <w:pPr>
        <w:keepNext/>
        <w:ind w:firstLine="0"/>
        <w:jc w:val="center"/>
      </w:pPr>
      <w:r>
        <w:rPr>
          <w:noProof/>
        </w:rPr>
        <w:drawing>
          <wp:inline distT="0" distB="0" distL="0" distR="0" wp14:anchorId="0B6EF01E" wp14:editId="7ADB3F0F">
            <wp:extent cx="5322962" cy="3771900"/>
            <wp:effectExtent l="0" t="0" r="0" b="0"/>
            <wp:docPr id="26" name="Imagen 26" descr="Registro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Registro - Prototipo"/>
                    <pic:cNvPicPr/>
                  </pic:nvPicPr>
                  <pic:blipFill>
                    <a:blip r:embed="rId51">
                      <a:extLst>
                        <a:ext uri="{28A0092B-C50C-407E-A947-70E740481C1C}">
                          <a14:useLocalDpi xmlns:a14="http://schemas.microsoft.com/office/drawing/2010/main" val="0"/>
                        </a:ext>
                      </a:extLst>
                    </a:blip>
                    <a:stretch>
                      <a:fillRect/>
                    </a:stretch>
                  </pic:blipFill>
                  <pic:spPr>
                    <a:xfrm>
                      <a:off x="0" y="0"/>
                      <a:ext cx="5353644" cy="3793642"/>
                    </a:xfrm>
                    <a:prstGeom prst="rect">
                      <a:avLst/>
                    </a:prstGeom>
                  </pic:spPr>
                </pic:pic>
              </a:graphicData>
            </a:graphic>
          </wp:inline>
        </w:drawing>
      </w:r>
    </w:p>
    <w:p w14:paraId="75149BD2" w14:textId="46E5A9E6" w:rsidR="00C576B4" w:rsidRDefault="00C576B4" w:rsidP="00196B79">
      <w:pPr>
        <w:pStyle w:val="Descripcin"/>
      </w:pPr>
      <w:bookmarkStart w:id="105" w:name="_Toc76585703"/>
      <w:r>
        <w:t xml:space="preserve">Ilustración </w:t>
      </w:r>
      <w:r>
        <w:fldChar w:fldCharType="begin"/>
      </w:r>
      <w:r>
        <w:instrText xml:space="preserve"> SEQ Ilustración \* ARABIC </w:instrText>
      </w:r>
      <w:r>
        <w:fldChar w:fldCharType="separate"/>
      </w:r>
      <w:r w:rsidR="00675108">
        <w:rPr>
          <w:noProof/>
        </w:rPr>
        <w:t>26</w:t>
      </w:r>
      <w:r>
        <w:fldChar w:fldCharType="end"/>
      </w:r>
      <w:r>
        <w:t xml:space="preserve"> - Regitro prototipo.</w:t>
      </w:r>
      <w:bookmarkEnd w:id="105"/>
    </w:p>
    <w:p w14:paraId="07174F4D" w14:textId="77777777" w:rsidR="00196B79" w:rsidRDefault="00C576B4" w:rsidP="00196B79">
      <w:pPr>
        <w:keepNext/>
        <w:jc w:val="center"/>
      </w:pPr>
      <w:r>
        <w:rPr>
          <w:noProof/>
        </w:rPr>
        <w:lastRenderedPageBreak/>
        <w:drawing>
          <wp:inline distT="0" distB="0" distL="0" distR="0" wp14:anchorId="60325320" wp14:editId="15D23C67">
            <wp:extent cx="5324231" cy="3772800"/>
            <wp:effectExtent l="0" t="0" r="0" b="0"/>
            <wp:docPr id="27" name="Imagen 27" descr="Inicio usuario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icio usuario - Prototipo"/>
                    <pic:cNvPicPr/>
                  </pic:nvPicPr>
                  <pic:blipFill>
                    <a:blip r:embed="rId52">
                      <a:extLst>
                        <a:ext uri="{28A0092B-C50C-407E-A947-70E740481C1C}">
                          <a14:useLocalDpi xmlns:a14="http://schemas.microsoft.com/office/drawing/2010/main" val="0"/>
                        </a:ext>
                      </a:extLst>
                    </a:blip>
                    <a:stretch>
                      <a:fillRect/>
                    </a:stretch>
                  </pic:blipFill>
                  <pic:spPr>
                    <a:xfrm>
                      <a:off x="0" y="0"/>
                      <a:ext cx="5324231" cy="3772800"/>
                    </a:xfrm>
                    <a:prstGeom prst="rect">
                      <a:avLst/>
                    </a:prstGeom>
                  </pic:spPr>
                </pic:pic>
              </a:graphicData>
            </a:graphic>
          </wp:inline>
        </w:drawing>
      </w:r>
    </w:p>
    <w:p w14:paraId="3EF983F5" w14:textId="56B9C6A3" w:rsidR="00C576B4" w:rsidRDefault="00196B79" w:rsidP="00196B79">
      <w:pPr>
        <w:pStyle w:val="Descripcin"/>
      </w:pPr>
      <w:bookmarkStart w:id="106" w:name="_Toc76585704"/>
      <w:r>
        <w:t xml:space="preserve">Ilustración </w:t>
      </w:r>
      <w:r>
        <w:fldChar w:fldCharType="begin"/>
      </w:r>
      <w:r>
        <w:instrText xml:space="preserve"> SEQ Ilustración \* ARABIC </w:instrText>
      </w:r>
      <w:r>
        <w:fldChar w:fldCharType="separate"/>
      </w:r>
      <w:r w:rsidR="00675108">
        <w:rPr>
          <w:noProof/>
        </w:rPr>
        <w:t>27</w:t>
      </w:r>
      <w:r>
        <w:fldChar w:fldCharType="end"/>
      </w:r>
      <w:r>
        <w:t xml:space="preserve"> - Inicio usuario prototipo.</w:t>
      </w:r>
      <w:bookmarkEnd w:id="106"/>
    </w:p>
    <w:p w14:paraId="1A6C2685" w14:textId="77777777" w:rsidR="00196B79" w:rsidRDefault="00196B79" w:rsidP="00196B79">
      <w:pPr>
        <w:keepNext/>
      </w:pPr>
      <w:r>
        <w:rPr>
          <w:noProof/>
        </w:rPr>
        <w:drawing>
          <wp:inline distT="0" distB="0" distL="0" distR="0" wp14:anchorId="235C246A" wp14:editId="593AB357">
            <wp:extent cx="5324232" cy="3772800"/>
            <wp:effectExtent l="0" t="0" r="0" b="0"/>
            <wp:docPr id="28" name="Imagen 28" descr="Menú lateral - Prototip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Menú lateral - Prototipo&#10;"/>
                    <pic:cNvPicPr/>
                  </pic:nvPicPr>
                  <pic:blipFill>
                    <a:blip r:embed="rId53">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47A1A64D" w14:textId="798F275F" w:rsidR="00196B79" w:rsidRDefault="00196B79" w:rsidP="00196B79">
      <w:pPr>
        <w:pStyle w:val="Descripcin"/>
      </w:pPr>
      <w:bookmarkStart w:id="107" w:name="_Toc76585705"/>
      <w:r>
        <w:t xml:space="preserve">Ilustración </w:t>
      </w:r>
      <w:r>
        <w:fldChar w:fldCharType="begin"/>
      </w:r>
      <w:r>
        <w:instrText xml:space="preserve"> SEQ Ilustración \* ARABIC </w:instrText>
      </w:r>
      <w:r>
        <w:fldChar w:fldCharType="separate"/>
      </w:r>
      <w:r w:rsidR="00675108">
        <w:rPr>
          <w:noProof/>
        </w:rPr>
        <w:t>28</w:t>
      </w:r>
      <w:r>
        <w:fldChar w:fldCharType="end"/>
      </w:r>
      <w:r>
        <w:t xml:space="preserve"> - Menú lateral prototipo.</w:t>
      </w:r>
      <w:bookmarkEnd w:id="107"/>
    </w:p>
    <w:p w14:paraId="29E19271" w14:textId="77777777" w:rsidR="00196B79" w:rsidRDefault="00196B79" w:rsidP="00196B79">
      <w:pPr>
        <w:keepNext/>
      </w:pPr>
      <w:r>
        <w:rPr>
          <w:noProof/>
        </w:rPr>
        <w:lastRenderedPageBreak/>
        <w:drawing>
          <wp:inline distT="0" distB="0" distL="0" distR="0" wp14:anchorId="19721C25" wp14:editId="52AD3EFD">
            <wp:extent cx="5324232" cy="3772800"/>
            <wp:effectExtent l="0" t="0" r="0" b="0"/>
            <wp:docPr id="29" name="Imagen 29" descr="Selección tipo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Selección tipo - Prototipo"/>
                    <pic:cNvPicPr/>
                  </pic:nvPicPr>
                  <pic:blipFill>
                    <a:blip r:embed="rId54">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758D8AA9" w14:textId="094E06A8" w:rsidR="00196B79" w:rsidRDefault="00196B79" w:rsidP="00196B79">
      <w:pPr>
        <w:pStyle w:val="Descripcin"/>
      </w:pPr>
      <w:bookmarkStart w:id="108" w:name="_Toc76585706"/>
      <w:r>
        <w:t xml:space="preserve">Ilustración </w:t>
      </w:r>
      <w:r>
        <w:fldChar w:fldCharType="begin"/>
      </w:r>
      <w:r>
        <w:instrText xml:space="preserve"> SEQ Ilustración \* ARABIC </w:instrText>
      </w:r>
      <w:r>
        <w:fldChar w:fldCharType="separate"/>
      </w:r>
      <w:r w:rsidR="00675108">
        <w:rPr>
          <w:noProof/>
        </w:rPr>
        <w:t>29</w:t>
      </w:r>
      <w:r>
        <w:fldChar w:fldCharType="end"/>
      </w:r>
      <w:r>
        <w:t xml:space="preserve"> - Selección del tipo red prototipo.</w:t>
      </w:r>
      <w:bookmarkEnd w:id="108"/>
    </w:p>
    <w:p w14:paraId="2ED8663F" w14:textId="77777777" w:rsidR="00196B79" w:rsidRDefault="00196B79" w:rsidP="00196B79">
      <w:pPr>
        <w:keepNext/>
      </w:pPr>
      <w:r>
        <w:rPr>
          <w:noProof/>
        </w:rPr>
        <w:drawing>
          <wp:inline distT="0" distB="0" distL="0" distR="0" wp14:anchorId="6333BC0F" wp14:editId="24C46C1C">
            <wp:extent cx="5324232" cy="3772800"/>
            <wp:effectExtent l="0" t="0" r="0" b="0"/>
            <wp:docPr id="30" name="Imagen 30" descr="Creación aleatoria de red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reación aleatoria de red - Prototipo"/>
                    <pic:cNvPicPr/>
                  </pic:nvPicPr>
                  <pic:blipFill>
                    <a:blip r:embed="rId55">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33DC0902" w14:textId="6FCBC8F2" w:rsidR="00196B79" w:rsidRDefault="00196B79" w:rsidP="00196B79">
      <w:pPr>
        <w:pStyle w:val="Descripcin"/>
      </w:pPr>
      <w:bookmarkStart w:id="109" w:name="_Toc76585707"/>
      <w:r>
        <w:t xml:space="preserve">Ilustración </w:t>
      </w:r>
      <w:r>
        <w:fldChar w:fldCharType="begin"/>
      </w:r>
      <w:r>
        <w:instrText xml:space="preserve"> SEQ Ilustración \* ARABIC </w:instrText>
      </w:r>
      <w:r>
        <w:fldChar w:fldCharType="separate"/>
      </w:r>
      <w:r w:rsidR="00675108">
        <w:rPr>
          <w:noProof/>
        </w:rPr>
        <w:t>30</w:t>
      </w:r>
      <w:r>
        <w:fldChar w:fldCharType="end"/>
      </w:r>
      <w:r>
        <w:t xml:space="preserve"> - Creación aleatoria de red prototipo.</w:t>
      </w:r>
      <w:bookmarkEnd w:id="109"/>
    </w:p>
    <w:p w14:paraId="587E902B" w14:textId="77777777" w:rsidR="00196B79" w:rsidRDefault="00196B79" w:rsidP="00196B79">
      <w:pPr>
        <w:keepNext/>
      </w:pPr>
      <w:r>
        <w:rPr>
          <w:noProof/>
        </w:rPr>
        <w:lastRenderedPageBreak/>
        <w:drawing>
          <wp:inline distT="0" distB="0" distL="0" distR="0" wp14:anchorId="23E85AB3" wp14:editId="566F450A">
            <wp:extent cx="5324232" cy="3772800"/>
            <wp:effectExtent l="0" t="0" r="0" b="0"/>
            <wp:docPr id="31" name="Imagen 31" descr="Selección del tipo de procesado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Selección del tipo de procesado - Prototipo"/>
                    <pic:cNvPicPr/>
                  </pic:nvPicPr>
                  <pic:blipFill>
                    <a:blip r:embed="rId56">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65843D78" w14:textId="3AA220A4" w:rsidR="00196B79" w:rsidRPr="00196B79" w:rsidRDefault="00196B79" w:rsidP="00196B79">
      <w:pPr>
        <w:pStyle w:val="Descripcin"/>
      </w:pPr>
      <w:bookmarkStart w:id="110" w:name="_Toc76585708"/>
      <w:r>
        <w:t xml:space="preserve">Ilustración </w:t>
      </w:r>
      <w:r>
        <w:fldChar w:fldCharType="begin"/>
      </w:r>
      <w:r>
        <w:instrText xml:space="preserve"> SEQ Ilustración \* ARABIC </w:instrText>
      </w:r>
      <w:r>
        <w:fldChar w:fldCharType="separate"/>
      </w:r>
      <w:r w:rsidR="00675108">
        <w:rPr>
          <w:noProof/>
        </w:rPr>
        <w:t>31</w:t>
      </w:r>
      <w:r>
        <w:fldChar w:fldCharType="end"/>
      </w:r>
      <w:r>
        <w:t xml:space="preserve"> - Selección del tipo de procesado prototipo.</w:t>
      </w:r>
      <w:bookmarkEnd w:id="110"/>
    </w:p>
    <w:p w14:paraId="2B5ED8D5" w14:textId="77777777" w:rsidR="00196B79" w:rsidRDefault="00196B79" w:rsidP="00196B79">
      <w:pPr>
        <w:keepNext/>
      </w:pPr>
      <w:r>
        <w:rPr>
          <w:noProof/>
        </w:rPr>
        <w:drawing>
          <wp:inline distT="0" distB="0" distL="0" distR="0" wp14:anchorId="75F3CA3A" wp14:editId="0C0A4F6F">
            <wp:extent cx="5324232" cy="3772800"/>
            <wp:effectExtent l="0" t="0" r="0" b="0"/>
            <wp:docPr id="32" name="Imagen 32" descr="Selección avanzada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Selección avanzada - Prototipo"/>
                    <pic:cNvPicPr/>
                  </pic:nvPicPr>
                  <pic:blipFill>
                    <a:blip r:embed="rId57">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44662565" w14:textId="48D39481" w:rsidR="00196B79" w:rsidRDefault="00196B79" w:rsidP="00196B79">
      <w:pPr>
        <w:pStyle w:val="Descripcin"/>
      </w:pPr>
      <w:bookmarkStart w:id="111" w:name="_Toc76585709"/>
      <w:r>
        <w:t xml:space="preserve">Ilustración </w:t>
      </w:r>
      <w:r>
        <w:fldChar w:fldCharType="begin"/>
      </w:r>
      <w:r>
        <w:instrText xml:space="preserve"> SEQ Ilustración \* ARABIC </w:instrText>
      </w:r>
      <w:r>
        <w:fldChar w:fldCharType="separate"/>
      </w:r>
      <w:r w:rsidR="00675108">
        <w:rPr>
          <w:noProof/>
        </w:rPr>
        <w:t>32</w:t>
      </w:r>
      <w:r>
        <w:fldChar w:fldCharType="end"/>
      </w:r>
      <w:r>
        <w:t xml:space="preserve"> - Opciones avanzadas prototipo.</w:t>
      </w:r>
      <w:bookmarkEnd w:id="111"/>
    </w:p>
    <w:p w14:paraId="0CD3F1D0" w14:textId="77777777" w:rsidR="00196B79" w:rsidRDefault="00196B79" w:rsidP="00196B79">
      <w:pPr>
        <w:pStyle w:val="Descripcin"/>
        <w:keepNext/>
      </w:pPr>
      <w:r>
        <w:rPr>
          <w:noProof/>
        </w:rPr>
        <w:lastRenderedPageBreak/>
        <w:drawing>
          <wp:inline distT="0" distB="0" distL="0" distR="0" wp14:anchorId="748BB33C" wp14:editId="0F682AED">
            <wp:extent cx="5324232" cy="3772800"/>
            <wp:effectExtent l="0" t="0" r="0" b="0"/>
            <wp:docPr id="33" name="Imagen 33" descr="Selección de los porcentajes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Selección de los porcentajes - Prototipo"/>
                    <pic:cNvPicPr/>
                  </pic:nvPicPr>
                  <pic:blipFill>
                    <a:blip r:embed="rId58">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39F06406" w14:textId="790F91A7" w:rsidR="00196B79" w:rsidRDefault="00196B79" w:rsidP="00196B79">
      <w:pPr>
        <w:pStyle w:val="Descripcin"/>
      </w:pPr>
      <w:bookmarkStart w:id="112" w:name="_Toc76585710"/>
      <w:r>
        <w:t xml:space="preserve">Ilustración </w:t>
      </w:r>
      <w:r>
        <w:fldChar w:fldCharType="begin"/>
      </w:r>
      <w:r>
        <w:instrText xml:space="preserve"> SEQ Ilustración \* ARABIC </w:instrText>
      </w:r>
      <w:r>
        <w:fldChar w:fldCharType="separate"/>
      </w:r>
      <w:r w:rsidR="00675108">
        <w:rPr>
          <w:noProof/>
        </w:rPr>
        <w:t>33</w:t>
      </w:r>
      <w:r>
        <w:fldChar w:fldCharType="end"/>
      </w:r>
      <w:r>
        <w:t xml:space="preserve"> - Selección de porcentajes prototipo.</w:t>
      </w:r>
      <w:bookmarkEnd w:id="112"/>
    </w:p>
    <w:p w14:paraId="31A8E051" w14:textId="77777777" w:rsidR="00196B79" w:rsidRDefault="00196B79" w:rsidP="00196B79">
      <w:pPr>
        <w:keepNext/>
      </w:pPr>
      <w:r>
        <w:rPr>
          <w:noProof/>
        </w:rPr>
        <w:drawing>
          <wp:inline distT="0" distB="0" distL="0" distR="0" wp14:anchorId="3251B514" wp14:editId="35D63B28">
            <wp:extent cx="5324232" cy="3772800"/>
            <wp:effectExtent l="0" t="0" r="0" b="0"/>
            <wp:docPr id="34" name="Imagen 34" descr="Subida de ficheros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Subida de ficheros - Prototipo"/>
                    <pic:cNvPicPr/>
                  </pic:nvPicPr>
                  <pic:blipFill>
                    <a:blip r:embed="rId59">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626EABEA" w14:textId="307E00DB" w:rsidR="00196B79" w:rsidRDefault="00196B79" w:rsidP="00196B79">
      <w:pPr>
        <w:pStyle w:val="Descripcin"/>
      </w:pPr>
      <w:bookmarkStart w:id="113" w:name="_Toc76585711"/>
      <w:r>
        <w:t xml:space="preserve">Ilustración </w:t>
      </w:r>
      <w:r>
        <w:fldChar w:fldCharType="begin"/>
      </w:r>
      <w:r>
        <w:instrText xml:space="preserve"> SEQ Ilustración \* ARABIC </w:instrText>
      </w:r>
      <w:r>
        <w:fldChar w:fldCharType="separate"/>
      </w:r>
      <w:r w:rsidR="00675108">
        <w:rPr>
          <w:noProof/>
        </w:rPr>
        <w:t>34</w:t>
      </w:r>
      <w:r>
        <w:fldChar w:fldCharType="end"/>
      </w:r>
      <w:r>
        <w:t xml:space="preserve"> - Subida de ficheros prototipo.</w:t>
      </w:r>
      <w:bookmarkEnd w:id="113"/>
    </w:p>
    <w:p w14:paraId="522BDEC5" w14:textId="77777777" w:rsidR="00196B79" w:rsidRDefault="00196B79" w:rsidP="00196B79">
      <w:pPr>
        <w:keepNext/>
      </w:pPr>
      <w:r>
        <w:rPr>
          <w:noProof/>
        </w:rPr>
        <w:lastRenderedPageBreak/>
        <w:drawing>
          <wp:inline distT="0" distB="0" distL="0" distR="0" wp14:anchorId="15B728C7" wp14:editId="5BA74993">
            <wp:extent cx="5324232" cy="3772800"/>
            <wp:effectExtent l="0" t="0" r="0" b="0"/>
            <wp:docPr id="35" name="Imagen 35" descr="Visualizado de resultados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Visualizado de resultados - Prototipo"/>
                    <pic:cNvPicPr/>
                  </pic:nvPicPr>
                  <pic:blipFill>
                    <a:blip r:embed="rId60">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7EFD3880" w14:textId="119AAE19" w:rsidR="00196B79" w:rsidRDefault="00196B79" w:rsidP="00196B79">
      <w:pPr>
        <w:pStyle w:val="Descripcin"/>
      </w:pPr>
      <w:bookmarkStart w:id="114" w:name="_Toc76585712"/>
      <w:r>
        <w:t xml:space="preserve">Ilustración </w:t>
      </w:r>
      <w:r>
        <w:fldChar w:fldCharType="begin"/>
      </w:r>
      <w:r>
        <w:instrText xml:space="preserve"> SEQ Ilustración \* ARABIC </w:instrText>
      </w:r>
      <w:r>
        <w:fldChar w:fldCharType="separate"/>
      </w:r>
      <w:r w:rsidR="00675108">
        <w:rPr>
          <w:noProof/>
        </w:rPr>
        <w:t>35</w:t>
      </w:r>
      <w:r>
        <w:fldChar w:fldCharType="end"/>
      </w:r>
      <w:r>
        <w:t xml:space="preserve"> - Visualizado de resultados prototipo.</w:t>
      </w:r>
      <w:bookmarkEnd w:id="114"/>
    </w:p>
    <w:p w14:paraId="51B7EAF3" w14:textId="77777777" w:rsidR="00196B79" w:rsidRDefault="00196B79" w:rsidP="00196B79">
      <w:pPr>
        <w:keepNext/>
      </w:pPr>
      <w:r>
        <w:rPr>
          <w:noProof/>
        </w:rPr>
        <w:drawing>
          <wp:inline distT="0" distB="0" distL="0" distR="0" wp14:anchorId="5BE8A537" wp14:editId="696B8242">
            <wp:extent cx="5324232" cy="3772800"/>
            <wp:effectExtent l="0" t="0" r="0" b="0"/>
            <wp:docPr id="36" name="Imagen 36" descr="Descarga de resultados - Prot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escarga de resultados - Prototipo"/>
                    <pic:cNvPicPr/>
                  </pic:nvPicPr>
                  <pic:blipFill>
                    <a:blip r:embed="rId61">
                      <a:extLst>
                        <a:ext uri="{28A0092B-C50C-407E-A947-70E740481C1C}">
                          <a14:useLocalDpi xmlns:a14="http://schemas.microsoft.com/office/drawing/2010/main" val="0"/>
                        </a:ext>
                      </a:extLst>
                    </a:blip>
                    <a:stretch>
                      <a:fillRect/>
                    </a:stretch>
                  </pic:blipFill>
                  <pic:spPr>
                    <a:xfrm>
                      <a:off x="0" y="0"/>
                      <a:ext cx="5324232" cy="3772800"/>
                    </a:xfrm>
                    <a:prstGeom prst="rect">
                      <a:avLst/>
                    </a:prstGeom>
                  </pic:spPr>
                </pic:pic>
              </a:graphicData>
            </a:graphic>
          </wp:inline>
        </w:drawing>
      </w:r>
    </w:p>
    <w:p w14:paraId="377B47F0" w14:textId="296C776C" w:rsidR="00196B79" w:rsidRDefault="00196B79" w:rsidP="00196B79">
      <w:pPr>
        <w:pStyle w:val="Descripcin"/>
      </w:pPr>
      <w:bookmarkStart w:id="115" w:name="_Toc76585713"/>
      <w:r>
        <w:t xml:space="preserve">Ilustración </w:t>
      </w:r>
      <w:r>
        <w:fldChar w:fldCharType="begin"/>
      </w:r>
      <w:r>
        <w:instrText xml:space="preserve"> SEQ Ilustración \* ARABIC </w:instrText>
      </w:r>
      <w:r>
        <w:fldChar w:fldCharType="separate"/>
      </w:r>
      <w:r w:rsidR="00675108">
        <w:rPr>
          <w:noProof/>
        </w:rPr>
        <w:t>36</w:t>
      </w:r>
      <w:r>
        <w:fldChar w:fldCharType="end"/>
      </w:r>
      <w:r>
        <w:t xml:space="preserve"> - Descarga de resultados prototipo.</w:t>
      </w:r>
      <w:bookmarkEnd w:id="115"/>
    </w:p>
    <w:p w14:paraId="49847499" w14:textId="0583FDA6" w:rsidR="0015376A" w:rsidRDefault="0015376A" w:rsidP="0015376A">
      <w:pPr>
        <w:pStyle w:val="UBUCuerpoTrabajo"/>
      </w:pPr>
      <w:r>
        <w:lastRenderedPageBreak/>
        <w:t>La realización de este prototipo ayudó a tener una idea clara sobre la que trabajar. A partir de este, se ha llegado a la aplicación final mostrada a continuación. Para llegar a este punto, se han modificado los estilos y la distribución del contenido de cada una de las pantallas en varias ocasiones.</w:t>
      </w:r>
    </w:p>
    <w:p w14:paraId="3E1948E1" w14:textId="77777777" w:rsidR="003F021A" w:rsidRDefault="003F021A" w:rsidP="003F021A">
      <w:pPr>
        <w:pStyle w:val="UBUCuerpoTrabajo"/>
        <w:keepNext/>
        <w:ind w:firstLine="0"/>
      </w:pPr>
      <w:r>
        <w:rPr>
          <w:b/>
          <w:bCs/>
          <w:noProof/>
        </w:rPr>
        <w:drawing>
          <wp:inline distT="0" distB="0" distL="0" distR="0" wp14:anchorId="62DBDD0E" wp14:editId="7DAC5394">
            <wp:extent cx="5943600" cy="2275840"/>
            <wp:effectExtent l="0" t="0" r="0" b="0"/>
            <wp:docPr id="37" name="Imagen 37" descr="Inici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icio aplicación"/>
                    <pic:cNvPicPr/>
                  </pic:nvPicPr>
                  <pic:blipFill>
                    <a:blip r:embed="rId62">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55211B9B" w14:textId="1EAD9455" w:rsidR="0015376A" w:rsidRDefault="003F021A" w:rsidP="003F021A">
      <w:pPr>
        <w:pStyle w:val="Descripcin"/>
        <w:ind w:firstLine="0"/>
      </w:pPr>
      <w:bookmarkStart w:id="116" w:name="_Toc76585714"/>
      <w:r>
        <w:t xml:space="preserve">Ilustración </w:t>
      </w:r>
      <w:r>
        <w:fldChar w:fldCharType="begin"/>
      </w:r>
      <w:r>
        <w:instrText xml:space="preserve"> SEQ Ilustración \* ARABIC </w:instrText>
      </w:r>
      <w:r>
        <w:fldChar w:fldCharType="separate"/>
      </w:r>
      <w:r w:rsidR="00675108">
        <w:rPr>
          <w:noProof/>
        </w:rPr>
        <w:t>37</w:t>
      </w:r>
      <w:r>
        <w:fldChar w:fldCharType="end"/>
      </w:r>
      <w:r>
        <w:t xml:space="preserve"> - Inicio aplicación</w:t>
      </w:r>
      <w:r w:rsidR="00F60D94">
        <w:t>.</w:t>
      </w:r>
      <w:bookmarkEnd w:id="116"/>
    </w:p>
    <w:p w14:paraId="08DA0B90" w14:textId="77777777" w:rsidR="00F60D94" w:rsidRDefault="003F021A" w:rsidP="00F60D94">
      <w:pPr>
        <w:keepNext/>
        <w:ind w:firstLine="0"/>
      </w:pPr>
      <w:r>
        <w:rPr>
          <w:noProof/>
        </w:rPr>
        <w:drawing>
          <wp:inline distT="0" distB="0" distL="0" distR="0" wp14:anchorId="71F68C6D" wp14:editId="66780921">
            <wp:extent cx="5943600" cy="3815080"/>
            <wp:effectExtent l="0" t="0" r="0" b="0"/>
            <wp:docPr id="38" name="Imagen 38" descr="Menú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Menú aplicación"/>
                    <pic:cNvPicPr/>
                  </pic:nvPicPr>
                  <pic:blipFill>
                    <a:blip r:embed="rId63">
                      <a:extLst>
                        <a:ext uri="{28A0092B-C50C-407E-A947-70E740481C1C}">
                          <a14:useLocalDpi xmlns:a14="http://schemas.microsoft.com/office/drawing/2010/main" val="0"/>
                        </a:ext>
                      </a:extLst>
                    </a:blip>
                    <a:stretch>
                      <a:fillRect/>
                    </a:stretch>
                  </pic:blipFill>
                  <pic:spPr>
                    <a:xfrm>
                      <a:off x="0" y="0"/>
                      <a:ext cx="5943600" cy="3815080"/>
                    </a:xfrm>
                    <a:prstGeom prst="rect">
                      <a:avLst/>
                    </a:prstGeom>
                  </pic:spPr>
                </pic:pic>
              </a:graphicData>
            </a:graphic>
          </wp:inline>
        </w:drawing>
      </w:r>
    </w:p>
    <w:p w14:paraId="3A60A779" w14:textId="150374B4" w:rsidR="003F021A" w:rsidRDefault="00F60D94" w:rsidP="00F60D94">
      <w:pPr>
        <w:pStyle w:val="Descripcin"/>
        <w:ind w:firstLine="0"/>
      </w:pPr>
      <w:bookmarkStart w:id="117" w:name="_Toc76585715"/>
      <w:r>
        <w:t xml:space="preserve">Ilustración </w:t>
      </w:r>
      <w:r>
        <w:fldChar w:fldCharType="begin"/>
      </w:r>
      <w:r>
        <w:instrText xml:space="preserve"> SEQ Ilustración \* ARABIC </w:instrText>
      </w:r>
      <w:r>
        <w:fldChar w:fldCharType="separate"/>
      </w:r>
      <w:r w:rsidR="00675108">
        <w:rPr>
          <w:noProof/>
        </w:rPr>
        <w:t>38</w:t>
      </w:r>
      <w:r>
        <w:fldChar w:fldCharType="end"/>
      </w:r>
      <w:r>
        <w:t xml:space="preserve"> - Menú aplicación.</w:t>
      </w:r>
      <w:bookmarkEnd w:id="117"/>
    </w:p>
    <w:p w14:paraId="39F361D8" w14:textId="77777777" w:rsidR="00F60D94" w:rsidRDefault="00F60D94" w:rsidP="00F60D94">
      <w:pPr>
        <w:keepNext/>
        <w:ind w:firstLine="0"/>
      </w:pPr>
      <w:r>
        <w:rPr>
          <w:noProof/>
        </w:rPr>
        <w:lastRenderedPageBreak/>
        <w:drawing>
          <wp:inline distT="0" distB="0" distL="0" distR="0" wp14:anchorId="16533680" wp14:editId="738324F4">
            <wp:extent cx="5943600" cy="2465705"/>
            <wp:effectExtent l="0" t="0" r="0" b="0"/>
            <wp:docPr id="39" name="Imagen 39" descr="Acerca de S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Acerca de Sire"/>
                    <pic:cNvPicPr/>
                  </pic:nvPicPr>
                  <pic:blipFill>
                    <a:blip r:embed="rId64">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r>
        <w:rPr>
          <w:noProof/>
        </w:rPr>
        <w:drawing>
          <wp:inline distT="0" distB="0" distL="0" distR="0" wp14:anchorId="48698367" wp14:editId="0C9D2425">
            <wp:extent cx="5943600" cy="2684780"/>
            <wp:effectExtent l="0" t="0" r="0" b="0"/>
            <wp:docPr id="40" name="Imagen 40" descr="Acerca de S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Acerca de Sire"/>
                    <pic:cNvPicPr/>
                  </pic:nvPicPr>
                  <pic:blipFill>
                    <a:blip r:embed="rId65">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7786A7B4" w14:textId="797F9D05" w:rsidR="00F60D94" w:rsidRDefault="00F60D94" w:rsidP="00F60D94">
      <w:pPr>
        <w:pStyle w:val="Descripcin"/>
        <w:ind w:firstLine="0"/>
      </w:pPr>
      <w:bookmarkStart w:id="118" w:name="_Toc76585716"/>
      <w:r>
        <w:t xml:space="preserve">Ilustración </w:t>
      </w:r>
      <w:r>
        <w:fldChar w:fldCharType="begin"/>
      </w:r>
      <w:r>
        <w:instrText xml:space="preserve"> SEQ Ilustración \* ARABIC </w:instrText>
      </w:r>
      <w:r>
        <w:fldChar w:fldCharType="separate"/>
      </w:r>
      <w:r w:rsidR="00675108">
        <w:rPr>
          <w:noProof/>
        </w:rPr>
        <w:t>39</w:t>
      </w:r>
      <w:r>
        <w:fldChar w:fldCharType="end"/>
      </w:r>
      <w:r>
        <w:t xml:space="preserve"> - Acerca de Sire.</w:t>
      </w:r>
      <w:bookmarkEnd w:id="118"/>
    </w:p>
    <w:p w14:paraId="2A21A77B" w14:textId="77777777" w:rsidR="00F60D94" w:rsidRDefault="00F60D94" w:rsidP="00F60D94">
      <w:pPr>
        <w:keepNext/>
        <w:ind w:firstLine="0"/>
      </w:pPr>
      <w:r>
        <w:rPr>
          <w:noProof/>
        </w:rPr>
        <w:lastRenderedPageBreak/>
        <w:drawing>
          <wp:inline distT="0" distB="0" distL="0" distR="0" wp14:anchorId="62C818A3" wp14:editId="373AA7F5">
            <wp:extent cx="5943600" cy="3619500"/>
            <wp:effectExtent l="0" t="0" r="0" b="0"/>
            <wp:docPr id="43" name="Imagen 43" descr="Login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Login aplicación"/>
                    <pic:cNvPicPr/>
                  </pic:nvPicPr>
                  <pic:blipFill rotWithShape="1">
                    <a:blip r:embed="rId66">
                      <a:extLst>
                        <a:ext uri="{28A0092B-C50C-407E-A947-70E740481C1C}">
                          <a14:useLocalDpi xmlns:a14="http://schemas.microsoft.com/office/drawing/2010/main" val="0"/>
                        </a:ext>
                      </a:extLst>
                    </a:blip>
                    <a:srcRect b="14831"/>
                    <a:stretch/>
                  </pic:blipFill>
                  <pic:spPr bwMode="auto">
                    <a:xfrm>
                      <a:off x="0" y="0"/>
                      <a:ext cx="5943600" cy="3619500"/>
                    </a:xfrm>
                    <a:prstGeom prst="rect">
                      <a:avLst/>
                    </a:prstGeom>
                    <a:ln>
                      <a:noFill/>
                    </a:ln>
                    <a:extLst>
                      <a:ext uri="{53640926-AAD7-44D8-BBD7-CCE9431645EC}">
                        <a14:shadowObscured xmlns:a14="http://schemas.microsoft.com/office/drawing/2010/main"/>
                      </a:ext>
                    </a:extLst>
                  </pic:spPr>
                </pic:pic>
              </a:graphicData>
            </a:graphic>
          </wp:inline>
        </w:drawing>
      </w:r>
    </w:p>
    <w:p w14:paraId="32F8BDC0" w14:textId="4C979141" w:rsidR="00F60D94" w:rsidRDefault="00F60D94" w:rsidP="00F60D94">
      <w:pPr>
        <w:pStyle w:val="Descripcin"/>
        <w:ind w:firstLine="0"/>
      </w:pPr>
      <w:bookmarkStart w:id="119" w:name="_Toc76585717"/>
      <w:r>
        <w:t xml:space="preserve">Ilustración </w:t>
      </w:r>
      <w:r>
        <w:fldChar w:fldCharType="begin"/>
      </w:r>
      <w:r>
        <w:instrText xml:space="preserve"> SEQ Ilustración \* ARABIC </w:instrText>
      </w:r>
      <w:r>
        <w:fldChar w:fldCharType="separate"/>
      </w:r>
      <w:r w:rsidR="00675108">
        <w:rPr>
          <w:noProof/>
        </w:rPr>
        <w:t>40</w:t>
      </w:r>
      <w:r>
        <w:fldChar w:fldCharType="end"/>
      </w:r>
      <w:r>
        <w:t xml:space="preserve"> - Login aplicación.</w:t>
      </w:r>
      <w:bookmarkEnd w:id="119"/>
    </w:p>
    <w:p w14:paraId="6417D65F" w14:textId="77777777" w:rsidR="00F60D94" w:rsidRDefault="00F60D94" w:rsidP="00F60D94">
      <w:pPr>
        <w:keepNext/>
        <w:ind w:firstLine="0"/>
      </w:pPr>
      <w:r>
        <w:rPr>
          <w:noProof/>
        </w:rPr>
        <w:drawing>
          <wp:inline distT="0" distB="0" distL="0" distR="0" wp14:anchorId="3F2FB708" wp14:editId="381FD43F">
            <wp:extent cx="5943600" cy="3971925"/>
            <wp:effectExtent l="0" t="0" r="0" b="0"/>
            <wp:docPr id="44" name="Imagen 44" descr="Registr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Registro aplicación"/>
                    <pic:cNvPicPr/>
                  </pic:nvPicPr>
                  <pic:blipFill rotWithShape="1">
                    <a:blip r:embed="rId67">
                      <a:extLst>
                        <a:ext uri="{28A0092B-C50C-407E-A947-70E740481C1C}">
                          <a14:useLocalDpi xmlns:a14="http://schemas.microsoft.com/office/drawing/2010/main" val="0"/>
                        </a:ext>
                      </a:extLst>
                    </a:blip>
                    <a:srcRect b="3488"/>
                    <a:stretch/>
                  </pic:blipFill>
                  <pic:spPr bwMode="auto">
                    <a:xfrm>
                      <a:off x="0" y="0"/>
                      <a:ext cx="5943600" cy="3971925"/>
                    </a:xfrm>
                    <a:prstGeom prst="rect">
                      <a:avLst/>
                    </a:prstGeom>
                    <a:ln>
                      <a:noFill/>
                    </a:ln>
                    <a:extLst>
                      <a:ext uri="{53640926-AAD7-44D8-BBD7-CCE9431645EC}">
                        <a14:shadowObscured xmlns:a14="http://schemas.microsoft.com/office/drawing/2010/main"/>
                      </a:ext>
                    </a:extLst>
                  </pic:spPr>
                </pic:pic>
              </a:graphicData>
            </a:graphic>
          </wp:inline>
        </w:drawing>
      </w:r>
    </w:p>
    <w:p w14:paraId="1900CC3E" w14:textId="52886011" w:rsidR="00F60D94" w:rsidRPr="00F60D94" w:rsidRDefault="00F60D94" w:rsidP="00F60D94">
      <w:pPr>
        <w:pStyle w:val="Descripcin"/>
        <w:ind w:firstLine="0"/>
      </w:pPr>
      <w:bookmarkStart w:id="120" w:name="_Toc76585718"/>
      <w:r>
        <w:t xml:space="preserve">Ilustración </w:t>
      </w:r>
      <w:r>
        <w:fldChar w:fldCharType="begin"/>
      </w:r>
      <w:r>
        <w:instrText xml:space="preserve"> SEQ Ilustración \* ARABIC </w:instrText>
      </w:r>
      <w:r>
        <w:fldChar w:fldCharType="separate"/>
      </w:r>
      <w:r w:rsidR="00675108">
        <w:rPr>
          <w:noProof/>
        </w:rPr>
        <w:t>41</w:t>
      </w:r>
      <w:r>
        <w:fldChar w:fldCharType="end"/>
      </w:r>
      <w:r>
        <w:t xml:space="preserve"> - Registro aplicación.</w:t>
      </w:r>
      <w:bookmarkEnd w:id="120"/>
    </w:p>
    <w:p w14:paraId="03D013F2" w14:textId="77777777" w:rsidR="00F60D94" w:rsidRDefault="00196B79" w:rsidP="00F60D94">
      <w:pPr>
        <w:keepNext/>
        <w:ind w:firstLine="0"/>
        <w:jc w:val="left"/>
      </w:pPr>
      <w:r>
        <w:br w:type="page"/>
      </w:r>
      <w:r w:rsidR="00F60D94">
        <w:rPr>
          <w:noProof/>
        </w:rPr>
        <w:lastRenderedPageBreak/>
        <w:drawing>
          <wp:inline distT="0" distB="0" distL="0" distR="0" wp14:anchorId="27307903" wp14:editId="4BFF7CEC">
            <wp:extent cx="5943600" cy="2578735"/>
            <wp:effectExtent l="0" t="0" r="0" b="0"/>
            <wp:docPr id="45" name="Imagen 45" descr="Inicio usuari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icio usuario aplicación"/>
                    <pic:cNvPicPr/>
                  </pic:nvPicPr>
                  <pic:blipFill>
                    <a:blip r:embed="rId68">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039360EA" w14:textId="68E86173" w:rsidR="00196B79" w:rsidRDefault="00F60D94" w:rsidP="00F60D94">
      <w:pPr>
        <w:pStyle w:val="Descripcin"/>
        <w:ind w:firstLine="0"/>
        <w:jc w:val="left"/>
      </w:pPr>
      <w:bookmarkStart w:id="121" w:name="_Toc76585719"/>
      <w:r>
        <w:t xml:space="preserve">Ilustración </w:t>
      </w:r>
      <w:r>
        <w:fldChar w:fldCharType="begin"/>
      </w:r>
      <w:r>
        <w:instrText xml:space="preserve"> SEQ Ilustración \* ARABIC </w:instrText>
      </w:r>
      <w:r>
        <w:fldChar w:fldCharType="separate"/>
      </w:r>
      <w:r w:rsidR="00675108">
        <w:rPr>
          <w:noProof/>
        </w:rPr>
        <w:t>42</w:t>
      </w:r>
      <w:r>
        <w:fldChar w:fldCharType="end"/>
      </w:r>
      <w:r>
        <w:t xml:space="preserve"> - Inicio usuario aplicación.</w:t>
      </w:r>
      <w:bookmarkEnd w:id="121"/>
    </w:p>
    <w:p w14:paraId="0ED4B0AB" w14:textId="77777777" w:rsidR="00F60D94" w:rsidRDefault="00F60D94" w:rsidP="00F60D94">
      <w:pPr>
        <w:keepNext/>
        <w:ind w:firstLine="0"/>
      </w:pPr>
      <w:r>
        <w:rPr>
          <w:noProof/>
        </w:rPr>
        <w:drawing>
          <wp:inline distT="0" distB="0" distL="0" distR="0" wp14:anchorId="59BB6E6D" wp14:editId="6BAB383B">
            <wp:extent cx="5943600" cy="2208530"/>
            <wp:effectExtent l="0" t="0" r="0" b="0"/>
            <wp:docPr id="46" name="Imagen 46" descr="Selección tipo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Selección tipo r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2F22D9CC" w14:textId="5F48F27B" w:rsidR="00F60D94" w:rsidRDefault="00F60D94" w:rsidP="00F60D94">
      <w:pPr>
        <w:pStyle w:val="Descripcin"/>
        <w:ind w:firstLine="0"/>
      </w:pPr>
      <w:bookmarkStart w:id="122" w:name="_Toc76585720"/>
      <w:r>
        <w:t xml:space="preserve">Ilustración </w:t>
      </w:r>
      <w:r>
        <w:fldChar w:fldCharType="begin"/>
      </w:r>
      <w:r>
        <w:instrText xml:space="preserve"> SEQ Ilustración \* ARABIC </w:instrText>
      </w:r>
      <w:r>
        <w:fldChar w:fldCharType="separate"/>
      </w:r>
      <w:r w:rsidR="00675108">
        <w:rPr>
          <w:noProof/>
        </w:rPr>
        <w:t>43</w:t>
      </w:r>
      <w:r>
        <w:fldChar w:fldCharType="end"/>
      </w:r>
      <w:r>
        <w:t xml:space="preserve"> - Selección del tipo de creación de red aplicación.</w:t>
      </w:r>
      <w:bookmarkEnd w:id="122"/>
    </w:p>
    <w:p w14:paraId="5DFA3219" w14:textId="77777777" w:rsidR="00F60D94" w:rsidRDefault="00F60D94" w:rsidP="00F60D94">
      <w:pPr>
        <w:keepNext/>
        <w:ind w:firstLine="0"/>
      </w:pPr>
      <w:r>
        <w:rPr>
          <w:noProof/>
        </w:rPr>
        <w:drawing>
          <wp:inline distT="0" distB="0" distL="0" distR="0" wp14:anchorId="1CB185BD" wp14:editId="77FBC0A6">
            <wp:extent cx="5943600" cy="2091055"/>
            <wp:effectExtent l="0" t="0" r="0" b="0"/>
            <wp:docPr id="49" name="Imagen 49" descr="Creación de la red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reación de la red aplicación"/>
                    <pic:cNvPicPr/>
                  </pic:nvPicPr>
                  <pic:blipFill>
                    <a:blip r:embed="rId70">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35D0DA2D" w14:textId="6C9A004B" w:rsidR="00F60D94" w:rsidRPr="00F60D94" w:rsidRDefault="00F60D94" w:rsidP="00F60D94">
      <w:pPr>
        <w:pStyle w:val="Descripcin"/>
        <w:ind w:firstLine="0"/>
      </w:pPr>
      <w:bookmarkStart w:id="123" w:name="_Toc76585721"/>
      <w:r>
        <w:t xml:space="preserve">Ilustración </w:t>
      </w:r>
      <w:r>
        <w:fldChar w:fldCharType="begin"/>
      </w:r>
      <w:r>
        <w:instrText xml:space="preserve"> SEQ Ilustración \* ARABIC </w:instrText>
      </w:r>
      <w:r>
        <w:fldChar w:fldCharType="separate"/>
      </w:r>
      <w:r w:rsidR="00675108">
        <w:rPr>
          <w:noProof/>
        </w:rPr>
        <w:t>44</w:t>
      </w:r>
      <w:r>
        <w:fldChar w:fldCharType="end"/>
      </w:r>
      <w:r>
        <w:t xml:space="preserve"> - Creación de la red aplicación.</w:t>
      </w:r>
      <w:bookmarkEnd w:id="123"/>
    </w:p>
    <w:p w14:paraId="059249AC" w14:textId="77777777" w:rsidR="00F60D94" w:rsidRDefault="00F60D94" w:rsidP="00F60D94">
      <w:pPr>
        <w:keepNext/>
        <w:ind w:firstLine="0"/>
      </w:pPr>
      <w:r>
        <w:rPr>
          <w:noProof/>
        </w:rPr>
        <w:lastRenderedPageBreak/>
        <w:drawing>
          <wp:inline distT="0" distB="0" distL="0" distR="0" wp14:anchorId="49663239" wp14:editId="16586D44">
            <wp:extent cx="5943600" cy="2084070"/>
            <wp:effectExtent l="0" t="0" r="0" b="0"/>
            <wp:docPr id="47" name="Imagen 47" descr="Selección procesado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Selección procesado r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3874AA32" w14:textId="3F401783" w:rsidR="00F60D94" w:rsidRDefault="00F60D94" w:rsidP="00F60D94">
      <w:pPr>
        <w:pStyle w:val="Descripcin"/>
        <w:ind w:firstLine="0"/>
      </w:pPr>
      <w:bookmarkStart w:id="124" w:name="_Toc76585722"/>
      <w:r>
        <w:t xml:space="preserve">Ilustración </w:t>
      </w:r>
      <w:r>
        <w:fldChar w:fldCharType="begin"/>
      </w:r>
      <w:r>
        <w:instrText xml:space="preserve"> SEQ Ilustración \* ARABIC </w:instrText>
      </w:r>
      <w:r>
        <w:fldChar w:fldCharType="separate"/>
      </w:r>
      <w:r w:rsidR="00675108">
        <w:rPr>
          <w:noProof/>
        </w:rPr>
        <w:t>45</w:t>
      </w:r>
      <w:r>
        <w:fldChar w:fldCharType="end"/>
      </w:r>
      <w:r>
        <w:t xml:space="preserve"> - Selección del procesado aplicación.</w:t>
      </w:r>
      <w:bookmarkEnd w:id="124"/>
    </w:p>
    <w:p w14:paraId="6D066400" w14:textId="77777777" w:rsidR="00F60D94" w:rsidRDefault="00F60D94" w:rsidP="00F60D94">
      <w:pPr>
        <w:keepNext/>
        <w:ind w:firstLine="0"/>
      </w:pPr>
      <w:r>
        <w:rPr>
          <w:noProof/>
        </w:rPr>
        <w:drawing>
          <wp:inline distT="0" distB="0" distL="0" distR="0" wp14:anchorId="4300056C" wp14:editId="16A3E520">
            <wp:extent cx="5943600" cy="2479040"/>
            <wp:effectExtent l="0" t="0" r="0" b="0"/>
            <wp:docPr id="48" name="Imagen 48" descr="Opción avanzada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Opción avanzada aplicación"/>
                    <pic:cNvPicPr/>
                  </pic:nvPicPr>
                  <pic:blipFill>
                    <a:blip r:embed="rId72">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7AEF33F8" w14:textId="31B7E95B" w:rsidR="00F60D94" w:rsidRDefault="00F60D94" w:rsidP="00F60D94">
      <w:pPr>
        <w:pStyle w:val="Descripcin"/>
        <w:ind w:firstLine="0"/>
      </w:pPr>
      <w:bookmarkStart w:id="125" w:name="_Toc76585723"/>
      <w:r>
        <w:t xml:space="preserve">Ilustración </w:t>
      </w:r>
      <w:r>
        <w:fldChar w:fldCharType="begin"/>
      </w:r>
      <w:r>
        <w:instrText xml:space="preserve"> SEQ Ilustración \* ARABIC </w:instrText>
      </w:r>
      <w:r>
        <w:fldChar w:fldCharType="separate"/>
      </w:r>
      <w:r w:rsidR="00675108">
        <w:rPr>
          <w:noProof/>
        </w:rPr>
        <w:t>46</w:t>
      </w:r>
      <w:r>
        <w:fldChar w:fldCharType="end"/>
      </w:r>
      <w:r>
        <w:t xml:space="preserve"> - Opción avanzada aplicación.</w:t>
      </w:r>
      <w:bookmarkEnd w:id="125"/>
    </w:p>
    <w:p w14:paraId="020DBDB7" w14:textId="77777777" w:rsidR="00F60D94" w:rsidRDefault="00F60D94" w:rsidP="00F60D94">
      <w:pPr>
        <w:keepNext/>
        <w:ind w:firstLine="0"/>
      </w:pPr>
      <w:r>
        <w:rPr>
          <w:noProof/>
        </w:rPr>
        <w:drawing>
          <wp:inline distT="0" distB="0" distL="0" distR="0" wp14:anchorId="30CC3E8C" wp14:editId="6F448796">
            <wp:extent cx="5943600" cy="2622550"/>
            <wp:effectExtent l="0" t="0" r="0" b="0"/>
            <wp:docPr id="50" name="Imagen 50" descr="Resultados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Resultados aplicación"/>
                    <pic:cNvPicPr/>
                  </pic:nvPicPr>
                  <pic:blipFill>
                    <a:blip r:embed="rId73">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455566D8" w14:textId="5431351C" w:rsidR="00F60D94" w:rsidRDefault="00F60D94" w:rsidP="00F60D94">
      <w:pPr>
        <w:pStyle w:val="Descripcin"/>
      </w:pPr>
      <w:bookmarkStart w:id="126" w:name="_Toc76585724"/>
      <w:r>
        <w:t xml:space="preserve">Ilustración </w:t>
      </w:r>
      <w:r>
        <w:fldChar w:fldCharType="begin"/>
      </w:r>
      <w:r>
        <w:instrText xml:space="preserve"> SEQ Ilustración \* ARABIC </w:instrText>
      </w:r>
      <w:r>
        <w:fldChar w:fldCharType="separate"/>
      </w:r>
      <w:r w:rsidR="00675108">
        <w:rPr>
          <w:noProof/>
        </w:rPr>
        <w:t>47</w:t>
      </w:r>
      <w:r>
        <w:fldChar w:fldCharType="end"/>
      </w:r>
      <w:r>
        <w:t xml:space="preserve"> - Resultados aplicación.</w:t>
      </w:r>
      <w:bookmarkEnd w:id="126"/>
    </w:p>
    <w:p w14:paraId="6FDAF416" w14:textId="77777777" w:rsidR="00F60D94" w:rsidRDefault="00F60D94" w:rsidP="00F60D94">
      <w:pPr>
        <w:keepNext/>
        <w:ind w:firstLine="0"/>
      </w:pPr>
      <w:r>
        <w:rPr>
          <w:noProof/>
        </w:rPr>
        <w:lastRenderedPageBreak/>
        <w:drawing>
          <wp:inline distT="0" distB="0" distL="0" distR="0" wp14:anchorId="62E72E21" wp14:editId="7255C72C">
            <wp:extent cx="5943600" cy="1657350"/>
            <wp:effectExtent l="0" t="0" r="0" b="0"/>
            <wp:docPr id="51" name="Imagen 51" descr="Subida ficher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Subida fichero aplicación"/>
                    <pic:cNvPicPr/>
                  </pic:nvPicPr>
                  <pic:blipFill>
                    <a:blip r:embed="rId74">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43D5A166" w14:textId="406D1529" w:rsidR="00F60D94" w:rsidRDefault="00F60D94" w:rsidP="00F60D94">
      <w:pPr>
        <w:pStyle w:val="Descripcin"/>
        <w:ind w:firstLine="0"/>
      </w:pPr>
      <w:bookmarkStart w:id="127" w:name="_Toc76585725"/>
      <w:r>
        <w:t xml:space="preserve">Ilustración </w:t>
      </w:r>
      <w:r>
        <w:fldChar w:fldCharType="begin"/>
      </w:r>
      <w:r>
        <w:instrText xml:space="preserve"> SEQ Ilustración \* ARABIC </w:instrText>
      </w:r>
      <w:r>
        <w:fldChar w:fldCharType="separate"/>
      </w:r>
      <w:r w:rsidR="00675108">
        <w:rPr>
          <w:noProof/>
        </w:rPr>
        <w:t>48</w:t>
      </w:r>
      <w:r>
        <w:fldChar w:fldCharType="end"/>
      </w:r>
      <w:r>
        <w:t xml:space="preserve"> - Subida fichero aplicación.</w:t>
      </w:r>
      <w:bookmarkEnd w:id="127"/>
    </w:p>
    <w:p w14:paraId="4852746E" w14:textId="77777777" w:rsidR="00F60D94" w:rsidRDefault="00F60D94" w:rsidP="00F60D94">
      <w:pPr>
        <w:keepNext/>
        <w:ind w:firstLine="0"/>
      </w:pPr>
      <w:r>
        <w:rPr>
          <w:noProof/>
        </w:rPr>
        <w:drawing>
          <wp:inline distT="0" distB="0" distL="0" distR="0" wp14:anchorId="563081E9" wp14:editId="2F443D0E">
            <wp:extent cx="5943600" cy="2667000"/>
            <wp:effectExtent l="0" t="0" r="0" b="0"/>
            <wp:docPr id="52" name="Imagen 52" descr="Descarga red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escarga red aplicación"/>
                    <pic:cNvPicPr/>
                  </pic:nvPicPr>
                  <pic:blipFill>
                    <a:blip r:embed="rId75">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0C2A723F" w14:textId="69502CF8" w:rsidR="00F60D94" w:rsidRDefault="00F60D94" w:rsidP="001C1E4B">
      <w:pPr>
        <w:pStyle w:val="Descripcin"/>
        <w:ind w:firstLine="0"/>
      </w:pPr>
      <w:bookmarkStart w:id="128" w:name="_Toc76585726"/>
      <w:r>
        <w:t xml:space="preserve">Ilustración </w:t>
      </w:r>
      <w:r>
        <w:fldChar w:fldCharType="begin"/>
      </w:r>
      <w:r>
        <w:instrText xml:space="preserve"> SEQ Ilustración \* ARABIC </w:instrText>
      </w:r>
      <w:r>
        <w:fldChar w:fldCharType="separate"/>
      </w:r>
      <w:r w:rsidR="00675108">
        <w:rPr>
          <w:noProof/>
        </w:rPr>
        <w:t>49</w:t>
      </w:r>
      <w:r>
        <w:fldChar w:fldCharType="end"/>
      </w:r>
      <w:r>
        <w:t xml:space="preserve"> - Descarga red aplicación.</w:t>
      </w:r>
      <w:bookmarkEnd w:id="128"/>
    </w:p>
    <w:p w14:paraId="56842D44" w14:textId="77777777" w:rsidR="001C1E4B" w:rsidRDefault="001C1E4B" w:rsidP="001C1E4B">
      <w:pPr>
        <w:keepNext/>
        <w:ind w:firstLine="0"/>
        <w:jc w:val="left"/>
      </w:pPr>
      <w:r>
        <w:rPr>
          <w:i/>
          <w:iCs/>
          <w:noProof/>
          <w:color w:val="44546A" w:themeColor="text2"/>
          <w:sz w:val="18"/>
          <w:szCs w:val="18"/>
        </w:rPr>
        <w:drawing>
          <wp:inline distT="0" distB="0" distL="0" distR="0" wp14:anchorId="462B56E1" wp14:editId="0351755D">
            <wp:extent cx="5943600" cy="2214245"/>
            <wp:effectExtent l="0" t="0" r="0" b="0"/>
            <wp:docPr id="76" name="Imagen 76" descr="Apartado visualiza r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Apartado visualiza redes"/>
                    <pic:cNvPicPr/>
                  </pic:nvPicPr>
                  <pic:blipFill>
                    <a:blip r:embed="rId76">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inline>
        </w:drawing>
      </w:r>
    </w:p>
    <w:p w14:paraId="77555F4E" w14:textId="6C55D300" w:rsidR="00F60D94" w:rsidRPr="00F60D94" w:rsidRDefault="001C1E4B" w:rsidP="001C1E4B">
      <w:pPr>
        <w:pStyle w:val="Descripcin"/>
        <w:ind w:firstLine="0"/>
        <w:jc w:val="left"/>
        <w:rPr>
          <w:i w:val="0"/>
          <w:iCs w:val="0"/>
        </w:rPr>
      </w:pPr>
      <w:bookmarkStart w:id="129" w:name="_Toc76585727"/>
      <w:r>
        <w:t xml:space="preserve">Ilustración </w:t>
      </w:r>
      <w:r>
        <w:fldChar w:fldCharType="begin"/>
      </w:r>
      <w:r>
        <w:instrText xml:space="preserve"> SEQ Ilustración \* ARABIC </w:instrText>
      </w:r>
      <w:r>
        <w:fldChar w:fldCharType="separate"/>
      </w:r>
      <w:r w:rsidR="00675108">
        <w:rPr>
          <w:noProof/>
        </w:rPr>
        <w:t>50</w:t>
      </w:r>
      <w:r>
        <w:fldChar w:fldCharType="end"/>
      </w:r>
      <w:r>
        <w:t xml:space="preserve"> - Apartado visualiza redes.</w:t>
      </w:r>
      <w:bookmarkEnd w:id="129"/>
    </w:p>
    <w:p w14:paraId="0AD6E815" w14:textId="38A06621" w:rsidR="00235C63" w:rsidRDefault="00F60D94" w:rsidP="00235C63">
      <w:pPr>
        <w:keepNext/>
        <w:ind w:firstLine="0"/>
      </w:pPr>
      <w:r>
        <w:rPr>
          <w:noProof/>
        </w:rPr>
        <w:lastRenderedPageBreak/>
        <w:drawing>
          <wp:inline distT="0" distB="0" distL="0" distR="0" wp14:anchorId="78B2358C" wp14:editId="021B70C0">
            <wp:extent cx="5943600" cy="2924175"/>
            <wp:effectExtent l="0" t="0" r="0" b="0"/>
            <wp:docPr id="53" name="Imagen 53" descr="Ejempl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Ejemplo aplicación"/>
                    <pic:cNvPicPr/>
                  </pic:nvPicPr>
                  <pic:blipFill>
                    <a:blip r:embed="rId77">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sidR="003138FB">
        <w:rPr>
          <w:noProof/>
        </w:rPr>
        <w:drawing>
          <wp:inline distT="0" distB="0" distL="0" distR="0" wp14:anchorId="7482B1CE" wp14:editId="36D06DF9">
            <wp:extent cx="5943600" cy="2606675"/>
            <wp:effectExtent l="0" t="0" r="0" b="0"/>
            <wp:docPr id="56" name="Imagen 56" descr="Ejempl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Ejemplo aplicación"/>
                    <pic:cNvPicPr/>
                  </pic:nvPicPr>
                  <pic:blipFill>
                    <a:blip r:embed="rId78">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r w:rsidR="003138FB">
        <w:rPr>
          <w:noProof/>
        </w:rPr>
        <w:drawing>
          <wp:inline distT="0" distB="0" distL="0" distR="0" wp14:anchorId="7C7AD2A1" wp14:editId="51C93A11">
            <wp:extent cx="5943600" cy="835660"/>
            <wp:effectExtent l="0" t="0" r="0" b="0"/>
            <wp:docPr id="57" name="Imagen 57" descr="Ejempl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Ejemplo aplicación"/>
                    <pic:cNvPicPr/>
                  </pic:nvPicPr>
                  <pic:blipFill>
                    <a:blip r:embed="rId79">
                      <a:extLst>
                        <a:ext uri="{28A0092B-C50C-407E-A947-70E740481C1C}">
                          <a14:useLocalDpi xmlns:a14="http://schemas.microsoft.com/office/drawing/2010/main" val="0"/>
                        </a:ext>
                      </a:extLst>
                    </a:blip>
                    <a:stretch>
                      <a:fillRect/>
                    </a:stretch>
                  </pic:blipFill>
                  <pic:spPr>
                    <a:xfrm>
                      <a:off x="0" y="0"/>
                      <a:ext cx="5943600" cy="835660"/>
                    </a:xfrm>
                    <a:prstGeom prst="rect">
                      <a:avLst/>
                    </a:prstGeom>
                  </pic:spPr>
                </pic:pic>
              </a:graphicData>
            </a:graphic>
          </wp:inline>
        </w:drawing>
      </w:r>
    </w:p>
    <w:p w14:paraId="4523C040" w14:textId="335DB917" w:rsidR="00F60D94" w:rsidRPr="00F60D94" w:rsidRDefault="00235C63" w:rsidP="00235C63">
      <w:pPr>
        <w:pStyle w:val="Descripcin"/>
        <w:ind w:firstLine="0"/>
      </w:pPr>
      <w:bookmarkStart w:id="130" w:name="_Toc76585728"/>
      <w:r>
        <w:t xml:space="preserve">Ilustración </w:t>
      </w:r>
      <w:r>
        <w:fldChar w:fldCharType="begin"/>
      </w:r>
      <w:r>
        <w:instrText xml:space="preserve"> SEQ Ilustración \* ARABIC </w:instrText>
      </w:r>
      <w:r>
        <w:fldChar w:fldCharType="separate"/>
      </w:r>
      <w:r w:rsidR="00675108">
        <w:rPr>
          <w:noProof/>
        </w:rPr>
        <w:t>51</w:t>
      </w:r>
      <w:r>
        <w:fldChar w:fldCharType="end"/>
      </w:r>
      <w:r>
        <w:t xml:space="preserve"> - Ejemplo aplicación.</w:t>
      </w:r>
      <w:bookmarkEnd w:id="130"/>
    </w:p>
    <w:p w14:paraId="09FCE3CB" w14:textId="3E502CE8" w:rsidR="00F60D94" w:rsidRPr="00196B79" w:rsidRDefault="00F60D94" w:rsidP="0015376A">
      <w:pPr>
        <w:ind w:firstLine="0"/>
        <w:jc w:val="left"/>
      </w:pPr>
      <w:r>
        <w:br w:type="page"/>
      </w:r>
    </w:p>
    <w:p w14:paraId="52C007B9" w14:textId="3CBB6A28" w:rsidR="003C2F35" w:rsidRDefault="003C2F35" w:rsidP="00D64BA4">
      <w:pPr>
        <w:pStyle w:val="Ttulo1"/>
        <w:pBdr>
          <w:top w:val="none" w:sz="0" w:space="0" w:color="auto"/>
        </w:pBdr>
      </w:pPr>
      <w:bookmarkStart w:id="131" w:name="_Toc76585793"/>
      <w:bookmarkStart w:id="132" w:name="_Toc76405997"/>
      <w:r>
        <w:lastRenderedPageBreak/>
        <w:t>Apéndice D. Documentación técnica de programación</w:t>
      </w:r>
      <w:bookmarkEnd w:id="131"/>
    </w:p>
    <w:p w14:paraId="7CE46801" w14:textId="7FFC43DD" w:rsidR="00D64BA4" w:rsidRDefault="00D64BA4" w:rsidP="00D64BA4">
      <w:pPr>
        <w:pStyle w:val="Ttulo2"/>
        <w:numPr>
          <w:ilvl w:val="0"/>
          <w:numId w:val="34"/>
        </w:numPr>
      </w:pPr>
      <w:bookmarkStart w:id="133" w:name="_Toc76585794"/>
      <w:r>
        <w:t>Introducción</w:t>
      </w:r>
      <w:bookmarkEnd w:id="133"/>
    </w:p>
    <w:p w14:paraId="0BC46BAD" w14:textId="660F36EE" w:rsidR="00D64BA4" w:rsidRDefault="00D64BA4" w:rsidP="00D64BA4">
      <w:pPr>
        <w:pStyle w:val="UBUCuerpoTrabajo"/>
      </w:pPr>
      <w:r>
        <w:t>En este apartado de los anexos se expone la organización del proyecto, el manual del programador y los requisitos necesarios para ejecutar el proyecto.</w:t>
      </w:r>
    </w:p>
    <w:p w14:paraId="6E2B0818" w14:textId="1875E7C3" w:rsidR="00D64BA4" w:rsidRDefault="00036430" w:rsidP="00036430">
      <w:pPr>
        <w:pStyle w:val="Ttulo2"/>
        <w:numPr>
          <w:ilvl w:val="0"/>
          <w:numId w:val="34"/>
        </w:numPr>
      </w:pPr>
      <w:bookmarkStart w:id="134" w:name="_Toc76585795"/>
      <w:r>
        <w:t>Estructura de directorios</w:t>
      </w:r>
      <w:bookmarkEnd w:id="134"/>
    </w:p>
    <w:p w14:paraId="7E48D6A3" w14:textId="0D7C863B" w:rsidR="00303A55" w:rsidRDefault="00303A55" w:rsidP="00303A55">
      <w:pPr>
        <w:pStyle w:val="UBUCuerpoTrabajo"/>
      </w:pPr>
      <w:r>
        <w:t>En el proyecto aparecen tres directorios principales</w:t>
      </w:r>
      <w:r w:rsidR="00D8743A">
        <w:t xml:space="preserve">, que se pueden observar en </w:t>
      </w:r>
      <w:hyperlink r:id="rId80" w:history="1">
        <w:r w:rsidR="00D8743A" w:rsidRPr="00D8743A">
          <w:rPr>
            <w:rStyle w:val="Hipervnculo"/>
          </w:rPr>
          <w:t>GitHub</w:t>
        </w:r>
      </w:hyperlink>
      <w:r w:rsidR="00D8743A">
        <w:t>.</w:t>
      </w:r>
    </w:p>
    <w:p w14:paraId="0CA40FD9" w14:textId="4F093F52" w:rsidR="00303A55" w:rsidRDefault="00D8743A" w:rsidP="00303A55">
      <w:pPr>
        <w:pStyle w:val="UBUCuerpoTrabajo"/>
        <w:numPr>
          <w:ilvl w:val="0"/>
          <w:numId w:val="29"/>
        </w:numPr>
      </w:pPr>
      <w:r>
        <w:rPr>
          <w:b/>
          <w:bCs/>
        </w:rPr>
        <w:t>/</w:t>
      </w:r>
      <w:r w:rsidR="00303A55">
        <w:rPr>
          <w:b/>
          <w:bCs/>
        </w:rPr>
        <w:t>Documentación:</w:t>
      </w:r>
      <w:r w:rsidR="00303A55">
        <w:t xml:space="preserve"> </w:t>
      </w:r>
      <w:r w:rsidR="00474626">
        <w:t xml:space="preserve">Se encuentran los documentos relativos a memoria y anexos del proyecto. </w:t>
      </w:r>
    </w:p>
    <w:p w14:paraId="30CF0774" w14:textId="52BA44AF" w:rsidR="00D8743A" w:rsidRDefault="00D8743A" w:rsidP="00303A55">
      <w:pPr>
        <w:pStyle w:val="UBUCuerpoTrabajo"/>
        <w:numPr>
          <w:ilvl w:val="0"/>
          <w:numId w:val="29"/>
        </w:numPr>
      </w:pPr>
      <w:r>
        <w:rPr>
          <w:b/>
          <w:bCs/>
        </w:rPr>
        <w:t xml:space="preserve">/Documentación/Imagenes documentacion: </w:t>
      </w:r>
      <w:r>
        <w:t>Contiene las imágenes que se van a encontrar en la memoria y anexos.</w:t>
      </w:r>
    </w:p>
    <w:p w14:paraId="5EB6B4DE" w14:textId="4C4594B6" w:rsidR="00474626" w:rsidRDefault="00ED477A" w:rsidP="00303A55">
      <w:pPr>
        <w:pStyle w:val="UBUCuerpoTrabajo"/>
        <w:numPr>
          <w:ilvl w:val="0"/>
          <w:numId w:val="29"/>
        </w:numPr>
      </w:pPr>
      <w:r>
        <w:rPr>
          <w:b/>
          <w:bCs/>
        </w:rPr>
        <w:t>/</w:t>
      </w:r>
      <w:r w:rsidR="00474626">
        <w:rPr>
          <w:b/>
          <w:bCs/>
        </w:rPr>
        <w:t>Environment/sire:</w:t>
      </w:r>
      <w:r w:rsidR="00474626">
        <w:t xml:space="preserve"> Directorio contenedor del código necesario para la aplicación. Tanto los archivos con lenguaje Python como los necesarios para la interfaz.</w:t>
      </w:r>
    </w:p>
    <w:p w14:paraId="0D096F93" w14:textId="739268F5" w:rsidR="00D8743A" w:rsidRDefault="00ED477A" w:rsidP="00303A55">
      <w:pPr>
        <w:pStyle w:val="UBUCuerpoTrabajo"/>
        <w:numPr>
          <w:ilvl w:val="0"/>
          <w:numId w:val="29"/>
        </w:numPr>
      </w:pPr>
      <w:r>
        <w:rPr>
          <w:b/>
          <w:bCs/>
        </w:rPr>
        <w:t>/</w:t>
      </w:r>
      <w:r w:rsidR="00D8743A">
        <w:rPr>
          <w:b/>
          <w:bCs/>
        </w:rPr>
        <w:t>Environment/sire/Net_images:</w:t>
      </w:r>
      <w:r w:rsidR="00D8743A">
        <w:t xml:space="preserve"> Contiene las imágenes que aparecen en la aplicación.</w:t>
      </w:r>
    </w:p>
    <w:p w14:paraId="5A262468" w14:textId="4BFA73CB" w:rsidR="00D8743A" w:rsidRDefault="00ED477A" w:rsidP="00303A55">
      <w:pPr>
        <w:pStyle w:val="UBUCuerpoTrabajo"/>
        <w:numPr>
          <w:ilvl w:val="0"/>
          <w:numId w:val="29"/>
        </w:numPr>
      </w:pPr>
      <w:r>
        <w:rPr>
          <w:b/>
          <w:bCs/>
        </w:rPr>
        <w:t>/</w:t>
      </w:r>
      <w:r w:rsidR="00D8743A">
        <w:rPr>
          <w:b/>
          <w:bCs/>
        </w:rPr>
        <w:t>Environment/sire/files to upload:</w:t>
      </w:r>
      <w:r w:rsidR="00D8743A">
        <w:t xml:space="preserve"> En esta carpeta se incluyen ejemplos para la subida de archivos a la aplicación.</w:t>
      </w:r>
    </w:p>
    <w:p w14:paraId="5B237C92" w14:textId="55763446" w:rsidR="00D8743A" w:rsidRDefault="00ED477A" w:rsidP="00303A55">
      <w:pPr>
        <w:pStyle w:val="UBUCuerpoTrabajo"/>
        <w:numPr>
          <w:ilvl w:val="0"/>
          <w:numId w:val="29"/>
        </w:numPr>
      </w:pPr>
      <w:r>
        <w:rPr>
          <w:b/>
          <w:bCs/>
        </w:rPr>
        <w:t>/</w:t>
      </w:r>
      <w:r w:rsidR="00D8743A">
        <w:rPr>
          <w:b/>
          <w:bCs/>
        </w:rPr>
        <w:t xml:space="preserve">Environment/sire/static/css: </w:t>
      </w:r>
      <w:r w:rsidR="00D8743A">
        <w:t>Contiene los ficheros que marcan el estilo para los ‘.html’ que utilizados para la interfaz.</w:t>
      </w:r>
    </w:p>
    <w:p w14:paraId="48B23E40" w14:textId="340D12F8" w:rsidR="00D8743A" w:rsidRDefault="00ED477A" w:rsidP="00303A55">
      <w:pPr>
        <w:pStyle w:val="UBUCuerpoTrabajo"/>
        <w:numPr>
          <w:ilvl w:val="0"/>
          <w:numId w:val="29"/>
        </w:numPr>
      </w:pPr>
      <w:r>
        <w:rPr>
          <w:b/>
          <w:bCs/>
        </w:rPr>
        <w:t>/</w:t>
      </w:r>
      <w:r w:rsidR="00D8743A">
        <w:rPr>
          <w:b/>
          <w:bCs/>
        </w:rPr>
        <w:t xml:space="preserve">Environment/sire/templates: </w:t>
      </w:r>
      <w:r w:rsidR="00D8743A">
        <w:t>Se encuentran los ficheros usados para la interfaz, es decir, todos los ficheros ‘.html’ del proyecto.</w:t>
      </w:r>
    </w:p>
    <w:p w14:paraId="2018C4FE" w14:textId="11850DE4" w:rsidR="00D8743A" w:rsidRDefault="00ED477A" w:rsidP="00303A55">
      <w:pPr>
        <w:pStyle w:val="UBUCuerpoTrabajo"/>
        <w:numPr>
          <w:ilvl w:val="0"/>
          <w:numId w:val="29"/>
        </w:numPr>
      </w:pPr>
      <w:r>
        <w:rPr>
          <w:b/>
          <w:bCs/>
        </w:rPr>
        <w:t>/</w:t>
      </w:r>
      <w:r w:rsidR="00D8743A">
        <w:rPr>
          <w:b/>
          <w:bCs/>
        </w:rPr>
        <w:t xml:space="preserve">Environment/sire/templates/App_images: </w:t>
      </w:r>
      <w:r w:rsidR="00D8743A">
        <w:t>Aparecen las imágenes que encontraremos en</w:t>
      </w:r>
      <w:r w:rsidR="00314858">
        <w:t xml:space="preserve"> cada una de las pantallas de</w:t>
      </w:r>
      <w:r w:rsidR="00D8743A">
        <w:t xml:space="preserve"> la aplicación.</w:t>
      </w:r>
    </w:p>
    <w:p w14:paraId="38729774" w14:textId="4B2ED1E7" w:rsidR="00ED477A" w:rsidRDefault="00ED477A" w:rsidP="00303A55">
      <w:pPr>
        <w:pStyle w:val="UBUCuerpoTrabajo"/>
        <w:numPr>
          <w:ilvl w:val="0"/>
          <w:numId w:val="29"/>
        </w:numPr>
      </w:pPr>
      <w:r>
        <w:rPr>
          <w:b/>
          <w:bCs/>
        </w:rPr>
        <w:t>/Environment/sire/database.py:</w:t>
      </w:r>
      <w:r>
        <w:t xml:space="preserve"> Fichero que contiene la información de la base de datos de la aplicación.</w:t>
      </w:r>
    </w:p>
    <w:p w14:paraId="5E375FF6" w14:textId="2D49C0F8" w:rsidR="00ED477A" w:rsidRDefault="00ED477A" w:rsidP="00303A55">
      <w:pPr>
        <w:pStyle w:val="UBUCuerpoTrabajo"/>
        <w:numPr>
          <w:ilvl w:val="0"/>
          <w:numId w:val="29"/>
        </w:numPr>
      </w:pPr>
      <w:r>
        <w:rPr>
          <w:b/>
          <w:bCs/>
        </w:rPr>
        <w:t>/Environment/sire/fileNetCreation.py:</w:t>
      </w:r>
      <w:r>
        <w:t xml:space="preserve"> Fichero donde se encuentra el procesado del fichero para obtener la red de clases.</w:t>
      </w:r>
    </w:p>
    <w:p w14:paraId="017CBA0C" w14:textId="613C8542" w:rsidR="00ED477A" w:rsidRDefault="00ED477A" w:rsidP="00303A55">
      <w:pPr>
        <w:pStyle w:val="UBUCuerpoTrabajo"/>
        <w:numPr>
          <w:ilvl w:val="0"/>
          <w:numId w:val="29"/>
        </w:numPr>
      </w:pPr>
      <w:r>
        <w:rPr>
          <w:b/>
          <w:bCs/>
        </w:rPr>
        <w:t>/Environment/sire/function.py:</w:t>
      </w:r>
      <w:r>
        <w:t xml:space="preserve"> Archivo que contiene el algoritmo del recocido simulado, en este fichero aparecen también todas las secuencias de enfriamiento.</w:t>
      </w:r>
    </w:p>
    <w:p w14:paraId="69D11A81" w14:textId="25CC8024" w:rsidR="00ED477A" w:rsidRDefault="00ED477A" w:rsidP="00303A55">
      <w:pPr>
        <w:pStyle w:val="UBUCuerpoTrabajo"/>
        <w:numPr>
          <w:ilvl w:val="0"/>
          <w:numId w:val="29"/>
        </w:numPr>
      </w:pPr>
      <w:r>
        <w:rPr>
          <w:b/>
          <w:bCs/>
        </w:rPr>
        <w:t xml:space="preserve">/Environment/sire/procedure.txt: </w:t>
      </w:r>
      <w:r>
        <w:t xml:space="preserve">Fichero </w:t>
      </w:r>
      <w:r w:rsidR="007C4E8E">
        <w:t>que guarda el procedimiento necesario para la creación de usuarios en la base de datos.</w:t>
      </w:r>
    </w:p>
    <w:p w14:paraId="315CA37F" w14:textId="4DFA3D58" w:rsidR="007C4E8E" w:rsidRDefault="007C4E8E" w:rsidP="00303A55">
      <w:pPr>
        <w:pStyle w:val="UBUCuerpoTrabajo"/>
        <w:numPr>
          <w:ilvl w:val="0"/>
          <w:numId w:val="29"/>
        </w:numPr>
      </w:pPr>
      <w:r>
        <w:rPr>
          <w:b/>
          <w:bCs/>
        </w:rPr>
        <w:t xml:space="preserve">/Environment/sire/randomNetCreation.py: </w:t>
      </w:r>
      <w:r>
        <w:t>Archivo donde se crea la red inicial de modo aleatorio, así como llegar de la red total del colegio a la red de clases.</w:t>
      </w:r>
    </w:p>
    <w:p w14:paraId="14103B6D" w14:textId="674B75AD" w:rsidR="007C4E8E" w:rsidRDefault="007C4E8E" w:rsidP="00303A55">
      <w:pPr>
        <w:pStyle w:val="UBUCuerpoTrabajo"/>
        <w:numPr>
          <w:ilvl w:val="0"/>
          <w:numId w:val="29"/>
        </w:numPr>
      </w:pPr>
      <w:r>
        <w:rPr>
          <w:b/>
          <w:bCs/>
        </w:rPr>
        <w:t>/Environment/sire/sire.py:</w:t>
      </w:r>
      <w:r>
        <w:t xml:space="preserve"> Archivo servidor. Desde este se realizan las llamadas necesarias al resto de ficheros, se encarga de controlar la interacción entre la interfaz y los ficheros de procesado de datos.</w:t>
      </w:r>
    </w:p>
    <w:p w14:paraId="54EE55C6" w14:textId="67B035CE" w:rsidR="007C4E8E" w:rsidRDefault="007C4E8E" w:rsidP="00303A55">
      <w:pPr>
        <w:pStyle w:val="UBUCuerpoTrabajo"/>
        <w:numPr>
          <w:ilvl w:val="0"/>
          <w:numId w:val="29"/>
        </w:numPr>
      </w:pPr>
      <w:r>
        <w:rPr>
          <w:b/>
          <w:bCs/>
        </w:rPr>
        <w:lastRenderedPageBreak/>
        <w:t>/Environment/sire/testRandomNet.py:</w:t>
      </w:r>
      <w:r>
        <w:t xml:space="preserve"> En este fichero podemos encontrar un test creado para comprobar si los ficheros subidos a la web y los originales son iguales.</w:t>
      </w:r>
    </w:p>
    <w:p w14:paraId="55382DE8" w14:textId="4F7FEC1E" w:rsidR="00036430" w:rsidRDefault="00ED477A" w:rsidP="00ED477A">
      <w:pPr>
        <w:pStyle w:val="UBUCuerpoTrabajo"/>
        <w:numPr>
          <w:ilvl w:val="0"/>
          <w:numId w:val="29"/>
        </w:numPr>
      </w:pPr>
      <w:r>
        <w:rPr>
          <w:b/>
          <w:bCs/>
        </w:rPr>
        <w:t>/</w:t>
      </w:r>
      <w:r w:rsidR="00474626">
        <w:rPr>
          <w:b/>
          <w:bCs/>
        </w:rPr>
        <w:t>Prototipo:</w:t>
      </w:r>
      <w:r w:rsidR="00474626">
        <w:t xml:space="preserve"> Contiene el prototipo inicial del proyecto usado de guía en la realización de la aplicación.</w:t>
      </w:r>
    </w:p>
    <w:p w14:paraId="79920E97" w14:textId="7F1C69ED" w:rsidR="00ED477A" w:rsidRDefault="00ED477A" w:rsidP="00ED477A">
      <w:pPr>
        <w:pStyle w:val="UBUCuerpoTrabajo"/>
        <w:numPr>
          <w:ilvl w:val="0"/>
          <w:numId w:val="29"/>
        </w:numPr>
      </w:pPr>
      <w:r>
        <w:rPr>
          <w:b/>
          <w:bCs/>
        </w:rPr>
        <w:t>/Prototipo/Resources:</w:t>
      </w:r>
      <w:r>
        <w:t xml:space="preserve"> Podemos encontrar un fichero que proporciona el estilo para el fichero ‘.html’ que proporciona un prototipo interactivo de la aplicación.</w:t>
      </w:r>
    </w:p>
    <w:p w14:paraId="001892D3" w14:textId="1E5EB592" w:rsidR="00ED477A" w:rsidRDefault="00ED477A" w:rsidP="00ED477A">
      <w:pPr>
        <w:pStyle w:val="UBUCuerpoTrabajo"/>
        <w:numPr>
          <w:ilvl w:val="0"/>
          <w:numId w:val="29"/>
        </w:numPr>
      </w:pPr>
      <w:r>
        <w:rPr>
          <w:b/>
          <w:bCs/>
        </w:rPr>
        <w:t>/Prototipo/pages:</w:t>
      </w:r>
      <w:r>
        <w:t xml:space="preserve"> Muestra las imágenes de cada una de las páginas del prototipo inicial de la aplicación.</w:t>
      </w:r>
    </w:p>
    <w:p w14:paraId="326861CE" w14:textId="755D38DE" w:rsidR="005722EC" w:rsidRDefault="005722EC" w:rsidP="00ED477A">
      <w:pPr>
        <w:pStyle w:val="UBUCuerpoTrabajo"/>
        <w:numPr>
          <w:ilvl w:val="0"/>
          <w:numId w:val="29"/>
        </w:numPr>
      </w:pPr>
      <w:r>
        <w:rPr>
          <w:b/>
          <w:bCs/>
        </w:rPr>
        <w:t>/Imagen</w:t>
      </w:r>
      <w:r w:rsidR="00327C5C">
        <w:rPr>
          <w:b/>
          <w:bCs/>
        </w:rPr>
        <w:t>_</w:t>
      </w:r>
      <w:r>
        <w:rPr>
          <w:b/>
          <w:bCs/>
        </w:rPr>
        <w:t>Maquina</w:t>
      </w:r>
      <w:r w:rsidR="00327C5C">
        <w:rPr>
          <w:b/>
          <w:bCs/>
        </w:rPr>
        <w:t>_</w:t>
      </w:r>
      <w:r>
        <w:rPr>
          <w:b/>
          <w:bCs/>
        </w:rPr>
        <w:t>virtual:</w:t>
      </w:r>
      <w:r>
        <w:t xml:space="preserve"> Encontraremos en su interior un ‘.ova’ con las instrucciones para poder ejecutar nuestro proyecto sin necesidad de realizar ninguna instalación adicional.</w:t>
      </w:r>
    </w:p>
    <w:p w14:paraId="0EA8014F" w14:textId="3AB35A4A" w:rsidR="00E45946" w:rsidRDefault="00E45946" w:rsidP="00ED477A">
      <w:pPr>
        <w:pStyle w:val="UBUCuerpoTrabajo"/>
        <w:numPr>
          <w:ilvl w:val="0"/>
          <w:numId w:val="29"/>
        </w:numPr>
      </w:pPr>
      <w:r>
        <w:rPr>
          <w:b/>
          <w:bCs/>
        </w:rPr>
        <w:t>/tools.txt:</w:t>
      </w:r>
      <w:r>
        <w:t xml:space="preserve"> Incluye el total de las herramientas y librerías utilizadas en el proyecto para facilitar la instalación del proyecto.</w:t>
      </w:r>
    </w:p>
    <w:p w14:paraId="0326DF5D" w14:textId="2D99A14C" w:rsidR="00ED477A" w:rsidRDefault="00ED477A" w:rsidP="00ED477A">
      <w:pPr>
        <w:pStyle w:val="UBUCuerpoTrabajo"/>
        <w:numPr>
          <w:ilvl w:val="0"/>
          <w:numId w:val="29"/>
        </w:numPr>
      </w:pPr>
      <w:r>
        <w:rPr>
          <w:b/>
          <w:bCs/>
        </w:rPr>
        <w:t>/LICENSE:</w:t>
      </w:r>
      <w:r>
        <w:t xml:space="preserve"> Fichero que contiene la licencia del proyecto.</w:t>
      </w:r>
    </w:p>
    <w:p w14:paraId="79CD991A" w14:textId="4481AFEF" w:rsidR="00ED477A" w:rsidRDefault="00ED477A" w:rsidP="00ED477A">
      <w:pPr>
        <w:pStyle w:val="UBUCuerpoTrabajo"/>
        <w:numPr>
          <w:ilvl w:val="0"/>
          <w:numId w:val="29"/>
        </w:numPr>
        <w:jc w:val="left"/>
      </w:pPr>
      <w:r>
        <w:rPr>
          <w:b/>
          <w:bCs/>
        </w:rPr>
        <w:t>/README</w:t>
      </w:r>
      <w:r w:rsidRPr="00ED477A">
        <w:rPr>
          <w:b/>
          <w:bCs/>
        </w:rPr>
        <w:t>.md:</w:t>
      </w:r>
      <w:r>
        <w:rPr>
          <w:b/>
          <w:bCs/>
        </w:rPr>
        <w:t xml:space="preserve"> </w:t>
      </w:r>
      <w:r>
        <w:t xml:space="preserve">Fichero del </w:t>
      </w:r>
      <w:r>
        <w:rPr>
          <w:i/>
          <w:iCs/>
        </w:rPr>
        <w:t>readme</w:t>
      </w:r>
      <w:r>
        <w:t xml:space="preserve"> del repositorio.</w:t>
      </w:r>
    </w:p>
    <w:p w14:paraId="3E474096" w14:textId="0FEAA1AC" w:rsidR="00D70294" w:rsidRDefault="00D70294" w:rsidP="00D70294">
      <w:pPr>
        <w:pStyle w:val="Ttulo2"/>
        <w:numPr>
          <w:ilvl w:val="0"/>
          <w:numId w:val="34"/>
        </w:numPr>
      </w:pPr>
      <w:bookmarkStart w:id="135" w:name="_Manual_del_programador"/>
      <w:bookmarkStart w:id="136" w:name="_Toc76585796"/>
      <w:bookmarkEnd w:id="135"/>
      <w:r>
        <w:t>Manual del programador</w:t>
      </w:r>
      <w:bookmarkEnd w:id="136"/>
    </w:p>
    <w:p w14:paraId="3748F709" w14:textId="28C8834F" w:rsidR="00D70294" w:rsidRDefault="00D70294" w:rsidP="00D70294">
      <w:pPr>
        <w:pStyle w:val="UBUCuerpoTrabajo"/>
      </w:pPr>
      <w:r>
        <w:t xml:space="preserve">En este apartado se describirá el proceso de instalación </w:t>
      </w:r>
      <w:r w:rsidR="008C7154">
        <w:t>que debe seguirse para el funcionamiento correcto de nuestra aplicación.</w:t>
      </w:r>
    </w:p>
    <w:p w14:paraId="0DE1EA51" w14:textId="6C0A239C" w:rsidR="00A55F90" w:rsidRDefault="00A55F90" w:rsidP="00A55F90">
      <w:pPr>
        <w:pStyle w:val="Ttulo3"/>
      </w:pPr>
      <w:bookmarkStart w:id="137" w:name="_Instalación_para_ejecución"/>
      <w:bookmarkStart w:id="138" w:name="_Toc76585797"/>
      <w:bookmarkEnd w:id="137"/>
      <w:r>
        <w:t>Instalación</w:t>
      </w:r>
      <w:r w:rsidR="006F3BB5">
        <w:t xml:space="preserve"> para ejecución en local</w:t>
      </w:r>
      <w:bookmarkEnd w:id="138"/>
    </w:p>
    <w:p w14:paraId="46681038" w14:textId="5F842C8C" w:rsidR="009859FA" w:rsidRDefault="009859FA" w:rsidP="009859FA">
      <w:pPr>
        <w:pStyle w:val="UBUCuerpoTrabajo"/>
      </w:pPr>
      <w:r>
        <w:t xml:space="preserve">Para realizar la instalación del proyecto debemos descargarnos </w:t>
      </w:r>
      <w:r w:rsidR="00FA4AB3">
        <w:t xml:space="preserve">este del </w:t>
      </w:r>
      <w:hyperlink r:id="rId81" w:history="1">
        <w:r w:rsidR="00FA4AB3" w:rsidRPr="00FA4AB3">
          <w:rPr>
            <w:rStyle w:val="Hipervnculo"/>
          </w:rPr>
          <w:t>repositorio</w:t>
        </w:r>
      </w:hyperlink>
      <w:r w:rsidR="00FA4AB3">
        <w:t xml:space="preserve"> de GitHub.</w:t>
      </w:r>
    </w:p>
    <w:p w14:paraId="77D42EF3" w14:textId="350E8299" w:rsidR="00FA4AB3" w:rsidRDefault="00FA4AB3" w:rsidP="009859FA">
      <w:pPr>
        <w:pStyle w:val="UBUCuerpoTrabajo"/>
      </w:pPr>
      <w:r>
        <w:t xml:space="preserve">Una vez tenemos el proyecto, procederemos a la instalación de las herramientas necesarias para que funcione correctamente. Se proporciona un fichero que contiene las herramientas </w:t>
      </w:r>
      <w:r w:rsidR="001B10DF">
        <w:t xml:space="preserve">utilizadas en la aplicación, algunas no son necesarias, pero favorecen el buen funcionamiento de la </w:t>
      </w:r>
      <w:r w:rsidR="006F3BB5">
        <w:t>misma</w:t>
      </w:r>
      <w:r w:rsidR="001B10DF">
        <w:t>. A continuación, se enumerarán aquellas que deben encontrarse obligatoriamente para trabajar con la aplicación.</w:t>
      </w:r>
      <w:r w:rsidR="00E45946">
        <w:t xml:space="preserve"> </w:t>
      </w:r>
    </w:p>
    <w:p w14:paraId="6ECF39BD" w14:textId="105729BA" w:rsidR="001B10DF" w:rsidRDefault="001B10DF" w:rsidP="009859FA">
      <w:pPr>
        <w:pStyle w:val="UBUCuerpoTrabajo"/>
      </w:pPr>
      <w:r>
        <w:t>Para ejecutar el fichero que ofrecemos:</w:t>
      </w:r>
    </w:p>
    <w:p w14:paraId="1037B3C0" w14:textId="2FDF20CC" w:rsidR="001B10DF" w:rsidRDefault="001B10DF" w:rsidP="001B10DF">
      <w:pPr>
        <w:pStyle w:val="UBUCuerpoTrabajo"/>
        <w:ind w:left="720" w:firstLine="720"/>
        <w:rPr>
          <w:i/>
          <w:iCs/>
        </w:rPr>
      </w:pPr>
      <w:r>
        <w:rPr>
          <w:i/>
          <w:iCs/>
        </w:rPr>
        <w:t>pip install -r tools.txt</w:t>
      </w:r>
    </w:p>
    <w:p w14:paraId="424720F7" w14:textId="225EAFF1" w:rsidR="009275F1" w:rsidRDefault="009275F1" w:rsidP="009275F1">
      <w:pPr>
        <w:pStyle w:val="UBUCuerpoTrabajo"/>
      </w:pPr>
      <w:r>
        <w:t>Si no se desease realizar la instalación completa del fichero ‘tools.txt’, los elementos necesarios para el correcto funcionamiento de nuestra aplicación serán:</w:t>
      </w:r>
    </w:p>
    <w:p w14:paraId="4226B563" w14:textId="430F49AA" w:rsidR="00275413" w:rsidRDefault="009275F1" w:rsidP="00275413">
      <w:pPr>
        <w:ind w:firstLine="0"/>
        <w:jc w:val="left"/>
      </w:pPr>
      <w:r>
        <w:br w:type="page"/>
      </w:r>
    </w:p>
    <w:tbl>
      <w:tblPr>
        <w:tblStyle w:val="Tablaconcuadrcula4-nfasis3"/>
        <w:tblW w:w="0" w:type="auto"/>
        <w:tblLook w:val="04A0" w:firstRow="1" w:lastRow="0" w:firstColumn="1" w:lastColumn="0" w:noHBand="0" w:noVBand="1"/>
      </w:tblPr>
      <w:tblGrid>
        <w:gridCol w:w="4750"/>
        <w:gridCol w:w="4750"/>
      </w:tblGrid>
      <w:tr w:rsidR="009275F1" w14:paraId="1373FB2C" w14:textId="77777777" w:rsidTr="009275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404040" w:themeFill="text1" w:themeFillTint="BF"/>
          </w:tcPr>
          <w:p w14:paraId="59B3B4D7" w14:textId="476EBC2E" w:rsidR="009275F1" w:rsidRPr="009275F1" w:rsidRDefault="009275F1" w:rsidP="009275F1">
            <w:pPr>
              <w:pStyle w:val="UBUCuerpoTrabajo"/>
              <w:ind w:firstLine="0"/>
              <w:jc w:val="center"/>
            </w:pPr>
            <w:r>
              <w:lastRenderedPageBreak/>
              <w:t>Herramienta/librería</w:t>
            </w:r>
          </w:p>
        </w:tc>
        <w:tc>
          <w:tcPr>
            <w:tcW w:w="4750" w:type="dxa"/>
            <w:shd w:val="clear" w:color="auto" w:fill="404040" w:themeFill="text1" w:themeFillTint="BF"/>
          </w:tcPr>
          <w:p w14:paraId="5E2D85D4" w14:textId="68D9C9EF" w:rsidR="009275F1" w:rsidRDefault="009275F1" w:rsidP="009275F1">
            <w:pPr>
              <w:pStyle w:val="UBUCuerpoTrabajo"/>
              <w:ind w:firstLine="0"/>
              <w:jc w:val="center"/>
              <w:cnfStyle w:val="100000000000" w:firstRow="1" w:lastRow="0" w:firstColumn="0" w:lastColumn="0" w:oddVBand="0" w:evenVBand="0" w:oddHBand="0" w:evenHBand="0" w:firstRowFirstColumn="0" w:firstRowLastColumn="0" w:lastRowFirstColumn="0" w:lastRowLastColumn="0"/>
            </w:pPr>
            <w:r>
              <w:t>Versión</w:t>
            </w:r>
          </w:p>
        </w:tc>
      </w:tr>
      <w:tr w:rsidR="009275F1" w14:paraId="3258517F" w14:textId="77777777" w:rsidTr="009275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637782B3" w14:textId="23386D05" w:rsidR="009275F1" w:rsidRDefault="009275F1" w:rsidP="009275F1">
            <w:pPr>
              <w:pStyle w:val="UBUCuerpoTrabajo"/>
              <w:ind w:firstLine="0"/>
              <w:jc w:val="center"/>
            </w:pPr>
            <w:r>
              <w:t>Flask</w:t>
            </w:r>
          </w:p>
        </w:tc>
        <w:tc>
          <w:tcPr>
            <w:tcW w:w="4750" w:type="dxa"/>
            <w:shd w:val="clear" w:color="auto" w:fill="FFFFFF" w:themeFill="background1"/>
          </w:tcPr>
          <w:p w14:paraId="7ADE044F" w14:textId="6F642C51" w:rsidR="009275F1" w:rsidRDefault="009275F1" w:rsidP="009275F1">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t>1.1.2</w:t>
            </w:r>
          </w:p>
        </w:tc>
      </w:tr>
      <w:tr w:rsidR="009275F1" w14:paraId="6D5225D8" w14:textId="77777777" w:rsidTr="009275F1">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013B464A" w14:textId="54DB8930" w:rsidR="009275F1" w:rsidRDefault="009275F1" w:rsidP="009275F1">
            <w:pPr>
              <w:pStyle w:val="UBUCuerpoTrabajo"/>
              <w:ind w:firstLine="0"/>
              <w:jc w:val="center"/>
            </w:pPr>
            <w:r w:rsidRPr="009275F1">
              <w:t>Flask-Bootstrap</w:t>
            </w:r>
          </w:p>
        </w:tc>
        <w:tc>
          <w:tcPr>
            <w:tcW w:w="4750" w:type="dxa"/>
            <w:shd w:val="clear" w:color="auto" w:fill="FFFFFF" w:themeFill="background1"/>
          </w:tcPr>
          <w:p w14:paraId="5A042D7E" w14:textId="4151A91E" w:rsidR="009275F1" w:rsidRDefault="009275F1" w:rsidP="009275F1">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rsidRPr="009275F1">
              <w:t>3.3.7.1</w:t>
            </w:r>
          </w:p>
        </w:tc>
      </w:tr>
      <w:tr w:rsidR="009275F1" w14:paraId="50F18272" w14:textId="77777777" w:rsidTr="009275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0382CA6E" w14:textId="5FFF069B" w:rsidR="009275F1" w:rsidRDefault="009275F1" w:rsidP="009275F1">
            <w:pPr>
              <w:pStyle w:val="UBUCuerpoTrabajo"/>
              <w:ind w:firstLine="0"/>
              <w:jc w:val="center"/>
            </w:pPr>
            <w:r w:rsidRPr="009275F1">
              <w:t>Flask-Login</w:t>
            </w:r>
          </w:p>
        </w:tc>
        <w:tc>
          <w:tcPr>
            <w:tcW w:w="4750" w:type="dxa"/>
            <w:shd w:val="clear" w:color="auto" w:fill="FFFFFF" w:themeFill="background1"/>
          </w:tcPr>
          <w:p w14:paraId="4B9C9449" w14:textId="28652FF4" w:rsidR="009275F1" w:rsidRDefault="009275F1" w:rsidP="009275F1">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sidRPr="009275F1">
              <w:t>0.5.0</w:t>
            </w:r>
          </w:p>
        </w:tc>
      </w:tr>
      <w:tr w:rsidR="009275F1" w14:paraId="369F8AF3" w14:textId="77777777" w:rsidTr="009275F1">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7AE9FCB6" w14:textId="774D0FA8" w:rsidR="009275F1" w:rsidRPr="009275F1" w:rsidRDefault="009275F1" w:rsidP="009275F1">
            <w:pPr>
              <w:pStyle w:val="UBUCuerpoTrabajo"/>
              <w:ind w:firstLine="0"/>
              <w:jc w:val="center"/>
            </w:pPr>
            <w:r w:rsidRPr="009275F1">
              <w:t>Flask-MySQL</w:t>
            </w:r>
          </w:p>
        </w:tc>
        <w:tc>
          <w:tcPr>
            <w:tcW w:w="4750" w:type="dxa"/>
            <w:shd w:val="clear" w:color="auto" w:fill="FFFFFF" w:themeFill="background1"/>
          </w:tcPr>
          <w:p w14:paraId="7D90C9ED" w14:textId="5DD0C7AB" w:rsidR="009275F1" w:rsidRPr="009275F1" w:rsidRDefault="009275F1" w:rsidP="009275F1">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rsidRPr="009275F1">
              <w:t>1.5.2</w:t>
            </w:r>
          </w:p>
        </w:tc>
      </w:tr>
      <w:tr w:rsidR="009275F1" w14:paraId="72611FA7" w14:textId="77777777" w:rsidTr="009275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09BBE6E6" w14:textId="1E495E2F" w:rsidR="009275F1" w:rsidRPr="009275F1" w:rsidRDefault="009275F1" w:rsidP="009275F1">
            <w:pPr>
              <w:pStyle w:val="UBUCuerpoTrabajo"/>
              <w:ind w:firstLine="0"/>
              <w:jc w:val="center"/>
            </w:pPr>
            <w:r w:rsidRPr="009275F1">
              <w:t>Matplotlib</w:t>
            </w:r>
          </w:p>
        </w:tc>
        <w:tc>
          <w:tcPr>
            <w:tcW w:w="4750" w:type="dxa"/>
            <w:shd w:val="clear" w:color="auto" w:fill="FFFFFF" w:themeFill="background1"/>
          </w:tcPr>
          <w:p w14:paraId="0895B583" w14:textId="311BD862" w:rsidR="009275F1" w:rsidRPr="009275F1" w:rsidRDefault="009275F1" w:rsidP="009275F1">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sidRPr="009275F1">
              <w:t>3.3.3</w:t>
            </w:r>
          </w:p>
        </w:tc>
      </w:tr>
      <w:tr w:rsidR="009275F1" w14:paraId="6D1E05A3" w14:textId="77777777" w:rsidTr="009275F1">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1476870E" w14:textId="560EFD7E" w:rsidR="009275F1" w:rsidRPr="009275F1" w:rsidRDefault="009275F1" w:rsidP="009275F1">
            <w:pPr>
              <w:pStyle w:val="UBUCuerpoTrabajo"/>
              <w:ind w:firstLine="0"/>
              <w:jc w:val="center"/>
            </w:pPr>
            <w:r w:rsidRPr="009275F1">
              <w:t>mysql-connector</w:t>
            </w:r>
          </w:p>
        </w:tc>
        <w:tc>
          <w:tcPr>
            <w:tcW w:w="4750" w:type="dxa"/>
            <w:shd w:val="clear" w:color="auto" w:fill="FFFFFF" w:themeFill="background1"/>
          </w:tcPr>
          <w:p w14:paraId="2227D4DE" w14:textId="708AE027" w:rsidR="009275F1" w:rsidRPr="009275F1" w:rsidRDefault="009275F1" w:rsidP="009275F1">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rsidRPr="009275F1">
              <w:t>2.2.9</w:t>
            </w:r>
          </w:p>
        </w:tc>
      </w:tr>
      <w:tr w:rsidR="009275F1" w14:paraId="4FFC92B4" w14:textId="77777777" w:rsidTr="009275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1927222C" w14:textId="21FD88EE" w:rsidR="009275F1" w:rsidRPr="009275F1" w:rsidRDefault="009275F1" w:rsidP="009275F1">
            <w:pPr>
              <w:pStyle w:val="UBUCuerpoTrabajo"/>
              <w:ind w:firstLine="0"/>
              <w:jc w:val="center"/>
            </w:pPr>
            <w:r w:rsidRPr="009275F1">
              <w:t>mysql-connector-python</w:t>
            </w:r>
          </w:p>
        </w:tc>
        <w:tc>
          <w:tcPr>
            <w:tcW w:w="4750" w:type="dxa"/>
            <w:shd w:val="clear" w:color="auto" w:fill="FFFFFF" w:themeFill="background1"/>
          </w:tcPr>
          <w:p w14:paraId="0D56A4CA" w14:textId="5B8819A5" w:rsidR="009275F1" w:rsidRPr="009275F1" w:rsidRDefault="009275F1" w:rsidP="009275F1">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sidRPr="009275F1">
              <w:t>8.0.23</w:t>
            </w:r>
          </w:p>
        </w:tc>
      </w:tr>
      <w:tr w:rsidR="009275F1" w14:paraId="2B817F4C" w14:textId="77777777" w:rsidTr="009275F1">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41FA1AF4" w14:textId="34333527" w:rsidR="009275F1" w:rsidRPr="009275F1" w:rsidRDefault="009275F1" w:rsidP="009275F1">
            <w:pPr>
              <w:pStyle w:val="UBUCuerpoTrabajo"/>
              <w:ind w:firstLine="0"/>
              <w:jc w:val="center"/>
            </w:pPr>
            <w:r w:rsidRPr="009275F1">
              <w:t>Networkx</w:t>
            </w:r>
          </w:p>
        </w:tc>
        <w:tc>
          <w:tcPr>
            <w:tcW w:w="4750" w:type="dxa"/>
            <w:shd w:val="clear" w:color="auto" w:fill="FFFFFF" w:themeFill="background1"/>
          </w:tcPr>
          <w:p w14:paraId="32E8E40C" w14:textId="05FE5583" w:rsidR="009275F1" w:rsidRPr="009275F1" w:rsidRDefault="009275F1" w:rsidP="009275F1">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rsidRPr="009275F1">
              <w:t>2.5</w:t>
            </w:r>
          </w:p>
        </w:tc>
      </w:tr>
      <w:tr w:rsidR="009275F1" w14:paraId="6A132DDD" w14:textId="77777777" w:rsidTr="009275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4FA5F779" w14:textId="737767B2" w:rsidR="009275F1" w:rsidRPr="009275F1" w:rsidRDefault="009275F1" w:rsidP="009275F1">
            <w:pPr>
              <w:pStyle w:val="UBUCuerpoTrabajo"/>
              <w:ind w:firstLine="0"/>
              <w:jc w:val="center"/>
            </w:pPr>
            <w:r w:rsidRPr="009275F1">
              <w:t>Numpy</w:t>
            </w:r>
          </w:p>
        </w:tc>
        <w:tc>
          <w:tcPr>
            <w:tcW w:w="4750" w:type="dxa"/>
            <w:shd w:val="clear" w:color="auto" w:fill="FFFFFF" w:themeFill="background1"/>
          </w:tcPr>
          <w:p w14:paraId="2D13C256" w14:textId="05039AAF" w:rsidR="009275F1" w:rsidRPr="009275F1" w:rsidRDefault="009275F1" w:rsidP="009275F1">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sidRPr="009275F1">
              <w:t>1.19.5</w:t>
            </w:r>
          </w:p>
        </w:tc>
      </w:tr>
      <w:tr w:rsidR="009275F1" w14:paraId="54C74EC4" w14:textId="77777777" w:rsidTr="009275F1">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01F917DB" w14:textId="66FD782F" w:rsidR="009275F1" w:rsidRPr="009275F1" w:rsidRDefault="009275F1" w:rsidP="009275F1">
            <w:pPr>
              <w:pStyle w:val="UBUCuerpoTrabajo"/>
              <w:ind w:firstLine="0"/>
              <w:jc w:val="center"/>
            </w:pPr>
            <w:r w:rsidRPr="009275F1">
              <w:t>Pandas</w:t>
            </w:r>
          </w:p>
        </w:tc>
        <w:tc>
          <w:tcPr>
            <w:tcW w:w="4750" w:type="dxa"/>
            <w:shd w:val="clear" w:color="auto" w:fill="FFFFFF" w:themeFill="background1"/>
          </w:tcPr>
          <w:p w14:paraId="4C14CB47" w14:textId="3D8198DB" w:rsidR="009275F1" w:rsidRPr="009275F1" w:rsidRDefault="009275F1" w:rsidP="009275F1">
            <w:pPr>
              <w:pStyle w:val="UBUCuerpoTrabajo"/>
              <w:ind w:firstLine="0"/>
              <w:jc w:val="center"/>
              <w:cnfStyle w:val="000000000000" w:firstRow="0" w:lastRow="0" w:firstColumn="0" w:lastColumn="0" w:oddVBand="0" w:evenVBand="0" w:oddHBand="0" w:evenHBand="0" w:firstRowFirstColumn="0" w:firstRowLastColumn="0" w:lastRowFirstColumn="0" w:lastRowLastColumn="0"/>
            </w:pPr>
            <w:r w:rsidRPr="009275F1">
              <w:t>1.2.3</w:t>
            </w:r>
          </w:p>
        </w:tc>
      </w:tr>
      <w:tr w:rsidR="009275F1" w14:paraId="5630C756" w14:textId="77777777" w:rsidTr="009275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38CD089F" w14:textId="3B45395C" w:rsidR="009275F1" w:rsidRPr="009275F1" w:rsidRDefault="009275F1" w:rsidP="009275F1">
            <w:pPr>
              <w:pStyle w:val="UBUCuerpoTrabajo"/>
              <w:ind w:firstLine="0"/>
              <w:jc w:val="center"/>
            </w:pPr>
            <w:r w:rsidRPr="009275F1">
              <w:t>PyMySQL</w:t>
            </w:r>
          </w:p>
        </w:tc>
        <w:tc>
          <w:tcPr>
            <w:tcW w:w="4750" w:type="dxa"/>
            <w:shd w:val="clear" w:color="auto" w:fill="FFFFFF" w:themeFill="background1"/>
          </w:tcPr>
          <w:p w14:paraId="2CD082A5" w14:textId="0F9F90F8" w:rsidR="009275F1" w:rsidRPr="009275F1" w:rsidRDefault="009275F1" w:rsidP="009275F1">
            <w:pPr>
              <w:pStyle w:val="UBUCuerpoTrabajo"/>
              <w:ind w:firstLine="0"/>
              <w:jc w:val="center"/>
              <w:cnfStyle w:val="000000100000" w:firstRow="0" w:lastRow="0" w:firstColumn="0" w:lastColumn="0" w:oddVBand="0" w:evenVBand="0" w:oddHBand="1" w:evenHBand="0" w:firstRowFirstColumn="0" w:firstRowLastColumn="0" w:lastRowFirstColumn="0" w:lastRowLastColumn="0"/>
            </w:pPr>
            <w:r w:rsidRPr="009275F1">
              <w:t>1.0.2</w:t>
            </w:r>
          </w:p>
        </w:tc>
      </w:tr>
      <w:tr w:rsidR="009275F1" w14:paraId="2E304F4A" w14:textId="77777777" w:rsidTr="009275F1">
        <w:tc>
          <w:tcPr>
            <w:cnfStyle w:val="001000000000" w:firstRow="0" w:lastRow="0" w:firstColumn="1" w:lastColumn="0" w:oddVBand="0" w:evenVBand="0" w:oddHBand="0" w:evenHBand="0" w:firstRowFirstColumn="0" w:firstRowLastColumn="0" w:lastRowFirstColumn="0" w:lastRowLastColumn="0"/>
            <w:tcW w:w="4750" w:type="dxa"/>
            <w:shd w:val="clear" w:color="auto" w:fill="FFFFFF" w:themeFill="background1"/>
          </w:tcPr>
          <w:p w14:paraId="2FA3E6EE" w14:textId="1446B16F" w:rsidR="009275F1" w:rsidRPr="009275F1" w:rsidRDefault="009275F1" w:rsidP="009275F1">
            <w:pPr>
              <w:pStyle w:val="UBUCuerpoTrabajo"/>
              <w:ind w:firstLine="0"/>
              <w:jc w:val="center"/>
            </w:pPr>
            <w:r w:rsidRPr="009275F1">
              <w:t>Werkzeug</w:t>
            </w:r>
          </w:p>
        </w:tc>
        <w:tc>
          <w:tcPr>
            <w:tcW w:w="4750" w:type="dxa"/>
            <w:shd w:val="clear" w:color="auto" w:fill="FFFFFF" w:themeFill="background1"/>
          </w:tcPr>
          <w:p w14:paraId="3DDEFA2C" w14:textId="434D36B7" w:rsidR="009275F1" w:rsidRPr="009275F1" w:rsidRDefault="009275F1" w:rsidP="00275413">
            <w:pPr>
              <w:pStyle w:val="UBUCuerpoTrabajo"/>
              <w:keepNext/>
              <w:ind w:firstLine="0"/>
              <w:jc w:val="center"/>
              <w:cnfStyle w:val="000000000000" w:firstRow="0" w:lastRow="0" w:firstColumn="0" w:lastColumn="0" w:oddVBand="0" w:evenVBand="0" w:oddHBand="0" w:evenHBand="0" w:firstRowFirstColumn="0" w:firstRowLastColumn="0" w:lastRowFirstColumn="0" w:lastRowLastColumn="0"/>
            </w:pPr>
            <w:r w:rsidRPr="009275F1">
              <w:t>1.0.1</w:t>
            </w:r>
          </w:p>
        </w:tc>
      </w:tr>
    </w:tbl>
    <w:p w14:paraId="1DFA110C" w14:textId="749DCF6B" w:rsidR="009275F1" w:rsidRPr="009275F1" w:rsidRDefault="00275413" w:rsidP="00AB1667">
      <w:pPr>
        <w:pStyle w:val="Descripcin"/>
        <w:ind w:firstLine="0"/>
      </w:pPr>
      <w:bookmarkStart w:id="139" w:name="_Toc76585677"/>
      <w:r>
        <w:t xml:space="preserve">Tabla </w:t>
      </w:r>
      <w:r>
        <w:fldChar w:fldCharType="begin"/>
      </w:r>
      <w:r>
        <w:instrText xml:space="preserve"> SEQ Tabla \* ARABIC </w:instrText>
      </w:r>
      <w:r>
        <w:fldChar w:fldCharType="separate"/>
      </w:r>
      <w:r w:rsidR="00675108">
        <w:rPr>
          <w:noProof/>
        </w:rPr>
        <w:t>32</w:t>
      </w:r>
      <w:r>
        <w:fldChar w:fldCharType="end"/>
      </w:r>
      <w:r>
        <w:t xml:space="preserve">- </w:t>
      </w:r>
      <w:r w:rsidRPr="00C77B0F">
        <w:t>Instalaciones necesarias.</w:t>
      </w:r>
      <w:bookmarkEnd w:id="139"/>
    </w:p>
    <w:p w14:paraId="48FE602B" w14:textId="7548041F" w:rsidR="00E45946" w:rsidRDefault="00E45946" w:rsidP="00E45946">
      <w:pPr>
        <w:pStyle w:val="UBUCuerpoTrabajo"/>
      </w:pPr>
      <w:r>
        <w:t xml:space="preserve">Aparte, habrá que instalar Python, la versión utilizada ha sido la 3.8.10, descargable a través del siguiente </w:t>
      </w:r>
      <w:hyperlink r:id="rId82" w:history="1">
        <w:r w:rsidRPr="00E45946">
          <w:rPr>
            <w:rStyle w:val="Hipervnculo"/>
          </w:rPr>
          <w:t>enlace</w:t>
        </w:r>
      </w:hyperlink>
      <w:r>
        <w:t xml:space="preserve">. En un sistema Windows, simplemente realizaremos la descarga del ejecutable correspondiente a nuestro sistema y ejecutaremos. Si se trabajase sobre Ubuntu, habrá que seguir una serie de pasos desde la consola. </w:t>
      </w:r>
    </w:p>
    <w:p w14:paraId="66D30EBF" w14:textId="5DE6C956" w:rsidR="00E45946" w:rsidRPr="00EB7B5B" w:rsidRDefault="00E45946" w:rsidP="00E45946">
      <w:pPr>
        <w:pStyle w:val="UBUCuerpoTrabajo"/>
        <w:rPr>
          <w:i/>
          <w:iCs/>
          <w:lang w:val="en-US"/>
        </w:rPr>
      </w:pPr>
      <w:r>
        <w:tab/>
      </w:r>
      <w:r>
        <w:tab/>
      </w:r>
      <w:r w:rsidRPr="00EB7B5B">
        <w:rPr>
          <w:i/>
          <w:iCs/>
          <w:lang w:val="en-US"/>
        </w:rPr>
        <w:t>sudo apt update</w:t>
      </w:r>
    </w:p>
    <w:p w14:paraId="79C6D436" w14:textId="3819AA87" w:rsidR="00E45946" w:rsidRPr="00EB7B5B" w:rsidRDefault="00E45946" w:rsidP="00E45946">
      <w:pPr>
        <w:pStyle w:val="UBUCuerpoTrabajo"/>
        <w:rPr>
          <w:i/>
          <w:iCs/>
          <w:lang w:val="en-US"/>
        </w:rPr>
      </w:pPr>
      <w:r w:rsidRPr="00EB7B5B">
        <w:rPr>
          <w:i/>
          <w:iCs/>
          <w:lang w:val="en-US"/>
        </w:rPr>
        <w:tab/>
      </w:r>
      <w:r w:rsidRPr="00EB7B5B">
        <w:rPr>
          <w:i/>
          <w:iCs/>
          <w:lang w:val="en-US"/>
        </w:rPr>
        <w:tab/>
        <w:t>sudo apt install software-properties-common</w:t>
      </w:r>
    </w:p>
    <w:p w14:paraId="4BAFD409" w14:textId="4195F6E5" w:rsidR="00E45946" w:rsidRPr="00EB7B5B" w:rsidRDefault="00E45946" w:rsidP="00E45946">
      <w:pPr>
        <w:pStyle w:val="UBUCuerpoTrabajo"/>
        <w:rPr>
          <w:i/>
          <w:iCs/>
          <w:lang w:val="en-US"/>
        </w:rPr>
      </w:pPr>
      <w:r w:rsidRPr="00EB7B5B">
        <w:rPr>
          <w:i/>
          <w:iCs/>
          <w:lang w:val="en-US"/>
        </w:rPr>
        <w:tab/>
      </w:r>
      <w:r w:rsidRPr="00EB7B5B">
        <w:rPr>
          <w:i/>
          <w:iCs/>
          <w:lang w:val="en-US"/>
        </w:rPr>
        <w:tab/>
        <w:t>sudo add-apt-repository ppa:deadsnakes/ppa</w:t>
      </w:r>
    </w:p>
    <w:p w14:paraId="312D964B" w14:textId="619EE723" w:rsidR="00E45946" w:rsidRDefault="00E45946" w:rsidP="00E45946">
      <w:pPr>
        <w:pStyle w:val="UBUCuerpoTrabajo"/>
        <w:rPr>
          <w:i/>
          <w:iCs/>
        </w:rPr>
      </w:pPr>
      <w:r w:rsidRPr="00EB7B5B">
        <w:rPr>
          <w:i/>
          <w:iCs/>
          <w:lang w:val="en-US"/>
        </w:rPr>
        <w:tab/>
      </w:r>
      <w:r w:rsidRPr="00EB7B5B">
        <w:rPr>
          <w:i/>
          <w:iCs/>
          <w:lang w:val="en-US"/>
        </w:rPr>
        <w:tab/>
      </w:r>
      <w:r w:rsidRPr="00E45946">
        <w:rPr>
          <w:i/>
          <w:iCs/>
        </w:rPr>
        <w:t>sudo apt install python3.</w:t>
      </w:r>
      <w:r>
        <w:rPr>
          <w:i/>
          <w:iCs/>
        </w:rPr>
        <w:t>8.10</w:t>
      </w:r>
    </w:p>
    <w:p w14:paraId="76FD05ED" w14:textId="08B7EB5F" w:rsidR="009275F1" w:rsidRDefault="00327C5C" w:rsidP="009275F1">
      <w:pPr>
        <w:pStyle w:val="UBUCuerpoTrabajo"/>
      </w:pPr>
      <w:r>
        <w:t xml:space="preserve">Tras completar los pasos anteriores también necesitaremos instalar MySQL. Para ello, descargaremos MySQL Installer, en nuestro caso la versión utilizada ha sido la 8.0.20. Para el cual se proporciona un </w:t>
      </w:r>
      <w:hyperlink r:id="rId83" w:history="1">
        <w:r w:rsidRPr="00327C5C">
          <w:rPr>
            <w:rStyle w:val="Hipervnculo"/>
          </w:rPr>
          <w:t>enlace</w:t>
        </w:r>
      </w:hyperlink>
      <w:r>
        <w:t xml:space="preserve"> para facilitar el proceso. Se podría instalar </w:t>
      </w:r>
      <w:r w:rsidRPr="00327C5C">
        <w:rPr>
          <w:i/>
          <w:iCs/>
        </w:rPr>
        <w:t>MySQL Workbench</w:t>
      </w:r>
      <w:r>
        <w:rPr>
          <w:i/>
          <w:iCs/>
        </w:rPr>
        <w:t xml:space="preserve"> </w:t>
      </w:r>
      <w:r>
        <w:t>para tener un entorno visual, pero no sería necesario.</w:t>
      </w:r>
      <w:r w:rsidR="009275F1">
        <w:t xml:space="preserve"> Para realizar la instalación en un sistema operativo Ubuntu, se deberá ejecutar:</w:t>
      </w:r>
    </w:p>
    <w:p w14:paraId="063EF5BB" w14:textId="0B2EAB42" w:rsidR="00AB1667" w:rsidRPr="00EB7B5B" w:rsidRDefault="009275F1" w:rsidP="009275F1">
      <w:pPr>
        <w:pStyle w:val="UBUCuerpoTrabajo"/>
        <w:rPr>
          <w:i/>
          <w:iCs/>
          <w:lang w:val="en-US"/>
        </w:rPr>
      </w:pPr>
      <w:r>
        <w:tab/>
      </w:r>
      <w:r>
        <w:tab/>
      </w:r>
      <w:r w:rsidRPr="00EB7B5B">
        <w:rPr>
          <w:i/>
          <w:iCs/>
          <w:lang w:val="en-US"/>
        </w:rPr>
        <w:t>sudo apt install mysql-server mysql-client</w:t>
      </w:r>
    </w:p>
    <w:p w14:paraId="186CCB96" w14:textId="7E23137A" w:rsidR="006F3BB5" w:rsidRDefault="006F3BB5" w:rsidP="006F3BB5">
      <w:pPr>
        <w:pStyle w:val="Ttulo3"/>
      </w:pPr>
      <w:bookmarkStart w:id="140" w:name="_Instalación_para_trabajar"/>
      <w:bookmarkStart w:id="141" w:name="_Toc76585798"/>
      <w:bookmarkEnd w:id="140"/>
      <w:r>
        <w:t>Instalación para trabajar desde una máquina virtual</w:t>
      </w:r>
      <w:bookmarkEnd w:id="141"/>
    </w:p>
    <w:p w14:paraId="22AF355F" w14:textId="1502AC5F" w:rsidR="006F3BB5" w:rsidRDefault="00BC7E2C" w:rsidP="006F3BB5">
      <w:pPr>
        <w:pStyle w:val="UBUCuerpoTrabajo"/>
      </w:pPr>
      <w:r>
        <w:t xml:space="preserve">Proporcionamos una imagen de máquina virtual, es decir, un fichero ‘.ova’. Para instalar esta imagen, tan solo necesitaremos tener emplazada en nuestro ordenador una máquina virtual que permita alojar esta imagen. </w:t>
      </w:r>
    </w:p>
    <w:p w14:paraId="229B74E8" w14:textId="1C7A1413" w:rsidR="00BC7E2C" w:rsidRDefault="00BC7E2C" w:rsidP="006F3BB5">
      <w:pPr>
        <w:pStyle w:val="UBUCuerpoTrabajo"/>
      </w:pPr>
      <w:r>
        <w:t>Necesitamos llevar a cabo los siguientes pasos, en primer lugar, instalar una máquina virtual, también llamado software de virtualización, algunos ejemplos podrían ser:</w:t>
      </w:r>
    </w:p>
    <w:p w14:paraId="13CF86CD" w14:textId="7D109A9C" w:rsidR="00BC7E2C" w:rsidRDefault="00BC7E2C" w:rsidP="00BC7E2C">
      <w:pPr>
        <w:pStyle w:val="UBUCuerpoTrabajo"/>
        <w:numPr>
          <w:ilvl w:val="0"/>
          <w:numId w:val="29"/>
        </w:numPr>
      </w:pPr>
      <w:r>
        <w:t xml:space="preserve">Vmware </w:t>
      </w:r>
      <w:r>
        <w:fldChar w:fldCharType="begin"/>
      </w:r>
      <w:r>
        <w:instrText xml:space="preserve"> ADDIN ZOTERO_ITEM CSL_CITATION {"citationID":"sUQjXeOI","properties":{"formattedCitation":"[17]","plainCitation":"[17]","noteIndex":0},"citationItems":[{"id":350,"uris":["http://zotero.org/users/7067728/items/23IFBN54"],"uri":["http://zotero.org/users/7067728/items/23IFBN54"],"itemData":{"id":350,"type":"webpage","abstract":"Cree su base digital con soluciones de cloud, movilidad, red y seguridad de VMware y distribuya cualquier aplicación a cualquier dispositivo en cualquier cloud.","container-title":"VMware","language":"es-ES","title":"VMware España ofrece la base digital para la empresa","URL":"https://www.vmware.com/content/vmware/vmware-published-sites/es","accessed":{"date-parts":[["2021",7,7]]}}}],"schema":"https://github.com/citation-style-language/schema/raw/master/csl-citation.json"} </w:instrText>
      </w:r>
      <w:r>
        <w:fldChar w:fldCharType="separate"/>
      </w:r>
      <w:r w:rsidRPr="00BC7E2C">
        <w:rPr>
          <w:rFonts w:cs="Liberation Serif"/>
        </w:rPr>
        <w:t>[17]</w:t>
      </w:r>
      <w:r>
        <w:fldChar w:fldCharType="end"/>
      </w:r>
    </w:p>
    <w:p w14:paraId="7A6CA356" w14:textId="60D39CBB" w:rsidR="00BC7E2C" w:rsidRDefault="00BC7E2C" w:rsidP="00BC7E2C">
      <w:pPr>
        <w:pStyle w:val="UBUCuerpoTrabajo"/>
        <w:numPr>
          <w:ilvl w:val="0"/>
          <w:numId w:val="29"/>
        </w:numPr>
      </w:pPr>
      <w:r>
        <w:t xml:space="preserve">VirtualBox </w:t>
      </w:r>
      <w:r>
        <w:fldChar w:fldCharType="begin"/>
      </w:r>
      <w:r>
        <w:instrText xml:space="preserve"> ADDIN ZOTERO_ITEM CSL_CITATION {"citationID":"s08hkzBS","properties":{"formattedCitation":"[18]","plainCitation":"[18]","noteIndex":0},"citationItems":[{"id":351,"uris":["http://zotero.org/users/7067728/items/EMTSSGT9"],"uri":["http://zotero.org/users/7067728/items/EMTSSGT9"],"itemData":{"id":351,"type":"webpage","title":"VirtualBox – Oracle VM VirtualBox","URL":"https://www.virtualbox.org/wiki/VirtualBox","accessed":{"date-parts":[["2021",7,7]]}}}],"schema":"https://github.com/citation-style-language/schema/raw/master/csl-citation.json"} </w:instrText>
      </w:r>
      <w:r>
        <w:fldChar w:fldCharType="separate"/>
      </w:r>
      <w:r w:rsidRPr="00BC7E2C">
        <w:rPr>
          <w:rFonts w:cs="Liberation Serif"/>
        </w:rPr>
        <w:t>[18]</w:t>
      </w:r>
      <w:r>
        <w:fldChar w:fldCharType="end"/>
      </w:r>
    </w:p>
    <w:p w14:paraId="19E60538" w14:textId="06F4E1CD" w:rsidR="00BC7E2C" w:rsidRDefault="00BC7E2C" w:rsidP="00BC7E2C">
      <w:pPr>
        <w:pStyle w:val="UBUCuerpoTrabajo"/>
        <w:numPr>
          <w:ilvl w:val="0"/>
          <w:numId w:val="29"/>
        </w:numPr>
      </w:pPr>
      <w:r>
        <w:t xml:space="preserve">Citrix </w:t>
      </w:r>
      <w:r>
        <w:fldChar w:fldCharType="begin"/>
      </w:r>
      <w:r>
        <w:instrText xml:space="preserve"> ADDIN ZOTERO_ITEM CSL_CITATION {"citationID":"BJ1Pjx1k","properties":{"formattedCitation":"[19]","plainCitation":"[19]","noteIndex":0},"citationItems":[{"id":353,"uris":["http://zotero.org/users/7067728/items/NBHXRUVI"],"uri":["http://zotero.org/users/7067728/items/NBHXRUVI"],"itemData":{"id":353,"type":"webpage","title":"Citrix Hypervisor - Software de administración y virtualización de servidores - Citrix Spain","URL":"https://www.citrix.com/es-es/products/citrix-hypervisor/","accessed":{"date-parts":[["2021",7,7]]}}}],"schema":"https://github.com/citation-style-language/schema/raw/master/csl-citation.json"} </w:instrText>
      </w:r>
      <w:r>
        <w:fldChar w:fldCharType="separate"/>
      </w:r>
      <w:r w:rsidRPr="00BC7E2C">
        <w:rPr>
          <w:rFonts w:cs="Liberation Serif"/>
        </w:rPr>
        <w:t>[19]</w:t>
      </w:r>
      <w:r>
        <w:fldChar w:fldCharType="end"/>
      </w:r>
    </w:p>
    <w:p w14:paraId="7B87238D" w14:textId="2E11577C" w:rsidR="00BC7E2C" w:rsidRPr="006F3BB5" w:rsidRDefault="00BC7E2C" w:rsidP="00BC7E2C">
      <w:pPr>
        <w:pStyle w:val="UBUCuerpoTrabajo"/>
      </w:pPr>
      <w:r>
        <w:t xml:space="preserve">Una vez tenemos en nuestra máquina un software de virtualización podremos importar la imagen proporcionada. Tras importarla, tendremos una máquina operativa donde se encuentra alojada la </w:t>
      </w:r>
      <w:r>
        <w:lastRenderedPageBreak/>
        <w:t>aplicación en un entorno Ubuntu</w:t>
      </w:r>
      <w:r w:rsidR="005C104A">
        <w:t>. Desde aquí, podremos realizar una ejecución sencilla de la aplicación siguiendo unos sencillos pasos explicados en la misma máquina virtual.</w:t>
      </w:r>
    </w:p>
    <w:p w14:paraId="7E4711DA" w14:textId="77777777" w:rsidR="00AB1667" w:rsidRDefault="00AB1667">
      <w:pPr>
        <w:ind w:firstLine="0"/>
        <w:jc w:val="left"/>
        <w:rPr>
          <w:i/>
          <w:iCs/>
        </w:rPr>
      </w:pPr>
      <w:r>
        <w:rPr>
          <w:i/>
          <w:iCs/>
        </w:rPr>
        <w:br w:type="page"/>
      </w:r>
    </w:p>
    <w:p w14:paraId="12D27A6E" w14:textId="451FFEC6" w:rsidR="009275F1" w:rsidRDefault="00AB1667" w:rsidP="00AB1667">
      <w:pPr>
        <w:pStyle w:val="Ttulo1"/>
        <w:pBdr>
          <w:top w:val="none" w:sz="0" w:space="0" w:color="auto"/>
        </w:pBdr>
      </w:pPr>
      <w:bookmarkStart w:id="142" w:name="_Toc76585799"/>
      <w:r>
        <w:lastRenderedPageBreak/>
        <w:t>Apéndice E. Documentación de usuario</w:t>
      </w:r>
      <w:bookmarkEnd w:id="142"/>
    </w:p>
    <w:p w14:paraId="777DBF8D" w14:textId="586B8B43" w:rsidR="00AB1667" w:rsidRDefault="00AB1667" w:rsidP="00AB1667">
      <w:pPr>
        <w:pStyle w:val="Ttulo2"/>
        <w:numPr>
          <w:ilvl w:val="0"/>
          <w:numId w:val="37"/>
        </w:numPr>
      </w:pPr>
      <w:bookmarkStart w:id="143" w:name="_Toc76585800"/>
      <w:r>
        <w:t>Introducción</w:t>
      </w:r>
      <w:bookmarkEnd w:id="143"/>
    </w:p>
    <w:p w14:paraId="30CA7876" w14:textId="6C73E63A" w:rsidR="00AB1667" w:rsidRDefault="00AB1667" w:rsidP="00AB1667">
      <w:pPr>
        <w:pStyle w:val="UBUCuerpoTrabajo"/>
      </w:pPr>
      <w:r>
        <w:t>En este apartado se realizará una explicación del funcionamiento de la aplicación para el usuario. Se detallar</w:t>
      </w:r>
      <w:r w:rsidR="00752C39">
        <w:t xml:space="preserve">án </w:t>
      </w:r>
      <w:r w:rsidR="006A6A3B">
        <w:t>los requisitos, su instalación y un manual de usuario donde aparecen todas las pantallas de la aplicación explicadas punto por punto para facilitar su comprensión.</w:t>
      </w:r>
    </w:p>
    <w:p w14:paraId="35541EC1" w14:textId="3F9FF495" w:rsidR="006A6A3B" w:rsidRDefault="006A6A3B" w:rsidP="006A6A3B">
      <w:pPr>
        <w:pStyle w:val="Ttulo2"/>
        <w:numPr>
          <w:ilvl w:val="0"/>
          <w:numId w:val="37"/>
        </w:numPr>
      </w:pPr>
      <w:bookmarkStart w:id="144" w:name="_Toc76585801"/>
      <w:r>
        <w:t>Requisitos de usuario</w:t>
      </w:r>
      <w:bookmarkEnd w:id="144"/>
    </w:p>
    <w:p w14:paraId="7676D3C3" w14:textId="5587CA64" w:rsidR="006A6A3B" w:rsidRDefault="004671BF" w:rsidP="006A6A3B">
      <w:pPr>
        <w:pStyle w:val="UBUCuerpoTrabajo"/>
      </w:pPr>
      <w:r>
        <w:t xml:space="preserve">Para poder utilizar la aplicación facilitamos una imagen de máquina virtual. En esta máquina virtual se encuentran todos los requisitos ya instalados. Desde esta podemos ejecutar fácilmente la aplicación siguiendo unos sencillos pasos explicados en la propia máquina. </w:t>
      </w:r>
    </w:p>
    <w:p w14:paraId="556C35B2" w14:textId="6565FB3A" w:rsidR="006F3BB5" w:rsidRDefault="006F3BB5" w:rsidP="006A6A3B">
      <w:pPr>
        <w:pStyle w:val="UBUCuerpoTrabajo"/>
      </w:pPr>
      <w:r>
        <w:t xml:space="preserve">Además, para visualizar alguno de los apartados, será necesaria una conexión a internet. </w:t>
      </w:r>
    </w:p>
    <w:p w14:paraId="205DA8DD" w14:textId="7256622F" w:rsidR="004671BF" w:rsidRDefault="004671BF" w:rsidP="004671BF">
      <w:pPr>
        <w:pStyle w:val="UBUCuerpoTrabajo"/>
      </w:pPr>
      <w:r>
        <w:t>Al ejecutarse en un servidor local, solo será necesario tener un navegador web compatible. Algunas opciones podrían ser:</w:t>
      </w:r>
    </w:p>
    <w:p w14:paraId="7701A7AC" w14:textId="7BA4EBDD" w:rsidR="004671BF" w:rsidRDefault="004671BF" w:rsidP="004671BF">
      <w:pPr>
        <w:pStyle w:val="UBUCuerpoTrabajo"/>
        <w:numPr>
          <w:ilvl w:val="0"/>
          <w:numId w:val="29"/>
        </w:numPr>
      </w:pPr>
      <w:r>
        <w:t>Internet Explorer</w:t>
      </w:r>
    </w:p>
    <w:p w14:paraId="00F97001" w14:textId="710200D7" w:rsidR="004671BF" w:rsidRDefault="004671BF" w:rsidP="004671BF">
      <w:pPr>
        <w:pStyle w:val="UBUCuerpoTrabajo"/>
        <w:numPr>
          <w:ilvl w:val="0"/>
          <w:numId w:val="29"/>
        </w:numPr>
      </w:pPr>
      <w:r>
        <w:t>Mozilla Firefox</w:t>
      </w:r>
    </w:p>
    <w:p w14:paraId="74E72AD1" w14:textId="57E99C5C" w:rsidR="004671BF" w:rsidRDefault="004671BF" w:rsidP="004671BF">
      <w:pPr>
        <w:pStyle w:val="UBUCuerpoTrabajo"/>
        <w:numPr>
          <w:ilvl w:val="0"/>
          <w:numId w:val="29"/>
        </w:numPr>
      </w:pPr>
      <w:r>
        <w:t>Microsoft Edge</w:t>
      </w:r>
    </w:p>
    <w:p w14:paraId="38205A93" w14:textId="2484BCA3" w:rsidR="004671BF" w:rsidRDefault="004671BF" w:rsidP="004671BF">
      <w:pPr>
        <w:pStyle w:val="UBUCuerpoTrabajo"/>
        <w:numPr>
          <w:ilvl w:val="0"/>
          <w:numId w:val="29"/>
        </w:numPr>
      </w:pPr>
      <w:r>
        <w:t>Google Chrome</w:t>
      </w:r>
    </w:p>
    <w:p w14:paraId="1345789B" w14:textId="60327109" w:rsidR="004671BF" w:rsidRDefault="004671BF" w:rsidP="004671BF">
      <w:pPr>
        <w:pStyle w:val="UBUCuerpoTrabajo"/>
        <w:numPr>
          <w:ilvl w:val="0"/>
          <w:numId w:val="29"/>
        </w:numPr>
      </w:pPr>
      <w:r>
        <w:t xml:space="preserve">Safari </w:t>
      </w:r>
    </w:p>
    <w:p w14:paraId="0A275265" w14:textId="2C5FA534" w:rsidR="004671BF" w:rsidRDefault="004671BF" w:rsidP="004671BF">
      <w:pPr>
        <w:pStyle w:val="UBUCuerpoTrabajo"/>
        <w:numPr>
          <w:ilvl w:val="0"/>
          <w:numId w:val="29"/>
        </w:numPr>
      </w:pPr>
      <w:r>
        <w:t>Opera</w:t>
      </w:r>
    </w:p>
    <w:p w14:paraId="6C517BA7" w14:textId="4D807206" w:rsidR="004671BF" w:rsidRDefault="006F3BB5" w:rsidP="006F3BB5">
      <w:pPr>
        <w:pStyle w:val="Ttulo2"/>
        <w:numPr>
          <w:ilvl w:val="0"/>
          <w:numId w:val="37"/>
        </w:numPr>
      </w:pPr>
      <w:bookmarkStart w:id="145" w:name="_Toc76585802"/>
      <w:r>
        <w:t>Instalación</w:t>
      </w:r>
      <w:bookmarkEnd w:id="145"/>
    </w:p>
    <w:p w14:paraId="53A3279F" w14:textId="4B5C520D" w:rsidR="006F3BB5" w:rsidRDefault="006F3BB5" w:rsidP="006F3BB5">
      <w:pPr>
        <w:pStyle w:val="UBUCuerpoTrabajo"/>
      </w:pPr>
      <w:r>
        <w:t xml:space="preserve">En cuanto a la instalación, habrá dos opciones, trabajar con una máquina virtual o realizar una instalación en local para su ejecución desde la máquina del usuario. </w:t>
      </w:r>
    </w:p>
    <w:p w14:paraId="5E313E63" w14:textId="0FA082DE" w:rsidR="006F3BB5" w:rsidRDefault="006F3BB5" w:rsidP="006F3BB5">
      <w:pPr>
        <w:pStyle w:val="UBUCuerpoTrabajo"/>
      </w:pPr>
      <w:r>
        <w:t>Para su uso en local, habrá que instalar ciertos requisitos que se detallan en la sección “</w:t>
      </w:r>
      <w:hyperlink w:anchor="_Manual_del_programador" w:history="1">
        <w:r w:rsidR="005C104A" w:rsidRPr="005C104A">
          <w:rPr>
            <w:rStyle w:val="Hipervnculo"/>
          </w:rPr>
          <w:t>Manual del programador</w:t>
        </w:r>
      </w:hyperlink>
      <w:hyperlink w:anchor="_Manual_del_programador" w:history="1"/>
      <w:r>
        <w:t>” en el propio documento</w:t>
      </w:r>
      <w:r w:rsidR="005C104A">
        <w:t>, en el apartado específico de “</w:t>
      </w:r>
      <w:hyperlink w:anchor="_Instalación_para_ejecución" w:history="1">
        <w:r w:rsidR="005C104A" w:rsidRPr="005C104A">
          <w:rPr>
            <w:rStyle w:val="Hipervnculo"/>
          </w:rPr>
          <w:t>Instalación para ejecución en local</w:t>
        </w:r>
      </w:hyperlink>
      <w:r w:rsidR="005C104A">
        <w:t>”</w:t>
      </w:r>
      <w:r>
        <w:t xml:space="preserve">. </w:t>
      </w:r>
    </w:p>
    <w:p w14:paraId="1BC92670" w14:textId="5AE88108" w:rsidR="005C104A" w:rsidRDefault="005C104A" w:rsidP="006F3BB5">
      <w:pPr>
        <w:pStyle w:val="UBUCuerpoTrabajo"/>
      </w:pPr>
      <w:r>
        <w:t>Si quisiéramos trabajar desde una máquina virtual, sin necesidad de realizar cada uno de los pasos que supondría la opción de uso en local, podríamos seguir el apartado “</w:t>
      </w:r>
      <w:hyperlink w:anchor="_Instalación_para_trabajar" w:history="1">
        <w:r w:rsidRPr="005C104A">
          <w:rPr>
            <w:rStyle w:val="Hipervnculo"/>
          </w:rPr>
          <w:t>Instalación para trabajar desde una máquina virtual</w:t>
        </w:r>
      </w:hyperlink>
      <w:r>
        <w:t>”, también explicado en el Manual del programador. Si esta fuera la opción escogida, a los requisitos anteriores habrá que añadir la necesidad de contar con un software de virtualización en nuestro ordenador.</w:t>
      </w:r>
    </w:p>
    <w:p w14:paraId="24AAFC54" w14:textId="1442F685" w:rsidR="005C104A" w:rsidRDefault="005C104A" w:rsidP="005C104A">
      <w:pPr>
        <w:pStyle w:val="Ttulo2"/>
        <w:numPr>
          <w:ilvl w:val="0"/>
          <w:numId w:val="37"/>
        </w:numPr>
      </w:pPr>
      <w:bookmarkStart w:id="146" w:name="_Toc76585803"/>
      <w:r>
        <w:t>Manual de usuario</w:t>
      </w:r>
      <w:bookmarkEnd w:id="146"/>
    </w:p>
    <w:p w14:paraId="67F80E2D" w14:textId="139AADF9" w:rsidR="005C104A" w:rsidRDefault="005C104A" w:rsidP="005C104A">
      <w:pPr>
        <w:pStyle w:val="UBUCuerpoTrabajo"/>
      </w:pPr>
      <w:r>
        <w:t>En el apartado se detallan cada una de las pantallas que podría visitar el usuario mientras trabaja con la aplicación. Se crea este apartado para facilitar el aprendizaje y solucionar posibles dudas del usuario.</w:t>
      </w:r>
    </w:p>
    <w:p w14:paraId="62E71BB2" w14:textId="5F85D14C" w:rsidR="008342F2" w:rsidRDefault="005C104A" w:rsidP="008342F2">
      <w:pPr>
        <w:pStyle w:val="UBUCuerpoTrabajo"/>
      </w:pPr>
      <w:r>
        <w:t>En esta sección aparece una guía</w:t>
      </w:r>
      <w:r w:rsidR="008342F2">
        <w:t xml:space="preserve"> como la que podemos encontrar en la </w:t>
      </w:r>
      <w:hyperlink r:id="rId84" w:history="1">
        <w:r w:rsidR="008342F2" w:rsidRPr="008342F2">
          <w:rPr>
            <w:rStyle w:val="Hipervnculo"/>
          </w:rPr>
          <w:t>Wiki</w:t>
        </w:r>
      </w:hyperlink>
      <w:r w:rsidR="008342F2">
        <w:t xml:space="preserve"> del proyecto.</w:t>
      </w:r>
    </w:p>
    <w:p w14:paraId="1B4A519B" w14:textId="0B8E881A" w:rsidR="008342F2" w:rsidRDefault="00A06EF0" w:rsidP="00A06EF0">
      <w:pPr>
        <w:pStyle w:val="Ttulo3"/>
      </w:pPr>
      <w:bookmarkStart w:id="147" w:name="_Toc76585804"/>
      <w:r>
        <w:lastRenderedPageBreak/>
        <w:t>Inicio</w:t>
      </w:r>
      <w:bookmarkEnd w:id="147"/>
    </w:p>
    <w:p w14:paraId="760806EA" w14:textId="07928790" w:rsidR="00A06EF0" w:rsidRDefault="00A06EF0" w:rsidP="00A06EF0">
      <w:pPr>
        <w:pStyle w:val="UBUCuerpoTrabajo"/>
      </w:pPr>
      <w:r>
        <w:t>Esta pantalla será a la que llegaremos tras acceder a la aplicación. Se trata de una página de bienvenida donde aparece el nombre de la aplicación.</w:t>
      </w:r>
    </w:p>
    <w:p w14:paraId="5114413C" w14:textId="77777777" w:rsidR="00750B45" w:rsidRDefault="00A06EF0" w:rsidP="00750B45">
      <w:pPr>
        <w:pStyle w:val="UBUCuerpoTrabajo"/>
        <w:keepNext/>
        <w:ind w:firstLine="0"/>
      </w:pPr>
      <w:r>
        <w:rPr>
          <w:noProof/>
        </w:rPr>
        <w:drawing>
          <wp:inline distT="0" distB="0" distL="0" distR="0" wp14:anchorId="3B8CF121" wp14:editId="74689B44">
            <wp:extent cx="5943600" cy="2275840"/>
            <wp:effectExtent l="0" t="0" r="0" b="0"/>
            <wp:docPr id="54" name="Imagen 54" descr="Página inicio de la aplicación del manual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Página inicio de la aplicación del manual de usuario"/>
                    <pic:cNvPicPr/>
                  </pic:nvPicPr>
                  <pic:blipFill>
                    <a:blip r:embed="rId62">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1B676479" w14:textId="0B2E48E1" w:rsidR="00A06EF0" w:rsidRDefault="00750B45" w:rsidP="00750B45">
      <w:pPr>
        <w:pStyle w:val="Descripcin"/>
        <w:ind w:firstLine="0"/>
      </w:pPr>
      <w:bookmarkStart w:id="148" w:name="_Toc76585729"/>
      <w:r>
        <w:t xml:space="preserve">Ilustración </w:t>
      </w:r>
      <w:r>
        <w:fldChar w:fldCharType="begin"/>
      </w:r>
      <w:r>
        <w:instrText xml:space="preserve"> SEQ Ilustración \* ARABIC </w:instrText>
      </w:r>
      <w:r>
        <w:fldChar w:fldCharType="separate"/>
      </w:r>
      <w:r w:rsidR="00675108">
        <w:rPr>
          <w:noProof/>
        </w:rPr>
        <w:t>52</w:t>
      </w:r>
      <w:r>
        <w:fldChar w:fldCharType="end"/>
      </w:r>
      <w:r w:rsidRPr="00893111">
        <w:t xml:space="preserve"> - Manual de usuario. Inicio.</w:t>
      </w:r>
      <w:bookmarkEnd w:id="148"/>
    </w:p>
    <w:p w14:paraId="2D82967A" w14:textId="6FB19220" w:rsidR="00FE1B66" w:rsidRDefault="00FE1B66" w:rsidP="00FE1B66">
      <w:r>
        <w:t xml:space="preserve">En esta primera pantalla también se encuentra una barra de navegación desde donde acceder al menú. </w:t>
      </w:r>
    </w:p>
    <w:p w14:paraId="18143224" w14:textId="77777777" w:rsidR="00750B45" w:rsidRDefault="00FE1B66" w:rsidP="00750B45">
      <w:pPr>
        <w:keepNext/>
        <w:ind w:firstLine="0"/>
      </w:pPr>
      <w:r>
        <w:rPr>
          <w:noProof/>
        </w:rPr>
        <w:drawing>
          <wp:inline distT="0" distB="0" distL="0" distR="0" wp14:anchorId="4B6813C0" wp14:editId="6EB5F5AD">
            <wp:extent cx="5943600" cy="2275840"/>
            <wp:effectExtent l="0" t="0" r="0" b="0"/>
            <wp:docPr id="55" name="Imagen 55" descr="Manual de usuario. Página de inicio, botón men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Manual de usuario. Página de inicio, botón menú."/>
                    <pic:cNvPicPr/>
                  </pic:nvPicPr>
                  <pic:blipFill>
                    <a:blip r:embed="rId85">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0A3FBF47" w14:textId="4F6153A8" w:rsidR="00FE1B66" w:rsidRDefault="00750B45" w:rsidP="00750B45">
      <w:pPr>
        <w:pStyle w:val="Descripcin"/>
        <w:ind w:firstLine="0"/>
      </w:pPr>
      <w:bookmarkStart w:id="149" w:name="_Toc76585730"/>
      <w:r>
        <w:t xml:space="preserve">Ilustración </w:t>
      </w:r>
      <w:r>
        <w:fldChar w:fldCharType="begin"/>
      </w:r>
      <w:r>
        <w:instrText xml:space="preserve"> SEQ Ilustración \* ARABIC </w:instrText>
      </w:r>
      <w:r>
        <w:fldChar w:fldCharType="separate"/>
      </w:r>
      <w:r w:rsidR="00675108">
        <w:rPr>
          <w:noProof/>
        </w:rPr>
        <w:t>53</w:t>
      </w:r>
      <w:r>
        <w:fldChar w:fldCharType="end"/>
      </w:r>
      <w:r w:rsidRPr="004F1965">
        <w:t xml:space="preserve"> - Manual de usuario. Inicio. Menú.</w:t>
      </w:r>
      <w:bookmarkEnd w:id="149"/>
    </w:p>
    <w:p w14:paraId="28DBF9CE" w14:textId="3B315BB6" w:rsidR="00FE1B66" w:rsidRDefault="00FE1B66" w:rsidP="00FE1B66">
      <w:pPr>
        <w:pStyle w:val="Ttulo3"/>
      </w:pPr>
      <w:bookmarkStart w:id="150" w:name="_Toc76585805"/>
      <w:r>
        <w:t>Barra de navegación sin inicio de sesión</w:t>
      </w:r>
      <w:bookmarkEnd w:id="150"/>
    </w:p>
    <w:p w14:paraId="6F982F8E" w14:textId="2D9CB051" w:rsidR="00FE1B66" w:rsidRDefault="00E33FD7" w:rsidP="00FE1B66">
      <w:pPr>
        <w:pStyle w:val="UBUCuerpoTrabajo"/>
      </w:pPr>
      <w:r>
        <w:t>Esta barra de navegación se encontrará en las páginas exteriores de la aplicación</w:t>
      </w:r>
      <w:r w:rsidR="0056142C">
        <w:t>, es decir, aquellas que no supongan necesario un inicio de sesión. En ella encontraremos un botón menú, desde donde encontraremos un menú desplegable.</w:t>
      </w:r>
    </w:p>
    <w:p w14:paraId="5B3B8C5D" w14:textId="77777777" w:rsidR="00770B6C" w:rsidRDefault="0056142C" w:rsidP="00770B6C">
      <w:pPr>
        <w:pStyle w:val="UBUCuerpoTrabajo"/>
        <w:keepNext/>
        <w:ind w:firstLine="0"/>
      </w:pPr>
      <w:r>
        <w:rPr>
          <w:noProof/>
        </w:rPr>
        <w:drawing>
          <wp:inline distT="0" distB="0" distL="0" distR="0" wp14:anchorId="24C77513" wp14:editId="0EB184A6">
            <wp:extent cx="5943600" cy="381000"/>
            <wp:effectExtent l="0" t="0" r="0" b="0"/>
            <wp:docPr id="58" name="Imagen 58" descr="Barra navegación exte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Barra navegación externa"/>
                    <pic:cNvPicPr/>
                  </pic:nvPicPr>
                  <pic:blipFill>
                    <a:blip r:embed="rId86">
                      <a:extLst>
                        <a:ext uri="{28A0092B-C50C-407E-A947-70E740481C1C}">
                          <a14:useLocalDpi xmlns:a14="http://schemas.microsoft.com/office/drawing/2010/main" val="0"/>
                        </a:ext>
                      </a:extLst>
                    </a:blip>
                    <a:stretch>
                      <a:fillRect/>
                    </a:stretch>
                  </pic:blipFill>
                  <pic:spPr>
                    <a:xfrm>
                      <a:off x="0" y="0"/>
                      <a:ext cx="5943600" cy="381000"/>
                    </a:xfrm>
                    <a:prstGeom prst="rect">
                      <a:avLst/>
                    </a:prstGeom>
                  </pic:spPr>
                </pic:pic>
              </a:graphicData>
            </a:graphic>
          </wp:inline>
        </w:drawing>
      </w:r>
    </w:p>
    <w:p w14:paraId="6F24ED43" w14:textId="4559DCFE" w:rsidR="0056142C" w:rsidRDefault="00770B6C" w:rsidP="00750B45">
      <w:pPr>
        <w:pStyle w:val="Descripcin"/>
        <w:ind w:firstLine="0"/>
      </w:pPr>
      <w:bookmarkStart w:id="151" w:name="_Toc76585731"/>
      <w:r>
        <w:t xml:space="preserve">Ilustración </w:t>
      </w:r>
      <w:r>
        <w:fldChar w:fldCharType="begin"/>
      </w:r>
      <w:r>
        <w:instrText xml:space="preserve"> SEQ Ilustración \* ARABIC </w:instrText>
      </w:r>
      <w:r>
        <w:fldChar w:fldCharType="separate"/>
      </w:r>
      <w:r w:rsidR="00675108">
        <w:rPr>
          <w:noProof/>
        </w:rPr>
        <w:t>54</w:t>
      </w:r>
      <w:r>
        <w:fldChar w:fldCharType="end"/>
      </w:r>
      <w:r w:rsidRPr="00AD7348">
        <w:t xml:space="preserve"> - Barra navegación externa.</w:t>
      </w:r>
      <w:bookmarkEnd w:id="151"/>
    </w:p>
    <w:p w14:paraId="498FD9C5" w14:textId="6B9DE350" w:rsidR="0056142C" w:rsidRDefault="0056142C" w:rsidP="0056142C">
      <w:r>
        <w:lastRenderedPageBreak/>
        <w:t xml:space="preserve">Una vez pulsamos ‘Menú’, encontramos cinco botones. El primer botón INICIO, nos permitirá volver a la página explicada previamente cuando estemos en otras pantallas. El segundo será REPOSITORIO, este dirigirá al propio </w:t>
      </w:r>
      <w:hyperlink r:id="rId87" w:history="1">
        <w:r w:rsidRPr="0056142C">
          <w:rPr>
            <w:rStyle w:val="Hipervnculo"/>
          </w:rPr>
          <w:t>repositorio del proyecto</w:t>
        </w:r>
      </w:hyperlink>
      <w:r>
        <w:t xml:space="preserve">. En el botón </w:t>
      </w:r>
      <w:hyperlink w:anchor="_Acerca_de_Sire" w:history="1">
        <w:r w:rsidRPr="000F2213">
          <w:rPr>
            <w:rStyle w:val="Hipervnculo"/>
          </w:rPr>
          <w:t>ACERCA DE SIRE</w:t>
        </w:r>
      </w:hyperlink>
      <w:r>
        <w:t xml:space="preserve">, nos desplazaremos a una página que contiene información explicativa sobre la aplicación. El botón WIKI nos permitirá abrir la </w:t>
      </w:r>
      <w:hyperlink r:id="rId88" w:history="1">
        <w:r w:rsidRPr="0056142C">
          <w:rPr>
            <w:rStyle w:val="Hipervnculo"/>
          </w:rPr>
          <w:t>Wiki del proyecto</w:t>
        </w:r>
      </w:hyperlink>
      <w:r>
        <w:t xml:space="preserve">, que contiene un manual de usuario y por último aparece </w:t>
      </w:r>
      <w:hyperlink w:anchor="_Login" w:history="1">
        <w:r w:rsidRPr="000F2213">
          <w:rPr>
            <w:rStyle w:val="Hipervnculo"/>
          </w:rPr>
          <w:t>LOGIN</w:t>
        </w:r>
      </w:hyperlink>
      <w:r>
        <w:t xml:space="preserve">, desde la ventana que se abra el usuario podrá realizar su registro o iniciar sesión. </w:t>
      </w:r>
    </w:p>
    <w:p w14:paraId="7D977ACB" w14:textId="77777777" w:rsidR="00770B6C" w:rsidRDefault="0056142C" w:rsidP="00770B6C">
      <w:pPr>
        <w:keepNext/>
        <w:ind w:firstLine="0"/>
      </w:pPr>
      <w:r>
        <w:rPr>
          <w:noProof/>
        </w:rPr>
        <w:drawing>
          <wp:inline distT="0" distB="0" distL="0" distR="0" wp14:anchorId="5D2A82AA" wp14:editId="148035EC">
            <wp:extent cx="5943600" cy="979170"/>
            <wp:effectExtent l="0" t="0" r="0" b="0"/>
            <wp:docPr id="59" name="Imagen 59" descr="Barra navegación externa desple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Barra navegación externa desplegada"/>
                    <pic:cNvPicPr/>
                  </pic:nvPicPr>
                  <pic:blipFill>
                    <a:blip r:embed="rId89">
                      <a:extLst>
                        <a:ext uri="{28A0092B-C50C-407E-A947-70E740481C1C}">
                          <a14:useLocalDpi xmlns:a14="http://schemas.microsoft.com/office/drawing/2010/main" val="0"/>
                        </a:ext>
                      </a:extLst>
                    </a:blip>
                    <a:stretch>
                      <a:fillRect/>
                    </a:stretch>
                  </pic:blipFill>
                  <pic:spPr>
                    <a:xfrm>
                      <a:off x="0" y="0"/>
                      <a:ext cx="5943600" cy="979170"/>
                    </a:xfrm>
                    <a:prstGeom prst="rect">
                      <a:avLst/>
                    </a:prstGeom>
                  </pic:spPr>
                </pic:pic>
              </a:graphicData>
            </a:graphic>
          </wp:inline>
        </w:drawing>
      </w:r>
    </w:p>
    <w:p w14:paraId="51CF507A" w14:textId="0F4DE764" w:rsidR="0056142C" w:rsidRDefault="00770B6C" w:rsidP="00770B6C">
      <w:pPr>
        <w:pStyle w:val="Descripcin"/>
        <w:ind w:firstLine="0"/>
      </w:pPr>
      <w:bookmarkStart w:id="152" w:name="_Toc76585732"/>
      <w:r>
        <w:t xml:space="preserve">Ilustración </w:t>
      </w:r>
      <w:r>
        <w:fldChar w:fldCharType="begin"/>
      </w:r>
      <w:r>
        <w:instrText xml:space="preserve"> SEQ Ilustración \* ARABIC </w:instrText>
      </w:r>
      <w:r>
        <w:fldChar w:fldCharType="separate"/>
      </w:r>
      <w:r w:rsidR="00675108">
        <w:rPr>
          <w:noProof/>
        </w:rPr>
        <w:t>55</w:t>
      </w:r>
      <w:r>
        <w:fldChar w:fldCharType="end"/>
      </w:r>
      <w:r w:rsidRPr="00433929">
        <w:t xml:space="preserve"> - Barra navegación externa desplegada.</w:t>
      </w:r>
      <w:bookmarkEnd w:id="152"/>
    </w:p>
    <w:p w14:paraId="1797C92C" w14:textId="7589674E" w:rsidR="0056142C" w:rsidRDefault="0056142C" w:rsidP="0056142C">
      <w:pPr>
        <w:pStyle w:val="Ttulo3"/>
      </w:pPr>
      <w:bookmarkStart w:id="153" w:name="_Acerca_de_Sire"/>
      <w:bookmarkStart w:id="154" w:name="_Toc76585806"/>
      <w:bookmarkEnd w:id="153"/>
      <w:r>
        <w:t>Acerca de Sire</w:t>
      </w:r>
      <w:bookmarkEnd w:id="154"/>
    </w:p>
    <w:p w14:paraId="334D0F67" w14:textId="46A944CF" w:rsidR="0056142C" w:rsidRDefault="0056142C" w:rsidP="0056142C">
      <w:pPr>
        <w:pStyle w:val="UBUCuerpoTrabajo"/>
      </w:pPr>
      <w:r>
        <w:t xml:space="preserve">En el apartado </w:t>
      </w:r>
      <w:r w:rsidR="00254843">
        <w:t xml:space="preserve">‘Acerca de Sire’ encontraremos información sobre el proyecto. Tanto qué es y quién ha trabajado en la aplicación como el funcionamiento de esta. </w:t>
      </w:r>
    </w:p>
    <w:p w14:paraId="573976B1" w14:textId="77777777" w:rsidR="00423E42" w:rsidRDefault="00254843" w:rsidP="00423E42">
      <w:pPr>
        <w:pStyle w:val="UBUCuerpoTrabajo"/>
        <w:keepNext/>
      </w:pPr>
      <w:r>
        <w:rPr>
          <w:noProof/>
        </w:rPr>
        <w:lastRenderedPageBreak/>
        <w:drawing>
          <wp:inline distT="0" distB="0" distL="0" distR="0" wp14:anchorId="57D84CD2" wp14:editId="06B5ACF5">
            <wp:extent cx="5943600" cy="2465705"/>
            <wp:effectExtent l="0" t="0" r="0" b="0"/>
            <wp:docPr id="60" name="Imagen 60" descr="Acerca de S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Acerca de Sire "/>
                    <pic:cNvPicPr/>
                  </pic:nvPicPr>
                  <pic:blipFill>
                    <a:blip r:embed="rId64">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r>
        <w:rPr>
          <w:noProof/>
        </w:rPr>
        <w:drawing>
          <wp:inline distT="0" distB="0" distL="0" distR="0" wp14:anchorId="6F24B2E0" wp14:editId="40E8E0D3">
            <wp:extent cx="5943600" cy="2684780"/>
            <wp:effectExtent l="0" t="0" r="0" b="0"/>
            <wp:docPr id="61" name="Imagen 61" descr="Acerca de s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Acerca de sire"/>
                    <pic:cNvPicPr/>
                  </pic:nvPicPr>
                  <pic:blipFill>
                    <a:blip r:embed="rId65">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50524B3B" w14:textId="4BC9429A" w:rsidR="00254843" w:rsidRDefault="00423E42" w:rsidP="00423E42">
      <w:pPr>
        <w:pStyle w:val="Descripcin"/>
        <w:ind w:firstLine="0"/>
      </w:pPr>
      <w:bookmarkStart w:id="155" w:name="_Toc76585733"/>
      <w:r>
        <w:t xml:space="preserve">Ilustración </w:t>
      </w:r>
      <w:r>
        <w:fldChar w:fldCharType="begin"/>
      </w:r>
      <w:r>
        <w:instrText xml:space="preserve"> SEQ Ilustración \* ARABIC </w:instrText>
      </w:r>
      <w:r>
        <w:fldChar w:fldCharType="separate"/>
      </w:r>
      <w:r w:rsidR="00675108">
        <w:rPr>
          <w:noProof/>
        </w:rPr>
        <w:t>56</w:t>
      </w:r>
      <w:r>
        <w:fldChar w:fldCharType="end"/>
      </w:r>
      <w:r w:rsidRPr="00E127AE">
        <w:t xml:space="preserve"> - Manual de usuario. Acerca de Sire.</w:t>
      </w:r>
      <w:bookmarkEnd w:id="155"/>
    </w:p>
    <w:p w14:paraId="0A22FF43" w14:textId="1E7DBBF8" w:rsidR="00254843" w:rsidRDefault="001A7A00" w:rsidP="001A7A00">
      <w:pPr>
        <w:pStyle w:val="Ttulo3"/>
      </w:pPr>
      <w:bookmarkStart w:id="156" w:name="_Login"/>
      <w:bookmarkStart w:id="157" w:name="_Toc76585807"/>
      <w:bookmarkEnd w:id="156"/>
      <w:r>
        <w:t>Login</w:t>
      </w:r>
      <w:bookmarkEnd w:id="157"/>
    </w:p>
    <w:p w14:paraId="4D88000E" w14:textId="24A65A94" w:rsidR="001A7A00" w:rsidRDefault="001A7A00" w:rsidP="001A7A00">
      <w:pPr>
        <w:pStyle w:val="UBUCuerpoTrabajo"/>
      </w:pPr>
      <w:r>
        <w:t>Esta pantalla permitirá el inicio de sesión de un usuario que ya se encuentra registrado.</w:t>
      </w:r>
    </w:p>
    <w:p w14:paraId="12FD7D8D" w14:textId="48C0C2B1" w:rsidR="001A7A00" w:rsidRDefault="001A7A00" w:rsidP="001A7A00">
      <w:pPr>
        <w:pStyle w:val="UBUCuerpoTrabajo"/>
      </w:pPr>
      <w:r>
        <w:t>En la pantalla encontraremos dos campos de introducción de texto. En estos el usuario insertará:</w:t>
      </w:r>
    </w:p>
    <w:p w14:paraId="21C6426C" w14:textId="7EAD274A" w:rsidR="001A7A00" w:rsidRDefault="001A7A00" w:rsidP="001A7A00">
      <w:pPr>
        <w:pStyle w:val="UBUCuerpoTrabajo"/>
        <w:numPr>
          <w:ilvl w:val="0"/>
          <w:numId w:val="29"/>
        </w:numPr>
      </w:pPr>
      <w:r>
        <w:t>Email (necesario que tenga un aspecto similar a: ejemplo@ejemplo.es) Para que el Email sea correcto deberá contener al menos un "@".</w:t>
      </w:r>
    </w:p>
    <w:p w14:paraId="58A0E811" w14:textId="575D23EA" w:rsidR="001A7A00" w:rsidRDefault="001A7A00" w:rsidP="001A7A00">
      <w:pPr>
        <w:pStyle w:val="UBUCuerpoTrabajo"/>
        <w:numPr>
          <w:ilvl w:val="0"/>
          <w:numId w:val="29"/>
        </w:numPr>
      </w:pPr>
      <w:r>
        <w:t>Contraseña</w:t>
      </w:r>
    </w:p>
    <w:p w14:paraId="739AEB6D" w14:textId="77777777" w:rsidR="00423E42" w:rsidRDefault="001A7A00" w:rsidP="00423E42">
      <w:pPr>
        <w:pStyle w:val="UBUCuerpoTrabajo"/>
        <w:keepNext/>
        <w:ind w:hanging="1"/>
      </w:pPr>
      <w:r>
        <w:rPr>
          <w:noProof/>
        </w:rPr>
        <w:lastRenderedPageBreak/>
        <w:drawing>
          <wp:inline distT="0" distB="0" distL="0" distR="0" wp14:anchorId="0472BD1D" wp14:editId="05E5B0BD">
            <wp:extent cx="5943600" cy="4495800"/>
            <wp:effectExtent l="0" t="0" r="0" b="0"/>
            <wp:docPr id="62" name="Imagen 6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login"/>
                    <pic:cNvPicPr/>
                  </pic:nvPicPr>
                  <pic:blipFill>
                    <a:blip r:embed="rId66">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2B37B089" w14:textId="50FE3012" w:rsidR="001A7A00" w:rsidRDefault="00423E42" w:rsidP="00423E42">
      <w:pPr>
        <w:pStyle w:val="Descripcin"/>
        <w:ind w:firstLine="0"/>
      </w:pPr>
      <w:bookmarkStart w:id="158" w:name="_Toc76585734"/>
      <w:r>
        <w:t xml:space="preserve">Ilustración </w:t>
      </w:r>
      <w:r>
        <w:fldChar w:fldCharType="begin"/>
      </w:r>
      <w:r>
        <w:instrText xml:space="preserve"> SEQ Ilustración \* ARABIC </w:instrText>
      </w:r>
      <w:r>
        <w:fldChar w:fldCharType="separate"/>
      </w:r>
      <w:r w:rsidR="00675108">
        <w:rPr>
          <w:noProof/>
        </w:rPr>
        <w:t>57</w:t>
      </w:r>
      <w:r>
        <w:fldChar w:fldCharType="end"/>
      </w:r>
      <w:r w:rsidRPr="009D1FEB">
        <w:t xml:space="preserve"> - Manual de usuario. Login.</w:t>
      </w:r>
      <w:bookmarkEnd w:id="158"/>
    </w:p>
    <w:p w14:paraId="3AAB447B" w14:textId="2EF1770D" w:rsidR="001A7A00" w:rsidRDefault="001A7A00" w:rsidP="001A7A00">
      <w:pPr>
        <w:pStyle w:val="UBUCuerpoTrabajo"/>
      </w:pPr>
      <w:r w:rsidRPr="001A7A00">
        <w:t>Por último</w:t>
      </w:r>
      <w:r>
        <w:t>,</w:t>
      </w:r>
      <w:r w:rsidRPr="001A7A00">
        <w:t xml:space="preserve"> en la pantalla encontramos el botón ENTRAR. Si los datos son c</w:t>
      </w:r>
      <w:r>
        <w:t>orrectos, hará que entremos en la parte interna de la aplicación. Si no se ha introducido un email correcto o si este usuario no existiera en la base de datos mostrará un mensaje de error.</w:t>
      </w:r>
    </w:p>
    <w:p w14:paraId="345C7657" w14:textId="77777777" w:rsidR="00423E42" w:rsidRDefault="001A7A00" w:rsidP="00423E42">
      <w:pPr>
        <w:pStyle w:val="UBUCuerpoTrabajo"/>
        <w:keepNext/>
        <w:ind w:firstLine="0"/>
      </w:pPr>
      <w:r>
        <w:rPr>
          <w:noProof/>
        </w:rPr>
        <w:drawing>
          <wp:inline distT="0" distB="0" distL="0" distR="0" wp14:anchorId="7703DB30" wp14:editId="627F7B53">
            <wp:extent cx="5943600" cy="1450124"/>
            <wp:effectExtent l="0" t="0" r="0" b="0"/>
            <wp:docPr id="63" name="Imagen 63" descr="Botón ENTRAR del apartado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Botón ENTRAR del apartado Login"/>
                    <pic:cNvPicPr/>
                  </pic:nvPicPr>
                  <pic:blipFill>
                    <a:blip r:embed="rId90">
                      <a:extLst>
                        <a:ext uri="{28A0092B-C50C-407E-A947-70E740481C1C}">
                          <a14:useLocalDpi xmlns:a14="http://schemas.microsoft.com/office/drawing/2010/main" val="0"/>
                        </a:ext>
                      </a:extLst>
                    </a:blip>
                    <a:stretch>
                      <a:fillRect/>
                    </a:stretch>
                  </pic:blipFill>
                  <pic:spPr>
                    <a:xfrm>
                      <a:off x="0" y="0"/>
                      <a:ext cx="5943600" cy="1450124"/>
                    </a:xfrm>
                    <a:prstGeom prst="rect">
                      <a:avLst/>
                    </a:prstGeom>
                  </pic:spPr>
                </pic:pic>
              </a:graphicData>
            </a:graphic>
          </wp:inline>
        </w:drawing>
      </w:r>
    </w:p>
    <w:p w14:paraId="0070F0A3" w14:textId="3CCE09DD" w:rsidR="001A7A00" w:rsidRDefault="00423E42" w:rsidP="00423E42">
      <w:pPr>
        <w:pStyle w:val="Descripcin"/>
        <w:ind w:firstLine="0"/>
      </w:pPr>
      <w:bookmarkStart w:id="159" w:name="_Toc76585735"/>
      <w:r>
        <w:t xml:space="preserve">Ilustración </w:t>
      </w:r>
      <w:r>
        <w:fldChar w:fldCharType="begin"/>
      </w:r>
      <w:r>
        <w:instrText xml:space="preserve"> SEQ Ilustración \* ARABIC </w:instrText>
      </w:r>
      <w:r>
        <w:fldChar w:fldCharType="separate"/>
      </w:r>
      <w:r w:rsidR="00675108">
        <w:rPr>
          <w:noProof/>
        </w:rPr>
        <w:t>58</w:t>
      </w:r>
      <w:r>
        <w:fldChar w:fldCharType="end"/>
      </w:r>
      <w:r w:rsidRPr="00D3382A">
        <w:t xml:space="preserve"> - Manual de usuario. Entrar. Login.</w:t>
      </w:r>
      <w:bookmarkEnd w:id="159"/>
    </w:p>
    <w:p w14:paraId="5C8A707D" w14:textId="7C666608" w:rsidR="004A433A" w:rsidRDefault="004A433A" w:rsidP="004A433A">
      <w:pPr>
        <w:pStyle w:val="Ttulo3"/>
      </w:pPr>
      <w:bookmarkStart w:id="160" w:name="_Toc76585808"/>
      <w:r>
        <w:t>Registro</w:t>
      </w:r>
      <w:bookmarkEnd w:id="160"/>
    </w:p>
    <w:p w14:paraId="6EA4792E" w14:textId="7F8584AE" w:rsidR="004A433A" w:rsidRDefault="004A433A" w:rsidP="004A433A">
      <w:pPr>
        <w:pStyle w:val="UBUCuerpoTrabajo"/>
      </w:pPr>
      <w:r>
        <w:t>En el apartado de registro se permitirá dar de alta a los usuarios que así lo deseen. Aparecen cinco espacios donde introducir texto:</w:t>
      </w:r>
    </w:p>
    <w:p w14:paraId="7940D1BF" w14:textId="77777777" w:rsidR="004A433A" w:rsidRDefault="004A433A" w:rsidP="004A433A">
      <w:pPr>
        <w:pStyle w:val="UBUCuerpoTrabajo"/>
        <w:numPr>
          <w:ilvl w:val="0"/>
          <w:numId w:val="38"/>
        </w:numPr>
      </w:pPr>
      <w:r w:rsidRPr="00382C4C">
        <w:rPr>
          <w:b/>
          <w:bCs/>
        </w:rPr>
        <w:t>Nombre</w:t>
      </w:r>
      <w:r>
        <w:t xml:space="preserve"> - Introducir el nombre del usuario, campo de texto. Campo obligatorio.</w:t>
      </w:r>
    </w:p>
    <w:p w14:paraId="46BB9834" w14:textId="77777777" w:rsidR="004A433A" w:rsidRDefault="004A433A" w:rsidP="004A433A">
      <w:pPr>
        <w:pStyle w:val="UBUCuerpoTrabajo"/>
        <w:numPr>
          <w:ilvl w:val="0"/>
          <w:numId w:val="38"/>
        </w:numPr>
      </w:pPr>
      <w:r w:rsidRPr="00382C4C">
        <w:rPr>
          <w:b/>
          <w:bCs/>
        </w:rPr>
        <w:lastRenderedPageBreak/>
        <w:t>Apellido</w:t>
      </w:r>
      <w:r>
        <w:t xml:space="preserve"> - Introducir el apellido del usuario, campo de texto. Campo obligatorio.</w:t>
      </w:r>
    </w:p>
    <w:p w14:paraId="25CADAA2" w14:textId="77777777" w:rsidR="004A433A" w:rsidRDefault="004A433A" w:rsidP="004A433A">
      <w:pPr>
        <w:pStyle w:val="UBUCuerpoTrabajo"/>
        <w:numPr>
          <w:ilvl w:val="0"/>
          <w:numId w:val="38"/>
        </w:numPr>
      </w:pPr>
      <w:r w:rsidRPr="00382C4C">
        <w:rPr>
          <w:b/>
          <w:bCs/>
        </w:rPr>
        <w:t>Email</w:t>
      </w:r>
      <w:r>
        <w:t xml:space="preserve"> - Introducir un email válido del usuario. Tiene un aspecto similar a 'ejemplo@ejemplo.com'. Campo obligatorio.</w:t>
      </w:r>
    </w:p>
    <w:p w14:paraId="72324739" w14:textId="77777777" w:rsidR="004A433A" w:rsidRDefault="004A433A" w:rsidP="004A433A">
      <w:pPr>
        <w:pStyle w:val="UBUCuerpoTrabajo"/>
        <w:numPr>
          <w:ilvl w:val="0"/>
          <w:numId w:val="38"/>
        </w:numPr>
      </w:pPr>
      <w:r w:rsidRPr="00382C4C">
        <w:rPr>
          <w:b/>
          <w:bCs/>
        </w:rPr>
        <w:t>Colegio</w:t>
      </w:r>
      <w:r>
        <w:t xml:space="preserve"> - Introducir colegio del usuario. Campo opcional.</w:t>
      </w:r>
    </w:p>
    <w:p w14:paraId="7F653065" w14:textId="1B16FFD3" w:rsidR="004A433A" w:rsidRDefault="004A433A" w:rsidP="004A433A">
      <w:pPr>
        <w:pStyle w:val="UBUCuerpoTrabajo"/>
        <w:numPr>
          <w:ilvl w:val="0"/>
          <w:numId w:val="38"/>
        </w:numPr>
      </w:pPr>
      <w:r w:rsidRPr="00382C4C">
        <w:rPr>
          <w:b/>
          <w:bCs/>
        </w:rPr>
        <w:t>Contraseña</w:t>
      </w:r>
      <w:r>
        <w:t xml:space="preserve"> - Introducir la contraseña que desea el usuario. Campo obligatorio.</w:t>
      </w:r>
    </w:p>
    <w:p w14:paraId="6513A702" w14:textId="77777777" w:rsidR="00423E42" w:rsidRDefault="00382C4C" w:rsidP="00423E42">
      <w:pPr>
        <w:pStyle w:val="UBUCuerpoTrabajo"/>
        <w:keepNext/>
        <w:ind w:firstLine="0"/>
      </w:pPr>
      <w:r>
        <w:rPr>
          <w:noProof/>
        </w:rPr>
        <w:drawing>
          <wp:inline distT="0" distB="0" distL="0" distR="0" wp14:anchorId="236E8A8C" wp14:editId="559E3B00">
            <wp:extent cx="5943600" cy="4569460"/>
            <wp:effectExtent l="0" t="0" r="0" b="0"/>
            <wp:docPr id="64" name="Imagen 64" descr="Registro manual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Registro manual usuario"/>
                    <pic:cNvPicPr/>
                  </pic:nvPicPr>
                  <pic:blipFill>
                    <a:blip r:embed="rId67">
                      <a:extLst>
                        <a:ext uri="{28A0092B-C50C-407E-A947-70E740481C1C}">
                          <a14:useLocalDpi xmlns:a14="http://schemas.microsoft.com/office/drawing/2010/main" val="0"/>
                        </a:ext>
                      </a:extLst>
                    </a:blip>
                    <a:stretch>
                      <a:fillRect/>
                    </a:stretch>
                  </pic:blipFill>
                  <pic:spPr>
                    <a:xfrm>
                      <a:off x="0" y="0"/>
                      <a:ext cx="5943600" cy="4569460"/>
                    </a:xfrm>
                    <a:prstGeom prst="rect">
                      <a:avLst/>
                    </a:prstGeom>
                  </pic:spPr>
                </pic:pic>
              </a:graphicData>
            </a:graphic>
          </wp:inline>
        </w:drawing>
      </w:r>
    </w:p>
    <w:p w14:paraId="5C6106A9" w14:textId="336A98FD" w:rsidR="00382C4C" w:rsidRDefault="00423E42" w:rsidP="00423E42">
      <w:pPr>
        <w:pStyle w:val="Descripcin"/>
        <w:ind w:firstLine="0"/>
      </w:pPr>
      <w:bookmarkStart w:id="161" w:name="_Toc76585736"/>
      <w:r>
        <w:t xml:space="preserve">Ilustración </w:t>
      </w:r>
      <w:r>
        <w:fldChar w:fldCharType="begin"/>
      </w:r>
      <w:r>
        <w:instrText xml:space="preserve"> SEQ Ilustración \* ARABIC </w:instrText>
      </w:r>
      <w:r>
        <w:fldChar w:fldCharType="separate"/>
      </w:r>
      <w:r w:rsidR="00675108">
        <w:rPr>
          <w:noProof/>
        </w:rPr>
        <w:t>59</w:t>
      </w:r>
      <w:r>
        <w:fldChar w:fldCharType="end"/>
      </w:r>
      <w:r w:rsidRPr="00570A1E">
        <w:t xml:space="preserve"> - Manual usuario. Registro.</w:t>
      </w:r>
      <w:bookmarkEnd w:id="161"/>
    </w:p>
    <w:p w14:paraId="379F3EC2" w14:textId="427B0568" w:rsidR="00382C4C" w:rsidRDefault="00382C4C" w:rsidP="00382C4C">
      <w:r w:rsidRPr="00382C4C">
        <w:t>Por último</w:t>
      </w:r>
      <w:r>
        <w:t>,</w:t>
      </w:r>
      <w:r w:rsidRPr="00382C4C">
        <w:t xml:space="preserve"> encontramos el botón REGISTRAR que nos permite crear el usuario en la base de datos. Si todo funciona correctamente, se creará un nuevo registro de la base de datos donde se encuentre este usuario para después poder acceder a la aplicación iniciando sesión.</w:t>
      </w:r>
    </w:p>
    <w:p w14:paraId="0E578995" w14:textId="77777777" w:rsidR="00423E42" w:rsidRDefault="00382C4C" w:rsidP="00423E42">
      <w:pPr>
        <w:keepNext/>
        <w:ind w:firstLine="0"/>
      </w:pPr>
      <w:r>
        <w:rPr>
          <w:noProof/>
        </w:rPr>
        <w:drawing>
          <wp:inline distT="0" distB="0" distL="0" distR="0" wp14:anchorId="19AD2F0F" wp14:editId="1843C567">
            <wp:extent cx="5942965" cy="1028700"/>
            <wp:effectExtent l="0" t="0" r="0" b="0"/>
            <wp:docPr id="65" name="Imagen 65" descr="Botón Registrar manual usua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Botón Registrar manual usuario "/>
                    <pic:cNvPicPr/>
                  </pic:nvPicPr>
                  <pic:blipFill rotWithShape="1">
                    <a:blip r:embed="rId91">
                      <a:extLst>
                        <a:ext uri="{28A0092B-C50C-407E-A947-70E740481C1C}">
                          <a14:useLocalDpi xmlns:a14="http://schemas.microsoft.com/office/drawing/2010/main" val="0"/>
                        </a:ext>
                      </a:extLst>
                    </a:blip>
                    <a:srcRect t="26796" b="10285"/>
                    <a:stretch/>
                  </pic:blipFill>
                  <pic:spPr bwMode="auto">
                    <a:xfrm>
                      <a:off x="0" y="0"/>
                      <a:ext cx="5943600" cy="1028810"/>
                    </a:xfrm>
                    <a:prstGeom prst="rect">
                      <a:avLst/>
                    </a:prstGeom>
                    <a:ln>
                      <a:noFill/>
                    </a:ln>
                    <a:extLst>
                      <a:ext uri="{53640926-AAD7-44D8-BBD7-CCE9431645EC}">
                        <a14:shadowObscured xmlns:a14="http://schemas.microsoft.com/office/drawing/2010/main"/>
                      </a:ext>
                    </a:extLst>
                  </pic:spPr>
                </pic:pic>
              </a:graphicData>
            </a:graphic>
          </wp:inline>
        </w:drawing>
      </w:r>
    </w:p>
    <w:p w14:paraId="4A90E5BA" w14:textId="3298DF0D" w:rsidR="00423E42" w:rsidRDefault="00423E42" w:rsidP="00423E42">
      <w:pPr>
        <w:pStyle w:val="Descripcin"/>
      </w:pPr>
      <w:bookmarkStart w:id="162" w:name="_Toc76585737"/>
      <w:r>
        <w:t xml:space="preserve">Ilustración </w:t>
      </w:r>
      <w:r>
        <w:fldChar w:fldCharType="begin"/>
      </w:r>
      <w:r>
        <w:instrText xml:space="preserve"> SEQ Ilustración \* ARABIC </w:instrText>
      </w:r>
      <w:r>
        <w:fldChar w:fldCharType="separate"/>
      </w:r>
      <w:r w:rsidR="00675108">
        <w:rPr>
          <w:noProof/>
        </w:rPr>
        <w:t>60</w:t>
      </w:r>
      <w:r>
        <w:fldChar w:fldCharType="end"/>
      </w:r>
      <w:r w:rsidRPr="004E52C4">
        <w:t xml:space="preserve"> - Manual usuario. Registro. REGISTRAR.</w:t>
      </w:r>
      <w:bookmarkEnd w:id="162"/>
    </w:p>
    <w:p w14:paraId="717F5691" w14:textId="090DAD24" w:rsidR="00382C4C" w:rsidRDefault="00382C4C" w:rsidP="00382C4C">
      <w:pPr>
        <w:pStyle w:val="Ttulo3"/>
      </w:pPr>
      <w:bookmarkStart w:id="163" w:name="_Toc76585809"/>
      <w:r>
        <w:lastRenderedPageBreak/>
        <w:t>Barra navegación login y registro</w:t>
      </w:r>
      <w:bookmarkEnd w:id="163"/>
    </w:p>
    <w:p w14:paraId="350624AC" w14:textId="77777777" w:rsidR="00423E42" w:rsidRDefault="00382C4C" w:rsidP="00423E42">
      <w:pPr>
        <w:pStyle w:val="UBUCuerpoTrabajo"/>
        <w:keepNext/>
        <w:ind w:firstLine="0"/>
      </w:pPr>
      <w:r>
        <w:rPr>
          <w:noProof/>
        </w:rPr>
        <w:drawing>
          <wp:inline distT="0" distB="0" distL="0" distR="0" wp14:anchorId="0911E67F" wp14:editId="627BA628">
            <wp:extent cx="5943600" cy="304800"/>
            <wp:effectExtent l="0" t="0" r="0" b="0"/>
            <wp:docPr id="66" name="Imagen 66" descr="Barra navegación login y regi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Barra navegación login y registro"/>
                    <pic:cNvPicPr/>
                  </pic:nvPicPr>
                  <pic:blipFill>
                    <a:blip r:embed="rId92">
                      <a:extLst>
                        <a:ext uri="{28A0092B-C50C-407E-A947-70E740481C1C}">
                          <a14:useLocalDpi xmlns:a14="http://schemas.microsoft.com/office/drawing/2010/main" val="0"/>
                        </a:ext>
                      </a:extLst>
                    </a:blip>
                    <a:stretch>
                      <a:fillRect/>
                    </a:stretch>
                  </pic:blipFill>
                  <pic:spPr>
                    <a:xfrm>
                      <a:off x="0" y="0"/>
                      <a:ext cx="5943600" cy="304800"/>
                    </a:xfrm>
                    <a:prstGeom prst="rect">
                      <a:avLst/>
                    </a:prstGeom>
                  </pic:spPr>
                </pic:pic>
              </a:graphicData>
            </a:graphic>
          </wp:inline>
        </w:drawing>
      </w:r>
    </w:p>
    <w:p w14:paraId="6CB7F453" w14:textId="4EDF2698" w:rsidR="00382C4C" w:rsidRPr="00382C4C" w:rsidRDefault="00423E42" w:rsidP="00423E42">
      <w:pPr>
        <w:pStyle w:val="Descripcin"/>
        <w:ind w:firstLine="0"/>
      </w:pPr>
      <w:bookmarkStart w:id="164" w:name="_Toc76585738"/>
      <w:r>
        <w:t xml:space="preserve">Ilustración </w:t>
      </w:r>
      <w:r>
        <w:fldChar w:fldCharType="begin"/>
      </w:r>
      <w:r>
        <w:instrText xml:space="preserve"> SEQ Ilustración \* ARABIC </w:instrText>
      </w:r>
      <w:r>
        <w:fldChar w:fldCharType="separate"/>
      </w:r>
      <w:r w:rsidR="00675108">
        <w:rPr>
          <w:noProof/>
        </w:rPr>
        <w:t>61</w:t>
      </w:r>
      <w:r>
        <w:fldChar w:fldCharType="end"/>
      </w:r>
      <w:r w:rsidRPr="001C19DB">
        <w:t xml:space="preserve"> - Barra navegación login y registro</w:t>
      </w:r>
      <w:r>
        <w:t>.</w:t>
      </w:r>
      <w:bookmarkEnd w:id="164"/>
    </w:p>
    <w:p w14:paraId="75597F75" w14:textId="73964059" w:rsidR="00254843" w:rsidRDefault="002149E7" w:rsidP="0056142C">
      <w:pPr>
        <w:pStyle w:val="UBUCuerpoTrabajo"/>
      </w:pPr>
      <w:r>
        <w:t xml:space="preserve">En esta barra de navegación encontramos el Logo, SIRE e INICIO que nos permiten volver a la página principal de la aplicación. ACERCA DE SIRE, nos mostrará la ventana donde se explica información relativa al proyecto. </w:t>
      </w:r>
      <w:r w:rsidR="00C337AE">
        <w:t>Por</w:t>
      </w:r>
      <w:r>
        <w:t xml:space="preserve"> último, WIKI y REPOSITORIO que nos ofrecen un link a la wiki y otro al repositorio del proyecto respectivamente. </w:t>
      </w:r>
    </w:p>
    <w:p w14:paraId="662F84B3" w14:textId="7CE8668D" w:rsidR="00C337AE" w:rsidRDefault="00C337AE" w:rsidP="00C337AE">
      <w:pPr>
        <w:pStyle w:val="Ttulo3"/>
      </w:pPr>
      <w:bookmarkStart w:id="165" w:name="_Toc76585810"/>
      <w:r>
        <w:t>Barra de navegación tras inicio de sesión</w:t>
      </w:r>
      <w:bookmarkEnd w:id="165"/>
    </w:p>
    <w:p w14:paraId="31D60021" w14:textId="77777777" w:rsidR="00423E42" w:rsidRDefault="00423E42" w:rsidP="00423E42">
      <w:pPr>
        <w:pStyle w:val="UBUCuerpoTrabajo"/>
        <w:keepNext/>
        <w:ind w:firstLine="0"/>
      </w:pPr>
      <w:r>
        <w:rPr>
          <w:noProof/>
        </w:rPr>
        <w:drawing>
          <wp:inline distT="0" distB="0" distL="0" distR="0" wp14:anchorId="7C6683FD" wp14:editId="27ABF476">
            <wp:extent cx="5943600" cy="240030"/>
            <wp:effectExtent l="0" t="0" r="0" b="0"/>
            <wp:docPr id="67" name="Imagen 67" descr="Barra navegación tras inicio de se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Barra navegación tras inicio de sesión"/>
                    <pic:cNvPicPr/>
                  </pic:nvPicPr>
                  <pic:blipFill>
                    <a:blip r:embed="rId93">
                      <a:extLst>
                        <a:ext uri="{28A0092B-C50C-407E-A947-70E740481C1C}">
                          <a14:useLocalDpi xmlns:a14="http://schemas.microsoft.com/office/drawing/2010/main" val="0"/>
                        </a:ext>
                      </a:extLst>
                    </a:blip>
                    <a:stretch>
                      <a:fillRect/>
                    </a:stretch>
                  </pic:blipFill>
                  <pic:spPr>
                    <a:xfrm>
                      <a:off x="0" y="0"/>
                      <a:ext cx="5943600" cy="240030"/>
                    </a:xfrm>
                    <a:prstGeom prst="rect">
                      <a:avLst/>
                    </a:prstGeom>
                  </pic:spPr>
                </pic:pic>
              </a:graphicData>
            </a:graphic>
          </wp:inline>
        </w:drawing>
      </w:r>
    </w:p>
    <w:p w14:paraId="7AB33B7C" w14:textId="5F8E8C38" w:rsidR="00423E42" w:rsidRPr="00423E42" w:rsidRDefault="00423E42" w:rsidP="00423E42">
      <w:pPr>
        <w:pStyle w:val="Descripcin"/>
        <w:ind w:firstLine="0"/>
      </w:pPr>
      <w:bookmarkStart w:id="166" w:name="_Toc76585739"/>
      <w:r>
        <w:t xml:space="preserve">Ilustración </w:t>
      </w:r>
      <w:r>
        <w:fldChar w:fldCharType="begin"/>
      </w:r>
      <w:r>
        <w:instrText xml:space="preserve"> SEQ Ilustración \* ARABIC </w:instrText>
      </w:r>
      <w:r>
        <w:fldChar w:fldCharType="separate"/>
      </w:r>
      <w:r w:rsidR="00675108">
        <w:rPr>
          <w:noProof/>
        </w:rPr>
        <w:t>62</w:t>
      </w:r>
      <w:r>
        <w:fldChar w:fldCharType="end"/>
      </w:r>
      <w:r w:rsidRPr="00CA04FC">
        <w:t xml:space="preserve"> - Barra navegación tras inicio de sesión.</w:t>
      </w:r>
      <w:bookmarkEnd w:id="166"/>
    </w:p>
    <w:p w14:paraId="68F5A664" w14:textId="4AF72732" w:rsidR="00C337AE" w:rsidRDefault="00C337AE" w:rsidP="00C337AE">
      <w:pPr>
        <w:pStyle w:val="UBUCuerpoTrabajo"/>
      </w:pPr>
      <w:r>
        <w:t xml:space="preserve">Se pueden encontrar algunas diferencias respecto a la barra de navegación sin el inicio de sesión realizado, El logo y SIRE en este caso nos dirigirán a la pantalla de inicio del usuario. Comprobamos que aparecen cuatro botones nuevos. </w:t>
      </w:r>
    </w:p>
    <w:p w14:paraId="06A7978A" w14:textId="725FDCEE" w:rsidR="00C337AE" w:rsidRDefault="00C337AE" w:rsidP="00C337AE">
      <w:pPr>
        <w:pStyle w:val="UBUCuerpoTrabajo"/>
        <w:numPr>
          <w:ilvl w:val="0"/>
          <w:numId w:val="38"/>
        </w:numPr>
      </w:pPr>
      <w:r>
        <w:rPr>
          <w:b/>
          <w:bCs/>
        </w:rPr>
        <w:t>Red aleatoria</w:t>
      </w:r>
      <w:r>
        <w:t>: Nos dirigirá a la ventana que permite la creación de una red aleatoria del colegio para su posterior procesado.</w:t>
      </w:r>
    </w:p>
    <w:p w14:paraId="62AB91CB" w14:textId="6428E176" w:rsidR="00C337AE" w:rsidRDefault="00C337AE" w:rsidP="00C337AE">
      <w:pPr>
        <w:pStyle w:val="UBUCuerpoTrabajo"/>
        <w:numPr>
          <w:ilvl w:val="0"/>
          <w:numId w:val="38"/>
        </w:numPr>
      </w:pPr>
      <w:r>
        <w:rPr>
          <w:b/>
          <w:bCs/>
        </w:rPr>
        <w:t>Subida archivo</w:t>
      </w:r>
      <w:r w:rsidRPr="00C337AE">
        <w:t>:</w:t>
      </w:r>
      <w:r>
        <w:t xml:space="preserve"> </w:t>
      </w:r>
      <w:r w:rsidR="00423E42">
        <w:t>Nos dirige a la pantalla que permite la subida de ficheros para procesar la red que se ha subido.</w:t>
      </w:r>
    </w:p>
    <w:p w14:paraId="0F5E6A20" w14:textId="1C4FB2A0" w:rsidR="00423E42" w:rsidRDefault="00423E42" w:rsidP="00C337AE">
      <w:pPr>
        <w:pStyle w:val="UBUCuerpoTrabajo"/>
        <w:numPr>
          <w:ilvl w:val="0"/>
          <w:numId w:val="38"/>
        </w:numPr>
      </w:pPr>
      <w:r>
        <w:rPr>
          <w:b/>
          <w:bCs/>
        </w:rPr>
        <w:t>Descarga</w:t>
      </w:r>
      <w:r w:rsidRPr="00423E42">
        <w:t>:</w:t>
      </w:r>
      <w:r>
        <w:t xml:space="preserve"> Botón que lleva a la pantalla desde la cual poder descargar una red.</w:t>
      </w:r>
    </w:p>
    <w:p w14:paraId="388477BF" w14:textId="4145AA45" w:rsidR="00423E42" w:rsidRDefault="00423E42" w:rsidP="00C337AE">
      <w:pPr>
        <w:pStyle w:val="UBUCuerpoTrabajo"/>
        <w:numPr>
          <w:ilvl w:val="0"/>
          <w:numId w:val="38"/>
        </w:numPr>
      </w:pPr>
      <w:r>
        <w:rPr>
          <w:b/>
          <w:bCs/>
        </w:rPr>
        <w:t>Ejemplos</w:t>
      </w:r>
      <w:r w:rsidRPr="00423E42">
        <w:t>:</w:t>
      </w:r>
      <w:r>
        <w:t xml:space="preserve"> El botón redirige a una ventana que muestra ejemplos previos del funcionamiento de la aplicación. </w:t>
      </w:r>
    </w:p>
    <w:p w14:paraId="28A1EC77" w14:textId="6AA33E94" w:rsidR="00423E42" w:rsidRDefault="00423E42" w:rsidP="00423E42">
      <w:pPr>
        <w:pStyle w:val="UBUCuerpoTrabajo"/>
      </w:pPr>
      <w:r>
        <w:t>Además, en el botón menú que realiza el desplegado de nuevas opciones, se encuentra DESCONECTAR.</w:t>
      </w:r>
    </w:p>
    <w:p w14:paraId="297CACFC" w14:textId="77777777" w:rsidR="00423E42" w:rsidRDefault="00423E42" w:rsidP="00423E42">
      <w:pPr>
        <w:pStyle w:val="UBUCuerpoTrabajo"/>
        <w:keepNext/>
        <w:ind w:firstLine="0"/>
      </w:pPr>
      <w:r>
        <w:rPr>
          <w:noProof/>
        </w:rPr>
        <w:drawing>
          <wp:inline distT="0" distB="0" distL="0" distR="0" wp14:anchorId="2A17A074" wp14:editId="729E5AE3">
            <wp:extent cx="5943600" cy="892175"/>
            <wp:effectExtent l="0" t="0" r="0" b="0"/>
            <wp:docPr id="68" name="Imagen 68" descr="Barra navegación tras inicio de sesión con Men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Barra navegación tras inicio de sesión con Menú."/>
                    <pic:cNvPicPr/>
                  </pic:nvPicPr>
                  <pic:blipFill>
                    <a:blip r:embed="rId94">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13A49D91" w14:textId="794AB8FC" w:rsidR="00423E42" w:rsidRDefault="00423E42" w:rsidP="00423E42">
      <w:pPr>
        <w:pStyle w:val="Descripcin"/>
        <w:ind w:firstLine="0"/>
      </w:pPr>
      <w:bookmarkStart w:id="167" w:name="_Toc76585740"/>
      <w:r>
        <w:t xml:space="preserve">Ilustración </w:t>
      </w:r>
      <w:r>
        <w:fldChar w:fldCharType="begin"/>
      </w:r>
      <w:r>
        <w:instrText xml:space="preserve"> SEQ Ilustración \* ARABIC </w:instrText>
      </w:r>
      <w:r>
        <w:fldChar w:fldCharType="separate"/>
      </w:r>
      <w:r w:rsidR="00675108">
        <w:rPr>
          <w:noProof/>
        </w:rPr>
        <w:t>63</w:t>
      </w:r>
      <w:r>
        <w:fldChar w:fldCharType="end"/>
      </w:r>
      <w:r>
        <w:t xml:space="preserve"> - </w:t>
      </w:r>
      <w:r w:rsidRPr="00D103DF">
        <w:t>Barra navegación tras inicio sesión. Menú.</w:t>
      </w:r>
      <w:bookmarkEnd w:id="167"/>
    </w:p>
    <w:p w14:paraId="5C7CA1C2" w14:textId="5F939BA1" w:rsidR="00423E42" w:rsidRDefault="00423E42" w:rsidP="00423E42">
      <w:pPr>
        <w:pStyle w:val="Ttulo3"/>
      </w:pPr>
      <w:bookmarkStart w:id="168" w:name="_Toc76585811"/>
      <w:r>
        <w:t>Página de inicio del usuario</w:t>
      </w:r>
      <w:bookmarkEnd w:id="168"/>
    </w:p>
    <w:p w14:paraId="3CC65AC9" w14:textId="6CBD6326" w:rsidR="00423E42" w:rsidRDefault="00423E42" w:rsidP="00423E42">
      <w:pPr>
        <w:pStyle w:val="UBUCuerpoTrabajo"/>
      </w:pPr>
      <w:r w:rsidRPr="00423E42">
        <w:t>Una vez el usuario se ha registrado y ha entrado con sus datos correctamente, llegaremos a la siguiente pantalla.</w:t>
      </w:r>
    </w:p>
    <w:p w14:paraId="7C15064F" w14:textId="77777777" w:rsidR="00423E42" w:rsidRDefault="00423E42" w:rsidP="00423E42">
      <w:pPr>
        <w:pStyle w:val="UBUCuerpoTrabajo"/>
        <w:keepNext/>
        <w:ind w:firstLine="0"/>
      </w:pPr>
      <w:r>
        <w:rPr>
          <w:noProof/>
        </w:rPr>
        <w:lastRenderedPageBreak/>
        <w:drawing>
          <wp:inline distT="0" distB="0" distL="0" distR="0" wp14:anchorId="26489338" wp14:editId="0F5358BC">
            <wp:extent cx="5943600" cy="2578735"/>
            <wp:effectExtent l="0" t="0" r="0" b="0"/>
            <wp:docPr id="69" name="Imagen 69" descr="Pantalla inicio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Pantalla inicio usuario"/>
                    <pic:cNvPicPr/>
                  </pic:nvPicPr>
                  <pic:blipFill>
                    <a:blip r:embed="rId68">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38919E71" w14:textId="176CB37D" w:rsidR="00423E42" w:rsidRDefault="00423E42" w:rsidP="00423E42">
      <w:pPr>
        <w:pStyle w:val="Descripcin"/>
        <w:ind w:firstLine="0"/>
        <w:rPr>
          <w:noProof/>
        </w:rPr>
      </w:pPr>
      <w:bookmarkStart w:id="169" w:name="_Toc76585741"/>
      <w:r>
        <w:t xml:space="preserve">Ilustración </w:t>
      </w:r>
      <w:r>
        <w:fldChar w:fldCharType="begin"/>
      </w:r>
      <w:r>
        <w:instrText xml:space="preserve"> SEQ Ilustración \* ARABIC </w:instrText>
      </w:r>
      <w:r>
        <w:fldChar w:fldCharType="separate"/>
      </w:r>
      <w:r w:rsidR="00675108">
        <w:rPr>
          <w:noProof/>
        </w:rPr>
        <w:t>64</w:t>
      </w:r>
      <w:r>
        <w:fldChar w:fldCharType="end"/>
      </w:r>
      <w:r>
        <w:t xml:space="preserve"> - Manual de usuario. </w:t>
      </w:r>
      <w:r>
        <w:rPr>
          <w:noProof/>
        </w:rPr>
        <w:t>Pantalla inicio usuario.</w:t>
      </w:r>
      <w:bookmarkEnd w:id="169"/>
    </w:p>
    <w:p w14:paraId="424403EF" w14:textId="27F05042" w:rsidR="000F2213" w:rsidRDefault="000F2213" w:rsidP="000F2213">
      <w:r>
        <w:t>En esta página encontraremos dos botones sobre los que podemos trabajar.</w:t>
      </w:r>
    </w:p>
    <w:p w14:paraId="2DDE9D41" w14:textId="7D9BBDE2" w:rsidR="000F2213" w:rsidRDefault="000F2213" w:rsidP="000F2213">
      <w:r>
        <w:t>Estos botones son:</w:t>
      </w:r>
    </w:p>
    <w:p w14:paraId="49506346" w14:textId="4DAE0581" w:rsidR="000F2213" w:rsidRDefault="000F2213" w:rsidP="000F2213">
      <w:r w:rsidRPr="000F2213">
        <w:rPr>
          <w:b/>
          <w:bCs/>
        </w:rPr>
        <w:t>Comienza a reorganizar</w:t>
      </w:r>
      <w:r>
        <w:t xml:space="preserve">: Tras pulsar este </w:t>
      </w:r>
      <w:hyperlink w:anchor="_Comienza_a_reorganizar" w:history="1">
        <w:r w:rsidRPr="00AD2DDD">
          <w:rPr>
            <w:rStyle w:val="Hipervnculo"/>
          </w:rPr>
          <w:t>botón</w:t>
        </w:r>
      </w:hyperlink>
      <w:r>
        <w:t>, podremos comenzar a trabajar con las posibles redes para solucionar el problema que planteemos. Nos llevará a la pantalla de la selección del tipo de red (colegio) que vamos a utilizar.</w:t>
      </w:r>
    </w:p>
    <w:p w14:paraId="5F7789BE" w14:textId="23F9E75F" w:rsidR="00497FD1" w:rsidRDefault="000F2213" w:rsidP="000F2213">
      <w:r w:rsidRPr="000F2213">
        <w:rPr>
          <w:b/>
          <w:bCs/>
        </w:rPr>
        <w:t xml:space="preserve">Visualiza </w:t>
      </w:r>
      <w:r>
        <w:rPr>
          <w:b/>
          <w:bCs/>
        </w:rPr>
        <w:t>redes</w:t>
      </w:r>
      <w:r>
        <w:t xml:space="preserve">: Nos llevará a la </w:t>
      </w:r>
      <w:hyperlink w:anchor="_Visualiza_redes" w:history="1">
        <w:r w:rsidRPr="001C1E4B">
          <w:rPr>
            <w:rStyle w:val="Hipervnculo"/>
          </w:rPr>
          <w:t>página</w:t>
        </w:r>
      </w:hyperlink>
      <w:r>
        <w:t xml:space="preserve"> que nos muestre datos previos.</w:t>
      </w:r>
    </w:p>
    <w:p w14:paraId="517CC6F4" w14:textId="3112DA3B" w:rsidR="00AD2DDD" w:rsidRDefault="00AD2DDD" w:rsidP="00AD2DDD">
      <w:pPr>
        <w:pStyle w:val="Ttulo3"/>
      </w:pPr>
      <w:bookmarkStart w:id="170" w:name="_Comienza_a_reorganizar"/>
      <w:bookmarkStart w:id="171" w:name="_Toc76585812"/>
      <w:bookmarkEnd w:id="170"/>
      <w:r>
        <w:t>Comienza a reorganizar</w:t>
      </w:r>
      <w:bookmarkEnd w:id="171"/>
    </w:p>
    <w:p w14:paraId="3B4AD5DC" w14:textId="47DF6E2E" w:rsidR="00AD2DDD" w:rsidRDefault="00AD2DDD" w:rsidP="00AD2DDD">
      <w:pPr>
        <w:pStyle w:val="UBUCuerpoTrabajo"/>
      </w:pPr>
      <w:r>
        <w:t>En la pantalla se encontrarán de nuevo dos botones que nos permitirán realizar la creación de la red inicial para el posterior procesado de esta. Nos ofrece dos opciones.</w:t>
      </w:r>
    </w:p>
    <w:p w14:paraId="0B06FABE" w14:textId="77777777" w:rsidR="00AD2DDD" w:rsidRDefault="00AD2DDD" w:rsidP="00AD2DDD">
      <w:pPr>
        <w:pStyle w:val="UBUCuerpoTrabajo"/>
        <w:keepNext/>
        <w:ind w:firstLine="0"/>
      </w:pPr>
      <w:r>
        <w:rPr>
          <w:noProof/>
        </w:rPr>
        <w:drawing>
          <wp:inline distT="0" distB="0" distL="0" distR="0" wp14:anchorId="448589C6" wp14:editId="750BDC6A">
            <wp:extent cx="5943600" cy="2208530"/>
            <wp:effectExtent l="0" t="0" r="0" b="0"/>
            <wp:docPr id="70" name="Imagen 70" descr="Selección tipo red del manual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Selección tipo red del manual de usuario"/>
                    <pic:cNvPicPr/>
                  </pic:nvPicPr>
                  <pic:blipFill>
                    <a:blip r:embed="rId69">
                      <a:extLst>
                        <a:ext uri="{28A0092B-C50C-407E-A947-70E740481C1C}">
                          <a14:useLocalDpi xmlns:a14="http://schemas.microsoft.com/office/drawing/2010/main" val="0"/>
                        </a:ext>
                      </a:extLst>
                    </a:blip>
                    <a:stretch>
                      <a:fillRect/>
                    </a:stretch>
                  </pic:blipFill>
                  <pic:spPr>
                    <a:xfrm>
                      <a:off x="0" y="0"/>
                      <a:ext cx="5943600" cy="2208530"/>
                    </a:xfrm>
                    <a:prstGeom prst="rect">
                      <a:avLst/>
                    </a:prstGeom>
                  </pic:spPr>
                </pic:pic>
              </a:graphicData>
            </a:graphic>
          </wp:inline>
        </w:drawing>
      </w:r>
    </w:p>
    <w:p w14:paraId="6192B705" w14:textId="56CFC314" w:rsidR="00AD2DDD" w:rsidRDefault="00AD2DDD" w:rsidP="00AD2DDD">
      <w:pPr>
        <w:pStyle w:val="Descripcin"/>
        <w:ind w:firstLine="0"/>
      </w:pPr>
      <w:bookmarkStart w:id="172" w:name="_Toc76585742"/>
      <w:r>
        <w:t xml:space="preserve">Ilustración </w:t>
      </w:r>
      <w:r>
        <w:fldChar w:fldCharType="begin"/>
      </w:r>
      <w:r>
        <w:instrText xml:space="preserve"> SEQ Ilustración \* ARABIC </w:instrText>
      </w:r>
      <w:r>
        <w:fldChar w:fldCharType="separate"/>
      </w:r>
      <w:r w:rsidR="00675108">
        <w:rPr>
          <w:noProof/>
        </w:rPr>
        <w:t>65</w:t>
      </w:r>
      <w:r>
        <w:fldChar w:fldCharType="end"/>
      </w:r>
      <w:r>
        <w:t xml:space="preserve"> - Manual de usuario. Selección tipo red.</w:t>
      </w:r>
      <w:bookmarkEnd w:id="172"/>
    </w:p>
    <w:p w14:paraId="56BAF595" w14:textId="01D920BB" w:rsidR="00AD2DDD" w:rsidRDefault="00AD2DDD" w:rsidP="00AD2DDD">
      <w:r>
        <w:rPr>
          <w:b/>
          <w:bCs/>
        </w:rPr>
        <w:t>Aleatorio</w:t>
      </w:r>
      <w:r>
        <w:t xml:space="preserve">: Pulsando este </w:t>
      </w:r>
      <w:hyperlink w:anchor="_Creación_aleatoria_de" w:history="1">
        <w:r w:rsidRPr="00F958AF">
          <w:rPr>
            <w:rStyle w:val="Hipervnculo"/>
          </w:rPr>
          <w:t>botón</w:t>
        </w:r>
      </w:hyperlink>
      <w:r>
        <w:t xml:space="preserve"> iremos a una pantalla para introducir los datos necesarios para crear una red de tipo aleatorio.</w:t>
      </w:r>
    </w:p>
    <w:p w14:paraId="5D6C406D" w14:textId="2A475091" w:rsidR="00AD2DDD" w:rsidRDefault="00AD2DDD" w:rsidP="00AD2DDD">
      <w:r>
        <w:rPr>
          <w:b/>
          <w:bCs/>
        </w:rPr>
        <w:lastRenderedPageBreak/>
        <w:t>Usando fichero</w:t>
      </w:r>
      <w:r>
        <w:t xml:space="preserve">: Nos permite llegar a una </w:t>
      </w:r>
      <w:hyperlink w:anchor="_Creación_de_la" w:history="1">
        <w:r w:rsidRPr="00C341DA">
          <w:rPr>
            <w:rStyle w:val="Hipervnculo"/>
          </w:rPr>
          <w:t>pantalla</w:t>
        </w:r>
      </w:hyperlink>
      <w:r>
        <w:t xml:space="preserve"> desde la cual se introducirán los ficheros necesarios para crear la red inicial partiendo </w:t>
      </w:r>
      <w:r w:rsidR="00F958AF">
        <w:t>de estos</w:t>
      </w:r>
      <w:r>
        <w:t>.</w:t>
      </w:r>
    </w:p>
    <w:p w14:paraId="0662229A" w14:textId="0B4D90C0" w:rsidR="00F958AF" w:rsidRDefault="00F958AF" w:rsidP="00F958AF">
      <w:pPr>
        <w:pStyle w:val="Ttulo3"/>
      </w:pPr>
      <w:bookmarkStart w:id="173" w:name="_Creación_aleatoria_de"/>
      <w:bookmarkStart w:id="174" w:name="_Toc76585813"/>
      <w:bookmarkEnd w:id="173"/>
      <w:r>
        <w:t>Creación aleatoria de la red</w:t>
      </w:r>
      <w:bookmarkEnd w:id="174"/>
    </w:p>
    <w:p w14:paraId="2274B39B" w14:textId="77777777" w:rsidR="00F958AF" w:rsidRDefault="00F958AF" w:rsidP="00F958AF">
      <w:pPr>
        <w:pStyle w:val="UBUCuerpoTrabajo"/>
        <w:keepNext/>
        <w:ind w:firstLine="0"/>
      </w:pPr>
      <w:r>
        <w:rPr>
          <w:noProof/>
        </w:rPr>
        <w:drawing>
          <wp:inline distT="0" distB="0" distL="0" distR="0" wp14:anchorId="6AF3833B" wp14:editId="0E2F58A0">
            <wp:extent cx="5943600" cy="2091055"/>
            <wp:effectExtent l="0" t="0" r="0" b="0"/>
            <wp:docPr id="71" name="Imagen 71" descr="Creación aleatoria de la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reación aleatoria de la r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14:paraId="39B6CA93" w14:textId="5916E40D" w:rsidR="00F958AF" w:rsidRDefault="00F958AF" w:rsidP="00F958AF">
      <w:pPr>
        <w:pStyle w:val="Descripcin"/>
        <w:ind w:firstLine="0"/>
      </w:pPr>
      <w:bookmarkStart w:id="175" w:name="_Toc76585743"/>
      <w:r>
        <w:t xml:space="preserve">Ilustración </w:t>
      </w:r>
      <w:r>
        <w:fldChar w:fldCharType="begin"/>
      </w:r>
      <w:r>
        <w:instrText xml:space="preserve"> SEQ Ilustración \* ARABIC </w:instrText>
      </w:r>
      <w:r>
        <w:fldChar w:fldCharType="separate"/>
      </w:r>
      <w:r w:rsidR="00675108">
        <w:rPr>
          <w:noProof/>
        </w:rPr>
        <w:t>66</w:t>
      </w:r>
      <w:r>
        <w:fldChar w:fldCharType="end"/>
      </w:r>
      <w:r>
        <w:t xml:space="preserve"> - Manual de usuario. Creación red aleatoria.</w:t>
      </w:r>
      <w:bookmarkEnd w:id="175"/>
    </w:p>
    <w:p w14:paraId="1BE5E4F3" w14:textId="7B8C963A" w:rsidR="00F958AF" w:rsidRDefault="00F958AF" w:rsidP="00F958AF">
      <w:r>
        <w:t xml:space="preserve">En </w:t>
      </w:r>
      <w:r w:rsidR="00C341DA">
        <w:t>esta página se encuentran dos cuadros donde se deberán introducir los datos necesarios para la creación inicial de una red de modo aleatorio. En el primer apartado, se introducirá el total de alumnos del colegio y en el segundo, se introducirá el número de parejas de hermanos que deseamos que existan.</w:t>
      </w:r>
    </w:p>
    <w:p w14:paraId="2FDDD7CD" w14:textId="0B173E24" w:rsidR="00C341DA" w:rsidRDefault="00C341DA" w:rsidP="00F958AF">
      <w:r>
        <w:t xml:space="preserve">Así como el botón </w:t>
      </w:r>
      <w:hyperlink w:anchor="_Selección_del_tipo" w:history="1">
        <w:r w:rsidRPr="00CD2E69">
          <w:rPr>
            <w:rStyle w:val="Hipervnculo"/>
          </w:rPr>
          <w:t>CONTINUAR</w:t>
        </w:r>
      </w:hyperlink>
      <w:r>
        <w:t>, que nos llevará a una pantalla de selección del tipo de procesado de esta.</w:t>
      </w:r>
    </w:p>
    <w:p w14:paraId="776EC140" w14:textId="43A7EF48" w:rsidR="00C341DA" w:rsidRDefault="00C341DA" w:rsidP="00C341DA">
      <w:pPr>
        <w:pStyle w:val="Ttulo3"/>
      </w:pPr>
      <w:bookmarkStart w:id="176" w:name="_Creación_de_la"/>
      <w:bookmarkStart w:id="177" w:name="_Toc76585814"/>
      <w:bookmarkEnd w:id="176"/>
      <w:r>
        <w:t>Creación de la red usando fichero</w:t>
      </w:r>
      <w:bookmarkEnd w:id="177"/>
    </w:p>
    <w:p w14:paraId="1C936EC1" w14:textId="103B4E11" w:rsidR="00CD2E69" w:rsidRPr="00CD2E69" w:rsidRDefault="00CD2E69" w:rsidP="00CD2E69">
      <w:r>
        <w:t xml:space="preserve">En esta ventana se muestran dos botones, el primero abrirá una pantalla que permite la selección de los ficheros necesarios para la creación de la red inicial. </w:t>
      </w:r>
    </w:p>
    <w:p w14:paraId="3938322D" w14:textId="77777777" w:rsidR="00C341DA" w:rsidRDefault="00C341DA" w:rsidP="00C341DA">
      <w:pPr>
        <w:pStyle w:val="UBUCuerpoTrabajo"/>
        <w:keepNext/>
        <w:ind w:firstLine="0"/>
      </w:pPr>
      <w:r>
        <w:rPr>
          <w:noProof/>
        </w:rPr>
        <w:drawing>
          <wp:inline distT="0" distB="0" distL="0" distR="0" wp14:anchorId="6EF07BBA" wp14:editId="43A8170A">
            <wp:extent cx="5943600" cy="1475740"/>
            <wp:effectExtent l="0" t="0" r="0" b="0"/>
            <wp:docPr id="72" name="Imagen 72" descr="Creación red por fich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Creación red por fichero"/>
                    <pic:cNvPicPr/>
                  </pic:nvPicPr>
                  <pic:blipFill>
                    <a:blip r:embed="rId74">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inline>
        </w:drawing>
      </w:r>
    </w:p>
    <w:p w14:paraId="0A375344" w14:textId="4CD74E4D" w:rsidR="00C341DA" w:rsidRDefault="00C341DA" w:rsidP="00C341DA">
      <w:pPr>
        <w:pStyle w:val="Descripcin"/>
        <w:ind w:firstLine="0"/>
      </w:pPr>
      <w:bookmarkStart w:id="178" w:name="_Toc76585744"/>
      <w:r>
        <w:t xml:space="preserve">Ilustración </w:t>
      </w:r>
      <w:r>
        <w:fldChar w:fldCharType="begin"/>
      </w:r>
      <w:r>
        <w:instrText xml:space="preserve"> SEQ Ilustración \* ARABIC </w:instrText>
      </w:r>
      <w:r>
        <w:fldChar w:fldCharType="separate"/>
      </w:r>
      <w:r w:rsidR="00675108">
        <w:rPr>
          <w:noProof/>
        </w:rPr>
        <w:t>67</w:t>
      </w:r>
      <w:r>
        <w:fldChar w:fldCharType="end"/>
      </w:r>
      <w:r>
        <w:t xml:space="preserve"> - Manual usuario. Creación de la red por fichero.</w:t>
      </w:r>
      <w:bookmarkEnd w:id="178"/>
    </w:p>
    <w:p w14:paraId="39CF950F" w14:textId="0DB18A39" w:rsidR="00C341DA" w:rsidRPr="00C341DA" w:rsidRDefault="00C341DA" w:rsidP="00C341DA">
      <w:r>
        <w:t xml:space="preserve">El segundo botón </w:t>
      </w:r>
      <w:hyperlink w:anchor="_Selección_del_tipo" w:history="1">
        <w:r w:rsidRPr="00CD2E69">
          <w:rPr>
            <w:rStyle w:val="Hipervnculo"/>
          </w:rPr>
          <w:t>SUBIR</w:t>
        </w:r>
      </w:hyperlink>
      <w:r>
        <w:t xml:space="preserve"> que nos llevará a la pantalla de procesado de la red introducida.</w:t>
      </w:r>
    </w:p>
    <w:p w14:paraId="138583DC" w14:textId="1176E73A" w:rsidR="00C341DA" w:rsidRDefault="00C341DA" w:rsidP="00C341DA">
      <w:pPr>
        <w:pStyle w:val="Ttulo3"/>
      </w:pPr>
      <w:bookmarkStart w:id="179" w:name="_Selección_del_tipo"/>
      <w:bookmarkStart w:id="180" w:name="_Toc76585815"/>
      <w:bookmarkEnd w:id="179"/>
      <w:r>
        <w:t>Selección del tipo de procesado</w:t>
      </w:r>
      <w:bookmarkEnd w:id="180"/>
    </w:p>
    <w:p w14:paraId="19915924" w14:textId="140FF6B4" w:rsidR="00C341DA" w:rsidRDefault="00CD2E69" w:rsidP="00C341DA">
      <w:pPr>
        <w:pStyle w:val="UBUCuerpoTrabajo"/>
      </w:pPr>
      <w:r>
        <w:t xml:space="preserve">En la pantalla se mostrarán dos opciones, la de trabajar por defecto con la red o hacerlo de modo avanzado. Con la parte por </w:t>
      </w:r>
      <w:hyperlink w:anchor="_Pantalla_de_resultados" w:history="1">
        <w:r w:rsidRPr="00C03D79">
          <w:rPr>
            <w:rStyle w:val="Hipervnculo"/>
          </w:rPr>
          <w:t>defecto</w:t>
        </w:r>
      </w:hyperlink>
      <w:r>
        <w:t xml:space="preserve">, llegaremos directamente a la pantalla de resultados tras pulsar el botón, con la parte </w:t>
      </w:r>
      <w:hyperlink w:anchor="_Opciones_avanzadas" w:history="1">
        <w:r w:rsidRPr="00C03D79">
          <w:rPr>
            <w:rStyle w:val="Hipervnculo"/>
          </w:rPr>
          <w:t>avanzada</w:t>
        </w:r>
      </w:hyperlink>
      <w:r>
        <w:t xml:space="preserve"> llegaremos a la pantalla de introducción de datos. </w:t>
      </w:r>
    </w:p>
    <w:p w14:paraId="59F5D616" w14:textId="77777777" w:rsidR="00CD2E69" w:rsidRDefault="00CD2E69" w:rsidP="00CD2E69">
      <w:pPr>
        <w:pStyle w:val="UBUCuerpoTrabajo"/>
        <w:keepNext/>
        <w:ind w:firstLine="0"/>
      </w:pPr>
      <w:r>
        <w:rPr>
          <w:noProof/>
        </w:rPr>
        <w:lastRenderedPageBreak/>
        <w:drawing>
          <wp:inline distT="0" distB="0" distL="0" distR="0" wp14:anchorId="521220D3" wp14:editId="37145C6C">
            <wp:extent cx="5943600" cy="2084070"/>
            <wp:effectExtent l="0" t="0" r="0" b="0"/>
            <wp:docPr id="73" name="Imagen 73" descr="Selección tipo proce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Selección tipo procesado"/>
                    <pic:cNvPicPr/>
                  </pic:nvPicPr>
                  <pic:blipFill>
                    <a:blip r:embed="rId71">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403291BD" w14:textId="1D2CECEC" w:rsidR="00CD2E69" w:rsidRDefault="00CD2E69" w:rsidP="00CD2E69">
      <w:pPr>
        <w:pStyle w:val="Descripcin"/>
        <w:ind w:firstLine="0"/>
      </w:pPr>
      <w:bookmarkStart w:id="181" w:name="_Toc76585745"/>
      <w:r>
        <w:t xml:space="preserve">Ilustración </w:t>
      </w:r>
      <w:r>
        <w:fldChar w:fldCharType="begin"/>
      </w:r>
      <w:r>
        <w:instrText xml:space="preserve"> SEQ Ilustración \* ARABIC </w:instrText>
      </w:r>
      <w:r>
        <w:fldChar w:fldCharType="separate"/>
      </w:r>
      <w:r w:rsidR="00675108">
        <w:rPr>
          <w:noProof/>
        </w:rPr>
        <w:t>68</w:t>
      </w:r>
      <w:r>
        <w:fldChar w:fldCharType="end"/>
      </w:r>
      <w:r>
        <w:t xml:space="preserve"> - Manual usuario. Selección tipo procesado.</w:t>
      </w:r>
      <w:bookmarkEnd w:id="181"/>
    </w:p>
    <w:p w14:paraId="6C0FEF86" w14:textId="214EB949" w:rsidR="00CD2E69" w:rsidRDefault="00CD2E69" w:rsidP="00CD2E69">
      <w:pPr>
        <w:pStyle w:val="Ttulo3"/>
      </w:pPr>
      <w:bookmarkStart w:id="182" w:name="_Opciones_avanzadas"/>
      <w:bookmarkStart w:id="183" w:name="_Toc76585816"/>
      <w:bookmarkEnd w:id="182"/>
      <w:r>
        <w:t>Opciones avanzadas</w:t>
      </w:r>
      <w:bookmarkEnd w:id="183"/>
    </w:p>
    <w:p w14:paraId="6426E61B" w14:textId="5E67B87C" w:rsidR="00CD2E69" w:rsidRDefault="00CD2E69" w:rsidP="00CD2E69">
      <w:pPr>
        <w:pStyle w:val="UBUCuerpoTrabajo"/>
      </w:pPr>
      <w:r>
        <w:t>En la página de opciones avanzadas se mostrarán distintos campos donde se deben introducir datos.</w:t>
      </w:r>
    </w:p>
    <w:p w14:paraId="1AE0FC80" w14:textId="77777777" w:rsidR="00CD2E69" w:rsidRDefault="00CD2E69" w:rsidP="00CD2E69">
      <w:pPr>
        <w:pStyle w:val="UBUCuerpoTrabajo"/>
        <w:keepNext/>
        <w:ind w:firstLine="0"/>
      </w:pPr>
      <w:r>
        <w:rPr>
          <w:noProof/>
        </w:rPr>
        <w:drawing>
          <wp:inline distT="0" distB="0" distL="0" distR="0" wp14:anchorId="752B77DF" wp14:editId="7C8BCBA7">
            <wp:extent cx="5943600" cy="2479040"/>
            <wp:effectExtent l="0" t="0" r="0" b="0"/>
            <wp:docPr id="74" name="Imagen 74" descr="Opciones avan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Opciones avanzadas"/>
                    <pic:cNvPicPr/>
                  </pic:nvPicPr>
                  <pic:blipFill>
                    <a:blip r:embed="rId72">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4C1D683B" w14:textId="35885F2B" w:rsidR="00CD2E69" w:rsidRDefault="00CD2E69" w:rsidP="00CD2E69">
      <w:pPr>
        <w:pStyle w:val="Descripcin"/>
        <w:ind w:firstLine="0"/>
      </w:pPr>
      <w:bookmarkStart w:id="184" w:name="_Toc76585746"/>
      <w:r>
        <w:t xml:space="preserve">Ilustración </w:t>
      </w:r>
      <w:r>
        <w:fldChar w:fldCharType="begin"/>
      </w:r>
      <w:r>
        <w:instrText xml:space="preserve"> SEQ Ilustración \* ARABIC </w:instrText>
      </w:r>
      <w:r>
        <w:fldChar w:fldCharType="separate"/>
      </w:r>
      <w:r w:rsidR="00675108">
        <w:rPr>
          <w:noProof/>
        </w:rPr>
        <w:t>69</w:t>
      </w:r>
      <w:r>
        <w:fldChar w:fldCharType="end"/>
      </w:r>
      <w:r>
        <w:t xml:space="preserve"> - Manual usuario. Opciones avanzadas.</w:t>
      </w:r>
      <w:bookmarkEnd w:id="184"/>
    </w:p>
    <w:p w14:paraId="4A2EC9D1" w14:textId="0BE3AF2C" w:rsidR="00CD2E69" w:rsidRDefault="00CD2E69" w:rsidP="00CD2E69">
      <w:pPr>
        <w:pStyle w:val="Prrafodelista"/>
        <w:numPr>
          <w:ilvl w:val="0"/>
          <w:numId w:val="38"/>
        </w:numPr>
      </w:pPr>
      <w:r>
        <w:rPr>
          <w:b/>
          <w:bCs/>
        </w:rPr>
        <w:t>Valor de L:</w:t>
      </w:r>
      <w:r>
        <w:t xml:space="preserve"> El valor de L simbolizará el número de iteraciones a realizarse en el recocido simulado. Debe ser un entero positivo. </w:t>
      </w:r>
    </w:p>
    <w:p w14:paraId="38C3D64B" w14:textId="19713E10" w:rsidR="00CD2E69" w:rsidRDefault="00CD2E69" w:rsidP="00CD2E69">
      <w:pPr>
        <w:pStyle w:val="Prrafodelista"/>
        <w:numPr>
          <w:ilvl w:val="0"/>
          <w:numId w:val="38"/>
        </w:numPr>
      </w:pPr>
      <w:r>
        <w:rPr>
          <w:b/>
          <w:bCs/>
        </w:rPr>
        <w:t>Temperatura final:</w:t>
      </w:r>
      <w:r>
        <w:t xml:space="preserve"> Valor al que debe llegar la temperatura. Debe ser un número próximo a cero sin llegar a serlo, por ejemplo, 0.01.</w:t>
      </w:r>
    </w:p>
    <w:p w14:paraId="2866BADD" w14:textId="18BA6A87" w:rsidR="00CD2E69" w:rsidRDefault="00CD2E69" w:rsidP="00CD2E69">
      <w:pPr>
        <w:pStyle w:val="Prrafodelista"/>
        <w:numPr>
          <w:ilvl w:val="0"/>
          <w:numId w:val="38"/>
        </w:numPr>
      </w:pPr>
      <w:r>
        <w:rPr>
          <w:b/>
          <w:bCs/>
        </w:rPr>
        <w:t>Secuencia de enfriamiento:</w:t>
      </w:r>
      <w:r>
        <w:t xml:space="preserve"> Se abrirá un desplegable que permita seleccionar el tipo de secuencia de enfriamiento que se desea utilizar. </w:t>
      </w:r>
    </w:p>
    <w:p w14:paraId="4295814E" w14:textId="2AB69C2A" w:rsidR="00CD2E69" w:rsidRDefault="00CD2E69" w:rsidP="00CD2E69">
      <w:pPr>
        <w:pStyle w:val="Prrafodelista"/>
        <w:numPr>
          <w:ilvl w:val="0"/>
          <w:numId w:val="38"/>
        </w:numPr>
      </w:pPr>
      <w:r>
        <w:rPr>
          <w:b/>
          <w:bCs/>
        </w:rPr>
        <w:t>Porcentaje de componente:</w:t>
      </w:r>
      <w:r>
        <w:t xml:space="preserve"> Se debe introducir un número entre 0 y 100</w:t>
      </w:r>
      <w:r w:rsidR="00CF1B9C">
        <w:t xml:space="preserve">, </w:t>
      </w:r>
      <w:r w:rsidR="00C03D79">
        <w:t xml:space="preserve">este será el valor tomado como porcentaje de riesgo para el componente, el resto hasta 100 simbolizará el porcentaje por individuo al generar la solución. </w:t>
      </w:r>
    </w:p>
    <w:p w14:paraId="3A91BE84" w14:textId="2897162C" w:rsidR="00C03D79" w:rsidRPr="00CD2E69" w:rsidRDefault="00C03D79" w:rsidP="00C03D79">
      <w:r>
        <w:t xml:space="preserve">Encontramos </w:t>
      </w:r>
      <w:hyperlink w:anchor="_Pantalla_de_resultados" w:history="1">
        <w:r w:rsidRPr="00C03D79">
          <w:rPr>
            <w:rStyle w:val="Hipervnculo"/>
          </w:rPr>
          <w:t>CONTINUAR</w:t>
        </w:r>
      </w:hyperlink>
      <w:r>
        <w:t xml:space="preserve"> para llegar a la pantalla de resultados. </w:t>
      </w:r>
    </w:p>
    <w:p w14:paraId="2BED04A6" w14:textId="480D7188" w:rsidR="00CD2E69" w:rsidRDefault="00C03D79" w:rsidP="00C03D79">
      <w:pPr>
        <w:pStyle w:val="Ttulo3"/>
      </w:pPr>
      <w:bookmarkStart w:id="185" w:name="_Pantalla_de_resultados"/>
      <w:bookmarkStart w:id="186" w:name="_Toc76585817"/>
      <w:bookmarkEnd w:id="185"/>
      <w:r>
        <w:lastRenderedPageBreak/>
        <w:t>Pantalla de resultados</w:t>
      </w:r>
      <w:bookmarkEnd w:id="186"/>
    </w:p>
    <w:p w14:paraId="46C94FAA" w14:textId="36C3BD51" w:rsidR="00C03D79" w:rsidRDefault="00C03D79" w:rsidP="00C03D79">
      <w:pPr>
        <w:pStyle w:val="UBUCuerpoTrabajo"/>
      </w:pPr>
      <w:r>
        <w:t xml:space="preserve">En esta pantalla se mostrarán los resultados obtenidos tras el procesado de la red. La mejor solución para el problema que se está tratando. </w:t>
      </w:r>
    </w:p>
    <w:p w14:paraId="301C4564" w14:textId="77777777" w:rsidR="00C03D79" w:rsidRDefault="00C03D79" w:rsidP="00C03D79">
      <w:pPr>
        <w:pStyle w:val="UBUCuerpoTrabajo"/>
        <w:keepNext/>
        <w:ind w:firstLine="0"/>
      </w:pPr>
      <w:r>
        <w:rPr>
          <w:noProof/>
        </w:rPr>
        <w:drawing>
          <wp:inline distT="0" distB="0" distL="0" distR="0" wp14:anchorId="303E64D0" wp14:editId="49EAA9F8">
            <wp:extent cx="5943600" cy="2622550"/>
            <wp:effectExtent l="0" t="0" r="0" b="0"/>
            <wp:docPr id="75" name="Imagen 75" descr="Pantalla de resul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Pantalla de resultados"/>
                    <pic:cNvPicPr/>
                  </pic:nvPicPr>
                  <pic:blipFill>
                    <a:blip r:embed="rId73">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0E428FA4" w14:textId="562F37EC" w:rsidR="00C03D79" w:rsidRPr="00C03D79" w:rsidRDefault="00C03D79" w:rsidP="00C03D79">
      <w:pPr>
        <w:pStyle w:val="Descripcin"/>
        <w:ind w:firstLine="0"/>
      </w:pPr>
      <w:bookmarkStart w:id="187" w:name="_Toc76585747"/>
      <w:r>
        <w:t xml:space="preserve">Ilustración </w:t>
      </w:r>
      <w:r>
        <w:fldChar w:fldCharType="begin"/>
      </w:r>
      <w:r>
        <w:instrText xml:space="preserve"> SEQ Ilustración \* ARABIC </w:instrText>
      </w:r>
      <w:r>
        <w:fldChar w:fldCharType="separate"/>
      </w:r>
      <w:r w:rsidR="00675108">
        <w:rPr>
          <w:noProof/>
        </w:rPr>
        <w:t>70</w:t>
      </w:r>
      <w:r>
        <w:fldChar w:fldCharType="end"/>
      </w:r>
      <w:r>
        <w:t xml:space="preserve"> - Manual de usuario. Resultados.</w:t>
      </w:r>
      <w:bookmarkEnd w:id="187"/>
    </w:p>
    <w:p w14:paraId="120F699C" w14:textId="5F91AE57" w:rsidR="00C341DA" w:rsidRDefault="00C341DA" w:rsidP="00C03D79">
      <w:pPr>
        <w:pStyle w:val="Ttulo3"/>
      </w:pPr>
      <w:bookmarkStart w:id="188" w:name="_Visualiza_redes"/>
      <w:bookmarkEnd w:id="188"/>
      <w:r>
        <w:t xml:space="preserve"> </w:t>
      </w:r>
      <w:bookmarkStart w:id="189" w:name="_Toc76585818"/>
      <w:r w:rsidR="001C1E4B">
        <w:t>Visualiza redes</w:t>
      </w:r>
      <w:bookmarkEnd w:id="189"/>
    </w:p>
    <w:p w14:paraId="72DA29ED" w14:textId="6F3B3C5B" w:rsidR="001C1E4B" w:rsidRDefault="001C1E4B" w:rsidP="001C1E4B">
      <w:pPr>
        <w:pStyle w:val="UBUCuerpoTrabajo"/>
      </w:pPr>
      <w:r>
        <w:t>En la pantalla encontramos dos botones.</w:t>
      </w:r>
    </w:p>
    <w:p w14:paraId="4E8773E8" w14:textId="6160AEC3" w:rsidR="001C1E4B" w:rsidRDefault="001C1E4B" w:rsidP="001C1E4B">
      <w:pPr>
        <w:pStyle w:val="UBUCuerpoTrabajo"/>
        <w:numPr>
          <w:ilvl w:val="0"/>
          <w:numId w:val="38"/>
        </w:numPr>
      </w:pPr>
      <w:r>
        <w:t xml:space="preserve">El botón </w:t>
      </w:r>
      <w:hyperlink w:anchor="_Descargar" w:history="1">
        <w:r w:rsidRPr="001C1E4B">
          <w:rPr>
            <w:rStyle w:val="Hipervnculo"/>
          </w:rPr>
          <w:t>DESCARGAR</w:t>
        </w:r>
      </w:hyperlink>
      <w:r>
        <w:t xml:space="preserve"> que nos llevará a la página de descarga de una red previa. </w:t>
      </w:r>
    </w:p>
    <w:p w14:paraId="229DC2DD" w14:textId="134F147E" w:rsidR="001C1E4B" w:rsidRDefault="001C1E4B" w:rsidP="001C1E4B">
      <w:pPr>
        <w:pStyle w:val="UBUCuerpoTrabajo"/>
        <w:numPr>
          <w:ilvl w:val="0"/>
          <w:numId w:val="38"/>
        </w:numPr>
      </w:pPr>
      <w:r>
        <w:t xml:space="preserve">El botón </w:t>
      </w:r>
      <w:hyperlink w:anchor="_Ver_ejemplos" w:history="1">
        <w:r w:rsidRPr="00B91B54">
          <w:rPr>
            <w:rStyle w:val="Hipervnculo"/>
          </w:rPr>
          <w:t>VER EJEMPLOS</w:t>
        </w:r>
      </w:hyperlink>
      <w:r>
        <w:t xml:space="preserve"> que permitirá el visualizado de procesados previos para mostrar el funcionamiento de la aplicación.</w:t>
      </w:r>
    </w:p>
    <w:p w14:paraId="4BFBE5BD" w14:textId="77777777" w:rsidR="001C1E4B" w:rsidRDefault="001C1E4B" w:rsidP="001C1E4B">
      <w:pPr>
        <w:pStyle w:val="UBUCuerpoTrabajo"/>
        <w:keepNext/>
        <w:ind w:firstLine="0"/>
      </w:pPr>
      <w:r>
        <w:rPr>
          <w:noProof/>
        </w:rPr>
        <w:drawing>
          <wp:inline distT="0" distB="0" distL="0" distR="0" wp14:anchorId="33C945AE" wp14:editId="6C656919">
            <wp:extent cx="5943600" cy="2214245"/>
            <wp:effectExtent l="0" t="0" r="0" b="0"/>
            <wp:docPr id="77" name="Imagen 77" descr="Visualiza red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Visualiza redes&#10;"/>
                    <pic:cNvPicPr/>
                  </pic:nvPicPr>
                  <pic:blipFill>
                    <a:blip r:embed="rId76">
                      <a:extLst>
                        <a:ext uri="{28A0092B-C50C-407E-A947-70E740481C1C}">
                          <a14:useLocalDpi xmlns:a14="http://schemas.microsoft.com/office/drawing/2010/main" val="0"/>
                        </a:ext>
                      </a:extLst>
                    </a:blip>
                    <a:stretch>
                      <a:fillRect/>
                    </a:stretch>
                  </pic:blipFill>
                  <pic:spPr>
                    <a:xfrm>
                      <a:off x="0" y="0"/>
                      <a:ext cx="5943600" cy="2214245"/>
                    </a:xfrm>
                    <a:prstGeom prst="rect">
                      <a:avLst/>
                    </a:prstGeom>
                  </pic:spPr>
                </pic:pic>
              </a:graphicData>
            </a:graphic>
          </wp:inline>
        </w:drawing>
      </w:r>
    </w:p>
    <w:p w14:paraId="029EB8C4" w14:textId="73474FB2" w:rsidR="001C1E4B" w:rsidRPr="001C1E4B" w:rsidRDefault="001C1E4B" w:rsidP="001C1E4B">
      <w:pPr>
        <w:pStyle w:val="Descripcin"/>
      </w:pPr>
      <w:bookmarkStart w:id="190" w:name="_Toc76585748"/>
      <w:r>
        <w:t xml:space="preserve">Ilustración </w:t>
      </w:r>
      <w:r>
        <w:fldChar w:fldCharType="begin"/>
      </w:r>
      <w:r>
        <w:instrText xml:space="preserve"> SEQ Ilustración \* ARABIC </w:instrText>
      </w:r>
      <w:r>
        <w:fldChar w:fldCharType="separate"/>
      </w:r>
      <w:r w:rsidR="00675108">
        <w:rPr>
          <w:noProof/>
        </w:rPr>
        <w:t>71</w:t>
      </w:r>
      <w:r>
        <w:fldChar w:fldCharType="end"/>
      </w:r>
      <w:r>
        <w:t xml:space="preserve"> - Manual de usuario. Visualiza redes.</w:t>
      </w:r>
      <w:bookmarkEnd w:id="190"/>
    </w:p>
    <w:p w14:paraId="4ED6C921" w14:textId="4B4049EF" w:rsidR="00F958AF" w:rsidRDefault="001C1E4B" w:rsidP="001C1E4B">
      <w:pPr>
        <w:pStyle w:val="Ttulo3"/>
      </w:pPr>
      <w:bookmarkStart w:id="191" w:name="_Descargar"/>
      <w:bookmarkStart w:id="192" w:name="_Toc76585819"/>
      <w:bookmarkEnd w:id="191"/>
      <w:r>
        <w:t>Descargar</w:t>
      </w:r>
      <w:bookmarkEnd w:id="192"/>
    </w:p>
    <w:p w14:paraId="7C6134FB" w14:textId="1654EA37" w:rsidR="001C1E4B" w:rsidRDefault="001C1E4B" w:rsidP="001C1E4B">
      <w:pPr>
        <w:pStyle w:val="UBUCuerpoTrabajo"/>
      </w:pPr>
      <w:r w:rsidRPr="001C1E4B">
        <w:t>En la pantalla aparece un único botón para realizar la descarga de una red previa.</w:t>
      </w:r>
    </w:p>
    <w:p w14:paraId="328E8B34" w14:textId="77777777" w:rsidR="001C1E4B" w:rsidRDefault="001C1E4B" w:rsidP="001C1E4B">
      <w:pPr>
        <w:pStyle w:val="UBUCuerpoTrabajo"/>
        <w:keepNext/>
        <w:ind w:firstLine="0"/>
      </w:pPr>
      <w:r>
        <w:rPr>
          <w:noProof/>
        </w:rPr>
        <w:lastRenderedPageBreak/>
        <w:drawing>
          <wp:inline distT="0" distB="0" distL="0" distR="0" wp14:anchorId="330AFB4B" wp14:editId="62B617C7">
            <wp:extent cx="5943600" cy="2480945"/>
            <wp:effectExtent l="0" t="0" r="0" b="0"/>
            <wp:docPr id="78" name="Imagen 78" descr="Des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escarga"/>
                    <pic:cNvPicPr/>
                  </pic:nvPicPr>
                  <pic:blipFill>
                    <a:blip r:embed="rId75">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52A9FEFF" w14:textId="09592084" w:rsidR="001C1E4B" w:rsidRPr="001C1E4B" w:rsidRDefault="001C1E4B" w:rsidP="001C1E4B">
      <w:pPr>
        <w:pStyle w:val="Descripcin"/>
      </w:pPr>
      <w:bookmarkStart w:id="193" w:name="_Toc76585749"/>
      <w:r>
        <w:t xml:space="preserve">Ilustración </w:t>
      </w:r>
      <w:r>
        <w:fldChar w:fldCharType="begin"/>
      </w:r>
      <w:r>
        <w:instrText xml:space="preserve"> SEQ Ilustración \* ARABIC </w:instrText>
      </w:r>
      <w:r>
        <w:fldChar w:fldCharType="separate"/>
      </w:r>
      <w:r w:rsidR="00675108">
        <w:rPr>
          <w:noProof/>
        </w:rPr>
        <w:t>72</w:t>
      </w:r>
      <w:r>
        <w:fldChar w:fldCharType="end"/>
      </w:r>
      <w:r>
        <w:t xml:space="preserve"> - Manual usuario. Descarga.</w:t>
      </w:r>
      <w:bookmarkEnd w:id="193"/>
    </w:p>
    <w:p w14:paraId="79DDDAFB" w14:textId="348B2979" w:rsidR="00AD2DDD" w:rsidRDefault="001C1E4B" w:rsidP="001C1E4B">
      <w:pPr>
        <w:pStyle w:val="Ttulo3"/>
      </w:pPr>
      <w:bookmarkStart w:id="194" w:name="_Ver_ejemplos"/>
      <w:bookmarkStart w:id="195" w:name="_Toc76585820"/>
      <w:bookmarkEnd w:id="194"/>
      <w:r>
        <w:t>Ver ejemplos</w:t>
      </w:r>
      <w:bookmarkEnd w:id="195"/>
    </w:p>
    <w:p w14:paraId="59C2C479" w14:textId="3FE6D79F" w:rsidR="001C1E4B" w:rsidRDefault="001C1E4B" w:rsidP="001C1E4B">
      <w:pPr>
        <w:pStyle w:val="UBUCuerpoTrabajo"/>
      </w:pPr>
      <w:r>
        <w:t xml:space="preserve">En la pantalla se mostrarán algunos ejemplos previos para permitir al usuario conocer el funcionamiento de la aplicación. Así como un </w:t>
      </w:r>
      <w:hyperlink w:anchor="_Comienza_a_reorganizar" w:history="1">
        <w:r w:rsidRPr="00B91B54">
          <w:rPr>
            <w:rStyle w:val="Hipervnculo"/>
          </w:rPr>
          <w:t>botón</w:t>
        </w:r>
      </w:hyperlink>
      <w:r>
        <w:t xml:space="preserve"> para que prueben a trabajar con ella. </w:t>
      </w:r>
    </w:p>
    <w:p w14:paraId="4122BA90" w14:textId="77777777" w:rsidR="001C1E4B" w:rsidRDefault="001C1E4B" w:rsidP="001C1E4B">
      <w:pPr>
        <w:pStyle w:val="UBUCuerpoTrabajo"/>
        <w:keepNext/>
        <w:ind w:firstLine="0"/>
      </w:pPr>
      <w:r>
        <w:rPr>
          <w:noProof/>
        </w:rPr>
        <w:drawing>
          <wp:inline distT="0" distB="0" distL="0" distR="0" wp14:anchorId="184ADA7E" wp14:editId="31187E5D">
            <wp:extent cx="5943600" cy="2696210"/>
            <wp:effectExtent l="0" t="0" r="0" b="0"/>
            <wp:docPr id="79" name="Imagen 79" descr="Pantalla con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Pantalla con ejemplos"/>
                    <pic:cNvPicPr/>
                  </pic:nvPicPr>
                  <pic:blipFill>
                    <a:blip r:embed="rId77">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14:paraId="756C840D" w14:textId="4653069C" w:rsidR="001C1E4B" w:rsidRPr="001C1E4B" w:rsidRDefault="001C1E4B" w:rsidP="001C1E4B">
      <w:pPr>
        <w:pStyle w:val="Descripcin"/>
        <w:ind w:firstLine="0"/>
      </w:pPr>
      <w:bookmarkStart w:id="196" w:name="_Toc76585750"/>
      <w:r>
        <w:t xml:space="preserve">Ilustración </w:t>
      </w:r>
      <w:r>
        <w:fldChar w:fldCharType="begin"/>
      </w:r>
      <w:r>
        <w:instrText xml:space="preserve"> SEQ Ilustración \* ARABIC </w:instrText>
      </w:r>
      <w:r>
        <w:fldChar w:fldCharType="separate"/>
      </w:r>
      <w:r w:rsidR="00675108">
        <w:rPr>
          <w:noProof/>
        </w:rPr>
        <w:t>73</w:t>
      </w:r>
      <w:r>
        <w:fldChar w:fldCharType="end"/>
      </w:r>
      <w:r>
        <w:t xml:space="preserve"> - Manual de usuario. Ejemplos.</w:t>
      </w:r>
      <w:bookmarkEnd w:id="196"/>
    </w:p>
    <w:p w14:paraId="43BB9910" w14:textId="77777777" w:rsidR="00AD2DDD" w:rsidRPr="00AD2DDD" w:rsidRDefault="00AD2DDD" w:rsidP="00AD2DDD">
      <w:pPr>
        <w:pStyle w:val="UBUCuerpoTrabajo"/>
      </w:pPr>
    </w:p>
    <w:p w14:paraId="476096CB" w14:textId="0C790F3D" w:rsidR="00E9629D" w:rsidRDefault="008342F2" w:rsidP="008342F2">
      <w:pPr>
        <w:ind w:firstLine="0"/>
        <w:jc w:val="left"/>
      </w:pPr>
      <w:r>
        <w:br w:type="page"/>
      </w:r>
    </w:p>
    <w:p w14:paraId="602EE60D" w14:textId="77777777" w:rsidR="008342F2" w:rsidRPr="00D70294" w:rsidRDefault="008342F2" w:rsidP="008342F2">
      <w:pPr>
        <w:pStyle w:val="UBUCuerpoTrabajo"/>
      </w:pPr>
    </w:p>
    <w:p w14:paraId="1CF1B623" w14:textId="6BE37E7E" w:rsidR="003F6377" w:rsidRDefault="003F6377" w:rsidP="003F6377">
      <w:pPr>
        <w:pStyle w:val="Ttulo1"/>
        <w:pBdr>
          <w:top w:val="none" w:sz="0" w:space="0" w:color="auto"/>
        </w:pBdr>
      </w:pPr>
      <w:bookmarkStart w:id="197" w:name="_Toc76585821"/>
      <w:r>
        <w:t>Bibliografía</w:t>
      </w:r>
      <w:bookmarkEnd w:id="132"/>
      <w:bookmarkEnd w:id="197"/>
    </w:p>
    <w:p w14:paraId="147885AF" w14:textId="77777777" w:rsidR="00BC7E2C" w:rsidRPr="00EB7B5B" w:rsidRDefault="003F6377" w:rsidP="00BC7E2C">
      <w:pPr>
        <w:pStyle w:val="Bibliografa"/>
        <w:rPr>
          <w:rFonts w:cs="Liberation Serif"/>
          <w:lang w:val="en-US"/>
        </w:rPr>
      </w:pPr>
      <w:r>
        <w:fldChar w:fldCharType="begin"/>
      </w:r>
      <w:r>
        <w:instrText xml:space="preserve"> ADDIN ZOTERO_BIBL {"uncited":[],"omitted":[],"custom":[]} CSL_BIBLIOGRAPHY </w:instrText>
      </w:r>
      <w:r>
        <w:fldChar w:fldCharType="separate"/>
      </w:r>
      <w:r w:rsidR="00BC7E2C" w:rsidRPr="00BC7E2C">
        <w:rPr>
          <w:rFonts w:cs="Liberation Serif"/>
        </w:rPr>
        <w:t>[1]</w:t>
      </w:r>
      <w:r w:rsidR="00BC7E2C" w:rsidRPr="00BC7E2C">
        <w:rPr>
          <w:rFonts w:cs="Liberation Serif"/>
        </w:rPr>
        <w:tab/>
        <w:t xml:space="preserve">Qué es SCRUM – Proyectos Ágiles, (n.d.). </w:t>
      </w:r>
      <w:r w:rsidR="00BC7E2C" w:rsidRPr="00EB7B5B">
        <w:rPr>
          <w:rFonts w:cs="Liberation Serif"/>
          <w:lang w:val="en-US"/>
        </w:rPr>
        <w:t>https://proyectosagiles.org/que-es-scrum/ (accessed June 29, 2021).</w:t>
      </w:r>
    </w:p>
    <w:p w14:paraId="6EAD488A" w14:textId="77777777" w:rsidR="00BC7E2C" w:rsidRPr="00EB7B5B" w:rsidRDefault="00BC7E2C" w:rsidP="00BC7E2C">
      <w:pPr>
        <w:pStyle w:val="Bibliografa"/>
        <w:rPr>
          <w:rFonts w:cs="Liberation Serif"/>
          <w:lang w:val="en-US"/>
        </w:rPr>
      </w:pPr>
      <w:r w:rsidRPr="00EB7B5B">
        <w:rPr>
          <w:rFonts w:cs="Liberation Serif"/>
          <w:lang w:val="en-US"/>
        </w:rPr>
        <w:t>[2]</w:t>
      </w:r>
      <w:r w:rsidRPr="00EB7B5B">
        <w:rPr>
          <w:rFonts w:cs="Liberation Serif"/>
          <w:lang w:val="en-US"/>
        </w:rPr>
        <w:tab/>
        <w:t>GitHub, GitHub. (n.d.). https://github.com (accessed June 30, 2021).</w:t>
      </w:r>
    </w:p>
    <w:p w14:paraId="08C4B84B" w14:textId="77777777" w:rsidR="00BC7E2C" w:rsidRPr="00EB7B5B" w:rsidRDefault="00BC7E2C" w:rsidP="00BC7E2C">
      <w:pPr>
        <w:pStyle w:val="Bibliografa"/>
        <w:rPr>
          <w:rFonts w:cs="Liberation Serif"/>
          <w:lang w:val="en-US"/>
        </w:rPr>
      </w:pPr>
      <w:r w:rsidRPr="00EB7B5B">
        <w:rPr>
          <w:rFonts w:cs="Liberation Serif"/>
          <w:lang w:val="en-US"/>
        </w:rPr>
        <w:t>[3]</w:t>
      </w:r>
      <w:r w:rsidRPr="00EB7B5B">
        <w:rPr>
          <w:rFonts w:cs="Liberation Serif"/>
          <w:lang w:val="en-US"/>
        </w:rPr>
        <w:tab/>
        <w:t>ZenHub - Agile Project Management for GitHub, (n.d.). https://www.zenhub.com/ (accessed June 30, 2021).</w:t>
      </w:r>
    </w:p>
    <w:p w14:paraId="7DDEC6EC" w14:textId="77777777" w:rsidR="00BC7E2C" w:rsidRPr="00BC7E2C" w:rsidRDefault="00BC7E2C" w:rsidP="00BC7E2C">
      <w:pPr>
        <w:pStyle w:val="Bibliografa"/>
        <w:rPr>
          <w:rFonts w:cs="Liberation Serif"/>
        </w:rPr>
      </w:pPr>
      <w:r w:rsidRPr="00EB7B5B">
        <w:rPr>
          <w:rFonts w:cs="Liberation Serif"/>
          <w:lang w:val="en-US"/>
        </w:rPr>
        <w:t>[4]</w:t>
      </w:r>
      <w:r w:rsidRPr="00EB7B5B">
        <w:rPr>
          <w:rFonts w:cs="Liberation Serif"/>
          <w:lang w:val="en-US"/>
        </w:rPr>
        <w:tab/>
        <w:t xml:space="preserve">Creating Burndown charts in ZenHub using GitHub Milestones, (n.d.). </w:t>
      </w:r>
      <w:r w:rsidRPr="00BC7E2C">
        <w:rPr>
          <w:rFonts w:cs="Liberation Serif"/>
        </w:rPr>
        <w:t>https://help.zenhub.com/support/solutions/articles/43000010356 (accessed July 5, 2021).</w:t>
      </w:r>
    </w:p>
    <w:p w14:paraId="668235FB" w14:textId="77777777" w:rsidR="00BC7E2C" w:rsidRPr="00EB7B5B" w:rsidRDefault="00BC7E2C" w:rsidP="00BC7E2C">
      <w:pPr>
        <w:pStyle w:val="Bibliografa"/>
        <w:rPr>
          <w:rFonts w:cs="Liberation Serif"/>
          <w:lang w:val="en-US"/>
        </w:rPr>
      </w:pPr>
      <w:r w:rsidRPr="00BC7E2C">
        <w:rPr>
          <w:rFonts w:cs="Liberation Serif"/>
        </w:rPr>
        <w:t>[5]</w:t>
      </w:r>
      <w:r w:rsidRPr="00BC7E2C">
        <w:rPr>
          <w:rFonts w:cs="Liberation Serif"/>
        </w:rPr>
        <w:tab/>
        <w:t xml:space="preserve">Seguridad Social: Cotización / Recaudación de Trabajadores, (n.d.). </w:t>
      </w:r>
      <w:r w:rsidRPr="00EB7B5B">
        <w:rPr>
          <w:rFonts w:cs="Liberation Serif"/>
          <w:lang w:val="en-US"/>
        </w:rPr>
        <w:t>https://www.seg-social.es/wps/portal/wss/internet/Trabajadores/CotizacionRecaudacionTrabajadores/36537 (accessed July 5, 2021).</w:t>
      </w:r>
    </w:p>
    <w:p w14:paraId="2C5DCDE7" w14:textId="77777777" w:rsidR="00BC7E2C" w:rsidRPr="00EB7B5B" w:rsidRDefault="00BC7E2C" w:rsidP="00BC7E2C">
      <w:pPr>
        <w:pStyle w:val="Bibliografa"/>
        <w:rPr>
          <w:rFonts w:cs="Liberation Serif"/>
          <w:lang w:val="en-US"/>
        </w:rPr>
      </w:pPr>
      <w:r w:rsidRPr="00BC7E2C">
        <w:rPr>
          <w:rFonts w:cs="Liberation Serif"/>
        </w:rPr>
        <w:t>[6]</w:t>
      </w:r>
      <w:r w:rsidRPr="00BC7E2C">
        <w:rPr>
          <w:rFonts w:cs="Liberation Serif"/>
        </w:rPr>
        <w:tab/>
        <w:t xml:space="preserve">Fondo de Garantía Salarial - Atención a la Ciudadanía - FAQ’s, (n.d.). </w:t>
      </w:r>
      <w:r w:rsidRPr="00EB7B5B">
        <w:rPr>
          <w:rFonts w:cs="Liberation Serif"/>
          <w:lang w:val="en-US"/>
        </w:rPr>
        <w:t>https://www.mites.gob.es/fogasa/faqs.html (accessed July 5, 2021).</w:t>
      </w:r>
    </w:p>
    <w:p w14:paraId="25B0EA17" w14:textId="77777777" w:rsidR="00BC7E2C" w:rsidRPr="00EB7B5B" w:rsidRDefault="00BC7E2C" w:rsidP="00BC7E2C">
      <w:pPr>
        <w:pStyle w:val="Bibliografa"/>
        <w:rPr>
          <w:rFonts w:cs="Liberation Serif"/>
          <w:lang w:val="en-US"/>
        </w:rPr>
      </w:pPr>
      <w:r w:rsidRPr="00EB7B5B">
        <w:rPr>
          <w:rFonts w:cs="Liberation Serif"/>
          <w:lang w:val="en-US"/>
        </w:rPr>
        <w:t>[7]</w:t>
      </w:r>
      <w:r w:rsidRPr="00EB7B5B">
        <w:rPr>
          <w:rFonts w:cs="Liberation Serif"/>
          <w:lang w:val="en-US"/>
        </w:rPr>
        <w:tab/>
        <w:t>Welcome to Flask — Flask Documentation (1.1.x), (n.d.). https://flask.palletsprojects.com/en/1.1.x/ (accessed November 17, 2020).</w:t>
      </w:r>
    </w:p>
    <w:p w14:paraId="0F113FA9" w14:textId="77777777" w:rsidR="00BC7E2C" w:rsidRPr="00EB7B5B" w:rsidRDefault="00BC7E2C" w:rsidP="00BC7E2C">
      <w:pPr>
        <w:pStyle w:val="Bibliografa"/>
        <w:rPr>
          <w:rFonts w:cs="Liberation Serif"/>
          <w:lang w:val="en-US"/>
        </w:rPr>
      </w:pPr>
      <w:r w:rsidRPr="00EB7B5B">
        <w:rPr>
          <w:rFonts w:cs="Liberation Serif"/>
          <w:lang w:val="en-US"/>
        </w:rPr>
        <w:t>[8]</w:t>
      </w:r>
      <w:r w:rsidRPr="00EB7B5B">
        <w:rPr>
          <w:rFonts w:cs="Liberation Serif"/>
          <w:lang w:val="en-US"/>
        </w:rPr>
        <w:tab/>
        <w:t>Matplotlib: Python plotting — Matplotlib 3.4.2 documentation, (n.d.). https://matplotlib.org/ (accessed July 6, 2021).</w:t>
      </w:r>
    </w:p>
    <w:p w14:paraId="23C3FEED" w14:textId="77777777" w:rsidR="00BC7E2C" w:rsidRPr="00EB7B5B" w:rsidRDefault="00BC7E2C" w:rsidP="00BC7E2C">
      <w:pPr>
        <w:pStyle w:val="Bibliografa"/>
        <w:rPr>
          <w:rFonts w:cs="Liberation Serif"/>
          <w:lang w:val="en-US"/>
        </w:rPr>
      </w:pPr>
      <w:r w:rsidRPr="00EB7B5B">
        <w:rPr>
          <w:rFonts w:cs="Liberation Serif"/>
          <w:lang w:val="en-US"/>
        </w:rPr>
        <w:t>[9]</w:t>
      </w:r>
      <w:r w:rsidRPr="00EB7B5B">
        <w:rPr>
          <w:rFonts w:cs="Liberation Serif"/>
          <w:lang w:val="en-US"/>
        </w:rPr>
        <w:tab/>
        <w:t>NetworkX — NetworkX documentation, (n.d.). https://networkx.org/ (accessed June 30, 2021).</w:t>
      </w:r>
    </w:p>
    <w:p w14:paraId="31179D58" w14:textId="77777777" w:rsidR="00BC7E2C" w:rsidRPr="00EB7B5B" w:rsidRDefault="00BC7E2C" w:rsidP="00BC7E2C">
      <w:pPr>
        <w:pStyle w:val="Bibliografa"/>
        <w:rPr>
          <w:rFonts w:cs="Liberation Serif"/>
          <w:lang w:val="en-US"/>
        </w:rPr>
      </w:pPr>
      <w:r w:rsidRPr="00EB7B5B">
        <w:rPr>
          <w:rFonts w:cs="Liberation Serif"/>
          <w:lang w:val="en-US"/>
        </w:rPr>
        <w:t>[10]</w:t>
      </w:r>
      <w:r w:rsidRPr="00EB7B5B">
        <w:rPr>
          <w:rFonts w:cs="Liberation Serif"/>
          <w:lang w:val="en-US"/>
        </w:rPr>
        <w:tab/>
        <w:t>What is NumPy? — NumPy v1.21 Manual, (n.d.). https://numpy.org/doc/stable/user/whatisnumpy.html (accessed July 6, 2021).</w:t>
      </w:r>
    </w:p>
    <w:p w14:paraId="71FC0B3D" w14:textId="77777777" w:rsidR="00BC7E2C" w:rsidRPr="00EB7B5B" w:rsidRDefault="00BC7E2C" w:rsidP="00BC7E2C">
      <w:pPr>
        <w:pStyle w:val="Bibliografa"/>
        <w:rPr>
          <w:rFonts w:cs="Liberation Serif"/>
          <w:lang w:val="en-US"/>
        </w:rPr>
      </w:pPr>
      <w:r w:rsidRPr="00BC7E2C">
        <w:rPr>
          <w:rFonts w:cs="Liberation Serif"/>
        </w:rPr>
        <w:t>[11]</w:t>
      </w:r>
      <w:r w:rsidRPr="00BC7E2C">
        <w:rPr>
          <w:rFonts w:cs="Liberation Serif"/>
        </w:rPr>
        <w:tab/>
        <w:t xml:space="preserve">User Guide — pandas 1.3.0 documentation, (n.d.). </w:t>
      </w:r>
      <w:r w:rsidRPr="00EB7B5B">
        <w:rPr>
          <w:rFonts w:cs="Liberation Serif"/>
          <w:lang w:val="en-US"/>
        </w:rPr>
        <w:t>https://pandas.pydata.org/docs/user_guide/index.html (accessed July 6, 2021).</w:t>
      </w:r>
    </w:p>
    <w:p w14:paraId="6D480DEE" w14:textId="77777777" w:rsidR="00BC7E2C" w:rsidRPr="00EB7B5B" w:rsidRDefault="00BC7E2C" w:rsidP="00BC7E2C">
      <w:pPr>
        <w:pStyle w:val="Bibliografa"/>
        <w:rPr>
          <w:rFonts w:cs="Liberation Serif"/>
          <w:lang w:val="en-US"/>
        </w:rPr>
      </w:pPr>
      <w:r w:rsidRPr="00EB7B5B">
        <w:rPr>
          <w:rFonts w:cs="Liberation Serif"/>
          <w:lang w:val="en-US"/>
        </w:rPr>
        <w:t>[12]</w:t>
      </w:r>
      <w:r w:rsidRPr="00EB7B5B">
        <w:rPr>
          <w:rFonts w:cs="Liberation Serif"/>
          <w:lang w:val="en-US"/>
        </w:rPr>
        <w:tab/>
        <w:t>Werkzeug — Werkzeug Documentation (2.0.x), (n.d.). https://werkzeug.palletsprojects.com/en/2.0.x/ (accessed July 6, 2021).</w:t>
      </w:r>
    </w:p>
    <w:p w14:paraId="004B5D86" w14:textId="77777777" w:rsidR="00BC7E2C" w:rsidRPr="00EB7B5B" w:rsidRDefault="00BC7E2C" w:rsidP="00BC7E2C">
      <w:pPr>
        <w:pStyle w:val="Bibliografa"/>
        <w:rPr>
          <w:rFonts w:cs="Liberation Serif"/>
          <w:lang w:val="en-US"/>
        </w:rPr>
      </w:pPr>
      <w:r w:rsidRPr="00EB7B5B">
        <w:rPr>
          <w:rFonts w:cs="Liberation Serif"/>
          <w:lang w:val="en-US"/>
        </w:rPr>
        <w:t>[13]</w:t>
      </w:r>
      <w:r w:rsidRPr="00EB7B5B">
        <w:rPr>
          <w:rFonts w:cs="Liberation Serif"/>
          <w:lang w:val="en-US"/>
        </w:rPr>
        <w:tab/>
        <w:t>Flask-Bootstrap — Flask-Bootstrap 3.3.7.1 documentation, (n.d.). https://pythonhosted.org/Flask-Bootstrap/ (accessed March 10, 2021).</w:t>
      </w:r>
    </w:p>
    <w:p w14:paraId="664F8D1B" w14:textId="77777777" w:rsidR="00BC7E2C" w:rsidRPr="00EB7B5B" w:rsidRDefault="00BC7E2C" w:rsidP="00BC7E2C">
      <w:pPr>
        <w:pStyle w:val="Bibliografa"/>
        <w:rPr>
          <w:rFonts w:cs="Liberation Serif"/>
          <w:lang w:val="en-US"/>
        </w:rPr>
      </w:pPr>
      <w:r w:rsidRPr="00EB7B5B">
        <w:rPr>
          <w:rFonts w:cs="Liberation Serif"/>
          <w:lang w:val="en-US"/>
        </w:rPr>
        <w:t>[14]</w:t>
      </w:r>
      <w:r w:rsidRPr="00EB7B5B">
        <w:rPr>
          <w:rFonts w:cs="Liberation Serif"/>
          <w:lang w:val="en-US"/>
        </w:rPr>
        <w:tab/>
        <w:t>MySQL, (n.d.). https://www.mysql.com/ (accessed June 30, 2021).</w:t>
      </w:r>
    </w:p>
    <w:p w14:paraId="14E54431" w14:textId="77777777" w:rsidR="00BC7E2C" w:rsidRPr="00EB7B5B" w:rsidRDefault="00BC7E2C" w:rsidP="00BC7E2C">
      <w:pPr>
        <w:pStyle w:val="Bibliografa"/>
        <w:rPr>
          <w:rFonts w:cs="Liberation Serif"/>
          <w:lang w:val="en-US"/>
        </w:rPr>
      </w:pPr>
      <w:r w:rsidRPr="00BC7E2C">
        <w:rPr>
          <w:rFonts w:cs="Liberation Serif"/>
        </w:rPr>
        <w:t>[15]</w:t>
      </w:r>
      <w:r w:rsidRPr="00BC7E2C">
        <w:rPr>
          <w:rFonts w:cs="Liberation Serif"/>
        </w:rPr>
        <w:tab/>
        <w:t xml:space="preserve">Licencia MIT, Wikipedia Encicl. Libre. </w:t>
      </w:r>
      <w:r w:rsidRPr="00EB7B5B">
        <w:rPr>
          <w:rFonts w:cs="Liberation Serif"/>
          <w:lang w:val="en-US"/>
        </w:rPr>
        <w:t>(2021). https://es.wikipedia.org/w/index.php?title=Licencia_MIT&amp;oldid=135107038 (accessed July 6, 2021).</w:t>
      </w:r>
    </w:p>
    <w:p w14:paraId="3A75C592" w14:textId="77777777" w:rsidR="00BC7E2C" w:rsidRPr="00EB7B5B" w:rsidRDefault="00BC7E2C" w:rsidP="00BC7E2C">
      <w:pPr>
        <w:pStyle w:val="Bibliografa"/>
        <w:rPr>
          <w:rFonts w:cs="Liberation Serif"/>
          <w:lang w:val="en-US"/>
        </w:rPr>
      </w:pPr>
      <w:r w:rsidRPr="00BC7E2C">
        <w:rPr>
          <w:rFonts w:cs="Liberation Serif"/>
        </w:rPr>
        <w:t>[16]</w:t>
      </w:r>
      <w:r w:rsidRPr="00BC7E2C">
        <w:rPr>
          <w:rFonts w:cs="Liberation Serif"/>
        </w:rPr>
        <w:tab/>
        <w:t xml:space="preserve">Modelo vista controlador (MVC), (n.d.). </w:t>
      </w:r>
      <w:r w:rsidRPr="00EB7B5B">
        <w:rPr>
          <w:rFonts w:cs="Liberation Serif"/>
          <w:lang w:val="en-US"/>
        </w:rPr>
        <w:t>https://si.ua.es/es/documentacion/asp-net-mvc-3/1-dia/modelo-vista-controlador-mvc.html (accessed July 6, 2021).</w:t>
      </w:r>
    </w:p>
    <w:p w14:paraId="53294D9A" w14:textId="77777777" w:rsidR="00BC7E2C" w:rsidRPr="00EB7B5B" w:rsidRDefault="00BC7E2C" w:rsidP="00BC7E2C">
      <w:pPr>
        <w:pStyle w:val="Bibliografa"/>
        <w:rPr>
          <w:rFonts w:cs="Liberation Serif"/>
          <w:lang w:val="en-US"/>
        </w:rPr>
      </w:pPr>
      <w:r w:rsidRPr="00BC7E2C">
        <w:rPr>
          <w:rFonts w:cs="Liberation Serif"/>
        </w:rPr>
        <w:t>[17]</w:t>
      </w:r>
      <w:r w:rsidRPr="00BC7E2C">
        <w:rPr>
          <w:rFonts w:cs="Liberation Serif"/>
        </w:rPr>
        <w:tab/>
        <w:t xml:space="preserve">VMware España ofrece la base digital para la empresa, VMware. </w:t>
      </w:r>
      <w:r w:rsidRPr="00EB7B5B">
        <w:rPr>
          <w:rFonts w:cs="Liberation Serif"/>
          <w:lang w:val="en-US"/>
        </w:rPr>
        <w:t>(n.d.). https://www.vmware.com/content/vmware/vmware-published-sites/es (accessed July 7, 2021).</w:t>
      </w:r>
    </w:p>
    <w:p w14:paraId="7292E56F" w14:textId="77777777" w:rsidR="00BC7E2C" w:rsidRPr="00EB7B5B" w:rsidRDefault="00BC7E2C" w:rsidP="00BC7E2C">
      <w:pPr>
        <w:pStyle w:val="Bibliografa"/>
        <w:rPr>
          <w:rFonts w:cs="Liberation Serif"/>
          <w:lang w:val="en-US"/>
        </w:rPr>
      </w:pPr>
      <w:r w:rsidRPr="00EB7B5B">
        <w:rPr>
          <w:rFonts w:cs="Liberation Serif"/>
          <w:lang w:val="en-US"/>
        </w:rPr>
        <w:t>[18]</w:t>
      </w:r>
      <w:r w:rsidRPr="00EB7B5B">
        <w:rPr>
          <w:rFonts w:cs="Liberation Serif"/>
          <w:lang w:val="en-US"/>
        </w:rPr>
        <w:tab/>
        <w:t>VirtualBox – Oracle VM VirtualBox, (n.d.). https://www.virtualbox.org/wiki/VirtualBox (accessed July 7, 2021).</w:t>
      </w:r>
    </w:p>
    <w:p w14:paraId="0878C106" w14:textId="77777777" w:rsidR="00BC7E2C" w:rsidRPr="00EB7B5B" w:rsidRDefault="00BC7E2C" w:rsidP="00BC7E2C">
      <w:pPr>
        <w:pStyle w:val="Bibliografa"/>
        <w:rPr>
          <w:rFonts w:cs="Liberation Serif"/>
          <w:lang w:val="en-US"/>
        </w:rPr>
      </w:pPr>
      <w:r w:rsidRPr="00BC7E2C">
        <w:rPr>
          <w:rFonts w:cs="Liberation Serif"/>
        </w:rPr>
        <w:t>[19]</w:t>
      </w:r>
      <w:r w:rsidRPr="00BC7E2C">
        <w:rPr>
          <w:rFonts w:cs="Liberation Serif"/>
        </w:rPr>
        <w:tab/>
        <w:t xml:space="preserve">Citrix Hypervisor - Software de administración y virtualización de servidores - Citrix Spain, (n.d.). </w:t>
      </w:r>
      <w:r w:rsidRPr="00EB7B5B">
        <w:rPr>
          <w:rFonts w:cs="Liberation Serif"/>
          <w:lang w:val="en-US"/>
        </w:rPr>
        <w:t>https://www.citrix.com/es-es/products/citrix-hypervisor/ (accessed July 7, 2021).</w:t>
      </w:r>
    </w:p>
    <w:p w14:paraId="220AFC90" w14:textId="40B07C2B" w:rsidR="003655A1" w:rsidRPr="00016E95" w:rsidRDefault="003F6377" w:rsidP="00016E95">
      <w:pPr>
        <w:pStyle w:val="UBUCuerpoTrabajo"/>
      </w:pPr>
      <w:r>
        <w:fldChar w:fldCharType="end"/>
      </w:r>
    </w:p>
    <w:sectPr w:rsidR="003655A1" w:rsidRPr="00016E95" w:rsidSect="00843BBD">
      <w:endnotePr>
        <w:numFmt w:val="decimal"/>
      </w:endnotePr>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4C1273" w14:textId="77777777" w:rsidR="007B739C" w:rsidRDefault="007B739C" w:rsidP="002A3B34">
      <w:pPr>
        <w:spacing w:after="0" w:line="240" w:lineRule="auto"/>
      </w:pPr>
      <w:r>
        <w:separator/>
      </w:r>
    </w:p>
  </w:endnote>
  <w:endnote w:type="continuationSeparator" w:id="0">
    <w:p w14:paraId="7D9C96F6" w14:textId="77777777" w:rsidR="007B739C" w:rsidRDefault="007B739C" w:rsidP="002A3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lyUPC">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12EC5" w14:textId="77777777" w:rsidR="00D31796" w:rsidRPr="006C2F82" w:rsidRDefault="00D31796">
    <w:pPr>
      <w:pStyle w:val="Piedepgina"/>
      <w:jc w:val="center"/>
      <w:rPr>
        <w:caps/>
      </w:rPr>
    </w:pPr>
    <w:r w:rsidRPr="006C2F82">
      <w:rPr>
        <w:caps/>
      </w:rPr>
      <w:fldChar w:fldCharType="begin"/>
    </w:r>
    <w:r w:rsidRPr="006C2F82">
      <w:rPr>
        <w:caps/>
      </w:rPr>
      <w:instrText>PAGE   \* MERGEFORMAT</w:instrText>
    </w:r>
    <w:r w:rsidRPr="006C2F82">
      <w:rPr>
        <w:caps/>
      </w:rPr>
      <w:fldChar w:fldCharType="separate"/>
    </w:r>
    <w:r w:rsidRPr="006C2F82">
      <w:rPr>
        <w:caps/>
      </w:rPr>
      <w:t>2</w:t>
    </w:r>
    <w:r w:rsidRPr="006C2F82">
      <w:rPr>
        <w:caps/>
      </w:rPr>
      <w:fldChar w:fldCharType="end"/>
    </w:r>
  </w:p>
  <w:p w14:paraId="33FC2178" w14:textId="77777777" w:rsidR="00D31796" w:rsidRDefault="00D3179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0D34B" w14:textId="77777777" w:rsidR="007B739C" w:rsidRDefault="007B739C" w:rsidP="002A3B34">
      <w:pPr>
        <w:spacing w:after="0" w:line="240" w:lineRule="auto"/>
      </w:pPr>
      <w:r>
        <w:separator/>
      </w:r>
    </w:p>
  </w:footnote>
  <w:footnote w:type="continuationSeparator" w:id="0">
    <w:p w14:paraId="37C94B2B" w14:textId="77777777" w:rsidR="007B739C" w:rsidRDefault="007B739C" w:rsidP="002A3B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0617971"/>
      <w:docPartObj>
        <w:docPartGallery w:val="Page Numbers (Top of Page)"/>
        <w:docPartUnique/>
      </w:docPartObj>
    </w:sdtPr>
    <w:sdtEndPr/>
    <w:sdtContent>
      <w:p w14:paraId="4B047A14" w14:textId="0B557549" w:rsidR="00D31796" w:rsidRDefault="00082CF2" w:rsidP="00771889">
        <w:pPr>
          <w:pStyle w:val="Encabezado"/>
          <w:ind w:firstLine="0"/>
        </w:pPr>
        <w:fldSimple w:instr=" STYLEREF  &quot;Título 1&quot; \p  \* MERGEFORMAT ">
          <w:r w:rsidR="00675108">
            <w:rPr>
              <w:noProof/>
            </w:rPr>
            <w:t>Apéndice B. Especificación de requisitos</w:t>
          </w:r>
        </w:fldSimple>
      </w:p>
      <w:p w14:paraId="05CC3F30" w14:textId="1B1C7738" w:rsidR="00D31796" w:rsidRDefault="007B739C" w:rsidP="00771889">
        <w:pPr>
          <w:pStyle w:val="Encabezado"/>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FBBEE" w14:textId="77777777" w:rsidR="00D31796" w:rsidRDefault="00D31796" w:rsidP="0077188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43847"/>
    <w:multiLevelType w:val="hybridMultilevel"/>
    <w:tmpl w:val="6784982E"/>
    <w:lvl w:ilvl="0" w:tplc="E750A856">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B438FD"/>
    <w:multiLevelType w:val="hybridMultilevel"/>
    <w:tmpl w:val="01D814B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 w15:restartNumberingAfterBreak="0">
    <w:nsid w:val="0BDB0123"/>
    <w:multiLevelType w:val="hybridMultilevel"/>
    <w:tmpl w:val="13C25FE4"/>
    <w:lvl w:ilvl="0" w:tplc="92CAF57A">
      <w:start w:val="1"/>
      <w:numFmt w:val="decimal"/>
      <w:lvlText w:val="4.%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 w15:restartNumberingAfterBreak="0">
    <w:nsid w:val="145409DC"/>
    <w:multiLevelType w:val="hybridMultilevel"/>
    <w:tmpl w:val="45CABE40"/>
    <w:lvl w:ilvl="0" w:tplc="9236A562">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9545FEB"/>
    <w:multiLevelType w:val="hybridMultilevel"/>
    <w:tmpl w:val="003655FE"/>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5" w15:restartNumberingAfterBreak="0">
    <w:nsid w:val="1A236205"/>
    <w:multiLevelType w:val="hybridMultilevel"/>
    <w:tmpl w:val="9C5CF3F6"/>
    <w:lvl w:ilvl="0" w:tplc="E750A856">
      <w:start w:val="1"/>
      <w:numFmt w:val="decimal"/>
      <w:lvlText w:val="4.%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6" w15:restartNumberingAfterBreak="0">
    <w:nsid w:val="1DCF4AFD"/>
    <w:multiLevelType w:val="hybridMultilevel"/>
    <w:tmpl w:val="2FC03E14"/>
    <w:lvl w:ilvl="0" w:tplc="FDA6804A">
      <w:numFmt w:val="decimal"/>
      <w:lvlText w:val="5.%1"/>
      <w:lvlJc w:val="left"/>
      <w:pPr>
        <w:ind w:left="107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B7682D"/>
    <w:multiLevelType w:val="hybridMultilevel"/>
    <w:tmpl w:val="AC9456C4"/>
    <w:lvl w:ilvl="0" w:tplc="388A6628">
      <w:start w:val="1"/>
      <w:numFmt w:val="decimal"/>
      <w:lvlText w:val="5.%1"/>
      <w:lvlJc w:val="left"/>
      <w:pPr>
        <w:ind w:left="1429" w:hanging="360"/>
      </w:pPr>
      <w:rPr>
        <w:rFonts w:hint="default"/>
      </w:r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8" w15:restartNumberingAfterBreak="0">
    <w:nsid w:val="2DAB2206"/>
    <w:multiLevelType w:val="hybridMultilevel"/>
    <w:tmpl w:val="7CDA57CC"/>
    <w:lvl w:ilvl="0" w:tplc="388A6628">
      <w:start w:val="1"/>
      <w:numFmt w:val="decimal"/>
      <w:lvlText w:val="5.%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9" w15:restartNumberingAfterBreak="0">
    <w:nsid w:val="30F96D88"/>
    <w:multiLevelType w:val="hybridMultilevel"/>
    <w:tmpl w:val="9C8E6822"/>
    <w:lvl w:ilvl="0" w:tplc="0C0A000F">
      <w:start w:val="1"/>
      <w:numFmt w:val="decimal"/>
      <w:lvlText w:val="%1."/>
      <w:lvlJc w:val="left"/>
      <w:pPr>
        <w:ind w:left="1004" w:hanging="360"/>
      </w:pPr>
    </w:lvl>
    <w:lvl w:ilvl="1" w:tplc="0C0A0019" w:tentative="1">
      <w:start w:val="1"/>
      <w:numFmt w:val="lowerLetter"/>
      <w:lvlText w:val="%2."/>
      <w:lvlJc w:val="left"/>
      <w:pPr>
        <w:ind w:left="1724" w:hanging="360"/>
      </w:p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10" w15:restartNumberingAfterBreak="0">
    <w:nsid w:val="31E677D2"/>
    <w:multiLevelType w:val="hybridMultilevel"/>
    <w:tmpl w:val="E8EAEB6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1" w15:restartNumberingAfterBreak="0">
    <w:nsid w:val="31F95319"/>
    <w:multiLevelType w:val="hybridMultilevel"/>
    <w:tmpl w:val="74A2F2A4"/>
    <w:lvl w:ilvl="0" w:tplc="0C0A000F">
      <w:start w:val="1"/>
      <w:numFmt w:val="decimal"/>
      <w:lvlText w:val="%1."/>
      <w:lvlJc w:val="left"/>
      <w:pPr>
        <w:ind w:left="1077" w:hanging="360"/>
      </w:p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2" w15:restartNumberingAfterBreak="0">
    <w:nsid w:val="33FE55A8"/>
    <w:multiLevelType w:val="hybridMultilevel"/>
    <w:tmpl w:val="6F883718"/>
    <w:lvl w:ilvl="0" w:tplc="92CAF57A">
      <w:start w:val="1"/>
      <w:numFmt w:val="decimal"/>
      <w:lvlText w:val="4.%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3" w15:restartNumberingAfterBreak="0">
    <w:nsid w:val="34AC5845"/>
    <w:multiLevelType w:val="hybridMultilevel"/>
    <w:tmpl w:val="0248E122"/>
    <w:lvl w:ilvl="0" w:tplc="9236A562">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5926616"/>
    <w:multiLevelType w:val="hybridMultilevel"/>
    <w:tmpl w:val="1D10765C"/>
    <w:lvl w:ilvl="0" w:tplc="FDB6D14E">
      <w:start w:val="5"/>
      <w:numFmt w:val="decimal"/>
      <w:lvlText w:val="5.%1"/>
      <w:lvlJc w:val="left"/>
      <w:pPr>
        <w:ind w:left="107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5A76F2"/>
    <w:multiLevelType w:val="hybridMultilevel"/>
    <w:tmpl w:val="C1A0C5DC"/>
    <w:lvl w:ilvl="0" w:tplc="A8C40A76">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6" w15:restartNumberingAfterBreak="0">
    <w:nsid w:val="3A690A6B"/>
    <w:multiLevelType w:val="hybridMultilevel"/>
    <w:tmpl w:val="C50CFBDA"/>
    <w:lvl w:ilvl="0" w:tplc="A8C40A76">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7" w15:restartNumberingAfterBreak="0">
    <w:nsid w:val="3D052315"/>
    <w:multiLevelType w:val="hybridMultilevel"/>
    <w:tmpl w:val="FDF667DC"/>
    <w:lvl w:ilvl="0" w:tplc="D9285EF6">
      <w:start w:val="1"/>
      <w:numFmt w:val="decimal"/>
      <w:lvlText w:val="7.%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8" w15:restartNumberingAfterBreak="0">
    <w:nsid w:val="40D85BEC"/>
    <w:multiLevelType w:val="hybridMultilevel"/>
    <w:tmpl w:val="7DE2B042"/>
    <w:lvl w:ilvl="0" w:tplc="A8C40A76">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9" w15:restartNumberingAfterBreak="0">
    <w:nsid w:val="44E6699A"/>
    <w:multiLevelType w:val="hybridMultilevel"/>
    <w:tmpl w:val="F32446E8"/>
    <w:lvl w:ilvl="0" w:tplc="2438CC46">
      <w:start w:val="1"/>
      <w:numFmt w:val="decimal"/>
      <w:lvlText w:val="3.%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6CD78D0"/>
    <w:multiLevelType w:val="hybridMultilevel"/>
    <w:tmpl w:val="03925448"/>
    <w:lvl w:ilvl="0" w:tplc="92CAF57A">
      <w:start w:val="1"/>
      <w:numFmt w:val="decimal"/>
      <w:lvlText w:val="4.%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21" w15:restartNumberingAfterBreak="0">
    <w:nsid w:val="472E6097"/>
    <w:multiLevelType w:val="hybridMultilevel"/>
    <w:tmpl w:val="94A4E6A6"/>
    <w:lvl w:ilvl="0" w:tplc="1A9AF444">
      <w:numFmt w:val="bullet"/>
      <w:lvlText w:val="-"/>
      <w:lvlJc w:val="left"/>
      <w:pPr>
        <w:ind w:left="1070" w:hanging="360"/>
      </w:pPr>
      <w:rPr>
        <w:rFonts w:ascii="Liberation Serif" w:eastAsiaTheme="minorHAnsi" w:hAnsi="Liberation Serif" w:cs="Liberation Serif" w:hint="default"/>
      </w:rPr>
    </w:lvl>
    <w:lvl w:ilvl="1" w:tplc="1A9AF444">
      <w:numFmt w:val="bullet"/>
      <w:lvlText w:val="-"/>
      <w:lvlJc w:val="left"/>
      <w:pPr>
        <w:ind w:left="1495" w:hanging="360"/>
      </w:pPr>
      <w:rPr>
        <w:rFonts w:ascii="Liberation Serif" w:eastAsiaTheme="minorHAnsi" w:hAnsi="Liberation Serif" w:cs="Liberation Serif"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4E431AAE"/>
    <w:multiLevelType w:val="hybridMultilevel"/>
    <w:tmpl w:val="4C4EC49A"/>
    <w:lvl w:ilvl="0" w:tplc="1A9AF444">
      <w:numFmt w:val="bullet"/>
      <w:lvlText w:val="-"/>
      <w:lvlJc w:val="left"/>
      <w:pPr>
        <w:ind w:left="1070" w:hanging="360"/>
      </w:pPr>
      <w:rPr>
        <w:rFonts w:ascii="Liberation Serif" w:eastAsiaTheme="minorHAnsi" w:hAnsi="Liberation Serif" w:cs="Liberation Serif"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4BF704B"/>
    <w:multiLevelType w:val="hybridMultilevel"/>
    <w:tmpl w:val="973A01EC"/>
    <w:lvl w:ilvl="0" w:tplc="E750A856">
      <w:start w:val="1"/>
      <w:numFmt w:val="decimal"/>
      <w:lvlText w:val="4.%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CEA481E"/>
    <w:multiLevelType w:val="hybridMultilevel"/>
    <w:tmpl w:val="54DA9C5E"/>
    <w:lvl w:ilvl="0" w:tplc="9236A562">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4D1361"/>
    <w:multiLevelType w:val="hybridMultilevel"/>
    <w:tmpl w:val="E79CFBBE"/>
    <w:lvl w:ilvl="0" w:tplc="30408C04">
      <w:start w:val="1"/>
      <w:numFmt w:val="decimal"/>
      <w:lvlText w:val="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F521659"/>
    <w:multiLevelType w:val="hybridMultilevel"/>
    <w:tmpl w:val="A0DCC930"/>
    <w:lvl w:ilvl="0" w:tplc="AE383F3C">
      <w:start w:val="1"/>
      <w:numFmt w:val="decimal"/>
      <w:lvlText w:val="6.%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5AE226B"/>
    <w:multiLevelType w:val="hybridMultilevel"/>
    <w:tmpl w:val="B192CEBA"/>
    <w:lvl w:ilvl="0" w:tplc="BAAE1B46">
      <w:start w:val="1"/>
      <w:numFmt w:val="decimal"/>
      <w:lvlText w:val="5.%1"/>
      <w:lvlJc w:val="left"/>
      <w:pPr>
        <w:ind w:left="107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FA557FA"/>
    <w:multiLevelType w:val="hybridMultilevel"/>
    <w:tmpl w:val="CE0AD81E"/>
    <w:lvl w:ilvl="0" w:tplc="1A9AF444">
      <w:numFmt w:val="bullet"/>
      <w:lvlText w:val="-"/>
      <w:lvlJc w:val="left"/>
      <w:pPr>
        <w:ind w:left="1778" w:hanging="360"/>
      </w:pPr>
      <w:rPr>
        <w:rFonts w:ascii="Liberation Serif" w:eastAsiaTheme="minorHAnsi" w:hAnsi="Liberation Serif" w:cs="Liberation Serif"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9" w15:restartNumberingAfterBreak="0">
    <w:nsid w:val="74B10DFD"/>
    <w:multiLevelType w:val="hybridMultilevel"/>
    <w:tmpl w:val="13E6D55A"/>
    <w:lvl w:ilvl="0" w:tplc="A8C40A76">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0" w15:restartNumberingAfterBreak="0">
    <w:nsid w:val="756F7FC2"/>
    <w:multiLevelType w:val="hybridMultilevel"/>
    <w:tmpl w:val="9F5C0C0C"/>
    <w:lvl w:ilvl="0" w:tplc="A8C40A76">
      <w:start w:val="1"/>
      <w:numFmt w:val="bullet"/>
      <w:lvlText w:val=""/>
      <w:lvlJc w:val="left"/>
      <w:pPr>
        <w:ind w:left="1778"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1" w15:restartNumberingAfterBreak="0">
    <w:nsid w:val="77BE0BC4"/>
    <w:multiLevelType w:val="hybridMultilevel"/>
    <w:tmpl w:val="53D806B2"/>
    <w:lvl w:ilvl="0" w:tplc="9236A562">
      <w:start w:val="1"/>
      <w:numFmt w:val="decimal"/>
      <w:lvlText w:val="1.%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32" w15:restartNumberingAfterBreak="0">
    <w:nsid w:val="7A445ED7"/>
    <w:multiLevelType w:val="hybridMultilevel"/>
    <w:tmpl w:val="46385A40"/>
    <w:lvl w:ilvl="0" w:tplc="1A9AF444">
      <w:numFmt w:val="bullet"/>
      <w:lvlText w:val="-"/>
      <w:lvlJc w:val="left"/>
      <w:pPr>
        <w:ind w:left="1778" w:hanging="360"/>
      </w:pPr>
      <w:rPr>
        <w:rFonts w:ascii="Liberation Serif" w:eastAsiaTheme="minorHAnsi" w:hAnsi="Liberation Serif" w:cs="Liberation Serif"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3" w15:restartNumberingAfterBreak="0">
    <w:nsid w:val="7AB00367"/>
    <w:multiLevelType w:val="hybridMultilevel"/>
    <w:tmpl w:val="7F5C5D2A"/>
    <w:lvl w:ilvl="0" w:tplc="0C0A0015">
      <w:start w:val="1"/>
      <w:numFmt w:val="upp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7EDB745A"/>
    <w:multiLevelType w:val="hybridMultilevel"/>
    <w:tmpl w:val="89F611FA"/>
    <w:lvl w:ilvl="0" w:tplc="30408C04">
      <w:start w:val="1"/>
      <w:numFmt w:val="decimal"/>
      <w:lvlText w:val="2.%1"/>
      <w:lvlJc w:val="left"/>
      <w:pPr>
        <w:ind w:left="1077" w:hanging="360"/>
      </w:pPr>
      <w:rPr>
        <w:rFonts w:hint="default"/>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num w:numId="1">
    <w:abstractNumId w:val="19"/>
  </w:num>
  <w:num w:numId="2">
    <w:abstractNumId w:val="26"/>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6"/>
  </w:num>
  <w:num w:numId="7">
    <w:abstractNumId w:val="15"/>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num>
  <w:num w:numId="10">
    <w:abstractNumId w:val="32"/>
  </w:num>
  <w:num w:numId="11">
    <w:abstractNumId w:val="28"/>
  </w:num>
  <w:num w:numId="12">
    <w:abstractNumId w:val="0"/>
  </w:num>
  <w:num w:numId="13">
    <w:abstractNumId w:val="5"/>
  </w:num>
  <w:num w:numId="14">
    <w:abstractNumId w:val="25"/>
  </w:num>
  <w:num w:numId="15">
    <w:abstractNumId w:val="23"/>
  </w:num>
  <w:num w:numId="16">
    <w:abstractNumId w:val="33"/>
  </w:num>
  <w:num w:numId="17">
    <w:abstractNumId w:val="7"/>
  </w:num>
  <w:num w:numId="18">
    <w:abstractNumId w:val="8"/>
  </w:num>
  <w:num w:numId="19">
    <w:abstractNumId w:val="17"/>
  </w:num>
  <w:num w:numId="20">
    <w:abstractNumId w:val="10"/>
  </w:num>
  <w:num w:numId="21">
    <w:abstractNumId w:val="4"/>
  </w:num>
  <w:num w:numId="22">
    <w:abstractNumId w:val="29"/>
  </w:num>
  <w:num w:numId="23">
    <w:abstractNumId w:val="13"/>
  </w:num>
  <w:num w:numId="24">
    <w:abstractNumId w:val="31"/>
  </w:num>
  <w:num w:numId="25">
    <w:abstractNumId w:val="3"/>
  </w:num>
  <w:num w:numId="26">
    <w:abstractNumId w:val="9"/>
  </w:num>
  <w:num w:numId="27">
    <w:abstractNumId w:val="24"/>
  </w:num>
  <w:num w:numId="28">
    <w:abstractNumId w:val="11"/>
  </w:num>
  <w:num w:numId="29">
    <w:abstractNumId w:val="21"/>
  </w:num>
  <w:num w:numId="30">
    <w:abstractNumId w:val="1"/>
  </w:num>
  <w:num w:numId="31">
    <w:abstractNumId w:val="34"/>
  </w:num>
  <w:num w:numId="32">
    <w:abstractNumId w:val="12"/>
  </w:num>
  <w:num w:numId="33">
    <w:abstractNumId w:val="20"/>
  </w:num>
  <w:num w:numId="34">
    <w:abstractNumId w:val="2"/>
  </w:num>
  <w:num w:numId="35">
    <w:abstractNumId w:val="14"/>
  </w:num>
  <w:num w:numId="36">
    <w:abstractNumId w:val="6"/>
  </w:num>
  <w:num w:numId="37">
    <w:abstractNumId w:val="27"/>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2A3B34"/>
    <w:rsid w:val="000057D6"/>
    <w:rsid w:val="00006137"/>
    <w:rsid w:val="000072FE"/>
    <w:rsid w:val="00010A07"/>
    <w:rsid w:val="0001199D"/>
    <w:rsid w:val="00012978"/>
    <w:rsid w:val="0001341C"/>
    <w:rsid w:val="00016E95"/>
    <w:rsid w:val="00036430"/>
    <w:rsid w:val="00036926"/>
    <w:rsid w:val="00052422"/>
    <w:rsid w:val="00056A76"/>
    <w:rsid w:val="00077563"/>
    <w:rsid w:val="00082CF2"/>
    <w:rsid w:val="000848C9"/>
    <w:rsid w:val="00085210"/>
    <w:rsid w:val="000854AA"/>
    <w:rsid w:val="00095490"/>
    <w:rsid w:val="000A29AB"/>
    <w:rsid w:val="000A31F5"/>
    <w:rsid w:val="000B4795"/>
    <w:rsid w:val="000C25C9"/>
    <w:rsid w:val="000E1128"/>
    <w:rsid w:val="000E14C4"/>
    <w:rsid w:val="000E27C9"/>
    <w:rsid w:val="000E6A6F"/>
    <w:rsid w:val="000E7711"/>
    <w:rsid w:val="000E7EF1"/>
    <w:rsid w:val="000F2213"/>
    <w:rsid w:val="00100A03"/>
    <w:rsid w:val="00111956"/>
    <w:rsid w:val="00125215"/>
    <w:rsid w:val="00125458"/>
    <w:rsid w:val="001361C9"/>
    <w:rsid w:val="0015376A"/>
    <w:rsid w:val="00175026"/>
    <w:rsid w:val="00180C0C"/>
    <w:rsid w:val="001924BE"/>
    <w:rsid w:val="00196B79"/>
    <w:rsid w:val="00197A37"/>
    <w:rsid w:val="001A77E3"/>
    <w:rsid w:val="001A7A00"/>
    <w:rsid w:val="001B10DF"/>
    <w:rsid w:val="001B52FA"/>
    <w:rsid w:val="001C1E4B"/>
    <w:rsid w:val="001D0FD5"/>
    <w:rsid w:val="001D58C9"/>
    <w:rsid w:val="001F2D12"/>
    <w:rsid w:val="001F642A"/>
    <w:rsid w:val="002149E7"/>
    <w:rsid w:val="00221271"/>
    <w:rsid w:val="00235C63"/>
    <w:rsid w:val="0023752C"/>
    <w:rsid w:val="00237AEC"/>
    <w:rsid w:val="00247095"/>
    <w:rsid w:val="00247EFB"/>
    <w:rsid w:val="00254843"/>
    <w:rsid w:val="00262A35"/>
    <w:rsid w:val="0027017B"/>
    <w:rsid w:val="00275413"/>
    <w:rsid w:val="00275F6D"/>
    <w:rsid w:val="0027616B"/>
    <w:rsid w:val="002768CC"/>
    <w:rsid w:val="00287263"/>
    <w:rsid w:val="002A1E46"/>
    <w:rsid w:val="002A3B34"/>
    <w:rsid w:val="002B0F3E"/>
    <w:rsid w:val="002B3C08"/>
    <w:rsid w:val="002C4F0A"/>
    <w:rsid w:val="002D0778"/>
    <w:rsid w:val="002E5161"/>
    <w:rsid w:val="002E7D03"/>
    <w:rsid w:val="00300E8D"/>
    <w:rsid w:val="00303A55"/>
    <w:rsid w:val="003138FB"/>
    <w:rsid w:val="00314858"/>
    <w:rsid w:val="0031758C"/>
    <w:rsid w:val="00327C5C"/>
    <w:rsid w:val="00335793"/>
    <w:rsid w:val="00344312"/>
    <w:rsid w:val="00351803"/>
    <w:rsid w:val="00363E36"/>
    <w:rsid w:val="003655A1"/>
    <w:rsid w:val="00382C4C"/>
    <w:rsid w:val="00393F1F"/>
    <w:rsid w:val="003A12C6"/>
    <w:rsid w:val="003C2F35"/>
    <w:rsid w:val="003C7119"/>
    <w:rsid w:val="003D3C83"/>
    <w:rsid w:val="003F021A"/>
    <w:rsid w:val="003F23CA"/>
    <w:rsid w:val="003F6377"/>
    <w:rsid w:val="00423E42"/>
    <w:rsid w:val="0043212A"/>
    <w:rsid w:val="00440E43"/>
    <w:rsid w:val="0045541E"/>
    <w:rsid w:val="00457E8A"/>
    <w:rsid w:val="004655E9"/>
    <w:rsid w:val="004671BF"/>
    <w:rsid w:val="00474626"/>
    <w:rsid w:val="004748BE"/>
    <w:rsid w:val="00476E52"/>
    <w:rsid w:val="004777A2"/>
    <w:rsid w:val="00494D25"/>
    <w:rsid w:val="00494E65"/>
    <w:rsid w:val="00496152"/>
    <w:rsid w:val="00497FD1"/>
    <w:rsid w:val="004A433A"/>
    <w:rsid w:val="004C64ED"/>
    <w:rsid w:val="004E269E"/>
    <w:rsid w:val="004E64C1"/>
    <w:rsid w:val="00501298"/>
    <w:rsid w:val="0052406F"/>
    <w:rsid w:val="0054113A"/>
    <w:rsid w:val="00542862"/>
    <w:rsid w:val="00542E63"/>
    <w:rsid w:val="0056142C"/>
    <w:rsid w:val="005722EC"/>
    <w:rsid w:val="0057487A"/>
    <w:rsid w:val="00585C9C"/>
    <w:rsid w:val="00590763"/>
    <w:rsid w:val="005B61DE"/>
    <w:rsid w:val="005C104A"/>
    <w:rsid w:val="005C5798"/>
    <w:rsid w:val="00612F90"/>
    <w:rsid w:val="006140BF"/>
    <w:rsid w:val="00614D6A"/>
    <w:rsid w:val="00617597"/>
    <w:rsid w:val="00640235"/>
    <w:rsid w:val="0064223F"/>
    <w:rsid w:val="00643DB5"/>
    <w:rsid w:val="00675108"/>
    <w:rsid w:val="00675A8E"/>
    <w:rsid w:val="006825CD"/>
    <w:rsid w:val="00685102"/>
    <w:rsid w:val="00685490"/>
    <w:rsid w:val="00687E05"/>
    <w:rsid w:val="006A179F"/>
    <w:rsid w:val="006A49EA"/>
    <w:rsid w:val="006A6A3B"/>
    <w:rsid w:val="006B012D"/>
    <w:rsid w:val="006B5460"/>
    <w:rsid w:val="006C4EB5"/>
    <w:rsid w:val="006D6D2F"/>
    <w:rsid w:val="006F3BB5"/>
    <w:rsid w:val="006F7BA6"/>
    <w:rsid w:val="007021E4"/>
    <w:rsid w:val="00702652"/>
    <w:rsid w:val="00721022"/>
    <w:rsid w:val="00721C9E"/>
    <w:rsid w:val="00726987"/>
    <w:rsid w:val="00731D36"/>
    <w:rsid w:val="00746515"/>
    <w:rsid w:val="00747169"/>
    <w:rsid w:val="00750B45"/>
    <w:rsid w:val="00751A77"/>
    <w:rsid w:val="00752C39"/>
    <w:rsid w:val="00770B6C"/>
    <w:rsid w:val="00771889"/>
    <w:rsid w:val="007767AD"/>
    <w:rsid w:val="007846F9"/>
    <w:rsid w:val="00791D78"/>
    <w:rsid w:val="0079409D"/>
    <w:rsid w:val="007A0B57"/>
    <w:rsid w:val="007B739C"/>
    <w:rsid w:val="007C4E8E"/>
    <w:rsid w:val="007C520D"/>
    <w:rsid w:val="007D22BB"/>
    <w:rsid w:val="007D4C0B"/>
    <w:rsid w:val="00802348"/>
    <w:rsid w:val="00810AFB"/>
    <w:rsid w:val="008342F2"/>
    <w:rsid w:val="00843BBD"/>
    <w:rsid w:val="00844A9D"/>
    <w:rsid w:val="008454CD"/>
    <w:rsid w:val="00852ACE"/>
    <w:rsid w:val="00862888"/>
    <w:rsid w:val="00896420"/>
    <w:rsid w:val="008A5829"/>
    <w:rsid w:val="008C0A56"/>
    <w:rsid w:val="008C7154"/>
    <w:rsid w:val="008E345F"/>
    <w:rsid w:val="008E580F"/>
    <w:rsid w:val="008F289C"/>
    <w:rsid w:val="008F3EBC"/>
    <w:rsid w:val="008F5792"/>
    <w:rsid w:val="00903105"/>
    <w:rsid w:val="0092262C"/>
    <w:rsid w:val="009275F1"/>
    <w:rsid w:val="0093729F"/>
    <w:rsid w:val="00951A77"/>
    <w:rsid w:val="00954168"/>
    <w:rsid w:val="009613E0"/>
    <w:rsid w:val="00961641"/>
    <w:rsid w:val="00970DAE"/>
    <w:rsid w:val="00974A60"/>
    <w:rsid w:val="00976B23"/>
    <w:rsid w:val="0097705A"/>
    <w:rsid w:val="009859FA"/>
    <w:rsid w:val="009A6DBE"/>
    <w:rsid w:val="009B427A"/>
    <w:rsid w:val="009C0B59"/>
    <w:rsid w:val="009D0FDC"/>
    <w:rsid w:val="009D1D08"/>
    <w:rsid w:val="009D57FC"/>
    <w:rsid w:val="009F55C5"/>
    <w:rsid w:val="00A02E44"/>
    <w:rsid w:val="00A06E6E"/>
    <w:rsid w:val="00A06EF0"/>
    <w:rsid w:val="00A103E3"/>
    <w:rsid w:val="00A174B7"/>
    <w:rsid w:val="00A33FAA"/>
    <w:rsid w:val="00A40093"/>
    <w:rsid w:val="00A43DFD"/>
    <w:rsid w:val="00A55F90"/>
    <w:rsid w:val="00A71BA8"/>
    <w:rsid w:val="00A74725"/>
    <w:rsid w:val="00A901A0"/>
    <w:rsid w:val="00A96823"/>
    <w:rsid w:val="00A96C88"/>
    <w:rsid w:val="00A96DED"/>
    <w:rsid w:val="00AA01DA"/>
    <w:rsid w:val="00AA6B2F"/>
    <w:rsid w:val="00AB1667"/>
    <w:rsid w:val="00AB6516"/>
    <w:rsid w:val="00AC0095"/>
    <w:rsid w:val="00AC60C3"/>
    <w:rsid w:val="00AD2DDD"/>
    <w:rsid w:val="00AF003B"/>
    <w:rsid w:val="00B0556A"/>
    <w:rsid w:val="00B16DFA"/>
    <w:rsid w:val="00B223B0"/>
    <w:rsid w:val="00B2544C"/>
    <w:rsid w:val="00B37318"/>
    <w:rsid w:val="00B43D80"/>
    <w:rsid w:val="00B5666C"/>
    <w:rsid w:val="00B745E1"/>
    <w:rsid w:val="00B84903"/>
    <w:rsid w:val="00B91B54"/>
    <w:rsid w:val="00B934C6"/>
    <w:rsid w:val="00BA2E33"/>
    <w:rsid w:val="00BC2D62"/>
    <w:rsid w:val="00BC537F"/>
    <w:rsid w:val="00BC7657"/>
    <w:rsid w:val="00BC7E2C"/>
    <w:rsid w:val="00BD5814"/>
    <w:rsid w:val="00BE0CD8"/>
    <w:rsid w:val="00BE2C34"/>
    <w:rsid w:val="00BE3E33"/>
    <w:rsid w:val="00C03D79"/>
    <w:rsid w:val="00C125E1"/>
    <w:rsid w:val="00C13B99"/>
    <w:rsid w:val="00C3050F"/>
    <w:rsid w:val="00C337AE"/>
    <w:rsid w:val="00C341DA"/>
    <w:rsid w:val="00C51D44"/>
    <w:rsid w:val="00C576B4"/>
    <w:rsid w:val="00C65250"/>
    <w:rsid w:val="00C72586"/>
    <w:rsid w:val="00C72799"/>
    <w:rsid w:val="00C76C92"/>
    <w:rsid w:val="00C9104B"/>
    <w:rsid w:val="00CB465B"/>
    <w:rsid w:val="00CB4F7B"/>
    <w:rsid w:val="00CC79D3"/>
    <w:rsid w:val="00CD2E69"/>
    <w:rsid w:val="00CF0338"/>
    <w:rsid w:val="00CF1B9C"/>
    <w:rsid w:val="00CF433D"/>
    <w:rsid w:val="00D20890"/>
    <w:rsid w:val="00D22DF5"/>
    <w:rsid w:val="00D24409"/>
    <w:rsid w:val="00D260C5"/>
    <w:rsid w:val="00D30A4A"/>
    <w:rsid w:val="00D31185"/>
    <w:rsid w:val="00D31796"/>
    <w:rsid w:val="00D34526"/>
    <w:rsid w:val="00D37016"/>
    <w:rsid w:val="00D516E1"/>
    <w:rsid w:val="00D51B96"/>
    <w:rsid w:val="00D5477C"/>
    <w:rsid w:val="00D57A7F"/>
    <w:rsid w:val="00D64BA4"/>
    <w:rsid w:val="00D70294"/>
    <w:rsid w:val="00D7476C"/>
    <w:rsid w:val="00D85A5A"/>
    <w:rsid w:val="00D86B26"/>
    <w:rsid w:val="00D8743A"/>
    <w:rsid w:val="00D9248A"/>
    <w:rsid w:val="00DB35CB"/>
    <w:rsid w:val="00DB6A9F"/>
    <w:rsid w:val="00DE1603"/>
    <w:rsid w:val="00E002EE"/>
    <w:rsid w:val="00E210C5"/>
    <w:rsid w:val="00E24B48"/>
    <w:rsid w:val="00E252BA"/>
    <w:rsid w:val="00E33FD7"/>
    <w:rsid w:val="00E343F5"/>
    <w:rsid w:val="00E41EB0"/>
    <w:rsid w:val="00E45946"/>
    <w:rsid w:val="00E72A47"/>
    <w:rsid w:val="00E81E65"/>
    <w:rsid w:val="00E87DDC"/>
    <w:rsid w:val="00E90164"/>
    <w:rsid w:val="00E9629D"/>
    <w:rsid w:val="00EA2F6A"/>
    <w:rsid w:val="00EB1394"/>
    <w:rsid w:val="00EB7B5B"/>
    <w:rsid w:val="00ED1D6A"/>
    <w:rsid w:val="00ED477A"/>
    <w:rsid w:val="00EE33F9"/>
    <w:rsid w:val="00EF0435"/>
    <w:rsid w:val="00F1048C"/>
    <w:rsid w:val="00F1698F"/>
    <w:rsid w:val="00F30BF0"/>
    <w:rsid w:val="00F422BC"/>
    <w:rsid w:val="00F501FA"/>
    <w:rsid w:val="00F55467"/>
    <w:rsid w:val="00F60D94"/>
    <w:rsid w:val="00F712DE"/>
    <w:rsid w:val="00F8593A"/>
    <w:rsid w:val="00F90F96"/>
    <w:rsid w:val="00F958AF"/>
    <w:rsid w:val="00F972C3"/>
    <w:rsid w:val="00F97D30"/>
    <w:rsid w:val="00FA4AB3"/>
    <w:rsid w:val="00FC1878"/>
    <w:rsid w:val="00FD0A49"/>
    <w:rsid w:val="00FE1B66"/>
    <w:rsid w:val="00FE1E28"/>
    <w:rsid w:val="00FE4AAF"/>
    <w:rsid w:val="00FF3F33"/>
    <w:rsid w:val="00FF4385"/>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F3260"/>
  <w15:docId w15:val="{77EE7072-FD2D-4BB4-834F-DB80574AD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796"/>
    <w:pPr>
      <w:ind w:firstLine="709"/>
      <w:jc w:val="both"/>
    </w:pPr>
    <w:rPr>
      <w:rFonts w:ascii="Liberation Serif" w:eastAsiaTheme="minorHAnsi" w:hAnsi="Liberation Serif"/>
      <w:lang w:val="es-ES"/>
    </w:rPr>
  </w:style>
  <w:style w:type="paragraph" w:styleId="Ttulo1">
    <w:name w:val="heading 1"/>
    <w:aliases w:val="Título 1 - TFG"/>
    <w:basedOn w:val="Normal"/>
    <w:next w:val="UBUCuerpoTrabajo"/>
    <w:link w:val="Ttulo1Car"/>
    <w:uiPriority w:val="9"/>
    <w:qFormat/>
    <w:rsid w:val="002A3B34"/>
    <w:pPr>
      <w:keepNext/>
      <w:keepLines/>
      <w:pBdr>
        <w:top w:val="single" w:sz="4" w:space="1" w:color="auto"/>
        <w:bottom w:val="single" w:sz="4" w:space="1" w:color="auto"/>
      </w:pBdr>
      <w:spacing w:after="360" w:line="240" w:lineRule="auto"/>
      <w:ind w:firstLine="0"/>
      <w:outlineLvl w:val="0"/>
    </w:pPr>
    <w:rPr>
      <w:rFonts w:eastAsiaTheme="majorEastAsia" w:cstheme="majorBidi"/>
      <w:b/>
      <w:sz w:val="48"/>
      <w:szCs w:val="32"/>
    </w:rPr>
  </w:style>
  <w:style w:type="paragraph" w:styleId="Ttulo2">
    <w:name w:val="heading 2"/>
    <w:aliases w:val="Título 2 - TFG"/>
    <w:basedOn w:val="Ttulo"/>
    <w:next w:val="UBUCuerpoTrabajo"/>
    <w:link w:val="Ttulo2Car"/>
    <w:uiPriority w:val="9"/>
    <w:unhideWhenUsed/>
    <w:qFormat/>
    <w:rsid w:val="001D0FD5"/>
    <w:pPr>
      <w:keepNext/>
      <w:keepLines/>
      <w:spacing w:before="40" w:after="120"/>
      <w:ind w:left="357" w:firstLine="0"/>
      <w:outlineLvl w:val="1"/>
    </w:pPr>
    <w:rPr>
      <w:rFonts w:ascii="Liberation Serif" w:hAnsi="Liberation Serif"/>
      <w:b/>
      <w:color w:val="000000" w:themeColor="text1"/>
      <w:sz w:val="26"/>
      <w:szCs w:val="26"/>
    </w:rPr>
  </w:style>
  <w:style w:type="paragraph" w:styleId="Ttulo3">
    <w:name w:val="heading 3"/>
    <w:basedOn w:val="Normal"/>
    <w:next w:val="UBUCuerpoTrabajo"/>
    <w:link w:val="Ttulo3Car"/>
    <w:uiPriority w:val="9"/>
    <w:unhideWhenUsed/>
    <w:qFormat/>
    <w:rsid w:val="002A3B34"/>
    <w:pPr>
      <w:keepNext/>
      <w:keepLines/>
      <w:spacing w:before="40" w:after="120"/>
      <w:outlineLvl w:val="2"/>
    </w:pPr>
    <w:rPr>
      <w:rFonts w:eastAsiaTheme="majorEastAsia" w:cstheme="majorBidi"/>
      <w:b/>
      <w:color w:val="000000" w:themeColor="text1"/>
      <w:sz w:val="24"/>
      <w:szCs w:val="24"/>
    </w:rPr>
  </w:style>
  <w:style w:type="paragraph" w:styleId="Ttulo4">
    <w:name w:val="heading 4"/>
    <w:basedOn w:val="Normal"/>
    <w:next w:val="Normal"/>
    <w:link w:val="Ttulo4Car"/>
    <w:uiPriority w:val="9"/>
    <w:unhideWhenUsed/>
    <w:qFormat/>
    <w:rsid w:val="000A29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 TFG Car"/>
    <w:basedOn w:val="Fuentedeprrafopredeter"/>
    <w:link w:val="Ttulo1"/>
    <w:uiPriority w:val="9"/>
    <w:rsid w:val="002A3B34"/>
    <w:rPr>
      <w:rFonts w:ascii="Liberation Serif" w:eastAsiaTheme="majorEastAsia" w:hAnsi="Liberation Serif" w:cstheme="majorBidi"/>
      <w:b/>
      <w:sz w:val="48"/>
      <w:szCs w:val="32"/>
      <w:lang w:val="es-ES"/>
    </w:rPr>
  </w:style>
  <w:style w:type="character" w:customStyle="1" w:styleId="Ttulo2Car">
    <w:name w:val="Título 2 Car"/>
    <w:aliases w:val="Título 2 - TFG Car"/>
    <w:basedOn w:val="Fuentedeprrafopredeter"/>
    <w:link w:val="Ttulo2"/>
    <w:uiPriority w:val="9"/>
    <w:rsid w:val="001D0FD5"/>
    <w:rPr>
      <w:rFonts w:ascii="Liberation Serif" w:eastAsiaTheme="majorEastAsia" w:hAnsi="Liberation Serif" w:cstheme="majorBidi"/>
      <w:b/>
      <w:color w:val="000000" w:themeColor="text1"/>
      <w:spacing w:val="-10"/>
      <w:kern w:val="28"/>
      <w:sz w:val="26"/>
      <w:szCs w:val="26"/>
      <w:lang w:val="es-ES"/>
    </w:rPr>
  </w:style>
  <w:style w:type="character" w:customStyle="1" w:styleId="Ttulo3Car">
    <w:name w:val="Título 3 Car"/>
    <w:basedOn w:val="Fuentedeprrafopredeter"/>
    <w:link w:val="Ttulo3"/>
    <w:uiPriority w:val="9"/>
    <w:rsid w:val="002A3B34"/>
    <w:rPr>
      <w:rFonts w:ascii="Liberation Serif" w:eastAsiaTheme="majorEastAsia" w:hAnsi="Liberation Serif" w:cstheme="majorBidi"/>
      <w:b/>
      <w:color w:val="000000" w:themeColor="text1"/>
      <w:sz w:val="24"/>
      <w:szCs w:val="24"/>
      <w:lang w:val="es-ES"/>
    </w:rPr>
  </w:style>
  <w:style w:type="character" w:styleId="Hipervnculo">
    <w:name w:val="Hyperlink"/>
    <w:basedOn w:val="Fuentedeprrafopredeter"/>
    <w:uiPriority w:val="99"/>
    <w:unhideWhenUsed/>
    <w:rsid w:val="002A3B34"/>
    <w:rPr>
      <w:color w:val="0000FF"/>
      <w:u w:val="single"/>
    </w:rPr>
  </w:style>
  <w:style w:type="paragraph" w:styleId="Encabezado">
    <w:name w:val="header"/>
    <w:basedOn w:val="Normal"/>
    <w:link w:val="EncabezadoCar"/>
    <w:uiPriority w:val="99"/>
    <w:unhideWhenUsed/>
    <w:rsid w:val="002A3B3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A3B34"/>
    <w:rPr>
      <w:rFonts w:ascii="Liberation Serif" w:eastAsiaTheme="minorHAnsi" w:hAnsi="Liberation Serif"/>
      <w:lang w:val="es-ES"/>
    </w:rPr>
  </w:style>
  <w:style w:type="paragraph" w:styleId="Piedepgina">
    <w:name w:val="footer"/>
    <w:basedOn w:val="Normal"/>
    <w:link w:val="PiedepginaCar"/>
    <w:uiPriority w:val="99"/>
    <w:unhideWhenUsed/>
    <w:rsid w:val="002A3B3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A3B34"/>
    <w:rPr>
      <w:rFonts w:ascii="Liberation Serif" w:eastAsiaTheme="minorHAnsi" w:hAnsi="Liberation Serif"/>
      <w:lang w:val="es-ES"/>
    </w:rPr>
  </w:style>
  <w:style w:type="paragraph" w:styleId="Sinespaciado">
    <w:name w:val="No Spacing"/>
    <w:link w:val="SinespaciadoCar"/>
    <w:uiPriority w:val="1"/>
    <w:qFormat/>
    <w:rsid w:val="002A3B34"/>
    <w:pPr>
      <w:spacing w:after="0" w:line="240" w:lineRule="auto"/>
      <w:ind w:firstLine="709"/>
      <w:jc w:val="both"/>
    </w:pPr>
    <w:rPr>
      <w:rFonts w:ascii="Liberation Serif" w:eastAsiaTheme="minorHAnsi" w:hAnsi="Liberation Serif"/>
      <w:lang w:val="es-ES"/>
    </w:rPr>
  </w:style>
  <w:style w:type="character" w:customStyle="1" w:styleId="SinespaciadoCar">
    <w:name w:val="Sin espaciado Car"/>
    <w:basedOn w:val="Fuentedeprrafopredeter"/>
    <w:link w:val="Sinespaciado"/>
    <w:uiPriority w:val="1"/>
    <w:rsid w:val="002A3B34"/>
    <w:rPr>
      <w:rFonts w:ascii="Liberation Serif" w:eastAsiaTheme="minorHAnsi" w:hAnsi="Liberation Serif"/>
      <w:lang w:val="es-ES"/>
    </w:rPr>
  </w:style>
  <w:style w:type="paragraph" w:styleId="TDC1">
    <w:name w:val="toc 1"/>
    <w:basedOn w:val="Normal"/>
    <w:next w:val="Normal"/>
    <w:autoRedefine/>
    <w:uiPriority w:val="39"/>
    <w:unhideWhenUsed/>
    <w:rsid w:val="002A3B34"/>
    <w:pPr>
      <w:tabs>
        <w:tab w:val="right" w:leader="dot" w:pos="8494"/>
      </w:tabs>
      <w:spacing w:after="100"/>
    </w:pPr>
  </w:style>
  <w:style w:type="paragraph" w:styleId="TDC2">
    <w:name w:val="toc 2"/>
    <w:basedOn w:val="Normal"/>
    <w:next w:val="Normal"/>
    <w:autoRedefine/>
    <w:uiPriority w:val="39"/>
    <w:unhideWhenUsed/>
    <w:rsid w:val="002A3B34"/>
    <w:pPr>
      <w:tabs>
        <w:tab w:val="left" w:pos="880"/>
        <w:tab w:val="left" w:pos="1542"/>
        <w:tab w:val="right" w:leader="dot" w:pos="8494"/>
      </w:tabs>
      <w:spacing w:after="100"/>
      <w:ind w:left="221"/>
    </w:pPr>
  </w:style>
  <w:style w:type="paragraph" w:styleId="Tabladeilustraciones">
    <w:name w:val="table of figures"/>
    <w:basedOn w:val="Normal"/>
    <w:next w:val="Normal"/>
    <w:uiPriority w:val="99"/>
    <w:unhideWhenUsed/>
    <w:rsid w:val="002A3B34"/>
    <w:pPr>
      <w:spacing w:after="0"/>
    </w:pPr>
  </w:style>
  <w:style w:type="character" w:styleId="Refdecomentario">
    <w:name w:val="annotation reference"/>
    <w:basedOn w:val="Fuentedeprrafopredeter"/>
    <w:uiPriority w:val="99"/>
    <w:semiHidden/>
    <w:unhideWhenUsed/>
    <w:rsid w:val="002A3B34"/>
    <w:rPr>
      <w:sz w:val="16"/>
      <w:szCs w:val="16"/>
    </w:rPr>
  </w:style>
  <w:style w:type="paragraph" w:styleId="Textocomentario">
    <w:name w:val="annotation text"/>
    <w:basedOn w:val="Normal"/>
    <w:link w:val="TextocomentarioCar"/>
    <w:uiPriority w:val="99"/>
    <w:semiHidden/>
    <w:unhideWhenUsed/>
    <w:rsid w:val="002A3B3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A3B34"/>
    <w:rPr>
      <w:rFonts w:ascii="Liberation Serif" w:eastAsiaTheme="minorHAnsi" w:hAnsi="Liberation Serif"/>
      <w:sz w:val="20"/>
      <w:szCs w:val="20"/>
      <w:lang w:val="es-ES"/>
    </w:rPr>
  </w:style>
  <w:style w:type="paragraph" w:styleId="TDC3">
    <w:name w:val="toc 3"/>
    <w:basedOn w:val="Normal"/>
    <w:next w:val="Normal"/>
    <w:autoRedefine/>
    <w:uiPriority w:val="39"/>
    <w:unhideWhenUsed/>
    <w:rsid w:val="002A3B34"/>
    <w:pPr>
      <w:spacing w:after="100"/>
      <w:ind w:left="440"/>
    </w:pPr>
  </w:style>
  <w:style w:type="paragraph" w:customStyle="1" w:styleId="UBUCuerpoTrabajo">
    <w:name w:val="UBUCuerpoTrabajo"/>
    <w:basedOn w:val="Normal"/>
    <w:link w:val="UBUCuerpoTrabajoCar"/>
    <w:qFormat/>
    <w:rsid w:val="002A3B34"/>
  </w:style>
  <w:style w:type="paragraph" w:customStyle="1" w:styleId="Abstract">
    <w:name w:val="Abstract"/>
    <w:basedOn w:val="UBUCuerpoTrabajo"/>
    <w:link w:val="AbstractCar"/>
    <w:qFormat/>
    <w:rsid w:val="002A3B34"/>
    <w:rPr>
      <w:i/>
    </w:rPr>
  </w:style>
  <w:style w:type="character" w:customStyle="1" w:styleId="UBUCuerpoTrabajoCar">
    <w:name w:val="UBUCuerpoTrabajo Car"/>
    <w:basedOn w:val="Fuentedeprrafopredeter"/>
    <w:link w:val="UBUCuerpoTrabajo"/>
    <w:rsid w:val="002A3B34"/>
    <w:rPr>
      <w:rFonts w:ascii="Liberation Serif" w:eastAsiaTheme="minorHAnsi" w:hAnsi="Liberation Serif"/>
      <w:lang w:val="es-ES"/>
    </w:rPr>
  </w:style>
  <w:style w:type="character" w:customStyle="1" w:styleId="AbstractCar">
    <w:name w:val="Abstract Car"/>
    <w:basedOn w:val="UBUCuerpoTrabajoCar"/>
    <w:link w:val="Abstract"/>
    <w:rsid w:val="002A3B34"/>
    <w:rPr>
      <w:rFonts w:ascii="Liberation Serif" w:eastAsiaTheme="minorHAnsi" w:hAnsi="Liberation Serif"/>
      <w:i/>
      <w:lang w:val="es-ES"/>
    </w:rPr>
  </w:style>
  <w:style w:type="paragraph" w:styleId="Ttulo">
    <w:name w:val="Title"/>
    <w:basedOn w:val="Normal"/>
    <w:next w:val="Normal"/>
    <w:link w:val="TtuloCar"/>
    <w:uiPriority w:val="10"/>
    <w:qFormat/>
    <w:rsid w:val="002A3B3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A3B34"/>
    <w:rPr>
      <w:rFonts w:asciiTheme="majorHAnsi" w:eastAsiaTheme="majorEastAsia" w:hAnsiTheme="majorHAnsi" w:cstheme="majorBidi"/>
      <w:spacing w:val="-10"/>
      <w:kern w:val="28"/>
      <w:sz w:val="56"/>
      <w:szCs w:val="56"/>
      <w:lang w:val="es-ES"/>
    </w:rPr>
  </w:style>
  <w:style w:type="paragraph" w:styleId="Textodeglobo">
    <w:name w:val="Balloon Text"/>
    <w:basedOn w:val="Normal"/>
    <w:link w:val="TextodegloboCar"/>
    <w:uiPriority w:val="99"/>
    <w:semiHidden/>
    <w:unhideWhenUsed/>
    <w:rsid w:val="002A3B3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A3B34"/>
    <w:rPr>
      <w:rFonts w:ascii="Segoe UI" w:eastAsiaTheme="minorHAnsi" w:hAnsi="Segoe UI" w:cs="Segoe UI"/>
      <w:sz w:val="18"/>
      <w:szCs w:val="18"/>
      <w:lang w:val="es-ES"/>
    </w:rPr>
  </w:style>
  <w:style w:type="paragraph" w:styleId="Textonotapie">
    <w:name w:val="footnote text"/>
    <w:basedOn w:val="Normal"/>
    <w:link w:val="TextonotapieCar"/>
    <w:uiPriority w:val="99"/>
    <w:semiHidden/>
    <w:unhideWhenUsed/>
    <w:rsid w:val="002A3B3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A3B34"/>
    <w:rPr>
      <w:rFonts w:ascii="Liberation Serif" w:eastAsiaTheme="minorHAnsi" w:hAnsi="Liberation Serif"/>
      <w:sz w:val="20"/>
      <w:szCs w:val="20"/>
      <w:lang w:val="es-ES"/>
    </w:rPr>
  </w:style>
  <w:style w:type="character" w:styleId="Refdenotaalpie">
    <w:name w:val="footnote reference"/>
    <w:basedOn w:val="Fuentedeprrafopredeter"/>
    <w:uiPriority w:val="99"/>
    <w:semiHidden/>
    <w:unhideWhenUsed/>
    <w:rsid w:val="002A3B34"/>
    <w:rPr>
      <w:vertAlign w:val="superscript"/>
    </w:rPr>
  </w:style>
  <w:style w:type="paragraph" w:styleId="Bibliografa">
    <w:name w:val="Bibliography"/>
    <w:basedOn w:val="Normal"/>
    <w:next w:val="Normal"/>
    <w:uiPriority w:val="37"/>
    <w:unhideWhenUsed/>
    <w:rsid w:val="002A3B34"/>
    <w:pPr>
      <w:tabs>
        <w:tab w:val="left" w:pos="504"/>
      </w:tabs>
      <w:spacing w:after="0" w:line="240" w:lineRule="auto"/>
      <w:ind w:left="504" w:hanging="504"/>
    </w:pPr>
  </w:style>
  <w:style w:type="paragraph" w:styleId="Descripcin">
    <w:name w:val="caption"/>
    <w:basedOn w:val="Normal"/>
    <w:next w:val="Normal"/>
    <w:uiPriority w:val="35"/>
    <w:unhideWhenUsed/>
    <w:qFormat/>
    <w:rsid w:val="00D22DF5"/>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D22DF5"/>
    <w:pPr>
      <w:pBdr>
        <w:top w:val="none" w:sz="0" w:space="0" w:color="auto"/>
        <w:bottom w:val="none" w:sz="0" w:space="0" w:color="auto"/>
      </w:pBdr>
      <w:spacing w:before="240" w:after="0" w:line="259" w:lineRule="auto"/>
      <w:jc w:val="left"/>
      <w:outlineLvl w:val="9"/>
    </w:pPr>
    <w:rPr>
      <w:rFonts w:asciiTheme="majorHAnsi" w:hAnsiTheme="majorHAnsi"/>
      <w:b w:val="0"/>
      <w:color w:val="2E74B5" w:themeColor="accent1" w:themeShade="BF"/>
      <w:sz w:val="32"/>
      <w:lang w:eastAsia="es-ES"/>
    </w:rPr>
  </w:style>
  <w:style w:type="paragraph" w:styleId="Textonotaalfinal">
    <w:name w:val="endnote text"/>
    <w:basedOn w:val="Normal"/>
    <w:link w:val="TextonotaalfinalCar"/>
    <w:uiPriority w:val="99"/>
    <w:semiHidden/>
    <w:unhideWhenUsed/>
    <w:rsid w:val="00F5546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55467"/>
    <w:rPr>
      <w:rFonts w:ascii="Liberation Serif" w:eastAsiaTheme="minorHAnsi" w:hAnsi="Liberation Serif"/>
      <w:sz w:val="20"/>
      <w:szCs w:val="20"/>
      <w:lang w:val="es-ES"/>
    </w:rPr>
  </w:style>
  <w:style w:type="character" w:styleId="Refdenotaalfinal">
    <w:name w:val="endnote reference"/>
    <w:basedOn w:val="Fuentedeprrafopredeter"/>
    <w:uiPriority w:val="99"/>
    <w:semiHidden/>
    <w:unhideWhenUsed/>
    <w:rsid w:val="00F55467"/>
    <w:rPr>
      <w:vertAlign w:val="superscript"/>
    </w:rPr>
  </w:style>
  <w:style w:type="character" w:styleId="Hipervnculovisitado">
    <w:name w:val="FollowedHyperlink"/>
    <w:basedOn w:val="Fuentedeprrafopredeter"/>
    <w:uiPriority w:val="99"/>
    <w:semiHidden/>
    <w:unhideWhenUsed/>
    <w:rsid w:val="009A6DBE"/>
    <w:rPr>
      <w:color w:val="954F72" w:themeColor="followedHyperlink"/>
      <w:u w:val="single"/>
    </w:rPr>
  </w:style>
  <w:style w:type="character" w:styleId="Mencinsinresolver">
    <w:name w:val="Unresolved Mention"/>
    <w:basedOn w:val="Fuentedeprrafopredeter"/>
    <w:uiPriority w:val="99"/>
    <w:semiHidden/>
    <w:unhideWhenUsed/>
    <w:rsid w:val="00AA01DA"/>
    <w:rPr>
      <w:color w:val="605E5C"/>
      <w:shd w:val="clear" w:color="auto" w:fill="E1DFDD"/>
    </w:rPr>
  </w:style>
  <w:style w:type="paragraph" w:customStyle="1" w:styleId="Estilo1">
    <w:name w:val="Estilo1"/>
    <w:basedOn w:val="Textonotaalfinal"/>
    <w:link w:val="Estilo1Car"/>
    <w:qFormat/>
    <w:rsid w:val="00862888"/>
  </w:style>
  <w:style w:type="character" w:customStyle="1" w:styleId="Estilo1Car">
    <w:name w:val="Estilo1 Car"/>
    <w:basedOn w:val="TextonotaalfinalCar"/>
    <w:link w:val="Estilo1"/>
    <w:rsid w:val="00862888"/>
    <w:rPr>
      <w:rFonts w:ascii="Liberation Serif" w:eastAsiaTheme="minorHAnsi" w:hAnsi="Liberation Serif"/>
      <w:sz w:val="20"/>
      <w:szCs w:val="20"/>
      <w:lang w:val="es-ES"/>
    </w:rPr>
  </w:style>
  <w:style w:type="table" w:styleId="Tablaconcuadrcula">
    <w:name w:val="Table Grid"/>
    <w:basedOn w:val="Tablanormal"/>
    <w:uiPriority w:val="39"/>
    <w:rsid w:val="00A02E44"/>
    <w:pPr>
      <w:spacing w:after="0" w:line="240" w:lineRule="auto"/>
    </w:pPr>
    <w:rPr>
      <w:rFonts w:eastAsiaTheme="minorHAnsi"/>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3C7119"/>
    <w:pPr>
      <w:spacing w:after="0" w:line="240" w:lineRule="auto"/>
    </w:pPr>
    <w:rPr>
      <w:rFonts w:eastAsiaTheme="minorHAnsi"/>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
    <w:name w:val="Tabla con cuadrícula11"/>
    <w:basedOn w:val="Tablanormal"/>
    <w:next w:val="Tablaconcuadrcula"/>
    <w:uiPriority w:val="39"/>
    <w:rsid w:val="002E5161"/>
    <w:pPr>
      <w:spacing w:after="0" w:line="240" w:lineRule="auto"/>
    </w:pPr>
    <w:rPr>
      <w:rFonts w:eastAsiaTheme="minorHAnsi"/>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11">
    <w:name w:val="Tabla con cuadrícula111"/>
    <w:basedOn w:val="Tablanormal"/>
    <w:next w:val="Tablaconcuadrcula"/>
    <w:uiPriority w:val="39"/>
    <w:rsid w:val="002E5161"/>
    <w:pPr>
      <w:spacing w:after="0" w:line="240" w:lineRule="auto"/>
    </w:pPr>
    <w:rPr>
      <w:rFonts w:eastAsiaTheme="minorHAnsi"/>
      <w:lang w:val="es-E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4655E9"/>
    <w:rPr>
      <w:color w:val="808080"/>
    </w:rPr>
  </w:style>
  <w:style w:type="paragraph" w:styleId="Prrafodelista">
    <w:name w:val="List Paragraph"/>
    <w:basedOn w:val="Normal"/>
    <w:uiPriority w:val="34"/>
    <w:qFormat/>
    <w:rsid w:val="00125215"/>
    <w:pPr>
      <w:ind w:left="720"/>
      <w:contextualSpacing/>
    </w:pPr>
  </w:style>
  <w:style w:type="table" w:styleId="Tablaconcuadrcula2-nfasis3">
    <w:name w:val="Grid Table 2 Accent 3"/>
    <w:basedOn w:val="Tablanormal"/>
    <w:uiPriority w:val="47"/>
    <w:rsid w:val="003655A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3">
    <w:name w:val="Grid Table 4 Accent 3"/>
    <w:basedOn w:val="Tablanormal"/>
    <w:uiPriority w:val="49"/>
    <w:rsid w:val="003655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Ttulo4Car">
    <w:name w:val="Título 4 Car"/>
    <w:basedOn w:val="Fuentedeprrafopredeter"/>
    <w:link w:val="Ttulo4"/>
    <w:uiPriority w:val="9"/>
    <w:rsid w:val="000A29AB"/>
    <w:rPr>
      <w:rFonts w:asciiTheme="majorHAnsi" w:eastAsiaTheme="majorEastAsia" w:hAnsiTheme="majorHAnsi" w:cstheme="majorBidi"/>
      <w:i/>
      <w:iCs/>
      <w:color w:val="2E74B5" w:themeColor="accent1" w:themeShade="B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187691">
      <w:bodyDiv w:val="1"/>
      <w:marLeft w:val="0"/>
      <w:marRight w:val="0"/>
      <w:marTop w:val="0"/>
      <w:marBottom w:val="0"/>
      <w:divBdr>
        <w:top w:val="none" w:sz="0" w:space="0" w:color="auto"/>
        <w:left w:val="none" w:sz="0" w:space="0" w:color="auto"/>
        <w:bottom w:val="none" w:sz="0" w:space="0" w:color="auto"/>
        <w:right w:val="none" w:sz="0" w:space="0" w:color="auto"/>
      </w:divBdr>
    </w:div>
    <w:div w:id="784231398">
      <w:bodyDiv w:val="1"/>
      <w:marLeft w:val="0"/>
      <w:marRight w:val="0"/>
      <w:marTop w:val="0"/>
      <w:marBottom w:val="0"/>
      <w:divBdr>
        <w:top w:val="none" w:sz="0" w:space="0" w:color="auto"/>
        <w:left w:val="none" w:sz="0" w:space="0" w:color="auto"/>
        <w:bottom w:val="none" w:sz="0" w:space="0" w:color="auto"/>
        <w:right w:val="none" w:sz="0" w:space="0" w:color="auto"/>
      </w:divBdr>
    </w:div>
    <w:div w:id="1049232460">
      <w:bodyDiv w:val="1"/>
      <w:marLeft w:val="0"/>
      <w:marRight w:val="0"/>
      <w:marTop w:val="0"/>
      <w:marBottom w:val="0"/>
      <w:divBdr>
        <w:top w:val="none" w:sz="0" w:space="0" w:color="auto"/>
        <w:left w:val="none" w:sz="0" w:space="0" w:color="auto"/>
        <w:bottom w:val="none" w:sz="0" w:space="0" w:color="auto"/>
        <w:right w:val="none" w:sz="0" w:space="0" w:color="auto"/>
      </w:divBdr>
    </w:div>
    <w:div w:id="1659141684">
      <w:bodyDiv w:val="1"/>
      <w:marLeft w:val="0"/>
      <w:marRight w:val="0"/>
      <w:marTop w:val="0"/>
      <w:marBottom w:val="0"/>
      <w:divBdr>
        <w:top w:val="none" w:sz="0" w:space="0" w:color="auto"/>
        <w:left w:val="none" w:sz="0" w:space="0" w:color="auto"/>
        <w:bottom w:val="none" w:sz="0" w:space="0" w:color="auto"/>
        <w:right w:val="none" w:sz="0" w:space="0" w:color="auto"/>
      </w:divBdr>
    </w:div>
    <w:div w:id="1825537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github.com/Mariaojruiz/Sibling-Rewiring/milestone/3" TargetMode="External"/><Relationship Id="rId26" Type="http://schemas.openxmlformats.org/officeDocument/2006/relationships/image" Target="media/image10.PNG"/><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yperlink" Target="https://github.com/Mariaojruiz/Sibling-Rewiring/wiki" TargetMode="External"/><Relationship Id="rId89"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https://github.com/Mariaojruiz/Sibling-Rewiring/milestone/2" TargetMode="External"/><Relationship Id="rId29" Type="http://schemas.openxmlformats.org/officeDocument/2006/relationships/hyperlink" Target="https://github.com/Mariaojruiz/Sibling-Rewiring/milestone/9" TargetMode="Externa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hyperlink" Target="https://www.seg-social.es/wps/portal/wss/internet/Trabajadores/CotizacionRecaudacionTrabajadores/36537"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hyperlink" Target="https://github.com/Mariaojruiz/Sibling-Rewiring" TargetMode="Externa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hyperlink" Target="https://www.python.org/downloads/release/python-3810/" TargetMode="External"/><Relationship Id="rId90" Type="http://schemas.openxmlformats.org/officeDocument/2006/relationships/image" Target="media/image61.pn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github.com/Mariaojruiz/Sibling-Rewiring/milestone/1" TargetMode="External"/><Relationship Id="rId22" Type="http://schemas.openxmlformats.org/officeDocument/2006/relationships/hyperlink" Target="https://github.com/Mariaojruiz/Sibling-Rewiring/milestone/5" TargetMode="External"/><Relationship Id="rId27" Type="http://schemas.openxmlformats.org/officeDocument/2006/relationships/hyperlink" Target="https://github.com/Mariaojruiz/Sibling-Rewiring/milestone/8" TargetMode="External"/><Relationship Id="rId30" Type="http://schemas.openxmlformats.org/officeDocument/2006/relationships/image" Target="media/image12.PNG"/><Relationship Id="rId35" Type="http://schemas.openxmlformats.org/officeDocument/2006/relationships/hyperlink" Target="https://github.com/Mariaojruiz/Sibling-Rewiring/milestone/12"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github.com/Mariaojruiz/Sibling-Rewiring" TargetMode="External"/><Relationship Id="rId85" Type="http://schemas.openxmlformats.org/officeDocument/2006/relationships/image" Target="media/image58.png"/><Relationship Id="rId93"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hyperlink" Target="https://github.com/Mariaojruiz/Sibling-Rewiring/milestone/7" TargetMode="External"/><Relationship Id="rId33" Type="http://schemas.openxmlformats.org/officeDocument/2006/relationships/hyperlink" Target="https://github.com/Mariaojruiz/Sibling-Rewiring/milestone/11" TargetMode="External"/><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github.com/Mariaojruiz/Sibling-Rewiring/milestone/4"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downloads.mysql.com/archives/installer/" TargetMode="External"/><Relationship Id="rId88" Type="http://schemas.openxmlformats.org/officeDocument/2006/relationships/hyperlink" Target="https://github.com/Mariaojruiz/Sibling-Rewiring/wiki/SIRE" TargetMode="External"/><Relationship Id="rId91" Type="http://schemas.openxmlformats.org/officeDocument/2006/relationships/image" Target="media/image6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png"/><Relationship Id="rId31" Type="http://schemas.openxmlformats.org/officeDocument/2006/relationships/hyperlink" Target="https://github.com/Mariaojruiz/Sibling-Rewiring/milestone/10"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github.com/Mariaojruiz/Sibling-Rewiring" TargetMode="External"/><Relationship Id="rId86" Type="http://schemas.openxmlformats.org/officeDocument/2006/relationships/image" Target="media/image59.PNG"/><Relationship Id="rId94"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Users\sony\Downloads\Zoter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2EE319-BA5B-49C6-A875-642EA757F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Zotero</Template>
  <TotalTime>2262</TotalTime>
  <Pages>86</Pages>
  <Words>17113</Words>
  <Characters>94123</Characters>
  <Application>Microsoft Office Word</Application>
  <DocSecurity>0</DocSecurity>
  <Lines>784</Lines>
  <Paragraphs>222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María Ojeda Ruiz</cp:lastModifiedBy>
  <cp:revision>93</cp:revision>
  <cp:lastPrinted>2021-07-07T19:32:00Z</cp:lastPrinted>
  <dcterms:created xsi:type="dcterms:W3CDTF">2021-07-05T18:05:00Z</dcterms:created>
  <dcterms:modified xsi:type="dcterms:W3CDTF">2021-07-08T08:58:00Z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id="DqbnqUeB"/&gt;&lt;style id="http://www.zotero.org/styles/applied-computing-and-informatics" hasBibliography="1" bibliographyStyleHasBeenSet="1"/&gt;&lt;prefs&gt;&lt;pref name="fieldType" value="Field"/&gt;&lt;pref name=</vt:lpwstr>
  </property>
  <property fmtid="{D5CDD505-2E9C-101B-9397-08002B2CF9AE}" pid="3" name="ZOTERO_PREF_2">
    <vt:lpwstr>"automaticJournalAbbreviations" value="true"/&gt;&lt;/prefs&gt;&lt;/data&gt;</vt:lpwstr>
  </property>
</Properties>
</file>